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5C56" w:rsidRDefault="000A1FEF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73E51" wp14:editId="3EFE781A">
                <wp:simplePos x="0" y="0"/>
                <wp:positionH relativeFrom="margin">
                  <wp:align>center</wp:align>
                </wp:positionH>
                <wp:positionV relativeFrom="paragraph">
                  <wp:posOffset>-68523</wp:posOffset>
                </wp:positionV>
                <wp:extent cx="5762625" cy="419100"/>
                <wp:effectExtent l="171450" t="95250" r="200025" b="1143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:rsidR="000A1FEF" w:rsidRPr="000A1FEF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1FEF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de </w:t>
                            </w:r>
                            <w:r w:rsidR="00BC092C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73E5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5.4pt;width:453.7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" fillcolor="#d8d8d8 [2732]" strokeweight=".5pt">
                <v:shadow on="t" type="perspective" color="black" opacity="26214f" offset="0,0" matrix="66847f,,,66847f"/>
                <v:textbox>
                  <w:txbxContent>
                    <w:p w:rsidR="000A1FEF" w:rsidRPr="000A1FEF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1FEF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de </w:t>
                      </w:r>
                      <w:r w:rsidR="00BC092C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092C" w:rsidRDefault="00BC092C" w:rsidP="00BC092C"/>
    <w:p w:rsidR="00990A28" w:rsidRPr="00990A28" w:rsidRDefault="00990A28" w:rsidP="00990A28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990A28">
        <w:rPr>
          <w:b/>
          <w:bCs/>
          <w:color w:val="FF0000"/>
          <w:sz w:val="36"/>
          <w:szCs w:val="36"/>
          <w:u w:val="single"/>
        </w:rPr>
        <w:t>Dans ce rapport seront intégrés les rapports de conception de chacun d’entre nous.</w:t>
      </w:r>
    </w:p>
    <w:p w:rsidR="00BC092C" w:rsidRDefault="00BC092C" w:rsidP="00BC092C"/>
    <w:p w:rsidR="00BC092C" w:rsidRDefault="00BC092C" w:rsidP="00BC092C"/>
    <w:p w:rsidR="00BC092C" w:rsidRPr="00BC092C" w:rsidRDefault="00BC092C" w:rsidP="00BC092C">
      <w:bookmarkStart w:id="0" w:name="_GoBack"/>
      <w:bookmarkEnd w:id="0"/>
    </w:p>
    <w:sectPr w:rsidR="00BC092C" w:rsidRPr="00BC092C" w:rsidSect="00BC092C">
      <w:headerReference w:type="default" r:id="rId10"/>
      <w:footerReference w:type="default" r:id="rId11"/>
      <w:pgSz w:w="11906" w:h="16838"/>
      <w:pgMar w:top="1440" w:right="1080" w:bottom="1440" w:left="108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2014" w:rsidRDefault="00942014" w:rsidP="000A1FEF">
      <w:pPr>
        <w:spacing w:after="0" w:line="240" w:lineRule="auto"/>
      </w:pPr>
      <w:r>
        <w:separator/>
      </w:r>
    </w:p>
  </w:endnote>
  <w:endnote w:type="continuationSeparator" w:id="0">
    <w:p w:rsidR="00942014" w:rsidRDefault="00942014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1FEF" w:rsidRDefault="000A1FEF">
    <w:pPr>
      <w:pStyle w:val="Pieddepage"/>
      <w:pBdr>
        <w:bottom w:val="single" w:sz="6" w:space="1" w:color="auto"/>
      </w:pBdr>
    </w:pPr>
  </w:p>
  <w:p w:rsidR="000A1FEF" w:rsidRDefault="00BC092C" w:rsidP="00BC092C">
    <w:pPr>
      <w:pStyle w:val="Pieddepage"/>
      <w:jc w:val="center"/>
    </w:pPr>
    <w:r>
      <w:t xml:space="preserve">C.DOHIN, </w:t>
    </w:r>
    <w:proofErr w:type="gramStart"/>
    <w:r>
      <w:t>G.MONVOISIN</w:t>
    </w:r>
    <w:proofErr w:type="gramEnd"/>
    <w:r>
      <w:t xml:space="preserve">, N.GUIGAND                   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770AF2">
      <w:rPr>
        <w:i/>
        <w:noProof/>
      </w:rPr>
      <w:t>06/04/2020</w:t>
    </w:r>
    <w:r w:rsidR="000A1FEF" w:rsidRPr="000A1FEF">
      <w:rPr>
        <w:i/>
      </w:rPr>
      <w:fldChar w:fldCharType="end"/>
    </w:r>
    <w:r>
      <w:rPr>
        <w:i/>
      </w:rPr>
      <w:t xml:space="preserve">                                                                       </w:t>
    </w:r>
    <w:r w:rsidR="000A1FEF"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2014" w:rsidRDefault="00942014" w:rsidP="000A1FEF">
      <w:pPr>
        <w:spacing w:after="0" w:line="240" w:lineRule="auto"/>
      </w:pPr>
      <w:r>
        <w:separator/>
      </w:r>
    </w:p>
  </w:footnote>
  <w:footnote w:type="continuationSeparator" w:id="0">
    <w:p w:rsidR="00942014" w:rsidRDefault="00942014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1FEF" w:rsidRDefault="00BC092C" w:rsidP="00BC092C">
    <w:pPr>
      <w:pStyle w:val="En-tte"/>
      <w:pBdr>
        <w:bottom w:val="single" w:sz="6" w:space="1" w:color="auto"/>
      </w:pBdr>
      <w:tabs>
        <w:tab w:val="left" w:pos="8263"/>
      </w:tabs>
      <w:rPr>
        <w:b/>
      </w:rPr>
    </w:pPr>
    <w:r w:rsidRPr="00BC092C">
      <w:rPr>
        <w:noProof/>
      </w:rPr>
      <w:drawing>
        <wp:anchor distT="0" distB="0" distL="114300" distR="114300" simplePos="0" relativeHeight="251659264" behindDoc="0" locked="0" layoutInCell="1" allowOverlap="1" wp14:anchorId="16CB4B48" wp14:editId="1013D48A">
          <wp:simplePos x="0" y="0"/>
          <wp:positionH relativeFrom="column">
            <wp:posOffset>3655464</wp:posOffset>
          </wp:positionH>
          <wp:positionV relativeFrom="paragraph">
            <wp:posOffset>-178571</wp:posOffset>
          </wp:positionV>
          <wp:extent cx="341831" cy="272691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83" cy="278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1C5D">
      <w:rPr>
        <w:noProof/>
      </w:rPr>
      <w:drawing>
        <wp:anchor distT="0" distB="0" distL="114300" distR="114300" simplePos="0" relativeHeight="251658240" behindDoc="0" locked="0" layoutInCell="1" allowOverlap="1" wp14:anchorId="0F169257" wp14:editId="6FF8D551">
          <wp:simplePos x="0" y="0"/>
          <wp:positionH relativeFrom="margin">
            <wp:align>center</wp:align>
          </wp:positionH>
          <wp:positionV relativeFrom="paragraph">
            <wp:posOffset>-190447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>SFL6 – Escape Game Téléthon</w:t>
    </w:r>
    <w:r w:rsidR="000A1FEF">
      <w:tab/>
    </w:r>
    <w:r w:rsidR="000A1FEF">
      <w:tab/>
    </w:r>
    <w:r>
      <w:tab/>
      <w:t xml:space="preserve">                  </w:t>
    </w:r>
    <w:r w:rsidR="000A1FEF" w:rsidRPr="000A1FEF">
      <w:rPr>
        <w:b/>
      </w:rPr>
      <w:t>SN</w:t>
    </w:r>
    <w:r>
      <w:rPr>
        <w:b/>
      </w:rPr>
      <w:t>2</w:t>
    </w:r>
    <w:r w:rsidR="000A1FEF" w:rsidRPr="000A1FEF">
      <w:rPr>
        <w:b/>
      </w:rPr>
      <w:t>-B</w:t>
    </w:r>
  </w:p>
  <w:p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F2"/>
    <w:rsid w:val="000A1FEF"/>
    <w:rsid w:val="00304693"/>
    <w:rsid w:val="00352785"/>
    <w:rsid w:val="003C28F3"/>
    <w:rsid w:val="00770AF2"/>
    <w:rsid w:val="008672B0"/>
    <w:rsid w:val="00942014"/>
    <w:rsid w:val="00990A28"/>
    <w:rsid w:val="009C1C5D"/>
    <w:rsid w:val="00BC092C"/>
    <w:rsid w:val="00ED5C56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C69BB"/>
  <w15:chartTrackingRefBased/>
  <w15:docId w15:val="{C47900F6-93B8-4A09-A4BC-0D0EBC1D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Documents\GitHub\Systeme-Escape-Game-Telethon\Commun\Mod&#232;le\Mod&#232;le%20Word%20Compte%20Rend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12B7ED4F45F469A3BB4708EBA1047" ma:contentTypeVersion="10" ma:contentTypeDescription="Crée un document." ma:contentTypeScope="" ma:versionID="605e75f0a715e9af5c8f2e8e9084a287">
  <xsd:schema xmlns:xsd="http://www.w3.org/2001/XMLSchema" xmlns:xs="http://www.w3.org/2001/XMLSchema" xmlns:p="http://schemas.microsoft.com/office/2006/metadata/properties" xmlns:ns3="e2792e6f-ab6b-465c-b2e9-dbb542980a21" xmlns:ns4="2d532438-4350-4d82-8e3a-4f3dad757230" targetNamespace="http://schemas.microsoft.com/office/2006/metadata/properties" ma:root="true" ma:fieldsID="8c216af3487f2b5fdbd477b05d214516" ns3:_="" ns4:_="">
    <xsd:import namespace="e2792e6f-ab6b-465c-b2e9-dbb542980a21"/>
    <xsd:import namespace="2d532438-4350-4d82-8e3a-4f3dad7572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2e6f-ab6b-465c-b2e9-dbb542980a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2438-4350-4d82-8e3a-4f3dad757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41169-7482-4FDB-88D8-F4CA27DA2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B4C523-687B-4FDC-8E12-B9F6D57800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70C2F-6E54-466C-95B6-A2E609725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92e6f-ab6b-465c-b2e9-dbb542980a21"/>
    <ds:schemaRef ds:uri="2d532438-4350-4d82-8e3a-4f3dad757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Word Compte Rendu.dotx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TPs</dc:title>
  <dc:subject/>
  <dc:creator>Nathan Guigand</dc:creator>
  <cp:keywords>Rendu;TP</cp:keywords>
  <dc:description/>
  <cp:lastModifiedBy>Nathan GUIGAND</cp:lastModifiedBy>
  <cp:revision>3</cp:revision>
  <dcterms:created xsi:type="dcterms:W3CDTF">2020-04-06T06:51:00Z</dcterms:created>
  <dcterms:modified xsi:type="dcterms:W3CDTF">2020-04-06T06:52:00Z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0x01010078E12B7ED4F45F469A3BB4708EBA1047</vt:lpwstr>
  </property>
</Properties>
</file>