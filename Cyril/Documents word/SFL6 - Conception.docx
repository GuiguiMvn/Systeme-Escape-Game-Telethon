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CC1E92" w14:textId="77777777" w:rsidR="00ED5C56" w:rsidRDefault="000A1FEF" w:rsidP="00ED5C56">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C433D4" w:rsidRPr="000A1FEF" w:rsidRDefault="00C433D4"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C433D4" w:rsidRPr="000A1FEF" w:rsidRDefault="00C433D4"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4EBD91E4" w14:textId="77777777" w:rsidR="00BC092C" w:rsidRDefault="00BC092C" w:rsidP="00BC092C"/>
    <w:p w14:paraId="5BEB97A8" w14:textId="77777777" w:rsidR="00542DCF" w:rsidRDefault="00542DCF" w:rsidP="00542DCF">
      <w:pPr>
        <w:pStyle w:val="Titre"/>
        <w:jc w:val="center"/>
      </w:pPr>
    </w:p>
    <w:p w14:paraId="604B7A33" w14:textId="77777777" w:rsidR="00542DCF" w:rsidRDefault="00542DCF" w:rsidP="00542DCF">
      <w:pPr>
        <w:pStyle w:val="Titre"/>
        <w:jc w:val="center"/>
      </w:pPr>
    </w:p>
    <w:p w14:paraId="59025BE2" w14:textId="77777777" w:rsidR="00542DCF" w:rsidRDefault="00542DCF" w:rsidP="00542DCF">
      <w:pPr>
        <w:pStyle w:val="Titre"/>
        <w:jc w:val="center"/>
      </w:pPr>
    </w:p>
    <w:p w14:paraId="73DF693B" w14:textId="77777777" w:rsidR="00542DCF" w:rsidRDefault="00542DCF" w:rsidP="00542DCF">
      <w:pPr>
        <w:pStyle w:val="Titre"/>
        <w:jc w:val="center"/>
      </w:pPr>
    </w:p>
    <w:p w14:paraId="70CD57E4" w14:textId="77777777" w:rsidR="00542DCF" w:rsidRDefault="00542DCF" w:rsidP="00542DCF">
      <w:pPr>
        <w:pStyle w:val="Titre"/>
        <w:jc w:val="center"/>
      </w:pPr>
    </w:p>
    <w:p w14:paraId="0E85988D" w14:textId="77777777" w:rsidR="00542DCF" w:rsidRDefault="00542DCF" w:rsidP="00542DCF">
      <w:pPr>
        <w:pStyle w:val="Titre"/>
        <w:jc w:val="center"/>
      </w:pPr>
    </w:p>
    <w:p w14:paraId="6D171469" w14:textId="77777777" w:rsidR="00542DCF" w:rsidRDefault="00542DCF" w:rsidP="00542DCF">
      <w:pPr>
        <w:pStyle w:val="Titre"/>
        <w:jc w:val="center"/>
      </w:pPr>
    </w:p>
    <w:p w14:paraId="5416165C" w14:textId="77777777" w:rsidR="00542DCF" w:rsidRDefault="00542DCF" w:rsidP="00542DCF">
      <w:pPr>
        <w:pStyle w:val="Titre"/>
        <w:jc w:val="center"/>
      </w:pPr>
    </w:p>
    <w:p w14:paraId="2509FED5" w14:textId="77777777" w:rsidR="00542DCF" w:rsidRDefault="00542DCF" w:rsidP="00542DCF">
      <w:pPr>
        <w:pStyle w:val="Titre"/>
        <w:jc w:val="center"/>
      </w:pPr>
    </w:p>
    <w:p w14:paraId="15F280A8" w14:textId="77777777" w:rsidR="00542DCF" w:rsidRDefault="00542DCF" w:rsidP="00542DCF">
      <w:pPr>
        <w:pStyle w:val="Titre"/>
        <w:jc w:val="center"/>
      </w:pPr>
    </w:p>
    <w:p w14:paraId="5ECF0171" w14:textId="77777777" w:rsidR="00542DCF" w:rsidRDefault="00542DCF" w:rsidP="00542DCF">
      <w:pPr>
        <w:pStyle w:val="Titre"/>
        <w:jc w:val="center"/>
      </w:pPr>
    </w:p>
    <w:p w14:paraId="6919F244" w14:textId="77777777" w:rsidR="00542DCF" w:rsidRDefault="00542DCF" w:rsidP="00542DCF">
      <w:pPr>
        <w:pStyle w:val="Titre"/>
        <w:jc w:val="center"/>
      </w:pPr>
    </w:p>
    <w:p w14:paraId="1D8E95EC" w14:textId="77777777" w:rsidR="00542DCF" w:rsidRDefault="00542DCF" w:rsidP="00542DCF">
      <w:pPr>
        <w:pStyle w:val="Titre"/>
        <w:jc w:val="center"/>
      </w:pPr>
    </w:p>
    <w:p w14:paraId="45692C3C" w14:textId="77777777" w:rsidR="00542DCF" w:rsidRDefault="00542DCF" w:rsidP="00542DCF">
      <w:pPr>
        <w:pStyle w:val="Titre"/>
        <w:jc w:val="center"/>
      </w:pPr>
    </w:p>
    <w:p w14:paraId="26731AE5" w14:textId="77777777" w:rsidR="00542DCF" w:rsidRDefault="00542DCF" w:rsidP="00542DCF">
      <w:pPr>
        <w:pStyle w:val="Titre"/>
        <w:jc w:val="center"/>
      </w:pPr>
    </w:p>
    <w:p w14:paraId="0A46E30D" w14:textId="77777777" w:rsidR="00542DCF" w:rsidRDefault="00542DCF" w:rsidP="00542DCF">
      <w:pPr>
        <w:pStyle w:val="Titre"/>
        <w:jc w:val="center"/>
      </w:pPr>
    </w:p>
    <w:p w14:paraId="5F418B18" w14:textId="77777777" w:rsidR="00542DCF" w:rsidRDefault="00542DCF" w:rsidP="00542DCF">
      <w:pPr>
        <w:pStyle w:val="Titre"/>
        <w:jc w:val="center"/>
      </w:pPr>
    </w:p>
    <w:p w14:paraId="491ED2F1" w14:textId="77777777" w:rsidR="00542DCF" w:rsidRDefault="00542DCF" w:rsidP="00542DCF">
      <w:pPr>
        <w:pStyle w:val="Titre"/>
        <w:jc w:val="center"/>
      </w:pPr>
    </w:p>
    <w:p w14:paraId="193F65D4" w14:textId="77777777" w:rsidR="00542DCF" w:rsidRDefault="00542DCF" w:rsidP="00542DCF">
      <w:pPr>
        <w:pStyle w:val="Titre"/>
        <w:jc w:val="center"/>
      </w:pPr>
    </w:p>
    <w:p w14:paraId="5754AE43" w14:textId="3E8F4463" w:rsidR="00542DCF" w:rsidRDefault="00542DCF" w:rsidP="00542DCF">
      <w:pPr>
        <w:pStyle w:val="Titre"/>
        <w:jc w:val="center"/>
      </w:pPr>
      <w:r>
        <w:lastRenderedPageBreak/>
        <w:t>Introduction</w:t>
      </w:r>
    </w:p>
    <w:p w14:paraId="66AE165B" w14:textId="77777777" w:rsidR="00542DCF" w:rsidRPr="00D96855" w:rsidRDefault="00542DCF" w:rsidP="00542DCF">
      <w:pPr>
        <w:rPr>
          <w:sz w:val="24"/>
          <w:szCs w:val="24"/>
        </w:rPr>
      </w:pPr>
    </w:p>
    <w:p w14:paraId="3F9C8EFB" w14:textId="77777777" w:rsidR="00542DCF" w:rsidRPr="00D96855" w:rsidRDefault="00542DCF" w:rsidP="00542DCF">
      <w:pPr>
        <w:rPr>
          <w:b/>
          <w:bCs/>
          <w:sz w:val="28"/>
          <w:szCs w:val="28"/>
        </w:rPr>
      </w:pPr>
      <w:r w:rsidRPr="00D96855">
        <w:rPr>
          <w:b/>
          <w:bCs/>
          <w:sz w:val="28"/>
          <w:szCs w:val="28"/>
        </w:rPr>
        <w:t xml:space="preserve">Cahier des charges </w:t>
      </w:r>
    </w:p>
    <w:p w14:paraId="7425F890" w14:textId="77777777" w:rsidR="00542DCF" w:rsidRDefault="00542DCF" w:rsidP="00542DCF">
      <w:pPr>
        <w:rPr>
          <w:sz w:val="24"/>
          <w:szCs w:val="24"/>
        </w:rPr>
      </w:pPr>
      <w:r w:rsidRPr="00D96855">
        <w:rPr>
          <w:sz w:val="24"/>
          <w:szCs w:val="24"/>
        </w:rPr>
        <w:t xml:space="preserve">Deux mécanisme : </w:t>
      </w:r>
    </w:p>
    <w:p w14:paraId="6FBDB428" w14:textId="77777777" w:rsidR="00542DCF" w:rsidRPr="00D96855" w:rsidRDefault="00542DCF" w:rsidP="00542DCF">
      <w:pPr>
        <w:pStyle w:val="Paragraphedeliste"/>
        <w:numPr>
          <w:ilvl w:val="0"/>
          <w:numId w:val="3"/>
        </w:numPr>
        <w:rPr>
          <w:sz w:val="24"/>
          <w:szCs w:val="24"/>
        </w:rPr>
      </w:pPr>
      <w:r w:rsidRPr="00D96855">
        <w:rPr>
          <w:sz w:val="24"/>
          <w:szCs w:val="24"/>
        </w:rPr>
        <w:t>détection de médaillons</w:t>
      </w:r>
      <w:r>
        <w:rPr>
          <w:sz w:val="24"/>
          <w:szCs w:val="24"/>
        </w:rPr>
        <w:t xml:space="preserve"> : </w:t>
      </w:r>
    </w:p>
    <w:p w14:paraId="5BB54882" w14:textId="77777777" w:rsidR="00542DCF" w:rsidRPr="00D96855" w:rsidRDefault="00542DCF" w:rsidP="00542DCF">
      <w:pPr>
        <w:pStyle w:val="Paragraphedeliste"/>
        <w:numPr>
          <w:ilvl w:val="0"/>
          <w:numId w:val="3"/>
        </w:numPr>
        <w:rPr>
          <w:sz w:val="24"/>
          <w:szCs w:val="24"/>
        </w:rPr>
      </w:pPr>
      <w:r w:rsidRPr="00D96855">
        <w:rPr>
          <w:sz w:val="24"/>
          <w:szCs w:val="24"/>
        </w:rPr>
        <w:t>Enigme musique</w:t>
      </w:r>
      <w:r>
        <w:rPr>
          <w:sz w:val="24"/>
          <w:szCs w:val="24"/>
        </w:rPr>
        <w:t> :</w:t>
      </w:r>
    </w:p>
    <w:p w14:paraId="54AB854F" w14:textId="77777777" w:rsidR="00542DCF" w:rsidRPr="00D96855" w:rsidRDefault="00542DCF" w:rsidP="00542DCF">
      <w:pPr>
        <w:rPr>
          <w:sz w:val="24"/>
          <w:szCs w:val="24"/>
        </w:rPr>
      </w:pPr>
    </w:p>
    <w:p w14:paraId="5325F89F" w14:textId="77777777" w:rsidR="00542DCF" w:rsidRPr="00D96855" w:rsidRDefault="00542DCF" w:rsidP="00542DCF">
      <w:pPr>
        <w:rPr>
          <w:sz w:val="24"/>
          <w:szCs w:val="24"/>
        </w:rPr>
      </w:pPr>
      <w:r w:rsidRPr="00D96855">
        <w:rPr>
          <w:sz w:val="24"/>
          <w:szCs w:val="24"/>
        </w:rPr>
        <w:t xml:space="preserve">Application de supervision </w:t>
      </w:r>
    </w:p>
    <w:p w14:paraId="72BFCC31" w14:textId="77777777" w:rsidR="00542DCF" w:rsidRDefault="00542DCF" w:rsidP="00542DCF">
      <w:pPr>
        <w:rPr>
          <w:sz w:val="24"/>
          <w:szCs w:val="24"/>
        </w:rPr>
      </w:pPr>
      <w:r w:rsidRPr="00D96855">
        <w:rPr>
          <w:sz w:val="24"/>
          <w:szCs w:val="24"/>
        </w:rPr>
        <w:t xml:space="preserve">Application de réservation </w:t>
      </w:r>
    </w:p>
    <w:p w14:paraId="43096B3D" w14:textId="77777777" w:rsidR="00542DCF" w:rsidRDefault="00542DCF" w:rsidP="00542DCF">
      <w:pPr>
        <w:rPr>
          <w:sz w:val="24"/>
          <w:szCs w:val="24"/>
        </w:rPr>
      </w:pPr>
    </w:p>
    <w:p w14:paraId="5B63CB51" w14:textId="77777777" w:rsidR="00542DCF" w:rsidRDefault="00542DCF" w:rsidP="00542DCF">
      <w:pPr>
        <w:rPr>
          <w:sz w:val="24"/>
          <w:szCs w:val="24"/>
        </w:rPr>
      </w:pPr>
    </w:p>
    <w:p w14:paraId="1E7BB932" w14:textId="77777777" w:rsidR="00542DCF" w:rsidRDefault="00542DCF" w:rsidP="00542DCF">
      <w:pPr>
        <w:rPr>
          <w:sz w:val="24"/>
          <w:szCs w:val="24"/>
        </w:rPr>
      </w:pPr>
    </w:p>
    <w:p w14:paraId="0B7C73AE" w14:textId="77777777" w:rsidR="00542DCF" w:rsidRDefault="00542DCF" w:rsidP="00542DCF">
      <w:pPr>
        <w:rPr>
          <w:sz w:val="24"/>
          <w:szCs w:val="24"/>
        </w:rPr>
      </w:pPr>
    </w:p>
    <w:p w14:paraId="406E9CBF" w14:textId="77777777" w:rsidR="00542DCF" w:rsidRDefault="00542DCF" w:rsidP="00542DCF">
      <w:pPr>
        <w:rPr>
          <w:sz w:val="24"/>
          <w:szCs w:val="24"/>
        </w:rPr>
      </w:pPr>
    </w:p>
    <w:p w14:paraId="6E80309D" w14:textId="77777777" w:rsidR="00542DCF" w:rsidRDefault="00542DCF" w:rsidP="00542DCF">
      <w:pPr>
        <w:rPr>
          <w:sz w:val="24"/>
          <w:szCs w:val="24"/>
        </w:rPr>
      </w:pPr>
    </w:p>
    <w:p w14:paraId="46D5E016" w14:textId="77777777" w:rsidR="00542DCF" w:rsidRDefault="00542DCF" w:rsidP="00542DCF">
      <w:pPr>
        <w:rPr>
          <w:sz w:val="24"/>
          <w:szCs w:val="24"/>
        </w:rPr>
      </w:pPr>
    </w:p>
    <w:p w14:paraId="160278F2" w14:textId="77777777" w:rsidR="00542DCF" w:rsidRDefault="00542DCF" w:rsidP="00542DCF">
      <w:pPr>
        <w:rPr>
          <w:sz w:val="24"/>
          <w:szCs w:val="24"/>
        </w:rPr>
      </w:pPr>
    </w:p>
    <w:p w14:paraId="77E6A44B" w14:textId="77777777" w:rsidR="00542DCF" w:rsidRDefault="00542DCF" w:rsidP="00542DCF">
      <w:pPr>
        <w:rPr>
          <w:sz w:val="24"/>
          <w:szCs w:val="24"/>
        </w:rPr>
      </w:pPr>
    </w:p>
    <w:p w14:paraId="6639BCEB" w14:textId="77777777" w:rsidR="00542DCF" w:rsidRDefault="00542DCF" w:rsidP="00542DCF">
      <w:pPr>
        <w:rPr>
          <w:sz w:val="24"/>
          <w:szCs w:val="24"/>
        </w:rPr>
      </w:pPr>
    </w:p>
    <w:p w14:paraId="50115DF5" w14:textId="77777777" w:rsidR="00542DCF" w:rsidRDefault="00542DCF" w:rsidP="00542DCF">
      <w:pPr>
        <w:rPr>
          <w:sz w:val="24"/>
          <w:szCs w:val="24"/>
        </w:rPr>
      </w:pPr>
    </w:p>
    <w:p w14:paraId="454E70FF" w14:textId="77777777" w:rsidR="00542DCF" w:rsidRDefault="00542DCF" w:rsidP="00542DCF">
      <w:pPr>
        <w:rPr>
          <w:sz w:val="24"/>
          <w:szCs w:val="24"/>
        </w:rPr>
      </w:pPr>
    </w:p>
    <w:p w14:paraId="6D51BD2D" w14:textId="77777777" w:rsidR="00542DCF" w:rsidRDefault="00542DCF" w:rsidP="00542DCF">
      <w:pPr>
        <w:rPr>
          <w:sz w:val="24"/>
          <w:szCs w:val="24"/>
        </w:rPr>
      </w:pPr>
    </w:p>
    <w:p w14:paraId="73D35FAE" w14:textId="77777777" w:rsidR="00542DCF" w:rsidRDefault="00542DCF" w:rsidP="00542DCF">
      <w:pPr>
        <w:rPr>
          <w:sz w:val="24"/>
          <w:szCs w:val="24"/>
        </w:rPr>
      </w:pPr>
    </w:p>
    <w:p w14:paraId="0F0A8BA0" w14:textId="77777777" w:rsidR="00542DCF" w:rsidRDefault="00542DCF" w:rsidP="00542DCF">
      <w:pPr>
        <w:rPr>
          <w:sz w:val="24"/>
          <w:szCs w:val="24"/>
        </w:rPr>
      </w:pPr>
    </w:p>
    <w:p w14:paraId="229B44E1" w14:textId="77777777" w:rsidR="00542DCF" w:rsidRDefault="00542DCF" w:rsidP="00542DCF">
      <w:pPr>
        <w:rPr>
          <w:sz w:val="24"/>
          <w:szCs w:val="24"/>
        </w:rPr>
      </w:pPr>
    </w:p>
    <w:p w14:paraId="39AE37B7" w14:textId="77777777" w:rsidR="00542DCF" w:rsidRDefault="00542DCF" w:rsidP="00542DCF">
      <w:pPr>
        <w:rPr>
          <w:sz w:val="24"/>
          <w:szCs w:val="24"/>
        </w:rPr>
      </w:pPr>
    </w:p>
    <w:p w14:paraId="6B9C485C" w14:textId="77777777" w:rsidR="00542DCF" w:rsidRDefault="00542DCF" w:rsidP="00542DCF">
      <w:pPr>
        <w:rPr>
          <w:sz w:val="24"/>
          <w:szCs w:val="24"/>
        </w:rPr>
      </w:pPr>
    </w:p>
    <w:p w14:paraId="6590EC4D" w14:textId="77777777" w:rsidR="00542DCF" w:rsidRDefault="00542DCF" w:rsidP="00542DCF">
      <w:pPr>
        <w:rPr>
          <w:sz w:val="24"/>
          <w:szCs w:val="24"/>
        </w:rPr>
      </w:pPr>
    </w:p>
    <w:p w14:paraId="03C641FC" w14:textId="77777777" w:rsidR="00542DCF" w:rsidRDefault="00542DCF" w:rsidP="00542DCF">
      <w:pPr>
        <w:rPr>
          <w:sz w:val="24"/>
          <w:szCs w:val="24"/>
        </w:rPr>
      </w:pPr>
    </w:p>
    <w:p w14:paraId="67DE0542" w14:textId="77777777" w:rsidR="00542DCF" w:rsidRPr="00D96855" w:rsidRDefault="00542DCF" w:rsidP="00542DCF">
      <w:pPr>
        <w:pStyle w:val="Titre"/>
        <w:jc w:val="center"/>
      </w:pPr>
      <w:r>
        <w:lastRenderedPageBreak/>
        <w:t>Réalisation du projet</w:t>
      </w:r>
    </w:p>
    <w:p w14:paraId="4B7CB554" w14:textId="77777777" w:rsidR="00542DCF" w:rsidRDefault="00542DCF" w:rsidP="00542DCF">
      <w:pPr>
        <w:rPr>
          <w:b/>
          <w:bCs/>
          <w:sz w:val="24"/>
          <w:szCs w:val="24"/>
        </w:rPr>
      </w:pPr>
    </w:p>
    <w:p w14:paraId="0A453721" w14:textId="77777777" w:rsidR="00542DCF" w:rsidRDefault="00542DCF" w:rsidP="00542DCF">
      <w:pPr>
        <w:rPr>
          <w:b/>
          <w:bCs/>
          <w:sz w:val="28"/>
          <w:szCs w:val="28"/>
        </w:rPr>
      </w:pPr>
      <w:r w:rsidRPr="00D96855">
        <w:rPr>
          <w:b/>
          <w:bCs/>
          <w:sz w:val="28"/>
          <w:szCs w:val="28"/>
        </w:rPr>
        <w:t xml:space="preserve">Tache de l’étudiant </w:t>
      </w:r>
    </w:p>
    <w:p w14:paraId="1C6097C6" w14:textId="77777777" w:rsidR="00542DCF" w:rsidRDefault="00542DCF" w:rsidP="00542DCF">
      <w:pPr>
        <w:rPr>
          <w:b/>
          <w:bCs/>
          <w:sz w:val="28"/>
          <w:szCs w:val="28"/>
        </w:rPr>
      </w:pPr>
    </w:p>
    <w:p w14:paraId="40AB55E8" w14:textId="77777777" w:rsidR="00542DCF" w:rsidRDefault="00542DCF" w:rsidP="00542DCF">
      <w:pPr>
        <w:rPr>
          <w:sz w:val="28"/>
          <w:szCs w:val="28"/>
        </w:rPr>
      </w:pPr>
      <w:r w:rsidRPr="001A01A9">
        <w:rPr>
          <w:sz w:val="28"/>
          <w:szCs w:val="28"/>
        </w:rPr>
        <w:t xml:space="preserve">Aperçu des taches à réaliser </w:t>
      </w:r>
    </w:p>
    <w:p w14:paraId="080B69FF" w14:textId="77777777" w:rsidR="00542DCF" w:rsidRPr="001A01A9" w:rsidRDefault="00542DCF" w:rsidP="00542DCF">
      <w:pPr>
        <w:rPr>
          <w:sz w:val="28"/>
          <w:szCs w:val="28"/>
        </w:rPr>
      </w:pPr>
    </w:p>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12339607" w14:textId="77777777" w:rsidR="00542DCF" w:rsidRPr="008C1B3D" w:rsidRDefault="00542DCF" w:rsidP="00542DCF">
      <w:pPr>
        <w:pStyle w:val="Paragraphedeliste"/>
        <w:numPr>
          <w:ilvl w:val="0"/>
          <w:numId w:val="3"/>
        </w:numPr>
        <w:rPr>
          <w:b/>
          <w:bCs/>
          <w:sz w:val="24"/>
          <w:szCs w:val="24"/>
        </w:rPr>
      </w:pPr>
      <w:r w:rsidRPr="008C1B3D">
        <w:rPr>
          <w:b/>
          <w:bCs/>
          <w:sz w:val="24"/>
          <w:szCs w:val="24"/>
        </w:rPr>
        <w:t>Le Mécanisme énigme musique</w:t>
      </w:r>
    </w:p>
    <w:p w14:paraId="600F51F3" w14:textId="77777777" w:rsidR="00542DCF" w:rsidRDefault="00542DCF" w:rsidP="00542DCF">
      <w:pPr>
        <w:rPr>
          <w:sz w:val="24"/>
          <w:szCs w:val="24"/>
        </w:rPr>
      </w:pPr>
    </w:p>
    <w:p w14:paraId="46C7B516" w14:textId="77777777" w:rsidR="00542DCF" w:rsidRDefault="00542DCF" w:rsidP="00542DCF">
      <w:pPr>
        <w:rPr>
          <w:sz w:val="24"/>
          <w:szCs w:val="24"/>
        </w:rPr>
      </w:pPr>
      <w:r w:rsidRPr="008C1B3D">
        <w:rPr>
          <w:b/>
          <w:bCs/>
          <w:sz w:val="24"/>
          <w:szCs w:val="24"/>
        </w:rPr>
        <w:t>L’application de réservation</w:t>
      </w:r>
      <w:r>
        <w:rPr>
          <w:sz w:val="24"/>
          <w:szCs w:val="24"/>
        </w:rPr>
        <w:t xml:space="preserve"> consiste à créer une application web </w:t>
      </w:r>
      <w:r w:rsidRPr="008C1B3D">
        <w:rPr>
          <w:sz w:val="24"/>
          <w:szCs w:val="24"/>
        </w:rPr>
        <w:t xml:space="preserve"> </w:t>
      </w:r>
      <w:r>
        <w:rPr>
          <w:sz w:val="24"/>
          <w:szCs w:val="24"/>
        </w:rPr>
        <w:t xml:space="preserve">permettant aux </w:t>
      </w:r>
      <w:r w:rsidRPr="008C1B3D">
        <w:rPr>
          <w:sz w:val="24"/>
          <w:szCs w:val="24"/>
        </w:rPr>
        <w:t>membres de l’association de pouvoir paramétrer les jours et heures d’ouverture. Les visiteurs pourront réserver un créneau</w:t>
      </w:r>
      <w:r>
        <w:rPr>
          <w:sz w:val="24"/>
          <w:szCs w:val="24"/>
        </w:rPr>
        <w:t xml:space="preserve"> et l</w:t>
      </w:r>
      <w:r w:rsidRPr="008C1B3D">
        <w:rPr>
          <w:sz w:val="24"/>
          <w:szCs w:val="24"/>
        </w:rPr>
        <w:t>’administrateur devra pouvoir gérer les comptes des membres de l’association.</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43B61CC4" w14:textId="77777777" w:rsidR="00542DCF" w:rsidRPr="00DE6DED" w:rsidRDefault="00542DCF" w:rsidP="00542DCF">
      <w:pPr>
        <w:pStyle w:val="Paragraphedeliste"/>
        <w:numPr>
          <w:ilvl w:val="0"/>
          <w:numId w:val="4"/>
        </w:numPr>
        <w:rPr>
          <w:sz w:val="24"/>
          <w:szCs w:val="24"/>
        </w:rPr>
      </w:pPr>
      <w:r w:rsidRPr="008C1B3D">
        <w:rPr>
          <w:sz w:val="24"/>
          <w:szCs w:val="24"/>
        </w:rPr>
        <w:t>Créer la base de données</w:t>
      </w:r>
    </w:p>
    <w:p w14:paraId="3C7A7288" w14:textId="77777777" w:rsidR="00542DCF" w:rsidRPr="008C1B3D" w:rsidRDefault="00542DCF" w:rsidP="00542DCF">
      <w:pPr>
        <w:pStyle w:val="Paragraphedeliste"/>
        <w:rPr>
          <w:sz w:val="24"/>
          <w:szCs w:val="24"/>
        </w:rPr>
      </w:pPr>
    </w:p>
    <w:p w14:paraId="40889164" w14:textId="77777777" w:rsidR="00542DCF" w:rsidRDefault="00542DCF" w:rsidP="00542DCF">
      <w:pPr>
        <w:rPr>
          <w:sz w:val="24"/>
          <w:szCs w:val="24"/>
        </w:rPr>
      </w:pPr>
      <w:r w:rsidRPr="008C1B3D">
        <w:rPr>
          <w:b/>
          <w:bCs/>
          <w:sz w:val="24"/>
          <w:szCs w:val="24"/>
        </w:rPr>
        <w:t>Le mécanisme énigme musique</w:t>
      </w:r>
      <w:r>
        <w:rPr>
          <w:sz w:val="24"/>
          <w:szCs w:val="24"/>
        </w:rPr>
        <w:t xml:space="preserve"> consiste à créer une application Arduino qui </w:t>
      </w:r>
      <w:r w:rsidRPr="008C1B3D">
        <w:rPr>
          <w:sz w:val="24"/>
          <w:szCs w:val="24"/>
        </w:rPr>
        <w:t xml:space="preserve">consiste à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D409F5A" w14:textId="77777777" w:rsidR="00542DCF" w:rsidRDefault="00542DCF" w:rsidP="00542DCF">
      <w:pPr>
        <w:pStyle w:val="Paragraphedeliste"/>
        <w:numPr>
          <w:ilvl w:val="0"/>
          <w:numId w:val="5"/>
        </w:numPr>
        <w:rPr>
          <w:sz w:val="24"/>
          <w:szCs w:val="24"/>
        </w:rPr>
      </w:pPr>
      <w:r w:rsidRPr="008C1B3D">
        <w:rPr>
          <w:sz w:val="24"/>
          <w:szCs w:val="24"/>
        </w:rPr>
        <w:t>Jouer la musique</w:t>
      </w:r>
    </w:p>
    <w:p w14:paraId="532DF21F" w14:textId="77777777" w:rsidR="00542DCF" w:rsidRDefault="00542DCF" w:rsidP="00542DCF">
      <w:pPr>
        <w:pStyle w:val="Paragraphedeliste"/>
        <w:rPr>
          <w:sz w:val="24"/>
          <w:szCs w:val="24"/>
        </w:rPr>
      </w:pPr>
    </w:p>
    <w:p w14:paraId="24AE7278" w14:textId="77777777" w:rsidR="00542DCF" w:rsidRDefault="00542DCF" w:rsidP="00542DCF">
      <w:pPr>
        <w:pStyle w:val="Paragraphedeliste"/>
        <w:rPr>
          <w:sz w:val="24"/>
          <w:szCs w:val="24"/>
        </w:rPr>
      </w:pPr>
    </w:p>
    <w:p w14:paraId="536A2BF3" w14:textId="77777777" w:rsidR="00542DCF" w:rsidRDefault="00542DCF" w:rsidP="00542DCF">
      <w:pPr>
        <w:pStyle w:val="Paragraphedeliste"/>
        <w:rPr>
          <w:sz w:val="24"/>
          <w:szCs w:val="24"/>
        </w:rPr>
      </w:pPr>
    </w:p>
    <w:p w14:paraId="2B24F89F" w14:textId="77777777" w:rsidR="00542DCF" w:rsidRDefault="00542DCF" w:rsidP="00542DCF">
      <w:pPr>
        <w:pStyle w:val="Paragraphedeliste"/>
        <w:rPr>
          <w:sz w:val="24"/>
          <w:szCs w:val="24"/>
        </w:rPr>
      </w:pPr>
    </w:p>
    <w:p w14:paraId="4462C274" w14:textId="77777777" w:rsidR="00542DCF" w:rsidRDefault="00542DCF" w:rsidP="00542DCF">
      <w:pPr>
        <w:pStyle w:val="Paragraphedeliste"/>
        <w:rPr>
          <w:sz w:val="24"/>
          <w:szCs w:val="24"/>
        </w:rPr>
      </w:pPr>
    </w:p>
    <w:p w14:paraId="1BCABC0D" w14:textId="77777777" w:rsidR="00542DCF" w:rsidRDefault="00542DCF" w:rsidP="00542DCF">
      <w:pPr>
        <w:pStyle w:val="Paragraphedeliste"/>
        <w:rPr>
          <w:sz w:val="24"/>
          <w:szCs w:val="24"/>
        </w:rPr>
      </w:pPr>
    </w:p>
    <w:p w14:paraId="4B9D0561" w14:textId="7FBD2090" w:rsidR="00542DCF" w:rsidRDefault="00542DCF" w:rsidP="00542DCF">
      <w:pPr>
        <w:rPr>
          <w:sz w:val="28"/>
          <w:szCs w:val="28"/>
        </w:rPr>
      </w:pPr>
      <w:r w:rsidRPr="001A01A9">
        <w:rPr>
          <w:sz w:val="28"/>
          <w:szCs w:val="28"/>
        </w:rPr>
        <w:lastRenderedPageBreak/>
        <w:t>Langage</w:t>
      </w:r>
      <w:r>
        <w:rPr>
          <w:sz w:val="28"/>
          <w:szCs w:val="28"/>
        </w:rPr>
        <w:t>s</w:t>
      </w:r>
      <w:r w:rsidRPr="001A01A9">
        <w:rPr>
          <w:sz w:val="28"/>
          <w:szCs w:val="28"/>
        </w:rPr>
        <w:t xml:space="preserve"> et matériel</w:t>
      </w:r>
      <w:r>
        <w:rPr>
          <w:sz w:val="28"/>
          <w:szCs w:val="28"/>
        </w:rPr>
        <w:t>s</w:t>
      </w:r>
      <w:r w:rsidR="00E50445" w:rsidRPr="00E50445">
        <w:rPr>
          <w:noProof/>
        </w:rPr>
        <w:t xml:space="preserve"> </w:t>
      </w:r>
    </w:p>
    <w:p w14:paraId="61E43F17" w14:textId="1BD46D62" w:rsidR="00542DCF" w:rsidRDefault="00542DCF" w:rsidP="00542DCF">
      <w:pPr>
        <w:rPr>
          <w:sz w:val="28"/>
          <w:szCs w:val="28"/>
        </w:rPr>
      </w:pPr>
    </w:p>
    <w:p w14:paraId="0C5541EE" w14:textId="5199490B" w:rsidR="00542DCF" w:rsidRDefault="00542DCF" w:rsidP="00542DCF">
      <w:pPr>
        <w:rPr>
          <w:sz w:val="28"/>
          <w:szCs w:val="28"/>
        </w:rPr>
      </w:pPr>
      <w:r w:rsidRPr="001F5B2E">
        <w:rPr>
          <w:b/>
          <w:bCs/>
          <w:sz w:val="28"/>
          <w:szCs w:val="28"/>
        </w:rPr>
        <w:t>Application de réservation</w:t>
      </w:r>
      <w:r w:rsidRPr="001F5B2E">
        <w:rPr>
          <w:sz w:val="32"/>
          <w:szCs w:val="32"/>
        </w:rPr>
        <w:t xml:space="preserve"> : </w:t>
      </w:r>
    </w:p>
    <w:p w14:paraId="499FEDCC" w14:textId="303CE227"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610C7484">
            <wp:simplePos x="0" y="0"/>
            <wp:positionH relativeFrom="margin">
              <wp:align>left</wp:align>
            </wp:positionH>
            <wp:positionV relativeFrom="paragraph">
              <wp:posOffset>27473</wp:posOffset>
            </wp:positionV>
            <wp:extent cx="5476875" cy="3143250"/>
            <wp:effectExtent l="0" t="0" r="9525" b="0"/>
            <wp:wrapTight wrapText="bothSides">
              <wp:wrapPolygon edited="0">
                <wp:start x="0" y="3404"/>
                <wp:lineTo x="0" y="18196"/>
                <wp:lineTo x="21562" y="18196"/>
                <wp:lineTo x="21562" y="3404"/>
                <wp:lineTo x="0" y="3404"/>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14:paraId="17728A45" w14:textId="13A3F870" w:rsidR="00542DCF" w:rsidRPr="001F5B2E" w:rsidRDefault="00542DCF" w:rsidP="00542DCF">
      <w:pPr>
        <w:rPr>
          <w:sz w:val="28"/>
          <w:szCs w:val="28"/>
        </w:rPr>
      </w:pPr>
    </w:p>
    <w:p w14:paraId="202F46C5" w14:textId="2E8046E9" w:rsidR="00542DCF" w:rsidRDefault="00E50445" w:rsidP="00542DCF">
      <w:pPr>
        <w:rPr>
          <w:sz w:val="28"/>
          <w:szCs w:val="28"/>
        </w:rPr>
      </w:pPr>
      <w:r w:rsidRPr="00E50445">
        <w:drawing>
          <wp:anchor distT="0" distB="0" distL="114300" distR="114300" simplePos="0" relativeHeight="251681792" behindDoc="1" locked="0" layoutInCell="1" allowOverlap="1" wp14:anchorId="5399CEF3" wp14:editId="03584C53">
            <wp:simplePos x="0" y="0"/>
            <wp:positionH relativeFrom="margin">
              <wp:align>left</wp:align>
            </wp:positionH>
            <wp:positionV relativeFrom="paragraph">
              <wp:posOffset>323215</wp:posOffset>
            </wp:positionV>
            <wp:extent cx="369570" cy="395605"/>
            <wp:effectExtent l="0" t="0" r="0" b="4445"/>
            <wp:wrapTight wrapText="bothSides">
              <wp:wrapPolygon edited="0">
                <wp:start x="0" y="0"/>
                <wp:lineTo x="0" y="20803"/>
                <wp:lineTo x="20041" y="20803"/>
                <wp:lineTo x="2004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3456" r="31002"/>
                    <a:stretch/>
                  </pic:blipFill>
                  <pic:spPr bwMode="auto">
                    <a:xfrm>
                      <a:off x="0" y="0"/>
                      <a:ext cx="36957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5E89A47C" w:rsidR="00542DCF" w:rsidRDefault="00542DCF" w:rsidP="00542DCF">
      <w:pPr>
        <w:rPr>
          <w:sz w:val="28"/>
          <w:szCs w:val="28"/>
        </w:rPr>
      </w:pPr>
    </w:p>
    <w:p w14:paraId="25BAEABF" w14:textId="3297DE7C" w:rsidR="00542DCF" w:rsidRDefault="00E50445" w:rsidP="00542DCF">
      <w:pPr>
        <w:rPr>
          <w:sz w:val="28"/>
          <w:szCs w:val="28"/>
        </w:rPr>
      </w:pPr>
      <w:r w:rsidRPr="00E50445">
        <w:drawing>
          <wp:anchor distT="0" distB="0" distL="114300" distR="114300" simplePos="0" relativeHeight="251682816" behindDoc="1" locked="0" layoutInCell="1" allowOverlap="1" wp14:anchorId="1351CA83" wp14:editId="18DAA81B">
            <wp:simplePos x="0" y="0"/>
            <wp:positionH relativeFrom="margin">
              <wp:align>left</wp:align>
            </wp:positionH>
            <wp:positionV relativeFrom="paragraph">
              <wp:posOffset>82011</wp:posOffset>
            </wp:positionV>
            <wp:extent cx="379095" cy="370840"/>
            <wp:effectExtent l="0" t="0" r="1905" b="0"/>
            <wp:wrapTight wrapText="bothSides">
              <wp:wrapPolygon edited="0">
                <wp:start x="0" y="0"/>
                <wp:lineTo x="0" y="19973"/>
                <wp:lineTo x="20623" y="19973"/>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7880" t="12827" r="26960" b="19519"/>
                    <a:stretch/>
                  </pic:blipFill>
                  <pic:spPr bwMode="auto">
                    <a:xfrm>
                      <a:off x="0" y="0"/>
                      <a:ext cx="380700" cy="37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C5949" w14:textId="009404C4" w:rsidR="00542DCF" w:rsidRDefault="002702C1" w:rsidP="00542DCF">
      <w:pPr>
        <w:rPr>
          <w:sz w:val="28"/>
          <w:szCs w:val="28"/>
        </w:rPr>
      </w:pPr>
      <w:r w:rsidRPr="002702C1">
        <w:drawing>
          <wp:anchor distT="0" distB="0" distL="114300" distR="114300" simplePos="0" relativeHeight="251685888" behindDoc="1" locked="0" layoutInCell="1" allowOverlap="1" wp14:anchorId="78CD9077" wp14:editId="1A755CEC">
            <wp:simplePos x="0" y="0"/>
            <wp:positionH relativeFrom="column">
              <wp:posOffset>2885440</wp:posOffset>
            </wp:positionH>
            <wp:positionV relativeFrom="paragraph">
              <wp:posOffset>168910</wp:posOffset>
            </wp:positionV>
            <wp:extent cx="379095" cy="379095"/>
            <wp:effectExtent l="0" t="0" r="1905" b="1905"/>
            <wp:wrapTight wrapText="bothSides">
              <wp:wrapPolygon edited="0">
                <wp:start x="0" y="0"/>
                <wp:lineTo x="0" y="20623"/>
                <wp:lineTo x="20623" y="20623"/>
                <wp:lineTo x="20623"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630"/>
                    <a:stretch/>
                  </pic:blipFill>
                  <pic:spPr bwMode="auto">
                    <a:xfrm>
                      <a:off x="0" y="0"/>
                      <a:ext cx="379095"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drawing>
          <wp:anchor distT="0" distB="0" distL="114300" distR="114300" simplePos="0" relativeHeight="251684864" behindDoc="1" locked="0" layoutInCell="1" allowOverlap="1" wp14:anchorId="76F66B1D" wp14:editId="5D77E7FC">
            <wp:simplePos x="0" y="0"/>
            <wp:positionH relativeFrom="margin">
              <wp:align>left</wp:align>
            </wp:positionH>
            <wp:positionV relativeFrom="paragraph">
              <wp:posOffset>169282</wp:posOffset>
            </wp:positionV>
            <wp:extent cx="370840" cy="370840"/>
            <wp:effectExtent l="0" t="0" r="0" b="0"/>
            <wp:wrapTight wrapText="bothSides">
              <wp:wrapPolygon edited="0">
                <wp:start x="0" y="0"/>
                <wp:lineTo x="0" y="19973"/>
                <wp:lineTo x="19973" y="19973"/>
                <wp:lineTo x="1997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4FF03E74" w14:textId="52C24105" w:rsidR="00E50445" w:rsidRDefault="00E50445" w:rsidP="00542DCF">
      <w:pPr>
        <w:pStyle w:val="Titre"/>
        <w:jc w:val="center"/>
      </w:pPr>
      <w:r w:rsidRPr="00E50445">
        <w:drawing>
          <wp:anchor distT="0" distB="0" distL="114300" distR="114300" simplePos="0" relativeHeight="251683840" behindDoc="1" locked="0" layoutInCell="1" allowOverlap="1" wp14:anchorId="0F21E005" wp14:editId="57E06EB9">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3B00483" w:rsidR="00E50445" w:rsidRDefault="00E50445" w:rsidP="00542DCF">
      <w:pPr>
        <w:pStyle w:val="Titre"/>
        <w:jc w:val="center"/>
      </w:pPr>
    </w:p>
    <w:p w14:paraId="4CE3FD0F" w14:textId="2B2BD6C7" w:rsidR="00E50445" w:rsidRDefault="00E50445" w:rsidP="00542DCF">
      <w:pPr>
        <w:pStyle w:val="Titre"/>
        <w:jc w:val="center"/>
      </w:pPr>
    </w:p>
    <w:p w14:paraId="22B041AE" w14:textId="6E7D87CE" w:rsidR="00E50445" w:rsidRDefault="00E50445" w:rsidP="00E50445">
      <w:pPr>
        <w:rPr>
          <w:b/>
          <w:bCs/>
          <w:sz w:val="28"/>
          <w:szCs w:val="28"/>
        </w:rPr>
      </w:pPr>
      <w:r w:rsidRPr="001F5B2E">
        <w:rPr>
          <w:b/>
          <w:bCs/>
          <w:noProof/>
          <w:sz w:val="28"/>
          <w:szCs w:val="28"/>
        </w:rPr>
        <w:drawing>
          <wp:anchor distT="0" distB="0" distL="114300" distR="114300" simplePos="0" relativeHeight="251661312" behindDoc="1" locked="0" layoutInCell="1" allowOverlap="1" wp14:anchorId="38876881" wp14:editId="5B81C39C">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V relativeFrom="margin">
              <wp14:pctHeight>0</wp14:pctHeight>
            </wp14:sizeRelV>
          </wp:anchor>
        </w:drawing>
      </w:r>
      <w:r w:rsidRPr="00E50445">
        <w:rPr>
          <w:b/>
          <w:bCs/>
          <w:sz w:val="28"/>
          <w:szCs w:val="28"/>
        </w:rPr>
        <w:t xml:space="preserve"> </w:t>
      </w:r>
      <w:r w:rsidRPr="001F5B2E">
        <w:rPr>
          <w:b/>
          <w:bCs/>
          <w:sz w:val="28"/>
          <w:szCs w:val="28"/>
        </w:rPr>
        <w:t xml:space="preserve">Mécanisme énigme musique : </w:t>
      </w:r>
    </w:p>
    <w:p w14:paraId="22EC0D59" w14:textId="5EF49B0F" w:rsidR="00E50445" w:rsidRDefault="00E50445" w:rsidP="00542DCF">
      <w:pPr>
        <w:pStyle w:val="Titre"/>
        <w:jc w:val="center"/>
      </w:pPr>
    </w:p>
    <w:p w14:paraId="3708784D" w14:textId="1D7AAEF2" w:rsidR="00E50445" w:rsidRDefault="00E50445" w:rsidP="00542DCF">
      <w:pPr>
        <w:pStyle w:val="Titre"/>
        <w:jc w:val="center"/>
      </w:pPr>
    </w:p>
    <w:p w14:paraId="0D8B482C" w14:textId="3E57BC7D" w:rsidR="00E50445" w:rsidRDefault="00381276" w:rsidP="00542DCF">
      <w:pPr>
        <w:pStyle w:val="Titre"/>
        <w:jc w:val="center"/>
      </w:pPr>
      <w:r w:rsidRPr="002702C1">
        <w:drawing>
          <wp:anchor distT="0" distB="0" distL="114300" distR="114300" simplePos="0" relativeHeight="251692032" behindDoc="1" locked="0" layoutInCell="1" allowOverlap="1" wp14:anchorId="46E6EC43" wp14:editId="38FD29F5">
            <wp:simplePos x="0" y="0"/>
            <wp:positionH relativeFrom="margin">
              <wp:posOffset>2864964</wp:posOffset>
            </wp:positionH>
            <wp:positionV relativeFrom="paragraph">
              <wp:posOffset>33391</wp:posOffset>
            </wp:positionV>
            <wp:extent cx="396240" cy="392430"/>
            <wp:effectExtent l="0" t="0" r="3810" b="7620"/>
            <wp:wrapTight wrapText="bothSides">
              <wp:wrapPolygon edited="0">
                <wp:start x="0" y="0"/>
                <wp:lineTo x="0" y="20971"/>
                <wp:lineTo x="20769" y="20971"/>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3644" b="12184"/>
                    <a:stretch/>
                  </pic:blipFill>
                  <pic:spPr bwMode="auto">
                    <a:xfrm>
                      <a:off x="0" y="0"/>
                      <a:ext cx="396240" cy="39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02C1" w:rsidRPr="002702C1">
        <w:drawing>
          <wp:anchor distT="0" distB="0" distL="114300" distR="114300" simplePos="0" relativeHeight="251686912" behindDoc="1" locked="0" layoutInCell="1" allowOverlap="1" wp14:anchorId="2B537E11" wp14:editId="3B3DDE6E">
            <wp:simplePos x="0" y="0"/>
            <wp:positionH relativeFrom="margin">
              <wp:posOffset>-17145</wp:posOffset>
            </wp:positionH>
            <wp:positionV relativeFrom="paragraph">
              <wp:posOffset>44881</wp:posOffset>
            </wp:positionV>
            <wp:extent cx="396240" cy="392430"/>
            <wp:effectExtent l="0" t="0" r="3810" b="7620"/>
            <wp:wrapTight wrapText="bothSides">
              <wp:wrapPolygon edited="0">
                <wp:start x="0" y="0"/>
                <wp:lineTo x="0" y="20971"/>
                <wp:lineTo x="20769" y="20971"/>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3644" b="12184"/>
                    <a:stretch/>
                  </pic:blipFill>
                  <pic:spPr bwMode="auto">
                    <a:xfrm>
                      <a:off x="0" y="0"/>
                      <a:ext cx="396240" cy="39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2E8431A" w:rsidR="00E50445" w:rsidRDefault="002702C1" w:rsidP="00542DCF">
      <w:pPr>
        <w:pStyle w:val="Titre"/>
        <w:jc w:val="center"/>
      </w:pPr>
      <w:r w:rsidRPr="002702C1">
        <w:drawing>
          <wp:anchor distT="0" distB="0" distL="114300" distR="114300" simplePos="0" relativeHeight="251687936" behindDoc="1" locked="0" layoutInCell="1" allowOverlap="1" wp14:anchorId="3E380FE0" wp14:editId="59891524">
            <wp:simplePos x="0" y="0"/>
            <wp:positionH relativeFrom="column">
              <wp:posOffset>2790190</wp:posOffset>
            </wp:positionH>
            <wp:positionV relativeFrom="paragraph">
              <wp:posOffset>33020</wp:posOffset>
            </wp:positionV>
            <wp:extent cx="457200" cy="370840"/>
            <wp:effectExtent l="0" t="0" r="0" b="0"/>
            <wp:wrapTight wrapText="bothSides">
              <wp:wrapPolygon edited="0">
                <wp:start x="0" y="0"/>
                <wp:lineTo x="0" y="19973"/>
                <wp:lineTo x="20700" y="19973"/>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3893" r="9249" b="15731"/>
                    <a:stretch/>
                  </pic:blipFill>
                  <pic:spPr bwMode="auto">
                    <a:xfrm>
                      <a:off x="0" y="0"/>
                      <a:ext cx="457200"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62F445AB" w:rsidR="00E50445" w:rsidRDefault="00381276" w:rsidP="00542DCF">
      <w:pPr>
        <w:pStyle w:val="Titre"/>
        <w:jc w:val="center"/>
      </w:pPr>
      <w:r w:rsidRPr="002702C1">
        <w:drawing>
          <wp:anchor distT="0" distB="0" distL="114300" distR="114300" simplePos="0" relativeHeight="251689984" behindDoc="1" locked="0" layoutInCell="1" allowOverlap="1" wp14:anchorId="4DF34A38" wp14:editId="731F25B8">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702C1" w:rsidRPr="002702C1">
        <w:drawing>
          <wp:anchor distT="0" distB="0" distL="114300" distR="114300" simplePos="0" relativeHeight="251688960" behindDoc="1" locked="0" layoutInCell="1" allowOverlap="1" wp14:anchorId="276C2A31" wp14:editId="225E1911">
            <wp:simplePos x="0" y="0"/>
            <wp:positionH relativeFrom="margin">
              <wp:posOffset>2859405</wp:posOffset>
            </wp:positionH>
            <wp:positionV relativeFrom="paragraph">
              <wp:posOffset>13335</wp:posOffset>
            </wp:positionV>
            <wp:extent cx="396240" cy="396240"/>
            <wp:effectExtent l="0" t="0" r="3810" b="3810"/>
            <wp:wrapTight wrapText="bothSides">
              <wp:wrapPolygon edited="0">
                <wp:start x="0" y="0"/>
                <wp:lineTo x="0" y="20769"/>
                <wp:lineTo x="20769" y="20769"/>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p>
    <w:p w14:paraId="645D87F7" w14:textId="2D244192" w:rsidR="00E50445" w:rsidRDefault="00E50445" w:rsidP="00542DCF">
      <w:pPr>
        <w:pStyle w:val="Titre"/>
        <w:jc w:val="center"/>
      </w:pPr>
    </w:p>
    <w:p w14:paraId="7BC819EA" w14:textId="41629A6C" w:rsidR="00E50445" w:rsidRDefault="00E50445" w:rsidP="00542DCF">
      <w:pPr>
        <w:pStyle w:val="Titre"/>
        <w:jc w:val="center"/>
      </w:pPr>
    </w:p>
    <w:p w14:paraId="309EABFC" w14:textId="77777777" w:rsidR="00E50445" w:rsidRDefault="00E50445" w:rsidP="00542DCF">
      <w:pPr>
        <w:pStyle w:val="Titre"/>
        <w:jc w:val="center"/>
      </w:pPr>
    </w:p>
    <w:p w14:paraId="63FF2663" w14:textId="77777777" w:rsidR="00E50445" w:rsidRDefault="00E50445" w:rsidP="00542DCF">
      <w:pPr>
        <w:pStyle w:val="Titre"/>
        <w:jc w:val="center"/>
      </w:pPr>
    </w:p>
    <w:p w14:paraId="4FD5D422" w14:textId="77777777" w:rsidR="00E50445" w:rsidRDefault="00E50445" w:rsidP="00542DCF">
      <w:pPr>
        <w:pStyle w:val="Titre"/>
        <w:jc w:val="center"/>
      </w:pPr>
    </w:p>
    <w:p w14:paraId="508A0C53" w14:textId="4E709375" w:rsidR="00542DCF" w:rsidRPr="001F5B2E" w:rsidRDefault="00542DCF" w:rsidP="00542DCF">
      <w:pPr>
        <w:pStyle w:val="Titre"/>
        <w:jc w:val="center"/>
      </w:pPr>
      <w:r w:rsidRPr="001F5B2E">
        <w:t>Réalisation Application web</w:t>
      </w:r>
    </w:p>
    <w:p w14:paraId="5B07BEF1" w14:textId="0F9960F6" w:rsidR="00542DCF" w:rsidRDefault="00542DCF" w:rsidP="00542DCF">
      <w:pPr>
        <w:rPr>
          <w:sz w:val="28"/>
          <w:szCs w:val="28"/>
        </w:rPr>
      </w:pPr>
    </w:p>
    <w:p w14:paraId="533507E1" w14:textId="2C38E7E9" w:rsidR="00542DCF" w:rsidRPr="001F5B2E" w:rsidRDefault="00542DCF" w:rsidP="00542DCF">
      <w:pPr>
        <w:rPr>
          <w:sz w:val="28"/>
          <w:szCs w:val="28"/>
        </w:rPr>
      </w:pPr>
    </w:p>
    <w:p w14:paraId="347C24E5" w14:textId="5E067C37" w:rsidR="00542DCF" w:rsidRDefault="00381276" w:rsidP="00542DCF">
      <w:pPr>
        <w:rPr>
          <w:sz w:val="28"/>
          <w:szCs w:val="28"/>
        </w:rPr>
      </w:pPr>
      <w:r>
        <w:rPr>
          <w:sz w:val="28"/>
          <w:szCs w:val="28"/>
        </w:rPr>
        <w:t>Page de connexion :</w:t>
      </w:r>
    </w:p>
    <w:p w14:paraId="19A03D16" w14:textId="77777777" w:rsidR="00542DCF" w:rsidRDefault="00542DCF" w:rsidP="00542DCF">
      <w:pPr>
        <w:rPr>
          <w:sz w:val="28"/>
          <w:szCs w:val="28"/>
        </w:rPr>
      </w:pPr>
    </w:p>
    <w:p w14:paraId="33542AF1" w14:textId="77777777" w:rsidR="00542DCF" w:rsidRDefault="00542DCF" w:rsidP="00542DCF">
      <w:pPr>
        <w:rPr>
          <w:sz w:val="24"/>
          <w:szCs w:val="24"/>
        </w:rPr>
      </w:pPr>
      <w:r>
        <w:rPr>
          <w:sz w:val="24"/>
          <w:szCs w:val="24"/>
        </w:rPr>
        <w:t>Pour permettre à l’administrateur et au superviseur d’accéder à leurs page sans que les joueurs y est accès, une page d’authentification doit être mise en œuvre.</w:t>
      </w:r>
    </w:p>
    <w:p w14:paraId="38DABD80" w14:textId="43EC48D8" w:rsidR="004A47B1" w:rsidRDefault="004A47B1" w:rsidP="00542DCF">
      <w:pPr>
        <w:rPr>
          <w:sz w:val="24"/>
          <w:szCs w:val="24"/>
        </w:rPr>
      </w:pPr>
      <w:r>
        <w:rPr>
          <w:noProof/>
        </w:rPr>
        <w:drawing>
          <wp:anchor distT="0" distB="0" distL="114300" distR="114300" simplePos="0" relativeHeight="251694080" behindDoc="1" locked="0" layoutInCell="1" allowOverlap="1" wp14:anchorId="2CD0FF91" wp14:editId="36339EF0">
            <wp:simplePos x="0" y="0"/>
            <wp:positionH relativeFrom="column">
              <wp:posOffset>-21578</wp:posOffset>
            </wp:positionH>
            <wp:positionV relativeFrom="paragraph">
              <wp:posOffset>168119</wp:posOffset>
            </wp:positionV>
            <wp:extent cx="4638675" cy="4423922"/>
            <wp:effectExtent l="0" t="0" r="0" b="0"/>
            <wp:wrapTight wrapText="bothSides">
              <wp:wrapPolygon edited="0">
                <wp:start x="0" y="0"/>
                <wp:lineTo x="0" y="21488"/>
                <wp:lineTo x="21467" y="21488"/>
                <wp:lineTo x="2146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2573" t="21458" r="31713" b="17990"/>
                    <a:stretch/>
                  </pic:blipFill>
                  <pic:spPr bwMode="auto">
                    <a:xfrm>
                      <a:off x="0" y="0"/>
                      <a:ext cx="4638675" cy="4423922"/>
                    </a:xfrm>
                    <a:prstGeom prst="rect">
                      <a:avLst/>
                    </a:prstGeom>
                    <a:ln>
                      <a:noFill/>
                    </a:ln>
                    <a:extLst>
                      <a:ext uri="{53640926-AAD7-44D8-BBD7-CCE9431645EC}">
                        <a14:shadowObscured xmlns:a14="http://schemas.microsoft.com/office/drawing/2010/main"/>
                      </a:ext>
                    </a:extLst>
                  </pic:spPr>
                </pic:pic>
              </a:graphicData>
            </a:graphic>
          </wp:anchor>
        </w:drawing>
      </w:r>
    </w:p>
    <w:p w14:paraId="58DE432D" w14:textId="3B6C7BFA" w:rsidR="004A47B1" w:rsidRDefault="004A47B1" w:rsidP="00542DCF">
      <w:pPr>
        <w:rPr>
          <w:sz w:val="24"/>
          <w:szCs w:val="24"/>
        </w:rPr>
      </w:pPr>
    </w:p>
    <w:p w14:paraId="36A48020" w14:textId="6848A493" w:rsidR="004A47B1" w:rsidRDefault="004A47B1" w:rsidP="00542DCF">
      <w:pPr>
        <w:rPr>
          <w:sz w:val="24"/>
          <w:szCs w:val="24"/>
        </w:rPr>
      </w:pPr>
    </w:p>
    <w:p w14:paraId="671BAA02" w14:textId="5AB363FA" w:rsidR="004A47B1" w:rsidRDefault="004A47B1" w:rsidP="00542DCF">
      <w:pPr>
        <w:rPr>
          <w:sz w:val="24"/>
          <w:szCs w:val="24"/>
        </w:rPr>
      </w:pPr>
    </w:p>
    <w:p w14:paraId="2F0F6209" w14:textId="706DD080" w:rsidR="004A47B1" w:rsidRDefault="004A47B1" w:rsidP="00542DCF">
      <w:pPr>
        <w:rPr>
          <w:sz w:val="24"/>
          <w:szCs w:val="24"/>
        </w:rPr>
      </w:pPr>
    </w:p>
    <w:p w14:paraId="3FE4B14A" w14:textId="43724836" w:rsidR="004A47B1" w:rsidRDefault="004A47B1" w:rsidP="00542DCF">
      <w:pPr>
        <w:rPr>
          <w:sz w:val="24"/>
          <w:szCs w:val="24"/>
        </w:rPr>
      </w:pPr>
    </w:p>
    <w:p w14:paraId="124921C7" w14:textId="1AA180D3" w:rsidR="004A47B1" w:rsidRDefault="004A47B1" w:rsidP="00542DCF">
      <w:pPr>
        <w:rPr>
          <w:sz w:val="24"/>
          <w:szCs w:val="24"/>
        </w:rPr>
      </w:pPr>
    </w:p>
    <w:p w14:paraId="40D7D49A" w14:textId="3303E965" w:rsidR="004A47B1" w:rsidRDefault="004A47B1" w:rsidP="00542DCF">
      <w:pPr>
        <w:rPr>
          <w:sz w:val="24"/>
          <w:szCs w:val="24"/>
        </w:rPr>
      </w:pPr>
    </w:p>
    <w:p w14:paraId="381D8C2D" w14:textId="609774EF" w:rsidR="004A47B1" w:rsidRDefault="004A47B1" w:rsidP="00542DCF">
      <w:pPr>
        <w:rPr>
          <w:sz w:val="24"/>
          <w:szCs w:val="24"/>
        </w:rPr>
      </w:pPr>
    </w:p>
    <w:p w14:paraId="2D6DE5D1" w14:textId="6C165977" w:rsidR="004A47B1" w:rsidRDefault="004A47B1" w:rsidP="00542DCF">
      <w:pPr>
        <w:rPr>
          <w:sz w:val="24"/>
          <w:szCs w:val="24"/>
        </w:rPr>
      </w:pPr>
    </w:p>
    <w:p w14:paraId="30732291" w14:textId="4C01E3BA" w:rsidR="004A47B1" w:rsidRDefault="004A47B1" w:rsidP="00542DCF">
      <w:pPr>
        <w:rPr>
          <w:sz w:val="24"/>
          <w:szCs w:val="24"/>
        </w:rPr>
      </w:pPr>
    </w:p>
    <w:p w14:paraId="7F8A223F" w14:textId="7150B642" w:rsidR="004A47B1" w:rsidRDefault="004A47B1" w:rsidP="00542DCF">
      <w:pPr>
        <w:rPr>
          <w:sz w:val="24"/>
          <w:szCs w:val="24"/>
        </w:rPr>
      </w:pPr>
    </w:p>
    <w:p w14:paraId="406CE70E" w14:textId="2CE8DF46" w:rsidR="004A47B1" w:rsidRDefault="004A47B1" w:rsidP="00542DCF">
      <w:pPr>
        <w:rPr>
          <w:sz w:val="24"/>
          <w:szCs w:val="24"/>
        </w:rPr>
      </w:pPr>
    </w:p>
    <w:p w14:paraId="7CCA5C70" w14:textId="7A4936FC" w:rsidR="004A47B1" w:rsidRDefault="004A47B1" w:rsidP="00542DCF">
      <w:pPr>
        <w:rPr>
          <w:sz w:val="24"/>
          <w:szCs w:val="24"/>
        </w:rPr>
      </w:pPr>
    </w:p>
    <w:p w14:paraId="65CF5CF4" w14:textId="5F2DDCC6" w:rsidR="004A47B1" w:rsidRDefault="004A47B1" w:rsidP="00542DCF">
      <w:pPr>
        <w:rPr>
          <w:sz w:val="24"/>
          <w:szCs w:val="24"/>
        </w:rPr>
      </w:pPr>
    </w:p>
    <w:p w14:paraId="7D7B737D" w14:textId="040A8145" w:rsidR="004A47B1" w:rsidRDefault="004A47B1" w:rsidP="00542DCF">
      <w:pPr>
        <w:rPr>
          <w:sz w:val="24"/>
          <w:szCs w:val="24"/>
        </w:rPr>
      </w:pPr>
    </w:p>
    <w:p w14:paraId="220DD51D" w14:textId="07B570FC" w:rsidR="004A47B1" w:rsidRDefault="004A47B1" w:rsidP="00542DCF">
      <w:pPr>
        <w:rPr>
          <w:sz w:val="24"/>
          <w:szCs w:val="24"/>
        </w:rPr>
      </w:pPr>
    </w:p>
    <w:p w14:paraId="56BC36E8" w14:textId="0D934770" w:rsidR="004A47B1" w:rsidRDefault="004A47B1" w:rsidP="00542DCF">
      <w:pPr>
        <w:rPr>
          <w:sz w:val="24"/>
          <w:szCs w:val="24"/>
        </w:rPr>
      </w:pPr>
    </w:p>
    <w:p w14:paraId="66284F67" w14:textId="337B19B4" w:rsidR="004A47B1" w:rsidRDefault="004A47B1" w:rsidP="00542DCF">
      <w:pPr>
        <w:rPr>
          <w:sz w:val="24"/>
          <w:szCs w:val="24"/>
        </w:rPr>
      </w:pPr>
    </w:p>
    <w:p w14:paraId="7F34D893" w14:textId="77777777" w:rsidR="004A47B1" w:rsidRDefault="004A47B1" w:rsidP="00542DCF">
      <w:pPr>
        <w:rPr>
          <w:sz w:val="24"/>
          <w:szCs w:val="24"/>
        </w:rPr>
      </w:pPr>
    </w:p>
    <w:p w14:paraId="3F003100" w14:textId="5EC8234A" w:rsidR="00542DCF" w:rsidRDefault="00542DCF" w:rsidP="00542DCF">
      <w:pPr>
        <w:rPr>
          <w:sz w:val="24"/>
          <w:szCs w:val="24"/>
        </w:rPr>
      </w:pPr>
      <w:r>
        <w:rPr>
          <w:sz w:val="24"/>
          <w:szCs w:val="24"/>
        </w:rPr>
        <w:lastRenderedPageBreak/>
        <w:t>Cette page d’authentification doit pouvoir rediriger l’administrateur et le superviseur vers leurs pages dédiées, une fois leurs noms d’utilisateurs et leurs mots de passe renseignés.</w:t>
      </w:r>
    </w:p>
    <w:p w14:paraId="0564917D" w14:textId="7476FD2B" w:rsidR="00542DCF" w:rsidRDefault="00542DCF" w:rsidP="00542DCF">
      <w:pPr>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77777777" w:rsidR="00542DCF" w:rsidRDefault="00542DCF" w:rsidP="00542DCF">
      <w:pPr>
        <w:pStyle w:val="Paragraphedeliste"/>
        <w:numPr>
          <w:ilvl w:val="0"/>
          <w:numId w:val="3"/>
        </w:numPr>
        <w:rPr>
          <w:sz w:val="24"/>
          <w:szCs w:val="24"/>
        </w:rPr>
      </w:pPr>
      <w:r>
        <w:rPr>
          <w:sz w:val="24"/>
          <w:szCs w:val="24"/>
        </w:rPr>
        <w:t>Rôle administrateur permettant d’accéder à la page pour gérer les comptes superviseurs.</w:t>
      </w:r>
    </w:p>
    <w:p w14:paraId="4A0D63D8" w14:textId="75A101EF" w:rsidR="00542DCF" w:rsidRPr="003B422D" w:rsidRDefault="00542DCF" w:rsidP="00542DCF">
      <w:pPr>
        <w:pStyle w:val="Paragraphedeliste"/>
        <w:numPr>
          <w:ilvl w:val="0"/>
          <w:numId w:val="3"/>
        </w:numPr>
        <w:rPr>
          <w:sz w:val="24"/>
          <w:szCs w:val="24"/>
        </w:rPr>
      </w:pPr>
      <w:r>
        <w:rPr>
          <w:sz w:val="24"/>
          <w:szCs w:val="24"/>
        </w:rPr>
        <w:t>Rôle superviseur permettant d’accéder à la page pour gérer les créneaux.</w:t>
      </w:r>
    </w:p>
    <w:p w14:paraId="7EBC2C02" w14:textId="4813D004" w:rsidR="00542DCF" w:rsidRDefault="00542DCF" w:rsidP="00542DCF">
      <w:pPr>
        <w:rPr>
          <w:sz w:val="24"/>
          <w:szCs w:val="24"/>
        </w:rPr>
      </w:pPr>
    </w:p>
    <w:p w14:paraId="13F14110" w14:textId="0BA00C3A" w:rsidR="00542DCF" w:rsidRDefault="00494E71" w:rsidP="00542DCF">
      <w:pPr>
        <w:rPr>
          <w:sz w:val="24"/>
          <w:szCs w:val="24"/>
        </w:rPr>
      </w:pPr>
      <w:r>
        <w:rPr>
          <w:noProof/>
        </w:rPr>
        <w:drawing>
          <wp:anchor distT="0" distB="0" distL="114300" distR="114300" simplePos="0" relativeHeight="251697152" behindDoc="1" locked="0" layoutInCell="1" allowOverlap="1" wp14:anchorId="2E4CAC99" wp14:editId="5EB73056">
            <wp:simplePos x="0" y="0"/>
            <wp:positionH relativeFrom="margin">
              <wp:align>center</wp:align>
            </wp:positionH>
            <wp:positionV relativeFrom="paragraph">
              <wp:posOffset>381503</wp:posOffset>
            </wp:positionV>
            <wp:extent cx="6533952" cy="2303253"/>
            <wp:effectExtent l="0" t="0" r="635" b="1905"/>
            <wp:wrapTight wrapText="bothSides">
              <wp:wrapPolygon edited="0">
                <wp:start x="0" y="0"/>
                <wp:lineTo x="0" y="21439"/>
                <wp:lineTo x="21539" y="21439"/>
                <wp:lineTo x="21539"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2411" t="15124" r="46753" b="59285"/>
                    <a:stretch/>
                  </pic:blipFill>
                  <pic:spPr bwMode="auto">
                    <a:xfrm>
                      <a:off x="0" y="0"/>
                      <a:ext cx="6533952" cy="2303253"/>
                    </a:xfrm>
                    <a:prstGeom prst="rect">
                      <a:avLst/>
                    </a:prstGeom>
                    <a:ln>
                      <a:noFill/>
                    </a:ln>
                    <a:extLst>
                      <a:ext uri="{53640926-AAD7-44D8-BBD7-CCE9431645EC}">
                        <a14:shadowObscured xmlns:a14="http://schemas.microsoft.com/office/drawing/2010/main"/>
                      </a:ext>
                    </a:extLst>
                  </pic:spPr>
                </pic:pic>
              </a:graphicData>
            </a:graphic>
          </wp:anchor>
        </w:drawing>
      </w:r>
      <w:r w:rsidR="004A47B1">
        <w:rPr>
          <w:sz w:val="24"/>
          <w:szCs w:val="24"/>
        </w:rPr>
        <w:t xml:space="preserve">Pour cela j’ai créé </w:t>
      </w:r>
      <w:r w:rsidR="004B0B1B">
        <w:rPr>
          <w:sz w:val="24"/>
          <w:szCs w:val="24"/>
        </w:rPr>
        <w:t>deux</w:t>
      </w:r>
      <w:r w:rsidR="004A47B1">
        <w:rPr>
          <w:sz w:val="24"/>
          <w:szCs w:val="24"/>
        </w:rPr>
        <w:t xml:space="preserve"> fonctions</w:t>
      </w:r>
      <w:r w:rsidR="004B0B1B">
        <w:rPr>
          <w:sz w:val="24"/>
          <w:szCs w:val="24"/>
        </w:rPr>
        <w:t xml:space="preserve">, une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r w:rsidR="004B0B1B">
        <w:rPr>
          <w:sz w:val="24"/>
          <w:szCs w:val="24"/>
        </w:rPr>
        <w:t xml:space="preserve">l’autre de la </w:t>
      </w:r>
      <w:r w:rsidR="004A47B1">
        <w:rPr>
          <w:sz w:val="24"/>
          <w:szCs w:val="24"/>
        </w:rPr>
        <w:t>détruire</w:t>
      </w:r>
      <w:r w:rsidR="004B0B1B">
        <w:rPr>
          <w:sz w:val="24"/>
          <w:szCs w:val="24"/>
        </w:rPr>
        <w:t> :</w:t>
      </w:r>
    </w:p>
    <w:p w14:paraId="2959D1DD" w14:textId="5B7C98AC" w:rsidR="00542DCF" w:rsidRDefault="00542DCF" w:rsidP="00542DCF">
      <w:pPr>
        <w:rPr>
          <w:sz w:val="24"/>
          <w:szCs w:val="24"/>
        </w:rPr>
      </w:pPr>
    </w:p>
    <w:p w14:paraId="75D4D6F6" w14:textId="31C2DA61" w:rsidR="00542DCF" w:rsidRDefault="0029543E" w:rsidP="00542DCF">
      <w:pPr>
        <w:rPr>
          <w:sz w:val="24"/>
          <w:szCs w:val="24"/>
        </w:rPr>
      </w:pPr>
      <w:r>
        <w:rPr>
          <w:noProof/>
        </w:rPr>
        <w:drawing>
          <wp:anchor distT="0" distB="0" distL="114300" distR="114300" simplePos="0" relativeHeight="251696128" behindDoc="1" locked="0" layoutInCell="1" allowOverlap="1" wp14:anchorId="19AFCD22" wp14:editId="1B40814C">
            <wp:simplePos x="0" y="0"/>
            <wp:positionH relativeFrom="margin">
              <wp:align>left</wp:align>
            </wp:positionH>
            <wp:positionV relativeFrom="paragraph">
              <wp:posOffset>454025</wp:posOffset>
            </wp:positionV>
            <wp:extent cx="5710555" cy="3764915"/>
            <wp:effectExtent l="0" t="0" r="4445" b="6985"/>
            <wp:wrapTight wrapText="bothSides">
              <wp:wrapPolygon edited="0">
                <wp:start x="0" y="0"/>
                <wp:lineTo x="0" y="21531"/>
                <wp:lineTo x="21545" y="21531"/>
                <wp:lineTo x="21545"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2830" t="36681" r="45885" b="10281"/>
                    <a:stretch/>
                  </pic:blipFill>
                  <pic:spPr bwMode="auto">
                    <a:xfrm>
                      <a:off x="0" y="0"/>
                      <a:ext cx="5710555" cy="376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Ensuite j’ai créé une fonction qui permet de savoir si une session est en cour et deux autres fonctions qui permettent d’identifier si l’utilisateur est un administrateur ou un superviseur :</w:t>
      </w:r>
    </w:p>
    <w:p w14:paraId="7D15C036" w14:textId="478AC560" w:rsidR="004A47B1" w:rsidRDefault="004A47B1" w:rsidP="00542DCF">
      <w:pPr>
        <w:rPr>
          <w:sz w:val="24"/>
          <w:szCs w:val="24"/>
        </w:rPr>
      </w:pPr>
    </w:p>
    <w:p w14:paraId="16C0344D" w14:textId="08BD227B" w:rsidR="004A47B1" w:rsidRDefault="004A47B1" w:rsidP="00542DCF">
      <w:pPr>
        <w:rPr>
          <w:sz w:val="24"/>
          <w:szCs w:val="24"/>
        </w:rPr>
      </w:pPr>
    </w:p>
    <w:p w14:paraId="1A63F4AB" w14:textId="01A5BACD" w:rsidR="004A47B1" w:rsidRDefault="004A47B1" w:rsidP="00542DCF">
      <w:pPr>
        <w:rPr>
          <w:sz w:val="24"/>
          <w:szCs w:val="24"/>
        </w:rPr>
      </w:pPr>
    </w:p>
    <w:p w14:paraId="3ABAFAD4" w14:textId="32356C6F" w:rsidR="004A47B1" w:rsidRDefault="004A47B1" w:rsidP="00542DCF">
      <w:pPr>
        <w:rPr>
          <w:sz w:val="24"/>
          <w:szCs w:val="24"/>
        </w:rPr>
      </w:pPr>
    </w:p>
    <w:p w14:paraId="468DBADC" w14:textId="2146640A" w:rsidR="004A47B1" w:rsidRDefault="004A47B1" w:rsidP="00542DCF">
      <w:pPr>
        <w:rPr>
          <w:sz w:val="24"/>
          <w:szCs w:val="24"/>
        </w:rPr>
      </w:pPr>
    </w:p>
    <w:p w14:paraId="174E0BEB" w14:textId="0E04BA83" w:rsidR="004A47B1" w:rsidRDefault="004A47B1" w:rsidP="00542DCF">
      <w:pPr>
        <w:rPr>
          <w:sz w:val="24"/>
          <w:szCs w:val="24"/>
        </w:rPr>
      </w:pPr>
    </w:p>
    <w:p w14:paraId="37FED846" w14:textId="0F2A457C" w:rsidR="004A47B1" w:rsidRDefault="004A47B1" w:rsidP="00542DCF">
      <w:pPr>
        <w:rPr>
          <w:sz w:val="24"/>
          <w:szCs w:val="24"/>
        </w:rPr>
      </w:pPr>
    </w:p>
    <w:p w14:paraId="2A0929E9" w14:textId="6776697A" w:rsidR="004A47B1" w:rsidRDefault="004A47B1" w:rsidP="00542DCF">
      <w:pPr>
        <w:rPr>
          <w:sz w:val="24"/>
          <w:szCs w:val="24"/>
        </w:rPr>
      </w:pPr>
    </w:p>
    <w:p w14:paraId="6A39578F" w14:textId="412108A6" w:rsidR="004A47B1" w:rsidRDefault="004A47B1" w:rsidP="00542DCF">
      <w:pPr>
        <w:rPr>
          <w:sz w:val="24"/>
          <w:szCs w:val="24"/>
        </w:rPr>
      </w:pPr>
    </w:p>
    <w:p w14:paraId="34BC3649" w14:textId="77647815" w:rsidR="004A47B1" w:rsidRDefault="004A47B1" w:rsidP="00542DCF">
      <w:pPr>
        <w:rPr>
          <w:sz w:val="24"/>
          <w:szCs w:val="24"/>
        </w:rPr>
      </w:pPr>
    </w:p>
    <w:p w14:paraId="1EF25385" w14:textId="53BD6D56" w:rsidR="004A47B1" w:rsidRDefault="004A47B1" w:rsidP="00542DCF">
      <w:pPr>
        <w:rPr>
          <w:sz w:val="24"/>
          <w:szCs w:val="24"/>
        </w:rPr>
      </w:pPr>
    </w:p>
    <w:p w14:paraId="72165BA5" w14:textId="3813408F" w:rsidR="004A47B1" w:rsidRDefault="004A47B1" w:rsidP="00542DCF">
      <w:pPr>
        <w:rPr>
          <w:sz w:val="24"/>
          <w:szCs w:val="24"/>
        </w:rPr>
      </w:pPr>
    </w:p>
    <w:p w14:paraId="1CFCADDC" w14:textId="1CBD2A82" w:rsidR="0029543E" w:rsidRDefault="00494E71" w:rsidP="00542DCF">
      <w:pPr>
        <w:rPr>
          <w:sz w:val="24"/>
          <w:szCs w:val="24"/>
        </w:rPr>
      </w:pPr>
      <w:r>
        <w:rPr>
          <w:sz w:val="24"/>
          <w:szCs w:val="24"/>
        </w:rPr>
        <w:lastRenderedPageBreak/>
        <w:t xml:space="preserve">Dans ma page </w:t>
      </w:r>
      <w:r w:rsidR="0029543E">
        <w:rPr>
          <w:sz w:val="24"/>
          <w:szCs w:val="24"/>
        </w:rPr>
        <w:t>de connexion :</w:t>
      </w:r>
    </w:p>
    <w:p w14:paraId="20147C65" w14:textId="77777777" w:rsidR="0029543E" w:rsidRDefault="0029543E" w:rsidP="00542DCF">
      <w:pPr>
        <w:rPr>
          <w:sz w:val="24"/>
          <w:szCs w:val="24"/>
        </w:rPr>
      </w:pPr>
    </w:p>
    <w:p w14:paraId="7D908930" w14:textId="7FB5410C" w:rsidR="0029543E" w:rsidRDefault="0029543E" w:rsidP="00542DCF">
      <w:pPr>
        <w:rPr>
          <w:sz w:val="24"/>
          <w:szCs w:val="24"/>
        </w:rPr>
      </w:pPr>
      <w:r>
        <w:rPr>
          <w:sz w:val="24"/>
          <w:szCs w:val="24"/>
        </w:rPr>
        <w:t>Premièrement j’inclue mes fonctions et déclare la fonction permettant d’initialiser une session.</w:t>
      </w:r>
    </w:p>
    <w:p w14:paraId="0AB7A7D4" w14:textId="42AE182D" w:rsidR="0029543E" w:rsidRDefault="0029543E" w:rsidP="00542DCF">
      <w:pPr>
        <w:rPr>
          <w:sz w:val="24"/>
          <w:szCs w:val="24"/>
        </w:rPr>
      </w:pPr>
    </w:p>
    <w:p w14:paraId="2BE25DFA" w14:textId="77777777" w:rsidR="0029543E" w:rsidRDefault="0029543E" w:rsidP="00542DCF">
      <w:pPr>
        <w:rPr>
          <w:sz w:val="24"/>
          <w:szCs w:val="24"/>
        </w:rPr>
      </w:pPr>
    </w:p>
    <w:p w14:paraId="3FA7C502" w14:textId="4CF4E6E3" w:rsidR="004A47B1" w:rsidRDefault="0029543E" w:rsidP="00542DCF">
      <w:pPr>
        <w:rPr>
          <w:sz w:val="24"/>
          <w:szCs w:val="24"/>
        </w:rPr>
      </w:pPr>
      <w:r>
        <w:rPr>
          <w:sz w:val="24"/>
          <w:szCs w:val="24"/>
        </w:rPr>
        <w:t xml:space="preserve">Deuxièmement je récupère le login et le mot de passe de de ma table users. </w:t>
      </w:r>
    </w:p>
    <w:p w14:paraId="6A4A7525" w14:textId="457CEEBF" w:rsidR="0029543E" w:rsidRDefault="0029543E" w:rsidP="00542DCF">
      <w:pPr>
        <w:rPr>
          <w:sz w:val="24"/>
          <w:szCs w:val="24"/>
        </w:rPr>
      </w:pPr>
    </w:p>
    <w:p w14:paraId="64DFFB36" w14:textId="77777777" w:rsidR="0029543E" w:rsidRDefault="0029543E" w:rsidP="00542DCF">
      <w:pPr>
        <w:rPr>
          <w:sz w:val="24"/>
          <w:szCs w:val="24"/>
        </w:rPr>
      </w:pPr>
    </w:p>
    <w:p w14:paraId="6AD0A77B" w14:textId="7B25D84E" w:rsidR="0029543E" w:rsidRDefault="0029543E" w:rsidP="00542DCF">
      <w:pPr>
        <w:rPr>
          <w:sz w:val="24"/>
          <w:szCs w:val="24"/>
        </w:rPr>
      </w:pPr>
      <w:r>
        <w:rPr>
          <w:sz w:val="24"/>
          <w:szCs w:val="24"/>
        </w:rPr>
        <w:t xml:space="preserve">Ensuite je </w:t>
      </w:r>
    </w:p>
    <w:p w14:paraId="317CA9D8" w14:textId="4C266B52" w:rsidR="0029543E" w:rsidRDefault="0029543E" w:rsidP="00542DCF">
      <w:pPr>
        <w:rPr>
          <w:sz w:val="24"/>
          <w:szCs w:val="24"/>
        </w:rPr>
      </w:pPr>
      <w:r>
        <w:rPr>
          <w:sz w:val="24"/>
          <w:szCs w:val="24"/>
        </w:rPr>
        <w:t>Pour finir si l’administrateur est connecté je le redirige vers la page pour modifier les comptes superviseurs, si c’est un superviseur qui est connecté je le redirige vers la page pour modifier les créneaux.</w:t>
      </w:r>
    </w:p>
    <w:p w14:paraId="6339ED81" w14:textId="0EBE2BA3" w:rsidR="004A47B1" w:rsidRDefault="004A47B1" w:rsidP="00542DCF">
      <w:pPr>
        <w:rPr>
          <w:sz w:val="24"/>
          <w:szCs w:val="24"/>
        </w:rPr>
      </w:pPr>
    </w:p>
    <w:p w14:paraId="40762425" w14:textId="60866B88" w:rsidR="004A47B1" w:rsidRDefault="004A47B1" w:rsidP="00542DCF">
      <w:pPr>
        <w:rPr>
          <w:sz w:val="24"/>
          <w:szCs w:val="24"/>
        </w:rPr>
      </w:pPr>
    </w:p>
    <w:p w14:paraId="5A5D3062" w14:textId="67F5E061" w:rsidR="004A47B1" w:rsidRDefault="004A47B1" w:rsidP="00542DCF">
      <w:pPr>
        <w:rPr>
          <w:sz w:val="24"/>
          <w:szCs w:val="24"/>
        </w:rPr>
      </w:pPr>
    </w:p>
    <w:p w14:paraId="1B346889" w14:textId="449B0472" w:rsidR="004A47B1" w:rsidRDefault="004A47B1" w:rsidP="00542DCF">
      <w:pPr>
        <w:rPr>
          <w:sz w:val="24"/>
          <w:szCs w:val="24"/>
        </w:rPr>
      </w:pPr>
    </w:p>
    <w:p w14:paraId="0A06577E" w14:textId="72DCE5CC" w:rsidR="004A47B1" w:rsidRDefault="004A47B1" w:rsidP="00542DCF">
      <w:pPr>
        <w:rPr>
          <w:sz w:val="24"/>
          <w:szCs w:val="24"/>
        </w:rPr>
      </w:pPr>
    </w:p>
    <w:p w14:paraId="1D6F8714" w14:textId="5A9DC409" w:rsidR="004A47B1" w:rsidRDefault="004A47B1" w:rsidP="00542DCF">
      <w:pPr>
        <w:rPr>
          <w:sz w:val="24"/>
          <w:szCs w:val="24"/>
        </w:rPr>
      </w:pPr>
    </w:p>
    <w:p w14:paraId="717668D4" w14:textId="66A08BDE" w:rsidR="004A47B1" w:rsidRDefault="004A47B1" w:rsidP="00542DCF">
      <w:pPr>
        <w:rPr>
          <w:sz w:val="24"/>
          <w:szCs w:val="24"/>
        </w:rPr>
      </w:pPr>
    </w:p>
    <w:p w14:paraId="30BFDCF2" w14:textId="33AF7BF6" w:rsidR="004A47B1" w:rsidRDefault="004A47B1" w:rsidP="00542DCF">
      <w:pPr>
        <w:rPr>
          <w:sz w:val="24"/>
          <w:szCs w:val="24"/>
        </w:rPr>
      </w:pPr>
    </w:p>
    <w:p w14:paraId="540BFD8E" w14:textId="77777777" w:rsidR="004A47B1" w:rsidRDefault="004A47B1" w:rsidP="00542DCF">
      <w:pPr>
        <w:rPr>
          <w:sz w:val="24"/>
          <w:szCs w:val="24"/>
        </w:rPr>
      </w:pPr>
    </w:p>
    <w:p w14:paraId="22E65A66" w14:textId="77777777" w:rsidR="004A47B1" w:rsidRDefault="004A47B1" w:rsidP="00542DCF">
      <w:pPr>
        <w:rPr>
          <w:sz w:val="24"/>
          <w:szCs w:val="24"/>
        </w:rPr>
      </w:pPr>
    </w:p>
    <w:p w14:paraId="3CAB7EEB" w14:textId="77777777" w:rsidR="004A47B1" w:rsidRDefault="004A47B1" w:rsidP="00542DCF">
      <w:pPr>
        <w:rPr>
          <w:sz w:val="24"/>
          <w:szCs w:val="24"/>
        </w:rPr>
      </w:pPr>
    </w:p>
    <w:p w14:paraId="5E8F065B" w14:textId="77777777" w:rsidR="004A47B1" w:rsidRDefault="004A47B1" w:rsidP="00542DCF">
      <w:pPr>
        <w:rPr>
          <w:sz w:val="24"/>
          <w:szCs w:val="24"/>
        </w:rPr>
      </w:pPr>
    </w:p>
    <w:p w14:paraId="3822B16B" w14:textId="0D65245C" w:rsidR="004A47B1" w:rsidRDefault="004A47B1" w:rsidP="00542DCF">
      <w:pPr>
        <w:rPr>
          <w:sz w:val="24"/>
          <w:szCs w:val="24"/>
        </w:rPr>
      </w:pPr>
    </w:p>
    <w:p w14:paraId="7DB483EE" w14:textId="6E89D558" w:rsidR="004A47B1" w:rsidRDefault="004A47B1" w:rsidP="00542DCF">
      <w:pPr>
        <w:rPr>
          <w:sz w:val="24"/>
          <w:szCs w:val="24"/>
        </w:rPr>
      </w:pPr>
    </w:p>
    <w:p w14:paraId="38CA882E" w14:textId="4184E39E" w:rsidR="004A47B1" w:rsidRDefault="004A47B1" w:rsidP="00542DCF">
      <w:pPr>
        <w:rPr>
          <w:sz w:val="24"/>
          <w:szCs w:val="24"/>
        </w:rPr>
      </w:pPr>
    </w:p>
    <w:p w14:paraId="221D0535" w14:textId="4E5D8FCE" w:rsidR="004A47B1" w:rsidRDefault="004A47B1" w:rsidP="00542DCF">
      <w:pPr>
        <w:rPr>
          <w:sz w:val="24"/>
          <w:szCs w:val="24"/>
        </w:rPr>
      </w:pPr>
    </w:p>
    <w:p w14:paraId="66AAF6CA" w14:textId="77777777" w:rsidR="00494E71" w:rsidRDefault="00494E71" w:rsidP="00542DCF">
      <w:pPr>
        <w:rPr>
          <w:sz w:val="24"/>
          <w:szCs w:val="24"/>
        </w:rPr>
      </w:pPr>
    </w:p>
    <w:p w14:paraId="0B59B653" w14:textId="77777777" w:rsidR="004A47B1" w:rsidRDefault="004A47B1" w:rsidP="00542DCF">
      <w:pPr>
        <w:rPr>
          <w:sz w:val="24"/>
          <w:szCs w:val="24"/>
        </w:rPr>
      </w:pPr>
    </w:p>
    <w:p w14:paraId="014786BE" w14:textId="77777777" w:rsidR="00542DCF" w:rsidRDefault="00542DCF" w:rsidP="00542DCF">
      <w:pPr>
        <w:rPr>
          <w:sz w:val="28"/>
          <w:szCs w:val="28"/>
        </w:rPr>
      </w:pPr>
      <w:r w:rsidRPr="003B422D">
        <w:rPr>
          <w:sz w:val="28"/>
          <w:szCs w:val="28"/>
        </w:rPr>
        <w:lastRenderedPageBreak/>
        <w:t xml:space="preserve">Gérer les comptes superviseur </w:t>
      </w:r>
    </w:p>
    <w:p w14:paraId="3008E5BD" w14:textId="77777777" w:rsidR="00542DCF" w:rsidRDefault="00542DCF" w:rsidP="00542DCF">
      <w:pPr>
        <w:rPr>
          <w:sz w:val="28"/>
          <w:szCs w:val="28"/>
        </w:rPr>
      </w:pPr>
    </w:p>
    <w:p w14:paraId="78F050B2" w14:textId="34E0EB90" w:rsidR="00542DCF" w:rsidRDefault="00542DCF" w:rsidP="00542DCF">
      <w:pPr>
        <w:rPr>
          <w:sz w:val="24"/>
          <w:szCs w:val="24"/>
        </w:rPr>
      </w:pPr>
      <w:r w:rsidRPr="003B422D">
        <w:rPr>
          <w:sz w:val="24"/>
          <w:szCs w:val="24"/>
        </w:rPr>
        <w:t>L’administrateur doit pouvoir modifier, supprimer et ajouter des comptes superviseurs</w:t>
      </w:r>
      <w:r>
        <w:rPr>
          <w:sz w:val="24"/>
          <w:szCs w:val="24"/>
        </w:rPr>
        <w:t xml:space="preserve">.  </w:t>
      </w:r>
    </w:p>
    <w:p w14:paraId="3654BD8B" w14:textId="7E384D0C" w:rsidR="00542DCF" w:rsidRDefault="00A74598" w:rsidP="00542DCF">
      <w:pPr>
        <w:rPr>
          <w:sz w:val="24"/>
          <w:szCs w:val="24"/>
        </w:rPr>
      </w:pPr>
      <w:r>
        <w:rPr>
          <w:noProof/>
        </w:rPr>
        <w:drawing>
          <wp:inline distT="0" distB="0" distL="0" distR="0" wp14:anchorId="50F0B753" wp14:editId="6040D8BD">
            <wp:extent cx="5950875" cy="1742536"/>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180" t="31242" r="3669" b="44732"/>
                    <a:stretch/>
                  </pic:blipFill>
                  <pic:spPr bwMode="auto">
                    <a:xfrm>
                      <a:off x="0" y="0"/>
                      <a:ext cx="5981790" cy="1751588"/>
                    </a:xfrm>
                    <a:prstGeom prst="rect">
                      <a:avLst/>
                    </a:prstGeom>
                    <a:ln>
                      <a:noFill/>
                    </a:ln>
                    <a:extLst>
                      <a:ext uri="{53640926-AAD7-44D8-BBD7-CCE9431645EC}">
                        <a14:shadowObscured xmlns:a14="http://schemas.microsoft.com/office/drawing/2010/main"/>
                      </a:ext>
                    </a:extLst>
                  </pic:spPr>
                </pic:pic>
              </a:graphicData>
            </a:graphic>
          </wp:inline>
        </w:drawing>
      </w:r>
    </w:p>
    <w:p w14:paraId="421A2403" w14:textId="77777777" w:rsidR="006D37B8" w:rsidRDefault="006D37B8" w:rsidP="00542DCF">
      <w:pPr>
        <w:rPr>
          <w:sz w:val="24"/>
          <w:szCs w:val="24"/>
        </w:rPr>
      </w:pPr>
    </w:p>
    <w:p w14:paraId="2DE87632" w14:textId="50EB70D5" w:rsidR="00542DCF" w:rsidRDefault="00A74598" w:rsidP="00542DCF">
      <w:pPr>
        <w:rPr>
          <w:sz w:val="24"/>
          <w:szCs w:val="24"/>
        </w:rPr>
      </w:pPr>
      <w:r>
        <w:rPr>
          <w:noProof/>
        </w:rPr>
        <w:drawing>
          <wp:anchor distT="0" distB="0" distL="114300" distR="114300" simplePos="0" relativeHeight="251698176" behindDoc="1" locked="0" layoutInCell="1" allowOverlap="1" wp14:anchorId="1D09E4E2" wp14:editId="376DB5E1">
            <wp:simplePos x="0" y="0"/>
            <wp:positionH relativeFrom="column">
              <wp:posOffset>-125586</wp:posOffset>
            </wp:positionH>
            <wp:positionV relativeFrom="paragraph">
              <wp:posOffset>314433</wp:posOffset>
            </wp:positionV>
            <wp:extent cx="6143042" cy="1570373"/>
            <wp:effectExtent l="0" t="0" r="0" b="0"/>
            <wp:wrapTight wrapText="bothSides">
              <wp:wrapPolygon edited="0">
                <wp:start x="0" y="0"/>
                <wp:lineTo x="0" y="21224"/>
                <wp:lineTo x="21502" y="21224"/>
                <wp:lineTo x="21502"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2685" t="36936" r="37693" b="40512"/>
                    <a:stretch/>
                  </pic:blipFill>
                  <pic:spPr bwMode="auto">
                    <a:xfrm>
                      <a:off x="0" y="0"/>
                      <a:ext cx="6143042" cy="1570373"/>
                    </a:xfrm>
                    <a:prstGeom prst="rect">
                      <a:avLst/>
                    </a:prstGeom>
                    <a:ln>
                      <a:noFill/>
                    </a:ln>
                    <a:extLst>
                      <a:ext uri="{53640926-AAD7-44D8-BBD7-CCE9431645EC}">
                        <a14:shadowObscured xmlns:a14="http://schemas.microsoft.com/office/drawing/2010/main"/>
                      </a:ext>
                    </a:extLst>
                  </pic:spPr>
                </pic:pic>
              </a:graphicData>
            </a:graphic>
          </wp:anchor>
        </w:drawing>
      </w:r>
      <w:r w:rsidR="006D37B8">
        <w:rPr>
          <w:sz w:val="24"/>
          <w:szCs w:val="24"/>
        </w:rPr>
        <w:t>Création du tableau avec ces quatre colonnes et du bouton « Ajouter compte superviseur »</w:t>
      </w:r>
    </w:p>
    <w:p w14:paraId="1AD1FC47" w14:textId="382FBE64" w:rsidR="00A74598" w:rsidRDefault="00A74598" w:rsidP="00542DCF">
      <w:pPr>
        <w:rPr>
          <w:sz w:val="24"/>
          <w:szCs w:val="24"/>
        </w:rPr>
      </w:pPr>
    </w:p>
    <w:p w14:paraId="7EBC0038" w14:textId="78F028A2" w:rsidR="00A74598" w:rsidRDefault="00A74598" w:rsidP="00542DCF">
      <w:pPr>
        <w:rPr>
          <w:sz w:val="24"/>
          <w:szCs w:val="24"/>
        </w:rPr>
      </w:pPr>
    </w:p>
    <w:p w14:paraId="6B610BC8" w14:textId="62BE4A52" w:rsidR="00A74598" w:rsidRDefault="00A74598" w:rsidP="00542DCF">
      <w:pPr>
        <w:rPr>
          <w:sz w:val="24"/>
          <w:szCs w:val="24"/>
        </w:rPr>
      </w:pPr>
    </w:p>
    <w:p w14:paraId="001650D9" w14:textId="120B1D31" w:rsidR="00A74598" w:rsidRDefault="00A74598" w:rsidP="00542DCF">
      <w:pPr>
        <w:rPr>
          <w:sz w:val="24"/>
          <w:szCs w:val="24"/>
        </w:rPr>
      </w:pPr>
    </w:p>
    <w:p w14:paraId="6B50F189" w14:textId="4C18BA7A" w:rsidR="00A74598" w:rsidRDefault="00A74598" w:rsidP="00542DCF">
      <w:pPr>
        <w:rPr>
          <w:sz w:val="24"/>
          <w:szCs w:val="24"/>
        </w:rPr>
      </w:pPr>
    </w:p>
    <w:p w14:paraId="3FF093BA" w14:textId="00179F1D" w:rsidR="00A74598" w:rsidRDefault="00C42424" w:rsidP="00542DCF">
      <w:pPr>
        <w:rPr>
          <w:sz w:val="24"/>
          <w:szCs w:val="24"/>
        </w:rPr>
      </w:pPr>
      <w:r>
        <w:rPr>
          <w:noProof/>
        </w:rPr>
        <w:lastRenderedPageBreak/>
        <w:drawing>
          <wp:inline distT="0" distB="0" distL="0" distR="0" wp14:anchorId="253FBEFA" wp14:editId="04F7FA0A">
            <wp:extent cx="5529532" cy="2975741"/>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128" t="29993" r="28772" b="19204"/>
                    <a:stretch/>
                  </pic:blipFill>
                  <pic:spPr bwMode="auto">
                    <a:xfrm>
                      <a:off x="0" y="0"/>
                      <a:ext cx="5542684" cy="2982819"/>
                    </a:xfrm>
                    <a:prstGeom prst="rect">
                      <a:avLst/>
                    </a:prstGeom>
                    <a:ln>
                      <a:noFill/>
                    </a:ln>
                    <a:extLst>
                      <a:ext uri="{53640926-AAD7-44D8-BBD7-CCE9431645EC}">
                        <a14:shadowObscured xmlns:a14="http://schemas.microsoft.com/office/drawing/2010/main"/>
                      </a:ext>
                    </a:extLst>
                  </pic:spPr>
                </pic:pic>
              </a:graphicData>
            </a:graphic>
          </wp:inline>
        </w:drawing>
      </w:r>
    </w:p>
    <w:p w14:paraId="6EE3D9E4" w14:textId="78410289" w:rsidR="00A74598" w:rsidRDefault="00A74598" w:rsidP="00542DCF">
      <w:pPr>
        <w:rPr>
          <w:sz w:val="24"/>
          <w:szCs w:val="24"/>
        </w:rPr>
      </w:pPr>
    </w:p>
    <w:p w14:paraId="272F0CCD" w14:textId="7AF4AFCD" w:rsidR="00A74598" w:rsidRDefault="00C42424" w:rsidP="00542DCF">
      <w:pPr>
        <w:rPr>
          <w:sz w:val="24"/>
          <w:szCs w:val="24"/>
        </w:rPr>
      </w:pPr>
      <w:r>
        <w:rPr>
          <w:sz w:val="24"/>
          <w:szCs w:val="24"/>
        </w:rPr>
        <w:t>Permet la connexion à la base de données et d’enregistrer les informations dans la variable « types ».</w:t>
      </w:r>
    </w:p>
    <w:p w14:paraId="61ED0CB2" w14:textId="4709F999" w:rsidR="00A74598" w:rsidRDefault="00C42424" w:rsidP="00542DCF">
      <w:pPr>
        <w:rPr>
          <w:sz w:val="24"/>
          <w:szCs w:val="24"/>
        </w:rPr>
      </w:pPr>
      <w:r>
        <w:rPr>
          <w:noProof/>
        </w:rPr>
        <w:drawing>
          <wp:anchor distT="0" distB="0" distL="114300" distR="114300" simplePos="0" relativeHeight="251702272" behindDoc="1" locked="0" layoutInCell="1" allowOverlap="1" wp14:anchorId="72A547B4" wp14:editId="6504CC3F">
            <wp:simplePos x="0" y="0"/>
            <wp:positionH relativeFrom="column">
              <wp:posOffset>4313</wp:posOffset>
            </wp:positionH>
            <wp:positionV relativeFrom="paragraph">
              <wp:posOffset>2780</wp:posOffset>
            </wp:positionV>
            <wp:extent cx="5297026" cy="1595887"/>
            <wp:effectExtent l="0" t="0" r="0" b="4445"/>
            <wp:wrapTight wrapText="bothSides">
              <wp:wrapPolygon edited="0">
                <wp:start x="0" y="0"/>
                <wp:lineTo x="0" y="21402"/>
                <wp:lineTo x="21520" y="21402"/>
                <wp:lineTo x="21520"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6033" t="21564" r="52049" b="61340"/>
                    <a:stretch/>
                  </pic:blipFill>
                  <pic:spPr bwMode="auto">
                    <a:xfrm>
                      <a:off x="0" y="0"/>
                      <a:ext cx="5297026" cy="1595887"/>
                    </a:xfrm>
                    <a:prstGeom prst="rect">
                      <a:avLst/>
                    </a:prstGeom>
                    <a:ln>
                      <a:noFill/>
                    </a:ln>
                    <a:extLst>
                      <a:ext uri="{53640926-AAD7-44D8-BBD7-CCE9431645EC}">
                        <a14:shadowObscured xmlns:a14="http://schemas.microsoft.com/office/drawing/2010/main"/>
                      </a:ext>
                    </a:extLst>
                  </pic:spPr>
                </pic:pic>
              </a:graphicData>
            </a:graphic>
          </wp:anchor>
        </w:drawing>
      </w:r>
    </w:p>
    <w:p w14:paraId="5411BA44" w14:textId="77777777" w:rsidR="004B1F92" w:rsidRDefault="004B1F92" w:rsidP="00542DCF">
      <w:pPr>
        <w:rPr>
          <w:sz w:val="24"/>
          <w:szCs w:val="24"/>
        </w:rPr>
      </w:pPr>
    </w:p>
    <w:p w14:paraId="3FA8EA98" w14:textId="77777777" w:rsidR="004B1F92" w:rsidRDefault="004B1F92" w:rsidP="00542DCF">
      <w:pPr>
        <w:rPr>
          <w:sz w:val="24"/>
          <w:szCs w:val="24"/>
        </w:rPr>
      </w:pPr>
    </w:p>
    <w:p w14:paraId="07F4C05E" w14:textId="77777777" w:rsidR="004B1F92" w:rsidRDefault="004B1F92" w:rsidP="00542DCF">
      <w:pPr>
        <w:rPr>
          <w:sz w:val="24"/>
          <w:szCs w:val="24"/>
        </w:rPr>
      </w:pPr>
    </w:p>
    <w:p w14:paraId="1BFFEF10" w14:textId="77777777" w:rsidR="004B1F92" w:rsidRDefault="004B1F92" w:rsidP="00542DCF">
      <w:pPr>
        <w:rPr>
          <w:sz w:val="24"/>
          <w:szCs w:val="24"/>
        </w:rPr>
      </w:pPr>
    </w:p>
    <w:p w14:paraId="6E679C46" w14:textId="77777777" w:rsidR="004B1F92" w:rsidRDefault="004B1F92" w:rsidP="00542DCF">
      <w:pPr>
        <w:rPr>
          <w:sz w:val="24"/>
          <w:szCs w:val="24"/>
        </w:rPr>
      </w:pPr>
    </w:p>
    <w:p w14:paraId="6884327D" w14:textId="0A279324" w:rsidR="00463263" w:rsidRDefault="004B1F92" w:rsidP="00542DCF">
      <w:pPr>
        <w:rPr>
          <w:sz w:val="24"/>
          <w:szCs w:val="24"/>
        </w:rPr>
      </w:pPr>
      <w:r>
        <w:rPr>
          <w:noProof/>
        </w:rPr>
        <w:drawing>
          <wp:anchor distT="0" distB="0" distL="114300" distR="114300" simplePos="0" relativeHeight="251701248" behindDoc="1" locked="0" layoutInCell="1" allowOverlap="1" wp14:anchorId="212A1880" wp14:editId="41FD1BD7">
            <wp:simplePos x="0" y="0"/>
            <wp:positionH relativeFrom="margin">
              <wp:posOffset>-374590</wp:posOffset>
            </wp:positionH>
            <wp:positionV relativeFrom="paragraph">
              <wp:posOffset>352640</wp:posOffset>
            </wp:positionV>
            <wp:extent cx="6838950" cy="1224915"/>
            <wp:effectExtent l="0" t="0" r="0" b="0"/>
            <wp:wrapTight wrapText="bothSides">
              <wp:wrapPolygon edited="0">
                <wp:start x="0" y="0"/>
                <wp:lineTo x="0" y="21163"/>
                <wp:lineTo x="21540" y="21163"/>
                <wp:lineTo x="2154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048" t="39158" r="34973" b="45228"/>
                    <a:stretch/>
                  </pic:blipFill>
                  <pic:spPr bwMode="auto">
                    <a:xfrm>
                      <a:off x="0" y="0"/>
                      <a:ext cx="6838950" cy="122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424">
        <w:rPr>
          <w:sz w:val="24"/>
          <w:szCs w:val="24"/>
        </w:rPr>
        <w:t xml:space="preserve">Permet </w:t>
      </w:r>
      <w:r>
        <w:rPr>
          <w:sz w:val="24"/>
          <w:szCs w:val="24"/>
        </w:rPr>
        <w:t>de supprimer un superviseur.</w:t>
      </w:r>
    </w:p>
    <w:p w14:paraId="20BB39E0" w14:textId="1E83B423" w:rsidR="00463263" w:rsidRDefault="00463263" w:rsidP="00542DCF">
      <w:pPr>
        <w:rPr>
          <w:sz w:val="24"/>
          <w:szCs w:val="24"/>
        </w:rPr>
      </w:pPr>
    </w:p>
    <w:p w14:paraId="4E8D3652" w14:textId="313E8F9D" w:rsidR="00463263" w:rsidRDefault="00463263" w:rsidP="00542DCF">
      <w:pPr>
        <w:rPr>
          <w:sz w:val="24"/>
          <w:szCs w:val="24"/>
        </w:rPr>
      </w:pPr>
    </w:p>
    <w:p w14:paraId="66D4280C" w14:textId="178CE290" w:rsidR="00463263" w:rsidRDefault="00463263" w:rsidP="00542DCF">
      <w:pPr>
        <w:rPr>
          <w:sz w:val="24"/>
          <w:szCs w:val="24"/>
        </w:rPr>
      </w:pPr>
    </w:p>
    <w:p w14:paraId="529C06E5" w14:textId="1F879069" w:rsidR="00463263" w:rsidRDefault="004B1F92" w:rsidP="00542DCF">
      <w:pPr>
        <w:rPr>
          <w:sz w:val="24"/>
          <w:szCs w:val="24"/>
        </w:rPr>
      </w:pPr>
      <w:r>
        <w:rPr>
          <w:noProof/>
        </w:rPr>
        <w:lastRenderedPageBreak/>
        <w:drawing>
          <wp:anchor distT="0" distB="0" distL="114300" distR="114300" simplePos="0" relativeHeight="251703296" behindDoc="1" locked="0" layoutInCell="1" allowOverlap="1" wp14:anchorId="08C0FD51" wp14:editId="758A7339">
            <wp:simplePos x="0" y="0"/>
            <wp:positionH relativeFrom="margin">
              <wp:posOffset>-349034</wp:posOffset>
            </wp:positionH>
            <wp:positionV relativeFrom="paragraph">
              <wp:posOffset>482157</wp:posOffset>
            </wp:positionV>
            <wp:extent cx="6569253" cy="1319842"/>
            <wp:effectExtent l="0" t="0" r="3175" b="0"/>
            <wp:wrapTight wrapText="bothSides">
              <wp:wrapPolygon edited="0">
                <wp:start x="0" y="0"/>
                <wp:lineTo x="0" y="21205"/>
                <wp:lineTo x="21548" y="21205"/>
                <wp:lineTo x="21548"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032" t="55778" r="31978" b="25652"/>
                    <a:stretch/>
                  </pic:blipFill>
                  <pic:spPr bwMode="auto">
                    <a:xfrm>
                      <a:off x="0" y="0"/>
                      <a:ext cx="6569253" cy="1319842"/>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Permet de modifier un superviseur.</w:t>
      </w:r>
    </w:p>
    <w:p w14:paraId="2E8C15DA" w14:textId="550B1002" w:rsidR="00381276" w:rsidRDefault="00381276" w:rsidP="00542DCF">
      <w:pPr>
        <w:rPr>
          <w:sz w:val="28"/>
          <w:szCs w:val="28"/>
          <w:u w:val="single"/>
        </w:rPr>
      </w:pPr>
    </w:p>
    <w:p w14:paraId="68B907D1" w14:textId="1DC0463C" w:rsidR="00542DCF" w:rsidRPr="009027A3" w:rsidRDefault="00542DCF" w:rsidP="00542DCF">
      <w:pPr>
        <w:rPr>
          <w:sz w:val="28"/>
          <w:szCs w:val="28"/>
          <w:u w:val="single"/>
        </w:rPr>
      </w:pPr>
      <w:r w:rsidRPr="009027A3">
        <w:rPr>
          <w:sz w:val="28"/>
          <w:szCs w:val="28"/>
          <w:u w:val="single"/>
        </w:rPr>
        <w:t>Page pour Ajouter un compte superviseur</w:t>
      </w:r>
    </w:p>
    <w:p w14:paraId="1D6DD796" w14:textId="0F3618BE" w:rsidR="00542DCF" w:rsidRDefault="00542DCF" w:rsidP="00542DCF">
      <w:pPr>
        <w:rPr>
          <w:sz w:val="24"/>
          <w:szCs w:val="24"/>
        </w:rPr>
      </w:pPr>
    </w:p>
    <w:p w14:paraId="19F4563C" w14:textId="667F3DA6" w:rsidR="00542DCF" w:rsidRPr="00E34B66" w:rsidRDefault="00542DCF" w:rsidP="00542DCF">
      <w:pPr>
        <w:rPr>
          <w:sz w:val="24"/>
          <w:szCs w:val="24"/>
        </w:rPr>
      </w:pPr>
      <w:r>
        <w:rPr>
          <w:noProof/>
        </w:rPr>
        <w:drawing>
          <wp:inline distT="0" distB="0" distL="0" distR="0" wp14:anchorId="2B71F99C" wp14:editId="7E6F92D1">
            <wp:extent cx="4714875" cy="280223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415" t="32922" r="33532" b="30041"/>
                    <a:stretch/>
                  </pic:blipFill>
                  <pic:spPr bwMode="auto">
                    <a:xfrm>
                      <a:off x="0" y="0"/>
                      <a:ext cx="4736108" cy="2814857"/>
                    </a:xfrm>
                    <a:prstGeom prst="rect">
                      <a:avLst/>
                    </a:prstGeom>
                    <a:ln>
                      <a:noFill/>
                    </a:ln>
                    <a:extLst>
                      <a:ext uri="{53640926-AAD7-44D8-BBD7-CCE9431645EC}">
                        <a14:shadowObscured xmlns:a14="http://schemas.microsoft.com/office/drawing/2010/main"/>
                      </a:ext>
                    </a:extLst>
                  </pic:spPr>
                </pic:pic>
              </a:graphicData>
            </a:graphic>
          </wp:inline>
        </w:drawing>
      </w:r>
    </w:p>
    <w:p w14:paraId="1838263E" w14:textId="4F2F05D1" w:rsidR="00542DCF" w:rsidRDefault="00542DCF" w:rsidP="00542DCF">
      <w:pPr>
        <w:rPr>
          <w:sz w:val="24"/>
          <w:szCs w:val="24"/>
        </w:rPr>
      </w:pPr>
    </w:p>
    <w:p w14:paraId="5B7D5BE6" w14:textId="170227CC" w:rsidR="00381276" w:rsidRDefault="00381276" w:rsidP="00542DCF">
      <w:pPr>
        <w:rPr>
          <w:sz w:val="24"/>
          <w:szCs w:val="24"/>
        </w:rPr>
      </w:pPr>
    </w:p>
    <w:p w14:paraId="76CDB018" w14:textId="3CC00CB3" w:rsidR="00463263" w:rsidRDefault="00463263" w:rsidP="00542DCF">
      <w:pPr>
        <w:rPr>
          <w:sz w:val="24"/>
          <w:szCs w:val="24"/>
        </w:rPr>
      </w:pPr>
    </w:p>
    <w:p w14:paraId="2EB3F0D1" w14:textId="482A47D5" w:rsidR="004B1F92" w:rsidRDefault="004B1F92" w:rsidP="00542DCF">
      <w:pPr>
        <w:rPr>
          <w:sz w:val="24"/>
          <w:szCs w:val="24"/>
        </w:rPr>
      </w:pPr>
    </w:p>
    <w:p w14:paraId="1912A247" w14:textId="6E85E29A" w:rsidR="004B1F92" w:rsidRDefault="004B1F92" w:rsidP="00542DCF">
      <w:pPr>
        <w:rPr>
          <w:sz w:val="24"/>
          <w:szCs w:val="24"/>
        </w:rPr>
      </w:pPr>
    </w:p>
    <w:p w14:paraId="3BF2D07E" w14:textId="4621F553" w:rsidR="004B1F92" w:rsidRDefault="004B1F92" w:rsidP="00542DCF">
      <w:pPr>
        <w:rPr>
          <w:sz w:val="24"/>
          <w:szCs w:val="24"/>
        </w:rPr>
      </w:pPr>
    </w:p>
    <w:p w14:paraId="30F31416" w14:textId="21530E88" w:rsidR="004B1F92" w:rsidRDefault="004B1F92" w:rsidP="00542DCF">
      <w:pPr>
        <w:rPr>
          <w:sz w:val="24"/>
          <w:szCs w:val="24"/>
        </w:rPr>
      </w:pPr>
      <w:r>
        <w:rPr>
          <w:noProof/>
        </w:rPr>
        <w:lastRenderedPageBreak/>
        <w:drawing>
          <wp:anchor distT="0" distB="0" distL="114300" distR="114300" simplePos="0" relativeHeight="251704320" behindDoc="1" locked="0" layoutInCell="1" allowOverlap="1" wp14:anchorId="06E0154E" wp14:editId="0A613021">
            <wp:simplePos x="0" y="0"/>
            <wp:positionH relativeFrom="margin">
              <wp:align>right</wp:align>
            </wp:positionH>
            <wp:positionV relativeFrom="paragraph">
              <wp:posOffset>232243</wp:posOffset>
            </wp:positionV>
            <wp:extent cx="6182360" cy="3346450"/>
            <wp:effectExtent l="0" t="0" r="8890" b="6350"/>
            <wp:wrapTight wrapText="bothSides">
              <wp:wrapPolygon edited="0">
                <wp:start x="0" y="0"/>
                <wp:lineTo x="0" y="21518"/>
                <wp:lineTo x="21565" y="21518"/>
                <wp:lineTo x="21565"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5894" t="14626" r="28493" b="31852"/>
                    <a:stretch/>
                  </pic:blipFill>
                  <pic:spPr bwMode="auto">
                    <a:xfrm>
                      <a:off x="0" y="0"/>
                      <a:ext cx="6182360" cy="3346450"/>
                    </a:xfrm>
                    <a:prstGeom prst="rect">
                      <a:avLst/>
                    </a:prstGeom>
                    <a:ln>
                      <a:noFill/>
                    </a:ln>
                    <a:extLst>
                      <a:ext uri="{53640926-AAD7-44D8-BBD7-CCE9431645EC}">
                        <a14:shadowObscured xmlns:a14="http://schemas.microsoft.com/office/drawing/2010/main"/>
                      </a:ext>
                    </a:extLst>
                  </pic:spPr>
                </pic:pic>
              </a:graphicData>
            </a:graphic>
          </wp:anchor>
        </w:drawing>
      </w:r>
    </w:p>
    <w:p w14:paraId="260FE316" w14:textId="4A879723" w:rsidR="004B1F92" w:rsidRDefault="004B1F92" w:rsidP="00542DCF">
      <w:pPr>
        <w:rPr>
          <w:sz w:val="24"/>
          <w:szCs w:val="24"/>
        </w:rPr>
      </w:pPr>
    </w:p>
    <w:p w14:paraId="4EBDF2E1" w14:textId="77777777" w:rsidR="004B1F92" w:rsidRPr="00CE4AF6" w:rsidRDefault="004B1F92" w:rsidP="00542DCF">
      <w:pPr>
        <w:rPr>
          <w:sz w:val="28"/>
          <w:szCs w:val="28"/>
          <w:u w:val="single"/>
        </w:rPr>
      </w:pPr>
    </w:p>
    <w:p w14:paraId="0A54917B" w14:textId="74E165AD" w:rsidR="00542DCF" w:rsidRPr="00CE4AF6" w:rsidRDefault="00542DCF" w:rsidP="00542DCF">
      <w:pPr>
        <w:rPr>
          <w:sz w:val="28"/>
          <w:szCs w:val="28"/>
          <w:u w:val="single"/>
        </w:rPr>
      </w:pPr>
      <w:r w:rsidRPr="00CE4AF6">
        <w:rPr>
          <w:sz w:val="28"/>
          <w:szCs w:val="28"/>
          <w:u w:val="single"/>
        </w:rPr>
        <w:t xml:space="preserve">Gérer les créneaux </w:t>
      </w:r>
    </w:p>
    <w:p w14:paraId="15F86484" w14:textId="7E04230E" w:rsidR="00463263" w:rsidRDefault="00542DCF" w:rsidP="00542DCF">
      <w:pPr>
        <w:rPr>
          <w:sz w:val="24"/>
          <w:szCs w:val="24"/>
        </w:rPr>
      </w:pPr>
      <w:r w:rsidRPr="00212371">
        <w:rPr>
          <w:sz w:val="24"/>
          <w:szCs w:val="24"/>
        </w:rPr>
        <w:t xml:space="preserve">Le superviseur doit pouvoir ajouter, supprimer et modifier les créneaux. </w:t>
      </w:r>
    </w:p>
    <w:p w14:paraId="1CB0CA9C" w14:textId="2B2DB9B7" w:rsidR="00542DCF" w:rsidRPr="00463263" w:rsidRDefault="00463263" w:rsidP="00542DCF">
      <w:pPr>
        <w:rPr>
          <w:sz w:val="24"/>
          <w:szCs w:val="24"/>
        </w:rPr>
      </w:pPr>
      <w:r>
        <w:rPr>
          <w:noProof/>
        </w:rPr>
        <w:drawing>
          <wp:anchor distT="0" distB="0" distL="114300" distR="114300" simplePos="0" relativeHeight="251700224" behindDoc="1" locked="0" layoutInCell="1" allowOverlap="1" wp14:anchorId="163D3BA6" wp14:editId="22B4DE2D">
            <wp:simplePos x="0" y="0"/>
            <wp:positionH relativeFrom="margin">
              <wp:posOffset>-17289</wp:posOffset>
            </wp:positionH>
            <wp:positionV relativeFrom="paragraph">
              <wp:posOffset>271948</wp:posOffset>
            </wp:positionV>
            <wp:extent cx="6009005" cy="1854200"/>
            <wp:effectExtent l="0" t="0" r="0" b="0"/>
            <wp:wrapTight wrapText="bothSides">
              <wp:wrapPolygon edited="0">
                <wp:start x="0" y="0"/>
                <wp:lineTo x="0" y="21304"/>
                <wp:lineTo x="21502" y="21304"/>
                <wp:lineTo x="2150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1991" t="31730" r="2420" b="43251"/>
                    <a:stretch/>
                  </pic:blipFill>
                  <pic:spPr bwMode="auto">
                    <a:xfrm>
                      <a:off x="0" y="0"/>
                      <a:ext cx="6009005"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45C059" w14:textId="23D271B4" w:rsidR="00542DCF" w:rsidRPr="004B1F92" w:rsidRDefault="00542DCF" w:rsidP="00542DCF">
      <w:pPr>
        <w:rPr>
          <w:sz w:val="28"/>
          <w:szCs w:val="28"/>
        </w:rPr>
      </w:pPr>
    </w:p>
    <w:p w14:paraId="34F11051" w14:textId="77777777" w:rsidR="00542DCF" w:rsidRDefault="00542DCF" w:rsidP="00542DCF">
      <w:pPr>
        <w:rPr>
          <w:sz w:val="28"/>
          <w:szCs w:val="28"/>
          <w:u w:val="single"/>
        </w:rPr>
      </w:pPr>
    </w:p>
    <w:p w14:paraId="1F0BC22E" w14:textId="77777777" w:rsidR="00542DCF" w:rsidRDefault="00542DCF" w:rsidP="00542DCF">
      <w:pPr>
        <w:rPr>
          <w:sz w:val="28"/>
          <w:szCs w:val="28"/>
          <w:u w:val="single"/>
        </w:rPr>
      </w:pPr>
    </w:p>
    <w:p w14:paraId="47874585" w14:textId="77777777" w:rsidR="004B1F92" w:rsidRDefault="004B1F92" w:rsidP="00542DCF">
      <w:pPr>
        <w:rPr>
          <w:sz w:val="28"/>
          <w:szCs w:val="28"/>
          <w:u w:val="single"/>
        </w:rPr>
      </w:pPr>
    </w:p>
    <w:p w14:paraId="228DB827" w14:textId="77777777" w:rsidR="004B1F92" w:rsidRDefault="004B1F92" w:rsidP="00542DCF">
      <w:pPr>
        <w:rPr>
          <w:sz w:val="28"/>
          <w:szCs w:val="28"/>
          <w:u w:val="single"/>
        </w:rPr>
      </w:pPr>
    </w:p>
    <w:p w14:paraId="065F59F7" w14:textId="323C4045" w:rsidR="00ED43AE" w:rsidRPr="00ED43AE" w:rsidRDefault="00ED43AE" w:rsidP="00542DCF">
      <w:pPr>
        <w:rPr>
          <w:sz w:val="24"/>
          <w:szCs w:val="24"/>
        </w:rPr>
      </w:pPr>
      <w:r>
        <w:rPr>
          <w:noProof/>
        </w:rPr>
        <w:lastRenderedPageBreak/>
        <w:drawing>
          <wp:anchor distT="0" distB="0" distL="114300" distR="114300" simplePos="0" relativeHeight="251712512" behindDoc="1" locked="0" layoutInCell="1" allowOverlap="1" wp14:anchorId="4652ECD4" wp14:editId="0FE2CA9D">
            <wp:simplePos x="0" y="0"/>
            <wp:positionH relativeFrom="margin">
              <wp:align>left</wp:align>
            </wp:positionH>
            <wp:positionV relativeFrom="paragraph">
              <wp:posOffset>648550</wp:posOffset>
            </wp:positionV>
            <wp:extent cx="6113938" cy="862642"/>
            <wp:effectExtent l="0" t="0" r="1270" b="0"/>
            <wp:wrapTight wrapText="bothSides">
              <wp:wrapPolygon edited="0">
                <wp:start x="0" y="0"/>
                <wp:lineTo x="0" y="20996"/>
                <wp:lineTo x="21537" y="20996"/>
                <wp:lineTo x="21537"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5475" t="21567" r="31142" b="65042"/>
                    <a:stretch/>
                  </pic:blipFill>
                  <pic:spPr bwMode="auto">
                    <a:xfrm>
                      <a:off x="0" y="0"/>
                      <a:ext cx="6113938" cy="862642"/>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Permet la connexion à la base de données et d’enregistrer les informations dans la variable « types ».</w:t>
      </w:r>
    </w:p>
    <w:p w14:paraId="66C98DB5" w14:textId="6436E8E1" w:rsidR="00ED43AE" w:rsidRDefault="00ED43AE" w:rsidP="00ED43AE">
      <w:pPr>
        <w:rPr>
          <w:sz w:val="24"/>
          <w:szCs w:val="24"/>
        </w:rPr>
      </w:pPr>
      <w:r w:rsidRPr="00ED43AE">
        <w:drawing>
          <wp:anchor distT="0" distB="0" distL="114300" distR="114300" simplePos="0" relativeHeight="251711488" behindDoc="1" locked="0" layoutInCell="1" allowOverlap="1" wp14:anchorId="70664ED1" wp14:editId="63785C26">
            <wp:simplePos x="0" y="0"/>
            <wp:positionH relativeFrom="margin">
              <wp:align>center</wp:align>
            </wp:positionH>
            <wp:positionV relativeFrom="paragraph">
              <wp:posOffset>1379699</wp:posOffset>
            </wp:positionV>
            <wp:extent cx="6309360" cy="1009015"/>
            <wp:effectExtent l="0" t="0" r="0" b="635"/>
            <wp:wrapTight wrapText="bothSides">
              <wp:wrapPolygon edited="0">
                <wp:start x="0" y="0"/>
                <wp:lineTo x="0" y="21206"/>
                <wp:lineTo x="21522" y="21206"/>
                <wp:lineTo x="21522"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5615" t="34459" r="32117" b="50673"/>
                    <a:stretch/>
                  </pic:blipFill>
                  <pic:spPr bwMode="auto">
                    <a:xfrm>
                      <a:off x="0" y="0"/>
                      <a:ext cx="6309360" cy="1009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43AE">
        <w:rPr>
          <w:sz w:val="24"/>
          <w:szCs w:val="24"/>
        </w:rPr>
        <w:t xml:space="preserve"> Pe</w:t>
      </w:r>
      <w:r>
        <w:rPr>
          <w:sz w:val="24"/>
          <w:szCs w:val="24"/>
        </w:rPr>
        <w:t>rmet de supprimer un créneau.</w:t>
      </w:r>
    </w:p>
    <w:p w14:paraId="5C8D5EA9" w14:textId="4D2E042C" w:rsidR="00ED43AE" w:rsidRDefault="00ED43AE" w:rsidP="00ED43AE">
      <w:pPr>
        <w:rPr>
          <w:sz w:val="24"/>
          <w:szCs w:val="24"/>
        </w:rPr>
      </w:pPr>
      <w:r w:rsidRPr="00ED43AE">
        <w:rPr>
          <w:sz w:val="24"/>
          <w:szCs w:val="24"/>
        </w:rPr>
        <w:drawing>
          <wp:anchor distT="0" distB="0" distL="114300" distR="114300" simplePos="0" relativeHeight="251710464" behindDoc="1" locked="0" layoutInCell="1" allowOverlap="1" wp14:anchorId="4321CD1B" wp14:editId="40144F18">
            <wp:simplePos x="0" y="0"/>
            <wp:positionH relativeFrom="margin">
              <wp:posOffset>-107855</wp:posOffset>
            </wp:positionH>
            <wp:positionV relativeFrom="paragraph">
              <wp:posOffset>1450975</wp:posOffset>
            </wp:positionV>
            <wp:extent cx="6628130" cy="1440180"/>
            <wp:effectExtent l="0" t="0" r="1270" b="7620"/>
            <wp:wrapTight wrapText="bothSides">
              <wp:wrapPolygon edited="0">
                <wp:start x="0" y="0"/>
                <wp:lineTo x="0" y="21429"/>
                <wp:lineTo x="21542" y="21429"/>
                <wp:lineTo x="21542" y="0"/>
                <wp:lineTo x="0" y="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5613" t="50318" r="31839" b="29373"/>
                    <a:stretch/>
                  </pic:blipFill>
                  <pic:spPr bwMode="auto">
                    <a:xfrm>
                      <a:off x="0" y="0"/>
                      <a:ext cx="662813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Permet de modifier un créneau.</w:t>
      </w:r>
    </w:p>
    <w:p w14:paraId="775B99B5" w14:textId="252C0531" w:rsidR="00FA327C" w:rsidRDefault="00FA327C" w:rsidP="00542DCF">
      <w:pPr>
        <w:rPr>
          <w:sz w:val="28"/>
          <w:szCs w:val="28"/>
          <w:u w:val="single"/>
        </w:rPr>
      </w:pPr>
    </w:p>
    <w:p w14:paraId="6A4D779D" w14:textId="72CE7F3F" w:rsidR="00FA327C" w:rsidRDefault="00FA327C" w:rsidP="00542DCF">
      <w:pPr>
        <w:rPr>
          <w:sz w:val="28"/>
          <w:szCs w:val="28"/>
          <w:u w:val="single"/>
        </w:rPr>
      </w:pPr>
    </w:p>
    <w:p w14:paraId="50B7C050" w14:textId="00753C5A" w:rsidR="00FA327C" w:rsidRDefault="00FA327C" w:rsidP="00542DCF">
      <w:pPr>
        <w:rPr>
          <w:sz w:val="28"/>
          <w:szCs w:val="28"/>
          <w:u w:val="single"/>
        </w:rPr>
      </w:pPr>
    </w:p>
    <w:p w14:paraId="6FBF0264" w14:textId="6BD09747" w:rsidR="00FA327C" w:rsidRDefault="00FA327C" w:rsidP="00542DCF">
      <w:pPr>
        <w:rPr>
          <w:sz w:val="28"/>
          <w:szCs w:val="28"/>
          <w:u w:val="single"/>
        </w:rPr>
      </w:pPr>
    </w:p>
    <w:p w14:paraId="5BC749E9" w14:textId="79CBD6AF" w:rsidR="00FA327C" w:rsidRDefault="00FA327C" w:rsidP="00542DCF">
      <w:pPr>
        <w:rPr>
          <w:sz w:val="28"/>
          <w:szCs w:val="28"/>
          <w:u w:val="single"/>
        </w:rPr>
      </w:pPr>
    </w:p>
    <w:p w14:paraId="3AD20181" w14:textId="3C5302B2" w:rsidR="00FA327C" w:rsidRDefault="00FA327C" w:rsidP="00542DCF">
      <w:pPr>
        <w:rPr>
          <w:sz w:val="28"/>
          <w:szCs w:val="28"/>
          <w:u w:val="single"/>
        </w:rPr>
      </w:pPr>
    </w:p>
    <w:p w14:paraId="326F4B0B" w14:textId="1BF7F7EE" w:rsidR="00FA327C" w:rsidRDefault="00ED43AE" w:rsidP="00542DCF">
      <w:pPr>
        <w:rPr>
          <w:sz w:val="28"/>
          <w:szCs w:val="28"/>
          <w:u w:val="single"/>
        </w:rPr>
      </w:pPr>
      <w:r>
        <w:rPr>
          <w:noProof/>
        </w:rPr>
        <w:lastRenderedPageBreak/>
        <w:drawing>
          <wp:anchor distT="0" distB="0" distL="114300" distR="114300" simplePos="0" relativeHeight="251709440" behindDoc="1" locked="0" layoutInCell="1" allowOverlap="1" wp14:anchorId="64CFCCA0" wp14:editId="07C914C6">
            <wp:simplePos x="0" y="0"/>
            <wp:positionH relativeFrom="column">
              <wp:posOffset>-289524</wp:posOffset>
            </wp:positionH>
            <wp:positionV relativeFrom="paragraph">
              <wp:posOffset>580845</wp:posOffset>
            </wp:positionV>
            <wp:extent cx="5153025" cy="4036695"/>
            <wp:effectExtent l="0" t="0" r="0" b="1905"/>
            <wp:wrapTight wrapText="bothSides">
              <wp:wrapPolygon edited="0">
                <wp:start x="0" y="0"/>
                <wp:lineTo x="0" y="21508"/>
                <wp:lineTo x="21480" y="21508"/>
                <wp:lineTo x="21480" y="0"/>
                <wp:lineTo x="0" y="0"/>
              </wp:wrapPolygon>
            </wp:wrapTigh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170" t="22307" r="34348" b="8780"/>
                    <a:stretch/>
                  </pic:blipFill>
                  <pic:spPr bwMode="auto">
                    <a:xfrm>
                      <a:off x="0" y="0"/>
                      <a:ext cx="5153025" cy="4036695"/>
                    </a:xfrm>
                    <a:prstGeom prst="rect">
                      <a:avLst/>
                    </a:prstGeom>
                    <a:ln>
                      <a:noFill/>
                    </a:ln>
                    <a:extLst>
                      <a:ext uri="{53640926-AAD7-44D8-BBD7-CCE9431645EC}">
                        <a14:shadowObscured xmlns:a14="http://schemas.microsoft.com/office/drawing/2010/main"/>
                      </a:ext>
                    </a:extLst>
                  </pic:spPr>
                </pic:pic>
              </a:graphicData>
            </a:graphic>
          </wp:anchor>
        </w:drawing>
      </w:r>
    </w:p>
    <w:p w14:paraId="4B7CB269" w14:textId="77777777" w:rsidR="00FA327C" w:rsidRDefault="00FA327C" w:rsidP="00542DCF">
      <w:pPr>
        <w:rPr>
          <w:sz w:val="28"/>
          <w:szCs w:val="28"/>
          <w:u w:val="single"/>
        </w:rPr>
      </w:pPr>
    </w:p>
    <w:p w14:paraId="5543B55F" w14:textId="77777777" w:rsidR="00FA327C" w:rsidRDefault="00FA327C" w:rsidP="00542DCF">
      <w:pPr>
        <w:rPr>
          <w:sz w:val="28"/>
          <w:szCs w:val="28"/>
          <w:u w:val="single"/>
        </w:rPr>
      </w:pPr>
    </w:p>
    <w:p w14:paraId="76973FFB" w14:textId="77777777" w:rsidR="00FA327C" w:rsidRDefault="00FA327C" w:rsidP="00542DCF">
      <w:pPr>
        <w:rPr>
          <w:sz w:val="28"/>
          <w:szCs w:val="28"/>
          <w:u w:val="single"/>
        </w:rPr>
      </w:pPr>
    </w:p>
    <w:p w14:paraId="44D70151" w14:textId="77777777" w:rsidR="00FA327C" w:rsidRDefault="00FA327C" w:rsidP="00542DCF">
      <w:pPr>
        <w:rPr>
          <w:sz w:val="28"/>
          <w:szCs w:val="28"/>
          <w:u w:val="single"/>
        </w:rPr>
      </w:pPr>
    </w:p>
    <w:p w14:paraId="32CC7747" w14:textId="77777777" w:rsidR="00FA327C" w:rsidRDefault="00FA327C" w:rsidP="00542DCF">
      <w:pPr>
        <w:rPr>
          <w:sz w:val="28"/>
          <w:szCs w:val="28"/>
          <w:u w:val="single"/>
        </w:rPr>
      </w:pPr>
    </w:p>
    <w:p w14:paraId="0D949C8E" w14:textId="77777777" w:rsidR="00FA327C" w:rsidRDefault="00FA327C" w:rsidP="00542DCF">
      <w:pPr>
        <w:rPr>
          <w:sz w:val="28"/>
          <w:szCs w:val="28"/>
          <w:u w:val="single"/>
        </w:rPr>
      </w:pPr>
    </w:p>
    <w:p w14:paraId="466443E8" w14:textId="7A4D0B76" w:rsidR="00FA327C" w:rsidRDefault="00FA327C" w:rsidP="00542DCF">
      <w:pPr>
        <w:rPr>
          <w:sz w:val="28"/>
          <w:szCs w:val="28"/>
          <w:u w:val="single"/>
        </w:rPr>
      </w:pPr>
    </w:p>
    <w:p w14:paraId="78BDAB25" w14:textId="6B3E43E4" w:rsidR="00ED43AE" w:rsidRDefault="00ED43AE" w:rsidP="00542DCF">
      <w:pPr>
        <w:rPr>
          <w:sz w:val="28"/>
          <w:szCs w:val="28"/>
          <w:u w:val="single"/>
        </w:rPr>
      </w:pPr>
    </w:p>
    <w:p w14:paraId="4EBF7285" w14:textId="2990F3F4" w:rsidR="00ED43AE" w:rsidRDefault="00ED43AE" w:rsidP="00542DCF">
      <w:pPr>
        <w:rPr>
          <w:sz w:val="28"/>
          <w:szCs w:val="28"/>
          <w:u w:val="single"/>
        </w:rPr>
      </w:pPr>
    </w:p>
    <w:p w14:paraId="38EBA6EA" w14:textId="436F3F97" w:rsidR="00ED43AE" w:rsidRDefault="00ED43AE" w:rsidP="00542DCF">
      <w:pPr>
        <w:rPr>
          <w:sz w:val="28"/>
          <w:szCs w:val="28"/>
          <w:u w:val="single"/>
        </w:rPr>
      </w:pPr>
    </w:p>
    <w:p w14:paraId="1DE762DE" w14:textId="50C89E69" w:rsidR="00ED43AE" w:rsidRDefault="00ED43AE" w:rsidP="00542DCF">
      <w:pPr>
        <w:rPr>
          <w:sz w:val="28"/>
          <w:szCs w:val="28"/>
          <w:u w:val="single"/>
        </w:rPr>
      </w:pPr>
    </w:p>
    <w:p w14:paraId="3B721217" w14:textId="222CBE12" w:rsidR="00ED43AE" w:rsidRDefault="00ED43AE" w:rsidP="00542DCF">
      <w:pPr>
        <w:rPr>
          <w:sz w:val="28"/>
          <w:szCs w:val="28"/>
          <w:u w:val="single"/>
        </w:rPr>
      </w:pPr>
    </w:p>
    <w:p w14:paraId="2984777B" w14:textId="59E87356" w:rsidR="00ED43AE" w:rsidRDefault="00ED43AE" w:rsidP="00542DCF">
      <w:pPr>
        <w:rPr>
          <w:sz w:val="28"/>
          <w:szCs w:val="28"/>
          <w:u w:val="single"/>
        </w:rPr>
      </w:pPr>
    </w:p>
    <w:p w14:paraId="459D9949" w14:textId="4A0E66B4" w:rsidR="00ED43AE" w:rsidRDefault="00ED43AE" w:rsidP="00542DCF">
      <w:pPr>
        <w:rPr>
          <w:sz w:val="28"/>
          <w:szCs w:val="28"/>
          <w:u w:val="single"/>
        </w:rPr>
      </w:pPr>
    </w:p>
    <w:p w14:paraId="2586D16C" w14:textId="401CE165" w:rsidR="00ED43AE" w:rsidRDefault="00ED43AE" w:rsidP="00542DCF">
      <w:pPr>
        <w:rPr>
          <w:sz w:val="28"/>
          <w:szCs w:val="28"/>
          <w:u w:val="single"/>
        </w:rPr>
      </w:pPr>
    </w:p>
    <w:p w14:paraId="2EFFAC45" w14:textId="21809EF9" w:rsidR="00ED43AE" w:rsidRDefault="00ED43AE" w:rsidP="00542DCF">
      <w:pPr>
        <w:rPr>
          <w:sz w:val="28"/>
          <w:szCs w:val="28"/>
          <w:u w:val="single"/>
        </w:rPr>
      </w:pPr>
    </w:p>
    <w:p w14:paraId="5E5F6A02" w14:textId="0D72A75F" w:rsidR="00ED43AE" w:rsidRDefault="00ED43AE" w:rsidP="00542DCF">
      <w:pPr>
        <w:rPr>
          <w:sz w:val="28"/>
          <w:szCs w:val="28"/>
          <w:u w:val="single"/>
        </w:rPr>
      </w:pPr>
    </w:p>
    <w:p w14:paraId="028B966C" w14:textId="40165579" w:rsidR="00ED43AE" w:rsidRDefault="00ED43AE" w:rsidP="00542DCF">
      <w:pPr>
        <w:rPr>
          <w:sz w:val="28"/>
          <w:szCs w:val="28"/>
          <w:u w:val="single"/>
        </w:rPr>
      </w:pPr>
    </w:p>
    <w:p w14:paraId="33D9CB31" w14:textId="4554E52D" w:rsidR="00ED43AE" w:rsidRDefault="00ED43AE" w:rsidP="00542DCF">
      <w:pPr>
        <w:rPr>
          <w:sz w:val="28"/>
          <w:szCs w:val="28"/>
          <w:u w:val="single"/>
        </w:rPr>
      </w:pPr>
    </w:p>
    <w:p w14:paraId="64E8C909" w14:textId="5175485E" w:rsidR="00ED43AE" w:rsidRDefault="00ED43AE" w:rsidP="00542DCF">
      <w:pPr>
        <w:rPr>
          <w:sz w:val="28"/>
          <w:szCs w:val="28"/>
          <w:u w:val="single"/>
        </w:rPr>
      </w:pPr>
    </w:p>
    <w:p w14:paraId="1B661FC8" w14:textId="37DE0922" w:rsidR="00ED43AE" w:rsidRDefault="00ED43AE" w:rsidP="00542DCF">
      <w:pPr>
        <w:rPr>
          <w:sz w:val="28"/>
          <w:szCs w:val="28"/>
          <w:u w:val="single"/>
        </w:rPr>
      </w:pPr>
    </w:p>
    <w:p w14:paraId="5C113025" w14:textId="1A70F0A2" w:rsidR="00ED43AE" w:rsidRDefault="00ED43AE" w:rsidP="00542DCF">
      <w:pPr>
        <w:rPr>
          <w:sz w:val="28"/>
          <w:szCs w:val="28"/>
          <w:u w:val="single"/>
        </w:rPr>
      </w:pPr>
    </w:p>
    <w:p w14:paraId="79CC2D9F" w14:textId="28FF2480" w:rsidR="00ED43AE" w:rsidRDefault="00ED43AE" w:rsidP="00542DCF">
      <w:pPr>
        <w:rPr>
          <w:sz w:val="28"/>
          <w:szCs w:val="28"/>
          <w:u w:val="single"/>
        </w:rPr>
      </w:pPr>
    </w:p>
    <w:p w14:paraId="5F28002A" w14:textId="1C9B37E8" w:rsidR="00ED43AE" w:rsidRDefault="00ED43AE" w:rsidP="00542DCF">
      <w:pPr>
        <w:rPr>
          <w:sz w:val="28"/>
          <w:szCs w:val="28"/>
          <w:u w:val="single"/>
        </w:rPr>
      </w:pPr>
    </w:p>
    <w:p w14:paraId="159E1FFC" w14:textId="77777777" w:rsidR="00ED43AE" w:rsidRDefault="00ED43AE" w:rsidP="00542DCF">
      <w:pPr>
        <w:rPr>
          <w:sz w:val="28"/>
          <w:szCs w:val="28"/>
          <w:u w:val="single"/>
        </w:rPr>
      </w:pPr>
    </w:p>
    <w:p w14:paraId="21250E84" w14:textId="1946A63D" w:rsidR="00542DCF" w:rsidRDefault="00542DCF" w:rsidP="00542DCF">
      <w:pPr>
        <w:rPr>
          <w:sz w:val="24"/>
          <w:szCs w:val="24"/>
        </w:rPr>
      </w:pPr>
      <w:r w:rsidRPr="009027A3">
        <w:rPr>
          <w:sz w:val="28"/>
          <w:szCs w:val="28"/>
          <w:u w:val="single"/>
        </w:rPr>
        <w:lastRenderedPageBreak/>
        <w:t xml:space="preserve">Page pour Ajouter un </w:t>
      </w:r>
      <w:r>
        <w:rPr>
          <w:sz w:val="28"/>
          <w:szCs w:val="28"/>
          <w:u w:val="single"/>
        </w:rPr>
        <w:t>créneau</w:t>
      </w:r>
    </w:p>
    <w:p w14:paraId="25AAB373" w14:textId="77777777" w:rsidR="00542DCF" w:rsidRDefault="00542DCF" w:rsidP="00542DCF">
      <w:pPr>
        <w:rPr>
          <w:sz w:val="24"/>
          <w:szCs w:val="24"/>
        </w:rPr>
      </w:pPr>
      <w:r>
        <w:rPr>
          <w:noProof/>
        </w:rPr>
        <w:drawing>
          <wp:anchor distT="0" distB="0" distL="114300" distR="114300" simplePos="0" relativeHeight="251669504" behindDoc="1" locked="0" layoutInCell="1" allowOverlap="1" wp14:anchorId="3E7E6E6B" wp14:editId="135ECF1F">
            <wp:simplePos x="0" y="0"/>
            <wp:positionH relativeFrom="margin">
              <wp:align>left</wp:align>
            </wp:positionH>
            <wp:positionV relativeFrom="paragraph">
              <wp:posOffset>119380</wp:posOffset>
            </wp:positionV>
            <wp:extent cx="4981575" cy="2706336"/>
            <wp:effectExtent l="0" t="0" r="0" b="0"/>
            <wp:wrapTight wrapText="bothSides">
              <wp:wrapPolygon edited="0">
                <wp:start x="0" y="0"/>
                <wp:lineTo x="0" y="21443"/>
                <wp:lineTo x="21476" y="21443"/>
                <wp:lineTo x="21476"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2408" t="32334" r="33201" b="34450"/>
                    <a:stretch/>
                  </pic:blipFill>
                  <pic:spPr bwMode="auto">
                    <a:xfrm>
                      <a:off x="0" y="0"/>
                      <a:ext cx="4981575" cy="2706336"/>
                    </a:xfrm>
                    <a:prstGeom prst="rect">
                      <a:avLst/>
                    </a:prstGeom>
                    <a:ln>
                      <a:noFill/>
                    </a:ln>
                    <a:extLst>
                      <a:ext uri="{53640926-AAD7-44D8-BBD7-CCE9431645EC}">
                        <a14:shadowObscured xmlns:a14="http://schemas.microsoft.com/office/drawing/2010/main"/>
                      </a:ext>
                    </a:extLst>
                  </pic:spPr>
                </pic:pic>
              </a:graphicData>
            </a:graphic>
          </wp:anchor>
        </w:drawing>
      </w:r>
    </w:p>
    <w:p w14:paraId="20B2FFEC" w14:textId="77777777" w:rsidR="00542DCF" w:rsidRDefault="00542DCF" w:rsidP="00542DCF">
      <w:pPr>
        <w:rPr>
          <w:sz w:val="24"/>
          <w:szCs w:val="24"/>
        </w:rPr>
      </w:pPr>
    </w:p>
    <w:p w14:paraId="0E10BC9B" w14:textId="77777777" w:rsidR="00542DCF" w:rsidRDefault="00542DCF" w:rsidP="00542DCF">
      <w:pPr>
        <w:rPr>
          <w:sz w:val="24"/>
          <w:szCs w:val="24"/>
        </w:rPr>
      </w:pPr>
    </w:p>
    <w:p w14:paraId="33203ECE" w14:textId="77777777" w:rsidR="00542DCF" w:rsidRDefault="00542DCF" w:rsidP="00542DCF">
      <w:pPr>
        <w:rPr>
          <w:sz w:val="24"/>
          <w:szCs w:val="24"/>
        </w:rPr>
      </w:pPr>
    </w:p>
    <w:p w14:paraId="77163D06" w14:textId="77777777" w:rsidR="00542DCF" w:rsidRDefault="00542DCF" w:rsidP="00542DCF">
      <w:pPr>
        <w:rPr>
          <w:sz w:val="24"/>
          <w:szCs w:val="24"/>
        </w:rPr>
      </w:pPr>
    </w:p>
    <w:p w14:paraId="2B30075E" w14:textId="77777777" w:rsidR="00542DCF" w:rsidRDefault="00542DCF" w:rsidP="00542DCF">
      <w:pPr>
        <w:rPr>
          <w:sz w:val="24"/>
          <w:szCs w:val="24"/>
        </w:rPr>
      </w:pPr>
    </w:p>
    <w:p w14:paraId="6C97621C" w14:textId="77777777" w:rsidR="00542DCF" w:rsidRDefault="00542DCF" w:rsidP="00542DCF">
      <w:pPr>
        <w:rPr>
          <w:sz w:val="24"/>
          <w:szCs w:val="24"/>
        </w:rPr>
      </w:pPr>
    </w:p>
    <w:p w14:paraId="069BB886" w14:textId="77777777" w:rsidR="00542DCF" w:rsidRDefault="00542DCF" w:rsidP="00542DCF">
      <w:pPr>
        <w:rPr>
          <w:sz w:val="24"/>
          <w:szCs w:val="24"/>
        </w:rPr>
      </w:pPr>
    </w:p>
    <w:p w14:paraId="3D499A81" w14:textId="633FB1C3" w:rsidR="00542DCF" w:rsidRPr="009027A3" w:rsidRDefault="00542DCF" w:rsidP="00542DCF">
      <w:pPr>
        <w:rPr>
          <w:sz w:val="24"/>
          <w:szCs w:val="24"/>
        </w:rPr>
      </w:pPr>
    </w:p>
    <w:p w14:paraId="4BB910F8" w14:textId="222BD4A9" w:rsidR="00542DCF" w:rsidRPr="00A704B4" w:rsidRDefault="00542DCF" w:rsidP="00542DCF">
      <w:pPr>
        <w:rPr>
          <w:sz w:val="24"/>
          <w:szCs w:val="24"/>
        </w:rPr>
      </w:pPr>
    </w:p>
    <w:p w14:paraId="15CCC639" w14:textId="40453256" w:rsidR="00542DCF" w:rsidRDefault="00ED43AE" w:rsidP="00542DCF">
      <w:pPr>
        <w:rPr>
          <w:sz w:val="28"/>
          <w:szCs w:val="28"/>
        </w:rPr>
      </w:pPr>
      <w:r>
        <w:rPr>
          <w:noProof/>
        </w:rPr>
        <w:drawing>
          <wp:anchor distT="0" distB="0" distL="114300" distR="114300" simplePos="0" relativeHeight="251713536" behindDoc="1" locked="0" layoutInCell="1" allowOverlap="1" wp14:anchorId="6A75535B" wp14:editId="6EF5ECA1">
            <wp:simplePos x="0" y="0"/>
            <wp:positionH relativeFrom="margin">
              <wp:align>center</wp:align>
            </wp:positionH>
            <wp:positionV relativeFrom="paragraph">
              <wp:posOffset>366874</wp:posOffset>
            </wp:positionV>
            <wp:extent cx="6708775" cy="4053840"/>
            <wp:effectExtent l="0" t="0" r="0" b="3810"/>
            <wp:wrapTight wrapText="bothSides">
              <wp:wrapPolygon edited="0">
                <wp:start x="0" y="0"/>
                <wp:lineTo x="0" y="21519"/>
                <wp:lineTo x="21528" y="21519"/>
                <wp:lineTo x="21528" y="0"/>
                <wp:lineTo x="0"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5754" t="13699" r="28493" b="26401"/>
                    <a:stretch/>
                  </pic:blipFill>
                  <pic:spPr bwMode="auto">
                    <a:xfrm>
                      <a:off x="0" y="0"/>
                      <a:ext cx="6708775" cy="405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DD4129" w14:textId="6FFC61EA" w:rsidR="00542DCF" w:rsidRDefault="00542DCF" w:rsidP="00542DCF">
      <w:pPr>
        <w:rPr>
          <w:sz w:val="28"/>
          <w:szCs w:val="28"/>
        </w:rPr>
      </w:pPr>
    </w:p>
    <w:p w14:paraId="2219B489" w14:textId="77777777" w:rsidR="00542DCF" w:rsidRDefault="00542DCF" w:rsidP="00542DCF">
      <w:pPr>
        <w:rPr>
          <w:sz w:val="28"/>
          <w:szCs w:val="28"/>
        </w:rPr>
      </w:pPr>
    </w:p>
    <w:p w14:paraId="53E94C58" w14:textId="77777777" w:rsidR="00CE4AF6" w:rsidRDefault="00CE4AF6" w:rsidP="00542DCF">
      <w:pPr>
        <w:rPr>
          <w:sz w:val="28"/>
          <w:szCs w:val="28"/>
          <w:u w:val="single"/>
        </w:rPr>
      </w:pPr>
    </w:p>
    <w:p w14:paraId="4A2E8B9E" w14:textId="386D4B2A" w:rsidR="00CE4AF6" w:rsidRDefault="00542DCF" w:rsidP="00542DCF">
      <w:pPr>
        <w:rPr>
          <w:sz w:val="28"/>
          <w:szCs w:val="28"/>
          <w:u w:val="single"/>
        </w:rPr>
      </w:pPr>
      <w:r w:rsidRPr="00EB3221">
        <w:rPr>
          <w:sz w:val="28"/>
          <w:szCs w:val="28"/>
          <w:u w:val="single"/>
        </w:rPr>
        <w:lastRenderedPageBreak/>
        <w:t xml:space="preserve">Réservation de créneaux </w:t>
      </w:r>
    </w:p>
    <w:p w14:paraId="1D4BAF59" w14:textId="20ED49A2" w:rsidR="00542DCF" w:rsidRPr="00CE4AF6" w:rsidRDefault="00EB3221" w:rsidP="00542DCF">
      <w:pPr>
        <w:rPr>
          <w:sz w:val="28"/>
          <w:szCs w:val="28"/>
          <w:u w:val="single"/>
        </w:rPr>
      </w:pPr>
      <w:r>
        <w:rPr>
          <w:sz w:val="24"/>
          <w:szCs w:val="24"/>
        </w:rPr>
        <w:t>Les joueurs doivent pouvoir réserver un créneaux.</w:t>
      </w:r>
    </w:p>
    <w:p w14:paraId="7B92A1E6" w14:textId="70095E90" w:rsidR="00542DCF" w:rsidRDefault="00EB3221" w:rsidP="00542DCF">
      <w:pPr>
        <w:rPr>
          <w:sz w:val="24"/>
          <w:szCs w:val="24"/>
        </w:rPr>
      </w:pPr>
      <w:r>
        <w:rPr>
          <w:noProof/>
        </w:rPr>
        <w:drawing>
          <wp:anchor distT="0" distB="0" distL="114300" distR="114300" simplePos="0" relativeHeight="251705344" behindDoc="1" locked="0" layoutInCell="1" allowOverlap="1" wp14:anchorId="482B264B" wp14:editId="48D2D059">
            <wp:simplePos x="0" y="0"/>
            <wp:positionH relativeFrom="margin">
              <wp:align>center</wp:align>
            </wp:positionH>
            <wp:positionV relativeFrom="paragraph">
              <wp:posOffset>289176</wp:posOffset>
            </wp:positionV>
            <wp:extent cx="7264400" cy="3519170"/>
            <wp:effectExtent l="0" t="0" r="0" b="5080"/>
            <wp:wrapTight wrapText="bothSides">
              <wp:wrapPolygon edited="0">
                <wp:start x="0" y="0"/>
                <wp:lineTo x="0" y="21514"/>
                <wp:lineTo x="21524" y="21514"/>
                <wp:lineTo x="21524"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 t="10408" r="1020" b="4338"/>
                    <a:stretch/>
                  </pic:blipFill>
                  <pic:spPr bwMode="auto">
                    <a:xfrm>
                      <a:off x="0" y="0"/>
                      <a:ext cx="7264400" cy="351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AF6">
        <w:rPr>
          <w:sz w:val="24"/>
          <w:szCs w:val="24"/>
        </w:rPr>
        <w:t>Voici un calendrier avec les créneaux disponibles. Le joueur doit cliquer sur l’heure qu’il désire.</w:t>
      </w:r>
    </w:p>
    <w:p w14:paraId="40CFCDD0" w14:textId="77777777" w:rsidR="00C433D4" w:rsidRDefault="00C433D4" w:rsidP="00542DCF">
      <w:pPr>
        <w:rPr>
          <w:sz w:val="24"/>
          <w:szCs w:val="24"/>
        </w:rPr>
      </w:pPr>
    </w:p>
    <w:p w14:paraId="40C9A494" w14:textId="77777777" w:rsidR="00C433D4" w:rsidRDefault="00C433D4" w:rsidP="00542DCF">
      <w:pPr>
        <w:rPr>
          <w:sz w:val="24"/>
          <w:szCs w:val="24"/>
        </w:rPr>
      </w:pPr>
    </w:p>
    <w:p w14:paraId="3F567D1F" w14:textId="77777777" w:rsidR="00C433D4" w:rsidRDefault="00C433D4" w:rsidP="00542DCF">
      <w:pPr>
        <w:rPr>
          <w:sz w:val="24"/>
          <w:szCs w:val="24"/>
        </w:rPr>
      </w:pPr>
    </w:p>
    <w:p w14:paraId="6376A818" w14:textId="77777777" w:rsidR="00C433D4" w:rsidRDefault="00C433D4" w:rsidP="00542DCF">
      <w:pPr>
        <w:rPr>
          <w:sz w:val="24"/>
          <w:szCs w:val="24"/>
        </w:rPr>
      </w:pPr>
    </w:p>
    <w:p w14:paraId="7035D833" w14:textId="77777777" w:rsidR="00C433D4" w:rsidRDefault="00C433D4" w:rsidP="00542DCF">
      <w:pPr>
        <w:rPr>
          <w:sz w:val="24"/>
          <w:szCs w:val="24"/>
        </w:rPr>
      </w:pPr>
    </w:p>
    <w:p w14:paraId="00AE7280" w14:textId="77777777" w:rsidR="00C433D4" w:rsidRDefault="00C433D4" w:rsidP="00542DCF">
      <w:pPr>
        <w:rPr>
          <w:sz w:val="24"/>
          <w:szCs w:val="24"/>
        </w:rPr>
      </w:pPr>
    </w:p>
    <w:p w14:paraId="12A1E3BF" w14:textId="77777777" w:rsidR="00C433D4" w:rsidRDefault="00C433D4" w:rsidP="00542DCF">
      <w:pPr>
        <w:rPr>
          <w:sz w:val="24"/>
          <w:szCs w:val="24"/>
        </w:rPr>
      </w:pPr>
    </w:p>
    <w:p w14:paraId="1F0BE994" w14:textId="77777777" w:rsidR="00C433D4" w:rsidRDefault="00C433D4" w:rsidP="00542DCF">
      <w:pPr>
        <w:rPr>
          <w:sz w:val="24"/>
          <w:szCs w:val="24"/>
        </w:rPr>
      </w:pPr>
    </w:p>
    <w:p w14:paraId="299A66C3" w14:textId="77777777" w:rsidR="00C433D4" w:rsidRDefault="00C433D4" w:rsidP="00542DCF">
      <w:pPr>
        <w:rPr>
          <w:sz w:val="24"/>
          <w:szCs w:val="24"/>
        </w:rPr>
      </w:pPr>
    </w:p>
    <w:p w14:paraId="7714225E" w14:textId="77777777" w:rsidR="00C433D4" w:rsidRDefault="00C433D4" w:rsidP="00542DCF">
      <w:pPr>
        <w:rPr>
          <w:sz w:val="24"/>
          <w:szCs w:val="24"/>
        </w:rPr>
      </w:pPr>
    </w:p>
    <w:p w14:paraId="302160D8" w14:textId="77777777" w:rsidR="00C433D4" w:rsidRDefault="00C433D4" w:rsidP="00542DCF">
      <w:pPr>
        <w:rPr>
          <w:sz w:val="24"/>
          <w:szCs w:val="24"/>
        </w:rPr>
      </w:pPr>
    </w:p>
    <w:p w14:paraId="3D71D150" w14:textId="77777777" w:rsidR="00C433D4" w:rsidRDefault="00C433D4" w:rsidP="00542DCF">
      <w:pPr>
        <w:rPr>
          <w:sz w:val="24"/>
          <w:szCs w:val="24"/>
        </w:rPr>
      </w:pPr>
    </w:p>
    <w:p w14:paraId="57FC6294" w14:textId="77777777" w:rsidR="00C433D4" w:rsidRDefault="00C433D4" w:rsidP="00542DCF">
      <w:pPr>
        <w:rPr>
          <w:sz w:val="24"/>
          <w:szCs w:val="24"/>
        </w:rPr>
      </w:pPr>
    </w:p>
    <w:p w14:paraId="35333D66" w14:textId="77777777" w:rsidR="00C433D4" w:rsidRDefault="00C433D4" w:rsidP="00542DCF">
      <w:pPr>
        <w:rPr>
          <w:sz w:val="24"/>
          <w:szCs w:val="24"/>
        </w:rPr>
      </w:pPr>
    </w:p>
    <w:p w14:paraId="4359FA14" w14:textId="09C743BB" w:rsidR="00542DCF" w:rsidRDefault="00CE4AF6" w:rsidP="00542DCF">
      <w:pPr>
        <w:rPr>
          <w:sz w:val="24"/>
          <w:szCs w:val="24"/>
        </w:rPr>
      </w:pPr>
      <w:r>
        <w:rPr>
          <w:sz w:val="24"/>
          <w:szCs w:val="24"/>
        </w:rPr>
        <w:lastRenderedPageBreak/>
        <w:t>Une fois la date et l’heure choisie, le joueur est redirigé vers un formulaire où il doit renseigner le nombres de personnes, son nom et son numéro de téléphone.</w:t>
      </w:r>
    </w:p>
    <w:p w14:paraId="6DDB9F1D" w14:textId="41D072E1" w:rsidR="00542DCF" w:rsidRDefault="00CE4AF6" w:rsidP="00542DCF">
      <w:pPr>
        <w:rPr>
          <w:sz w:val="24"/>
          <w:szCs w:val="24"/>
        </w:rPr>
      </w:pPr>
      <w:r>
        <w:rPr>
          <w:noProof/>
        </w:rPr>
        <w:drawing>
          <wp:anchor distT="0" distB="0" distL="114300" distR="114300" simplePos="0" relativeHeight="251708416" behindDoc="1" locked="0" layoutInCell="1" allowOverlap="1" wp14:anchorId="179D711D" wp14:editId="35D060CF">
            <wp:simplePos x="0" y="0"/>
            <wp:positionH relativeFrom="column">
              <wp:posOffset>486386</wp:posOffset>
            </wp:positionH>
            <wp:positionV relativeFrom="paragraph">
              <wp:posOffset>154976</wp:posOffset>
            </wp:positionV>
            <wp:extent cx="4649638" cy="3700313"/>
            <wp:effectExtent l="0" t="0" r="0" b="0"/>
            <wp:wrapTight wrapText="bothSides">
              <wp:wrapPolygon edited="0">
                <wp:start x="0" y="0"/>
                <wp:lineTo x="0" y="21463"/>
                <wp:lineTo x="21506" y="21463"/>
                <wp:lineTo x="21506"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7878" t="31478" r="28493" b="6795"/>
                    <a:stretch/>
                  </pic:blipFill>
                  <pic:spPr bwMode="auto">
                    <a:xfrm>
                      <a:off x="0" y="0"/>
                      <a:ext cx="4649638" cy="3700313"/>
                    </a:xfrm>
                    <a:prstGeom prst="rect">
                      <a:avLst/>
                    </a:prstGeom>
                    <a:ln>
                      <a:noFill/>
                    </a:ln>
                    <a:extLst>
                      <a:ext uri="{53640926-AAD7-44D8-BBD7-CCE9431645EC}">
                        <a14:shadowObscured xmlns:a14="http://schemas.microsoft.com/office/drawing/2010/main"/>
                      </a:ext>
                    </a:extLst>
                  </pic:spPr>
                </pic:pic>
              </a:graphicData>
            </a:graphic>
          </wp:anchor>
        </w:drawing>
      </w:r>
    </w:p>
    <w:p w14:paraId="1D74112D" w14:textId="262DB048" w:rsidR="00542DCF" w:rsidRDefault="00542DCF" w:rsidP="00542DCF">
      <w:pPr>
        <w:rPr>
          <w:sz w:val="24"/>
          <w:szCs w:val="24"/>
        </w:rPr>
      </w:pPr>
    </w:p>
    <w:p w14:paraId="08C3A5B8" w14:textId="6A09788D" w:rsidR="00542DCF" w:rsidRDefault="00542DCF" w:rsidP="00542DCF">
      <w:pPr>
        <w:rPr>
          <w:sz w:val="24"/>
          <w:szCs w:val="24"/>
        </w:rPr>
      </w:pPr>
    </w:p>
    <w:p w14:paraId="54B94A6D" w14:textId="77777777" w:rsidR="00542DCF" w:rsidRDefault="00542DCF" w:rsidP="00542DCF">
      <w:pPr>
        <w:rPr>
          <w:sz w:val="24"/>
          <w:szCs w:val="24"/>
        </w:rPr>
      </w:pPr>
    </w:p>
    <w:p w14:paraId="6369157B" w14:textId="3EF56594" w:rsidR="00542DCF" w:rsidRDefault="00542DCF" w:rsidP="00542DCF">
      <w:pPr>
        <w:rPr>
          <w:sz w:val="24"/>
          <w:szCs w:val="24"/>
        </w:rPr>
      </w:pPr>
    </w:p>
    <w:p w14:paraId="516A0060" w14:textId="77777777" w:rsidR="00542DCF" w:rsidRDefault="00542DCF" w:rsidP="00542DCF">
      <w:pPr>
        <w:rPr>
          <w:sz w:val="24"/>
          <w:szCs w:val="24"/>
        </w:rPr>
      </w:pPr>
    </w:p>
    <w:p w14:paraId="6A9D43E8" w14:textId="5B6C7DB7" w:rsidR="00542DCF" w:rsidRDefault="00542DCF" w:rsidP="00542DCF">
      <w:pPr>
        <w:rPr>
          <w:sz w:val="24"/>
          <w:szCs w:val="24"/>
        </w:rPr>
      </w:pPr>
    </w:p>
    <w:p w14:paraId="2E42FDBD" w14:textId="77777777" w:rsidR="00542DCF" w:rsidRDefault="00542DCF" w:rsidP="00542DCF">
      <w:pPr>
        <w:rPr>
          <w:sz w:val="24"/>
          <w:szCs w:val="24"/>
        </w:rPr>
      </w:pPr>
    </w:p>
    <w:p w14:paraId="5B0D090F" w14:textId="77777777" w:rsidR="00542DCF" w:rsidRDefault="00542DCF" w:rsidP="00542DCF">
      <w:pPr>
        <w:rPr>
          <w:sz w:val="24"/>
          <w:szCs w:val="24"/>
        </w:rPr>
      </w:pPr>
    </w:p>
    <w:p w14:paraId="1E2176A4" w14:textId="77777777" w:rsidR="00542DCF" w:rsidRDefault="00542DCF" w:rsidP="00542DCF">
      <w:pPr>
        <w:rPr>
          <w:sz w:val="24"/>
          <w:szCs w:val="24"/>
        </w:rPr>
      </w:pPr>
    </w:p>
    <w:p w14:paraId="04D14487" w14:textId="77777777" w:rsidR="00542DCF" w:rsidRDefault="00542DCF" w:rsidP="00542DCF">
      <w:pPr>
        <w:rPr>
          <w:sz w:val="24"/>
          <w:szCs w:val="24"/>
        </w:rPr>
      </w:pPr>
    </w:p>
    <w:p w14:paraId="6B3EA570" w14:textId="77777777" w:rsidR="00542DCF" w:rsidRDefault="00542DCF" w:rsidP="00542DCF">
      <w:pPr>
        <w:rPr>
          <w:sz w:val="24"/>
          <w:szCs w:val="24"/>
        </w:rPr>
      </w:pPr>
    </w:p>
    <w:p w14:paraId="5D5DB4F1" w14:textId="77777777" w:rsidR="00542DCF" w:rsidRDefault="00542DCF" w:rsidP="00542DCF">
      <w:pPr>
        <w:rPr>
          <w:sz w:val="24"/>
          <w:szCs w:val="24"/>
        </w:rPr>
      </w:pPr>
    </w:p>
    <w:p w14:paraId="6EF37A1C" w14:textId="3DFA4FBE" w:rsidR="00542DCF" w:rsidRDefault="00542DCF" w:rsidP="00542DCF">
      <w:pPr>
        <w:rPr>
          <w:sz w:val="24"/>
          <w:szCs w:val="24"/>
        </w:rPr>
      </w:pPr>
    </w:p>
    <w:p w14:paraId="1C9D78F9" w14:textId="46D1F514" w:rsidR="00C433D4" w:rsidRDefault="00C433D4" w:rsidP="00542DCF">
      <w:pPr>
        <w:rPr>
          <w:sz w:val="24"/>
          <w:szCs w:val="24"/>
        </w:rPr>
      </w:pPr>
      <w:r w:rsidRPr="00C433D4">
        <w:drawing>
          <wp:anchor distT="0" distB="0" distL="114300" distR="114300" simplePos="0" relativeHeight="251714560" behindDoc="1" locked="0" layoutInCell="1" allowOverlap="1" wp14:anchorId="46B9CA3B" wp14:editId="71051C9A">
            <wp:simplePos x="0" y="0"/>
            <wp:positionH relativeFrom="column">
              <wp:posOffset>-229104</wp:posOffset>
            </wp:positionH>
            <wp:positionV relativeFrom="paragraph">
              <wp:posOffset>276045</wp:posOffset>
            </wp:positionV>
            <wp:extent cx="6055273" cy="1716656"/>
            <wp:effectExtent l="0" t="0" r="3175" b="0"/>
            <wp:wrapTight wrapText="bothSides">
              <wp:wrapPolygon edited="0">
                <wp:start x="0" y="0"/>
                <wp:lineTo x="0" y="21336"/>
                <wp:lineTo x="21543" y="21336"/>
                <wp:lineTo x="21543" y="0"/>
                <wp:lineTo x="0" y="0"/>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5760" t="13390" r="39505" b="64062"/>
                    <a:stretch/>
                  </pic:blipFill>
                  <pic:spPr bwMode="auto">
                    <a:xfrm>
                      <a:off x="0" y="0"/>
                      <a:ext cx="6055273" cy="1716656"/>
                    </a:xfrm>
                    <a:prstGeom prst="rect">
                      <a:avLst/>
                    </a:prstGeom>
                    <a:ln>
                      <a:noFill/>
                    </a:ln>
                    <a:extLst>
                      <a:ext uri="{53640926-AAD7-44D8-BBD7-CCE9431645EC}">
                        <a14:shadowObscured xmlns:a14="http://schemas.microsoft.com/office/drawing/2010/main"/>
                      </a:ext>
                    </a:extLst>
                  </pic:spPr>
                </pic:pic>
              </a:graphicData>
            </a:graphic>
          </wp:anchor>
        </w:drawing>
      </w:r>
    </w:p>
    <w:p w14:paraId="2DB4E735" w14:textId="1016B0C7" w:rsidR="00C433D4" w:rsidRDefault="00C433D4" w:rsidP="00542DCF">
      <w:pPr>
        <w:rPr>
          <w:sz w:val="24"/>
          <w:szCs w:val="24"/>
        </w:rPr>
      </w:pPr>
    </w:p>
    <w:p w14:paraId="51887192" w14:textId="7A79DF7A" w:rsidR="00C433D4" w:rsidRDefault="00C433D4" w:rsidP="00542DCF">
      <w:pPr>
        <w:rPr>
          <w:sz w:val="24"/>
          <w:szCs w:val="24"/>
        </w:rPr>
      </w:pPr>
    </w:p>
    <w:p w14:paraId="307F4BAC" w14:textId="1E86E52C" w:rsidR="00C433D4" w:rsidRDefault="00C433D4" w:rsidP="00542DCF">
      <w:pPr>
        <w:rPr>
          <w:sz w:val="24"/>
          <w:szCs w:val="24"/>
        </w:rPr>
      </w:pPr>
    </w:p>
    <w:p w14:paraId="38127ABD" w14:textId="37FB6F84" w:rsidR="00C433D4" w:rsidRDefault="00C433D4" w:rsidP="00542DCF">
      <w:pPr>
        <w:rPr>
          <w:sz w:val="24"/>
          <w:szCs w:val="24"/>
        </w:rPr>
      </w:pPr>
    </w:p>
    <w:p w14:paraId="43F1E009" w14:textId="312CA53E" w:rsidR="00C433D4" w:rsidRDefault="00C433D4" w:rsidP="00542DCF">
      <w:pPr>
        <w:rPr>
          <w:sz w:val="24"/>
          <w:szCs w:val="24"/>
        </w:rPr>
      </w:pPr>
    </w:p>
    <w:p w14:paraId="18CC0B8D" w14:textId="66E3D366" w:rsidR="00C433D4" w:rsidRDefault="00C433D4" w:rsidP="00542DCF">
      <w:pPr>
        <w:rPr>
          <w:sz w:val="24"/>
          <w:szCs w:val="24"/>
        </w:rPr>
      </w:pPr>
    </w:p>
    <w:p w14:paraId="4D31CC37" w14:textId="0A7443DC" w:rsidR="00C433D4" w:rsidRDefault="00C433D4" w:rsidP="00542DCF">
      <w:pPr>
        <w:rPr>
          <w:sz w:val="24"/>
          <w:szCs w:val="24"/>
        </w:rPr>
      </w:pPr>
    </w:p>
    <w:p w14:paraId="295BF549" w14:textId="47DDCB5C" w:rsidR="00C433D4" w:rsidRDefault="00C433D4" w:rsidP="00542DCF">
      <w:pPr>
        <w:rPr>
          <w:sz w:val="24"/>
          <w:szCs w:val="24"/>
        </w:rPr>
      </w:pPr>
    </w:p>
    <w:p w14:paraId="22CF5A19" w14:textId="07C0241D" w:rsidR="00C433D4" w:rsidRDefault="00C433D4" w:rsidP="00542DCF">
      <w:pPr>
        <w:rPr>
          <w:sz w:val="24"/>
          <w:szCs w:val="24"/>
        </w:rPr>
      </w:pPr>
    </w:p>
    <w:p w14:paraId="71361465" w14:textId="42B958CF" w:rsidR="00C433D4" w:rsidRDefault="00C433D4" w:rsidP="00542DCF">
      <w:pPr>
        <w:rPr>
          <w:sz w:val="24"/>
          <w:szCs w:val="24"/>
        </w:rPr>
      </w:pPr>
    </w:p>
    <w:p w14:paraId="5B90C940" w14:textId="5C858419" w:rsidR="00C433D4" w:rsidRDefault="00C433D4" w:rsidP="00542DCF">
      <w:pPr>
        <w:rPr>
          <w:sz w:val="24"/>
          <w:szCs w:val="24"/>
        </w:rPr>
      </w:pPr>
    </w:p>
    <w:p w14:paraId="0929A9D9" w14:textId="1E65997D" w:rsidR="00C433D4" w:rsidRDefault="00C433D4" w:rsidP="00542DCF">
      <w:pPr>
        <w:rPr>
          <w:sz w:val="24"/>
          <w:szCs w:val="24"/>
        </w:rPr>
      </w:pPr>
    </w:p>
    <w:p w14:paraId="3ABE17F8" w14:textId="77777777" w:rsidR="00C433D4" w:rsidRDefault="00C433D4" w:rsidP="00542DCF">
      <w:pPr>
        <w:rPr>
          <w:sz w:val="24"/>
          <w:szCs w:val="24"/>
        </w:rPr>
      </w:pPr>
    </w:p>
    <w:p w14:paraId="33014669" w14:textId="4916487E" w:rsidR="00CE4AF6" w:rsidRDefault="00CE4AF6" w:rsidP="00542DCF">
      <w:pPr>
        <w:rPr>
          <w:sz w:val="24"/>
          <w:szCs w:val="24"/>
        </w:rPr>
      </w:pPr>
      <w:r>
        <w:rPr>
          <w:sz w:val="24"/>
          <w:szCs w:val="24"/>
        </w:rPr>
        <w:lastRenderedPageBreak/>
        <w:t>Une fois la réservation effectuée, un message de remerciement est affiché avec un mot de passe permettant au joueur d</w:t>
      </w:r>
      <w:r w:rsidR="00BB2141">
        <w:rPr>
          <w:sz w:val="24"/>
          <w:szCs w:val="24"/>
        </w:rPr>
        <w:t>’accéder à la page « Ma réservation » pour</w:t>
      </w:r>
      <w:r>
        <w:rPr>
          <w:sz w:val="24"/>
          <w:szCs w:val="24"/>
        </w:rPr>
        <w:t xml:space="preserve"> consulter, modifier ou annuler sa réservation.</w:t>
      </w:r>
    </w:p>
    <w:p w14:paraId="0DA067FB" w14:textId="4926D7BC" w:rsidR="00542DCF" w:rsidRDefault="00CE4AF6" w:rsidP="00542DCF">
      <w:pPr>
        <w:rPr>
          <w:sz w:val="24"/>
          <w:szCs w:val="24"/>
        </w:rPr>
      </w:pPr>
      <w:r>
        <w:rPr>
          <w:noProof/>
        </w:rPr>
        <w:drawing>
          <wp:anchor distT="0" distB="0" distL="114300" distR="114300" simplePos="0" relativeHeight="251707392" behindDoc="0" locked="0" layoutInCell="1" allowOverlap="1" wp14:anchorId="72A93D07" wp14:editId="6E7ADCBF">
            <wp:simplePos x="0" y="0"/>
            <wp:positionH relativeFrom="margin">
              <wp:posOffset>-437982</wp:posOffset>
            </wp:positionH>
            <wp:positionV relativeFrom="paragraph">
              <wp:posOffset>155743</wp:posOffset>
            </wp:positionV>
            <wp:extent cx="7219980" cy="1380227"/>
            <wp:effectExtent l="0" t="0" r="0"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7" t="10093" r="27" b="55199"/>
                    <a:stretch/>
                  </pic:blipFill>
                  <pic:spPr bwMode="auto">
                    <a:xfrm>
                      <a:off x="0" y="0"/>
                      <a:ext cx="7219980" cy="13802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1B98F" w14:textId="75C607D1" w:rsidR="00542DCF" w:rsidRDefault="00542DCF" w:rsidP="00542DCF">
      <w:pPr>
        <w:rPr>
          <w:sz w:val="24"/>
          <w:szCs w:val="24"/>
        </w:rPr>
      </w:pPr>
    </w:p>
    <w:p w14:paraId="6BF897AF" w14:textId="77777777" w:rsidR="00542DCF" w:rsidRDefault="00542DCF" w:rsidP="00542DCF">
      <w:pPr>
        <w:rPr>
          <w:sz w:val="24"/>
          <w:szCs w:val="24"/>
        </w:rPr>
      </w:pPr>
    </w:p>
    <w:p w14:paraId="3AE014A1" w14:textId="77777777" w:rsidR="00542DCF" w:rsidRDefault="00542DCF" w:rsidP="00542DCF">
      <w:pPr>
        <w:rPr>
          <w:sz w:val="24"/>
          <w:szCs w:val="24"/>
        </w:rPr>
      </w:pPr>
    </w:p>
    <w:p w14:paraId="4184284C" w14:textId="77777777" w:rsidR="00542DCF" w:rsidRDefault="00542DCF" w:rsidP="00542DCF">
      <w:pPr>
        <w:rPr>
          <w:sz w:val="24"/>
          <w:szCs w:val="24"/>
        </w:rPr>
      </w:pPr>
    </w:p>
    <w:p w14:paraId="060AD437" w14:textId="77777777" w:rsidR="00542DCF" w:rsidRDefault="00542DCF" w:rsidP="00542DCF">
      <w:pPr>
        <w:rPr>
          <w:sz w:val="24"/>
          <w:szCs w:val="24"/>
        </w:rPr>
      </w:pPr>
    </w:p>
    <w:p w14:paraId="687BE4F8" w14:textId="77777777" w:rsidR="00542DCF" w:rsidRDefault="00542DCF" w:rsidP="00542DCF">
      <w:pPr>
        <w:rPr>
          <w:sz w:val="24"/>
          <w:szCs w:val="24"/>
        </w:rPr>
      </w:pPr>
    </w:p>
    <w:p w14:paraId="740BF7A0" w14:textId="076D00F5" w:rsidR="00542DCF" w:rsidRDefault="00542DCF" w:rsidP="00542DCF">
      <w:pPr>
        <w:rPr>
          <w:sz w:val="24"/>
          <w:szCs w:val="24"/>
        </w:rPr>
      </w:pPr>
    </w:p>
    <w:p w14:paraId="1E38CFCF" w14:textId="625DAA37" w:rsidR="00BB2141" w:rsidRDefault="00BB2141" w:rsidP="00BB2141">
      <w:pPr>
        <w:rPr>
          <w:sz w:val="28"/>
          <w:szCs w:val="28"/>
          <w:u w:val="single"/>
        </w:rPr>
      </w:pPr>
      <w:r>
        <w:rPr>
          <w:sz w:val="28"/>
          <w:szCs w:val="28"/>
          <w:u w:val="single"/>
        </w:rPr>
        <w:t>Consulter, modifier, annuler sa réservation :</w:t>
      </w:r>
    </w:p>
    <w:p w14:paraId="66EDAE26" w14:textId="4BAE0FDC" w:rsidR="00BB2141" w:rsidRDefault="00BB2141" w:rsidP="00BB2141">
      <w:pPr>
        <w:rPr>
          <w:sz w:val="28"/>
          <w:szCs w:val="28"/>
          <w:u w:val="single"/>
        </w:rPr>
      </w:pPr>
    </w:p>
    <w:p w14:paraId="0A27A6CB" w14:textId="1BE8C09E" w:rsidR="00542DCF" w:rsidRDefault="00BB2141" w:rsidP="00542DCF">
      <w:pPr>
        <w:rPr>
          <w:sz w:val="24"/>
          <w:szCs w:val="24"/>
        </w:rPr>
      </w:pPr>
      <w:r>
        <w:rPr>
          <w:noProof/>
        </w:rPr>
        <w:drawing>
          <wp:inline distT="0" distB="0" distL="0" distR="0" wp14:anchorId="4B323CE6" wp14:editId="5ED45EC6">
            <wp:extent cx="4382319" cy="2605177"/>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2061" t="31734" r="32534" b="30848"/>
                    <a:stretch/>
                  </pic:blipFill>
                  <pic:spPr bwMode="auto">
                    <a:xfrm>
                      <a:off x="0" y="0"/>
                      <a:ext cx="4399707" cy="2615514"/>
                    </a:xfrm>
                    <a:prstGeom prst="rect">
                      <a:avLst/>
                    </a:prstGeom>
                    <a:ln>
                      <a:noFill/>
                    </a:ln>
                    <a:extLst>
                      <a:ext uri="{53640926-AAD7-44D8-BBD7-CCE9431645EC}">
                        <a14:shadowObscured xmlns:a14="http://schemas.microsoft.com/office/drawing/2010/main"/>
                      </a:ext>
                    </a:extLst>
                  </pic:spPr>
                </pic:pic>
              </a:graphicData>
            </a:graphic>
          </wp:inline>
        </w:drawing>
      </w:r>
    </w:p>
    <w:p w14:paraId="2E36825A" w14:textId="5BEA1E5D" w:rsidR="00542DCF" w:rsidRDefault="00542DCF" w:rsidP="00542DCF">
      <w:pPr>
        <w:rPr>
          <w:sz w:val="28"/>
          <w:szCs w:val="28"/>
        </w:rPr>
      </w:pPr>
    </w:p>
    <w:p w14:paraId="3F9BCF35" w14:textId="5768F853" w:rsidR="00EB3221" w:rsidRDefault="00EB3221" w:rsidP="00542DCF">
      <w:pPr>
        <w:rPr>
          <w:sz w:val="28"/>
          <w:szCs w:val="28"/>
        </w:rPr>
      </w:pPr>
    </w:p>
    <w:p w14:paraId="710B5A59" w14:textId="5B95EC23" w:rsidR="00EB3221" w:rsidRDefault="00EB3221" w:rsidP="00542DCF">
      <w:pPr>
        <w:rPr>
          <w:sz w:val="28"/>
          <w:szCs w:val="28"/>
        </w:rPr>
      </w:pPr>
    </w:p>
    <w:p w14:paraId="2190D275" w14:textId="4BE6A0E1" w:rsidR="00EB3221" w:rsidRDefault="00EB3221" w:rsidP="00542DCF">
      <w:pPr>
        <w:rPr>
          <w:sz w:val="28"/>
          <w:szCs w:val="28"/>
        </w:rPr>
      </w:pPr>
    </w:p>
    <w:p w14:paraId="69B6B16D" w14:textId="29AA4A7B" w:rsidR="00EB3221" w:rsidRDefault="00EB3221" w:rsidP="00542DCF">
      <w:pPr>
        <w:rPr>
          <w:sz w:val="28"/>
          <w:szCs w:val="28"/>
        </w:rPr>
      </w:pPr>
    </w:p>
    <w:p w14:paraId="04F80BCE" w14:textId="3AE99D60" w:rsidR="00C433D4" w:rsidRDefault="00C433D4" w:rsidP="00542DCF">
      <w:pPr>
        <w:rPr>
          <w:sz w:val="28"/>
          <w:szCs w:val="28"/>
        </w:rPr>
      </w:pPr>
    </w:p>
    <w:p w14:paraId="2F4746EA" w14:textId="5C784D15" w:rsidR="00C433D4" w:rsidRDefault="00C433D4" w:rsidP="00542DCF">
      <w:pPr>
        <w:rPr>
          <w:sz w:val="28"/>
          <w:szCs w:val="28"/>
        </w:rPr>
      </w:pPr>
    </w:p>
    <w:p w14:paraId="0E3202D0" w14:textId="2FA2936C" w:rsidR="00C433D4" w:rsidRDefault="00C433D4" w:rsidP="00542DCF">
      <w:pPr>
        <w:rPr>
          <w:sz w:val="28"/>
          <w:szCs w:val="28"/>
        </w:rPr>
      </w:pPr>
    </w:p>
    <w:p w14:paraId="0AFE5002" w14:textId="595011ED" w:rsidR="00C433D4" w:rsidRDefault="00C433D4" w:rsidP="00542DCF">
      <w:pPr>
        <w:rPr>
          <w:sz w:val="28"/>
          <w:szCs w:val="28"/>
        </w:rPr>
      </w:pPr>
    </w:p>
    <w:p w14:paraId="6FCC8996" w14:textId="14C72D31" w:rsidR="00C433D4" w:rsidRDefault="00C433D4" w:rsidP="00542DCF">
      <w:pPr>
        <w:rPr>
          <w:sz w:val="28"/>
          <w:szCs w:val="28"/>
        </w:rPr>
      </w:pPr>
    </w:p>
    <w:p w14:paraId="381D6148" w14:textId="5A29CEA3" w:rsidR="00C433D4" w:rsidRDefault="00C433D4" w:rsidP="00542DCF">
      <w:pPr>
        <w:rPr>
          <w:sz w:val="28"/>
          <w:szCs w:val="28"/>
        </w:rPr>
      </w:pPr>
    </w:p>
    <w:p w14:paraId="10E927FF" w14:textId="5BB020E0" w:rsidR="00C433D4" w:rsidRDefault="00C433D4" w:rsidP="00542DCF">
      <w:pPr>
        <w:rPr>
          <w:sz w:val="28"/>
          <w:szCs w:val="28"/>
        </w:rPr>
      </w:pPr>
    </w:p>
    <w:p w14:paraId="0EEA16E8" w14:textId="457D7A7A" w:rsidR="00C433D4" w:rsidRDefault="00C433D4" w:rsidP="00542DCF">
      <w:pPr>
        <w:rPr>
          <w:sz w:val="28"/>
          <w:szCs w:val="28"/>
        </w:rPr>
      </w:pPr>
    </w:p>
    <w:p w14:paraId="79D07CFF" w14:textId="4E584B4E" w:rsidR="00C433D4" w:rsidRDefault="00C433D4" w:rsidP="00542DCF">
      <w:pPr>
        <w:rPr>
          <w:sz w:val="28"/>
          <w:szCs w:val="28"/>
        </w:rPr>
      </w:pPr>
    </w:p>
    <w:p w14:paraId="2C4DD52A" w14:textId="40F78054" w:rsidR="00C433D4" w:rsidRDefault="00C433D4" w:rsidP="00542DCF">
      <w:pPr>
        <w:rPr>
          <w:sz w:val="28"/>
          <w:szCs w:val="28"/>
        </w:rPr>
      </w:pPr>
    </w:p>
    <w:p w14:paraId="7202E8B6" w14:textId="74A671EB" w:rsidR="00C433D4" w:rsidRDefault="00C433D4" w:rsidP="00542DCF">
      <w:pPr>
        <w:rPr>
          <w:sz w:val="28"/>
          <w:szCs w:val="28"/>
        </w:rPr>
      </w:pPr>
    </w:p>
    <w:p w14:paraId="306D427A" w14:textId="77777777" w:rsidR="00C433D4" w:rsidRPr="003B422D" w:rsidRDefault="00C433D4" w:rsidP="00542DCF">
      <w:pPr>
        <w:rPr>
          <w:sz w:val="28"/>
          <w:szCs w:val="28"/>
        </w:rPr>
      </w:pPr>
    </w:p>
    <w:p w14:paraId="7C3390E8" w14:textId="77777777" w:rsidR="00542DCF" w:rsidRPr="003B422D" w:rsidRDefault="00542DCF" w:rsidP="00542DCF">
      <w:pPr>
        <w:rPr>
          <w:sz w:val="28"/>
          <w:szCs w:val="28"/>
        </w:rPr>
      </w:pPr>
      <w:r w:rsidRPr="003B422D">
        <w:rPr>
          <w:sz w:val="28"/>
          <w:szCs w:val="28"/>
        </w:rPr>
        <w:t>Base de données</w:t>
      </w:r>
    </w:p>
    <w:p w14:paraId="614B08CB" w14:textId="18E77F64" w:rsidR="00542DCF" w:rsidRPr="001F5B2E" w:rsidRDefault="00542DCF" w:rsidP="00542DCF">
      <w:pPr>
        <w:rPr>
          <w:sz w:val="28"/>
          <w:szCs w:val="28"/>
        </w:rPr>
      </w:pPr>
    </w:p>
    <w:p w14:paraId="169D3EF9" w14:textId="040EF174" w:rsidR="00542DCF" w:rsidRPr="001F5B2E" w:rsidRDefault="001600F7" w:rsidP="00542DCF">
      <w:pPr>
        <w:rPr>
          <w:sz w:val="28"/>
          <w:szCs w:val="28"/>
        </w:rPr>
      </w:pPr>
      <w:r>
        <w:rPr>
          <w:noProof/>
        </w:rPr>
        <w:drawing>
          <wp:anchor distT="0" distB="0" distL="114300" distR="114300" simplePos="0" relativeHeight="251715584" behindDoc="0" locked="0" layoutInCell="1" allowOverlap="1" wp14:anchorId="656262F8" wp14:editId="4C51A59D">
            <wp:simplePos x="0" y="0"/>
            <wp:positionH relativeFrom="page">
              <wp:align>right</wp:align>
            </wp:positionH>
            <wp:positionV relativeFrom="paragraph">
              <wp:posOffset>311126</wp:posOffset>
            </wp:positionV>
            <wp:extent cx="7508493" cy="1802921"/>
            <wp:effectExtent l="0" t="0" r="0" b="6985"/>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3036" t="28755" r="14136" b="48694"/>
                    <a:stretch/>
                  </pic:blipFill>
                  <pic:spPr bwMode="auto">
                    <a:xfrm>
                      <a:off x="0" y="0"/>
                      <a:ext cx="7508493" cy="1802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85872A" w14:textId="04216A4D" w:rsidR="00542DCF" w:rsidRPr="001F5B2E" w:rsidRDefault="00542DCF" w:rsidP="00542DCF">
      <w:pPr>
        <w:rPr>
          <w:sz w:val="28"/>
          <w:szCs w:val="28"/>
        </w:rPr>
      </w:pPr>
    </w:p>
    <w:p w14:paraId="029F0C49" w14:textId="77777777" w:rsidR="00542DCF" w:rsidRDefault="00542DCF" w:rsidP="00542DCF">
      <w:pPr>
        <w:rPr>
          <w:sz w:val="28"/>
          <w:szCs w:val="28"/>
        </w:rPr>
      </w:pPr>
    </w:p>
    <w:p w14:paraId="2AA6FE93" w14:textId="77777777" w:rsidR="00542DCF" w:rsidRPr="00AB27D2" w:rsidRDefault="00542DCF" w:rsidP="00542DCF">
      <w:pPr>
        <w:rPr>
          <w:sz w:val="28"/>
          <w:szCs w:val="28"/>
        </w:rPr>
      </w:pPr>
    </w:p>
    <w:p w14:paraId="63810DC4" w14:textId="77777777" w:rsidR="00542DCF" w:rsidRDefault="00542DCF" w:rsidP="00542DCF">
      <w:pPr>
        <w:rPr>
          <w:sz w:val="28"/>
          <w:szCs w:val="28"/>
        </w:rPr>
      </w:pPr>
    </w:p>
    <w:p w14:paraId="68FA0A2B" w14:textId="77777777" w:rsidR="00542DCF" w:rsidRDefault="00542DCF" w:rsidP="00542DCF">
      <w:pPr>
        <w:rPr>
          <w:sz w:val="28"/>
          <w:szCs w:val="28"/>
        </w:rPr>
      </w:pPr>
    </w:p>
    <w:p w14:paraId="5B64F806" w14:textId="77777777" w:rsidR="00542DCF" w:rsidRDefault="00542DCF" w:rsidP="00542DCF">
      <w:pPr>
        <w:rPr>
          <w:sz w:val="28"/>
          <w:szCs w:val="28"/>
        </w:rPr>
      </w:pPr>
    </w:p>
    <w:p w14:paraId="4B8BE74E" w14:textId="77777777" w:rsidR="00542DCF" w:rsidRDefault="00542DCF" w:rsidP="00542DCF">
      <w:pPr>
        <w:rPr>
          <w:sz w:val="28"/>
          <w:szCs w:val="28"/>
        </w:rPr>
      </w:pPr>
    </w:p>
    <w:p w14:paraId="51356F1B" w14:textId="77777777" w:rsidR="00542DCF" w:rsidRDefault="00542DCF" w:rsidP="00542DCF">
      <w:pPr>
        <w:rPr>
          <w:sz w:val="28"/>
          <w:szCs w:val="28"/>
        </w:rPr>
      </w:pPr>
    </w:p>
    <w:p w14:paraId="09F43B80" w14:textId="77777777" w:rsidR="00542DCF" w:rsidRDefault="00542DCF" w:rsidP="00542DCF">
      <w:pPr>
        <w:rPr>
          <w:sz w:val="28"/>
          <w:szCs w:val="28"/>
        </w:rPr>
      </w:pPr>
    </w:p>
    <w:p w14:paraId="799B450F" w14:textId="77777777" w:rsidR="00542DCF" w:rsidRDefault="00542DCF" w:rsidP="00542DCF">
      <w:pPr>
        <w:rPr>
          <w:sz w:val="28"/>
          <w:szCs w:val="28"/>
        </w:rPr>
      </w:pPr>
    </w:p>
    <w:p w14:paraId="54B54D0E" w14:textId="77777777" w:rsidR="00542DCF" w:rsidRDefault="00542DCF" w:rsidP="00542DCF">
      <w:pPr>
        <w:rPr>
          <w:sz w:val="28"/>
          <w:szCs w:val="28"/>
        </w:rPr>
      </w:pPr>
    </w:p>
    <w:p w14:paraId="4A59EE9F" w14:textId="77777777" w:rsidR="00542DCF" w:rsidRDefault="00542DCF" w:rsidP="00542DCF">
      <w:pPr>
        <w:rPr>
          <w:sz w:val="28"/>
          <w:szCs w:val="28"/>
        </w:rPr>
      </w:pPr>
    </w:p>
    <w:p w14:paraId="7724301C" w14:textId="77777777" w:rsidR="00542DCF" w:rsidRDefault="00542DCF" w:rsidP="00542DCF">
      <w:pPr>
        <w:rPr>
          <w:sz w:val="28"/>
          <w:szCs w:val="28"/>
        </w:rPr>
      </w:pPr>
    </w:p>
    <w:p w14:paraId="4256A705" w14:textId="77777777" w:rsidR="00542DCF" w:rsidRDefault="00542DCF" w:rsidP="00542DCF">
      <w:pPr>
        <w:rPr>
          <w:sz w:val="28"/>
          <w:szCs w:val="28"/>
        </w:rPr>
      </w:pPr>
    </w:p>
    <w:p w14:paraId="1152469B" w14:textId="77777777" w:rsidR="00542DCF" w:rsidRDefault="00542DCF" w:rsidP="00542DCF">
      <w:pPr>
        <w:rPr>
          <w:sz w:val="28"/>
          <w:szCs w:val="28"/>
        </w:rPr>
      </w:pPr>
    </w:p>
    <w:p w14:paraId="1C6B6F58" w14:textId="77777777" w:rsidR="00542DCF" w:rsidRDefault="00542DCF" w:rsidP="00542DCF">
      <w:pPr>
        <w:rPr>
          <w:sz w:val="28"/>
          <w:szCs w:val="28"/>
        </w:rPr>
      </w:pPr>
    </w:p>
    <w:p w14:paraId="609B3DF0" w14:textId="77777777" w:rsidR="00542DCF" w:rsidRDefault="00542DCF" w:rsidP="00542DCF">
      <w:pPr>
        <w:rPr>
          <w:sz w:val="28"/>
          <w:szCs w:val="28"/>
        </w:rPr>
      </w:pPr>
    </w:p>
    <w:p w14:paraId="3EA3F827" w14:textId="77777777" w:rsidR="00542DCF" w:rsidRDefault="00542DCF" w:rsidP="00542DCF">
      <w:pPr>
        <w:rPr>
          <w:sz w:val="28"/>
          <w:szCs w:val="28"/>
        </w:rPr>
      </w:pPr>
    </w:p>
    <w:p w14:paraId="3373D373" w14:textId="77777777" w:rsidR="00542DCF" w:rsidRDefault="00542DCF" w:rsidP="00542DCF">
      <w:pPr>
        <w:rPr>
          <w:sz w:val="28"/>
          <w:szCs w:val="28"/>
        </w:rPr>
      </w:pPr>
    </w:p>
    <w:p w14:paraId="7D83B01A" w14:textId="77777777" w:rsidR="00542DCF" w:rsidRDefault="00542DCF" w:rsidP="00542DCF">
      <w:pPr>
        <w:rPr>
          <w:sz w:val="28"/>
          <w:szCs w:val="28"/>
        </w:rPr>
      </w:pPr>
    </w:p>
    <w:p w14:paraId="4007C0AB" w14:textId="77777777" w:rsidR="00542DCF" w:rsidRDefault="00542DCF" w:rsidP="00542DCF">
      <w:pPr>
        <w:rPr>
          <w:sz w:val="28"/>
          <w:szCs w:val="28"/>
        </w:rPr>
      </w:pPr>
    </w:p>
    <w:p w14:paraId="04773744" w14:textId="77777777" w:rsidR="00542DCF" w:rsidRPr="00AB27D2" w:rsidRDefault="00542DCF" w:rsidP="00542DCF">
      <w:pPr>
        <w:rPr>
          <w:sz w:val="28"/>
          <w:szCs w:val="28"/>
        </w:rPr>
      </w:pPr>
    </w:p>
    <w:p w14:paraId="6C8FE8B1" w14:textId="77777777" w:rsidR="00542DCF" w:rsidRPr="00AB27D2" w:rsidRDefault="00542DCF" w:rsidP="00542DCF">
      <w:pPr>
        <w:rPr>
          <w:sz w:val="28"/>
          <w:szCs w:val="28"/>
        </w:rPr>
      </w:pPr>
    </w:p>
    <w:p w14:paraId="67DEC8F5" w14:textId="77777777" w:rsidR="00542DCF" w:rsidRDefault="00542DCF" w:rsidP="00542DCF">
      <w:pPr>
        <w:pStyle w:val="Titre"/>
        <w:jc w:val="center"/>
      </w:pPr>
      <w:r w:rsidRPr="001F5B2E">
        <w:t xml:space="preserve">Réalisation </w:t>
      </w:r>
      <w:r>
        <w:t>système énigme musique</w:t>
      </w:r>
    </w:p>
    <w:p w14:paraId="68D0462E" w14:textId="77777777" w:rsidR="00542DCF" w:rsidRDefault="00542DCF" w:rsidP="00542DCF"/>
    <w:p w14:paraId="19213120" w14:textId="77777777" w:rsidR="00542DCF" w:rsidRDefault="00542DCF" w:rsidP="00542DCF"/>
    <w:p w14:paraId="29664702" w14:textId="77777777" w:rsidR="00542DCF" w:rsidRPr="00C83D44" w:rsidRDefault="00542DCF" w:rsidP="00542DCF">
      <w:pPr>
        <w:pStyle w:val="Titre1"/>
        <w:numPr>
          <w:ilvl w:val="0"/>
          <w:numId w:val="6"/>
        </w:numPr>
      </w:pPr>
      <w:r>
        <w:t>Câblages des différents composants</w:t>
      </w:r>
    </w:p>
    <w:p w14:paraId="53BEDBE9" w14:textId="77777777" w:rsidR="00542DCF" w:rsidRDefault="00542DCF" w:rsidP="00542DCF">
      <w:r>
        <w:rPr>
          <w:noProof/>
        </w:rPr>
        <w:drawing>
          <wp:anchor distT="0" distB="0" distL="114300" distR="114300" simplePos="0" relativeHeight="251674624" behindDoc="1" locked="0" layoutInCell="1" allowOverlap="1" wp14:anchorId="41E2C979" wp14:editId="54157384">
            <wp:simplePos x="0" y="0"/>
            <wp:positionH relativeFrom="column">
              <wp:posOffset>883920</wp:posOffset>
            </wp:positionH>
            <wp:positionV relativeFrom="paragraph">
              <wp:posOffset>54119</wp:posOffset>
            </wp:positionV>
            <wp:extent cx="3890010" cy="4062730"/>
            <wp:effectExtent l="0" t="0" r="0" b="0"/>
            <wp:wrapTight wrapText="bothSides">
              <wp:wrapPolygon edited="0">
                <wp:start x="13328" y="2735"/>
                <wp:lineTo x="13222" y="4558"/>
                <wp:lineTo x="4020" y="5368"/>
                <wp:lineTo x="13222" y="6178"/>
                <wp:lineTo x="13222" y="9419"/>
                <wp:lineTo x="11318" y="9723"/>
                <wp:lineTo x="11107" y="9824"/>
                <wp:lineTo x="11107" y="11040"/>
                <wp:lineTo x="10578" y="12660"/>
                <wp:lineTo x="1058" y="13167"/>
                <wp:lineTo x="423" y="13268"/>
                <wp:lineTo x="423" y="16914"/>
                <wp:lineTo x="1798" y="17522"/>
                <wp:lineTo x="4020" y="17522"/>
                <wp:lineTo x="3914" y="20661"/>
                <wp:lineTo x="8674" y="20661"/>
                <wp:lineTo x="16501" y="20459"/>
                <wp:lineTo x="19040" y="20155"/>
                <wp:lineTo x="18829" y="19142"/>
                <wp:lineTo x="19252" y="17522"/>
                <wp:lineTo x="19146" y="13470"/>
                <wp:lineTo x="18617" y="12863"/>
                <wp:lineTo x="17453" y="12660"/>
                <wp:lineTo x="17665" y="11040"/>
                <wp:lineTo x="19252" y="9622"/>
                <wp:lineTo x="19146" y="2735"/>
                <wp:lineTo x="13328" y="27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18617" r="37091" b="17845"/>
                    <a:stretch/>
                  </pic:blipFill>
                  <pic:spPr bwMode="auto">
                    <a:xfrm>
                      <a:off x="0" y="0"/>
                      <a:ext cx="3890010" cy="4062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75EB9" w14:textId="77777777" w:rsidR="00542DCF" w:rsidRDefault="00542DCF" w:rsidP="00542DCF"/>
    <w:p w14:paraId="21C9BA52" w14:textId="77777777" w:rsidR="00542DCF" w:rsidRDefault="00542DCF" w:rsidP="00542DCF"/>
    <w:p w14:paraId="52FDB0D5" w14:textId="77777777" w:rsidR="00542DCF" w:rsidRDefault="00542DCF" w:rsidP="00542DCF">
      <w:pPr>
        <w:rPr>
          <w:noProof/>
        </w:rPr>
      </w:pPr>
    </w:p>
    <w:p w14:paraId="6975BB6F" w14:textId="77777777" w:rsidR="00542DCF" w:rsidRDefault="00542DCF" w:rsidP="00542DCF">
      <w:pPr>
        <w:rPr>
          <w:noProof/>
        </w:rPr>
      </w:pPr>
    </w:p>
    <w:p w14:paraId="64A48C48" w14:textId="77777777" w:rsidR="00542DCF" w:rsidRPr="00B55BDF" w:rsidRDefault="00542DCF" w:rsidP="00542DCF"/>
    <w:p w14:paraId="17A682C5" w14:textId="77777777" w:rsidR="00542DCF" w:rsidRPr="00B55BDF" w:rsidRDefault="00542DCF" w:rsidP="00542DCF"/>
    <w:p w14:paraId="69F38685" w14:textId="77777777" w:rsidR="00542DCF" w:rsidRPr="00B55BDF" w:rsidRDefault="00542DCF" w:rsidP="00542DCF"/>
    <w:p w14:paraId="3E7C9D0B" w14:textId="77777777"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77777777" w:rsidR="00542DCF" w:rsidRPr="00B55BDF" w:rsidRDefault="00542DCF" w:rsidP="00542DCF"/>
    <w:p w14:paraId="408F7DDD" w14:textId="77777777" w:rsidR="00542DCF" w:rsidRPr="00B55BDF" w:rsidRDefault="00542DCF" w:rsidP="00542DCF"/>
    <w:p w14:paraId="5BDC5C7A" w14:textId="77777777" w:rsidR="00542DCF" w:rsidRPr="00B55BDF" w:rsidRDefault="00542DCF" w:rsidP="00542DCF"/>
    <w:p w14:paraId="2FD4A251" w14:textId="77777777" w:rsidR="00542DCF" w:rsidRPr="00B55BDF" w:rsidRDefault="00542DCF" w:rsidP="00542DCF"/>
    <w:p w14:paraId="0B63C9C8" w14:textId="50181630" w:rsidR="00542DCF" w:rsidRPr="00B55BDF" w:rsidRDefault="00542DCF" w:rsidP="00542DCF"/>
    <w:p w14:paraId="0E40B4A8" w14:textId="4717FD96" w:rsidR="00542DCF" w:rsidRDefault="00381276" w:rsidP="00542DCF">
      <w:pPr>
        <w:rPr>
          <w:noProof/>
        </w:rPr>
      </w:pPr>
      <w:r>
        <w:rPr>
          <w:noProof/>
        </w:rPr>
        <w:drawing>
          <wp:anchor distT="0" distB="0" distL="114300" distR="114300" simplePos="0" relativeHeight="251675648" behindDoc="1" locked="0" layoutInCell="1" allowOverlap="1" wp14:anchorId="2EC1A82E" wp14:editId="776A4939">
            <wp:simplePos x="0" y="0"/>
            <wp:positionH relativeFrom="column">
              <wp:posOffset>788538</wp:posOffset>
            </wp:positionH>
            <wp:positionV relativeFrom="paragraph">
              <wp:posOffset>13083</wp:posOffset>
            </wp:positionV>
            <wp:extent cx="4244340" cy="2207895"/>
            <wp:effectExtent l="0" t="0" r="3810" b="1905"/>
            <wp:wrapTight wrapText="bothSides">
              <wp:wrapPolygon edited="0">
                <wp:start x="0" y="0"/>
                <wp:lineTo x="0" y="21432"/>
                <wp:lineTo x="21522" y="21432"/>
                <wp:lineTo x="2152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44340" cy="2207895"/>
                    </a:xfrm>
                    <a:prstGeom prst="rect">
                      <a:avLst/>
                    </a:prstGeom>
                    <a:noFill/>
                    <a:ln>
                      <a:noFill/>
                    </a:ln>
                  </pic:spPr>
                </pic:pic>
              </a:graphicData>
            </a:graphic>
          </wp:anchor>
        </w:drawing>
      </w:r>
    </w:p>
    <w:p w14:paraId="635F50F1" w14:textId="77777777" w:rsidR="00542DCF" w:rsidRDefault="00542DCF" w:rsidP="00542DCF"/>
    <w:p w14:paraId="5AB12B6E" w14:textId="77777777" w:rsidR="00542DCF" w:rsidRDefault="00542DCF" w:rsidP="00542DCF"/>
    <w:p w14:paraId="59DBFACB" w14:textId="77777777" w:rsidR="00542DCF" w:rsidRDefault="00542DCF" w:rsidP="00542DCF"/>
    <w:p w14:paraId="673123CC" w14:textId="77777777" w:rsidR="00542DCF" w:rsidRDefault="00542DCF" w:rsidP="00542DCF"/>
    <w:p w14:paraId="63373215" w14:textId="77777777" w:rsidR="00542DCF" w:rsidRDefault="00542DCF" w:rsidP="00542DCF"/>
    <w:p w14:paraId="57893BD3" w14:textId="77777777" w:rsidR="00542DCF" w:rsidRDefault="00542DCF" w:rsidP="00542DCF"/>
    <w:p w14:paraId="46C8F295" w14:textId="77777777" w:rsidR="00542DCF" w:rsidRDefault="00542DCF" w:rsidP="00542DCF"/>
    <w:p w14:paraId="260F0B4F" w14:textId="77777777" w:rsidR="00542DCF" w:rsidRDefault="00542DCF" w:rsidP="00542DCF"/>
    <w:p w14:paraId="2A318CA0" w14:textId="77777777" w:rsidR="00542DCF" w:rsidRDefault="00542DCF" w:rsidP="00542DCF"/>
    <w:p w14:paraId="49EC8F12" w14:textId="77777777" w:rsidR="00542DCF" w:rsidRPr="00C83D44" w:rsidRDefault="00542DCF" w:rsidP="00542DCF">
      <w:pPr>
        <w:pStyle w:val="Titre1"/>
        <w:numPr>
          <w:ilvl w:val="0"/>
          <w:numId w:val="6"/>
        </w:numPr>
      </w:pPr>
      <w:r>
        <w:t>Les différentes bibliothèques utilisées</w:t>
      </w:r>
    </w:p>
    <w:p w14:paraId="1339812E" w14:textId="77777777" w:rsidR="00542DCF" w:rsidRDefault="00542DCF" w:rsidP="00542DCF"/>
    <w:p w14:paraId="201D7ACF" w14:textId="77777777" w:rsidR="00542DCF" w:rsidRDefault="00542DCF" w:rsidP="00542DCF"/>
    <w:p w14:paraId="25FD1A69" w14:textId="77777777" w:rsidR="00542DCF" w:rsidRDefault="00542DCF" w:rsidP="00542DCF">
      <w:pPr>
        <w:tabs>
          <w:tab w:val="left" w:pos="1386"/>
        </w:tabs>
      </w:pPr>
      <w:r>
        <w:rPr>
          <w:noProof/>
        </w:rPr>
        <w:drawing>
          <wp:anchor distT="0" distB="0" distL="114300" distR="114300" simplePos="0" relativeHeight="251673600" behindDoc="1" locked="0" layoutInCell="1" allowOverlap="1" wp14:anchorId="6485F8B0" wp14:editId="02A26EB4">
            <wp:simplePos x="0" y="0"/>
            <wp:positionH relativeFrom="margin">
              <wp:posOffset>-215313</wp:posOffset>
            </wp:positionH>
            <wp:positionV relativeFrom="paragraph">
              <wp:posOffset>252310</wp:posOffset>
            </wp:positionV>
            <wp:extent cx="1854200" cy="198120"/>
            <wp:effectExtent l="0" t="0" r="0" b="0"/>
            <wp:wrapTight wrapText="bothSides">
              <wp:wrapPolygon edited="0">
                <wp:start x="0" y="0"/>
                <wp:lineTo x="0" y="18692"/>
                <wp:lineTo x="21304" y="18692"/>
                <wp:lineTo x="21304"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94" t="11015" r="92290" b="87572"/>
                    <a:stretch/>
                  </pic:blipFill>
                  <pic:spPr bwMode="auto">
                    <a:xfrm>
                      <a:off x="0" y="0"/>
                      <a:ext cx="1854200" cy="198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B055C" w14:textId="77777777" w:rsidR="00542DCF" w:rsidRPr="00B55BDF" w:rsidRDefault="00542DCF" w:rsidP="00542DCF">
      <w:pPr>
        <w:tabs>
          <w:tab w:val="left" w:pos="1386"/>
        </w:tabs>
        <w:rPr>
          <w:sz w:val="24"/>
          <w:szCs w:val="24"/>
        </w:rPr>
      </w:pPr>
      <w:r>
        <w:rPr>
          <w:rFonts w:ascii="Trebuchet MS" w:hAnsi="Trebuchet MS"/>
          <w:color w:val="444444"/>
          <w:sz w:val="17"/>
          <w:szCs w:val="17"/>
          <w:shd w:val="clear" w:color="auto" w:fill="FFFFFF"/>
        </w:rPr>
        <w:t xml:space="preserve">: </w:t>
      </w:r>
      <w:r w:rsidRPr="00B55BDF">
        <w:rPr>
          <w:sz w:val="24"/>
          <w:szCs w:val="24"/>
        </w:rPr>
        <w:t>Elle a été créée pour aider à l'abstraction matérielle, et à l'amélioration de la lisibilité du code. Elle "cache" (et automatise) les instructions </w:t>
      </w:r>
      <w:hyperlink r:id="rId53" w:history="1">
        <w:r w:rsidRPr="00B55BDF">
          <w:rPr>
            <w:sz w:val="24"/>
            <w:szCs w:val="24"/>
          </w:rPr>
          <w:t>pinMode</w:t>
        </w:r>
      </w:hyperlink>
      <w:r w:rsidRPr="00B55BDF">
        <w:rPr>
          <w:sz w:val="24"/>
          <w:szCs w:val="24"/>
        </w:rPr>
        <w:t> et </w:t>
      </w:r>
      <w:hyperlink r:id="rId54" w:history="1">
        <w:r w:rsidRPr="00B55BDF">
          <w:rPr>
            <w:sz w:val="24"/>
            <w:szCs w:val="24"/>
          </w:rPr>
          <w:t>digitalRead</w:t>
        </w:r>
      </w:hyperlink>
      <w:r w:rsidRPr="00B55BDF">
        <w:rPr>
          <w:sz w:val="24"/>
          <w:szCs w:val="24"/>
        </w:rPr>
        <w:t> appelées par l'utilisateur.</w:t>
      </w:r>
    </w:p>
    <w:p w14:paraId="483984BF" w14:textId="77777777" w:rsidR="00542DCF" w:rsidRDefault="00542DCF" w:rsidP="00542DCF">
      <w:r>
        <w:rPr>
          <w:noProof/>
        </w:rPr>
        <w:drawing>
          <wp:anchor distT="0" distB="0" distL="114300" distR="114300" simplePos="0" relativeHeight="251676672" behindDoc="1" locked="0" layoutInCell="1" allowOverlap="1" wp14:anchorId="2C7D9F0C" wp14:editId="6A4B56EA">
            <wp:simplePos x="0" y="0"/>
            <wp:positionH relativeFrom="margin">
              <wp:posOffset>-262051</wp:posOffset>
            </wp:positionH>
            <wp:positionV relativeFrom="paragraph">
              <wp:posOffset>261800</wp:posOffset>
            </wp:positionV>
            <wp:extent cx="1716405" cy="172085"/>
            <wp:effectExtent l="0" t="0" r="0" b="0"/>
            <wp:wrapTight wrapText="bothSides">
              <wp:wrapPolygon edited="0">
                <wp:start x="0" y="0"/>
                <wp:lineTo x="0" y="19129"/>
                <wp:lineTo x="21336" y="19129"/>
                <wp:lineTo x="21336"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94" t="12551" r="92842" b="86220"/>
                    <a:stretch/>
                  </pic:blipFill>
                  <pic:spPr bwMode="auto">
                    <a:xfrm>
                      <a:off x="0" y="0"/>
                      <a:ext cx="1716405" cy="17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663A2" w14:textId="77777777" w:rsidR="00542DCF" w:rsidRDefault="00542DCF" w:rsidP="00542DCF">
      <w:r>
        <w:t xml:space="preserve">: </w:t>
      </w:r>
      <w:r>
        <w:tab/>
      </w:r>
      <w:r>
        <w:tab/>
      </w:r>
      <w:r>
        <w:tab/>
      </w:r>
    </w:p>
    <w:p w14:paraId="47492C4C" w14:textId="77777777" w:rsidR="00542DCF" w:rsidRPr="00B55BDF" w:rsidRDefault="00542DCF" w:rsidP="00542DCF">
      <w:pPr>
        <w:rPr>
          <w:sz w:val="24"/>
          <w:szCs w:val="24"/>
        </w:rPr>
      </w:pPr>
      <w:r>
        <w:rPr>
          <w:noProof/>
        </w:rPr>
        <w:drawing>
          <wp:anchor distT="0" distB="0" distL="114300" distR="114300" simplePos="0" relativeHeight="251677696" behindDoc="1" locked="0" layoutInCell="1" allowOverlap="1" wp14:anchorId="675251C1" wp14:editId="5C1757E4">
            <wp:simplePos x="0" y="0"/>
            <wp:positionH relativeFrom="margin">
              <wp:posOffset>-313798</wp:posOffset>
            </wp:positionH>
            <wp:positionV relativeFrom="paragraph">
              <wp:posOffset>276549</wp:posOffset>
            </wp:positionV>
            <wp:extent cx="2700020" cy="197485"/>
            <wp:effectExtent l="0" t="0" r="5080" b="0"/>
            <wp:wrapTight wrapText="bothSides">
              <wp:wrapPolygon edited="0">
                <wp:start x="0" y="0"/>
                <wp:lineTo x="0" y="18752"/>
                <wp:lineTo x="21488" y="18752"/>
                <wp:lineTo x="21488"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94" t="13905" r="88910" b="84685"/>
                    <a:stretch/>
                  </pic:blipFill>
                  <pic:spPr bwMode="auto">
                    <a:xfrm>
                      <a:off x="0" y="0"/>
                      <a:ext cx="2700020" cy="197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352F68" w14:textId="77777777" w:rsidR="00542DCF" w:rsidRDefault="00542DCF" w:rsidP="00542DCF">
      <w:pPr>
        <w:rPr>
          <w:sz w:val="24"/>
          <w:szCs w:val="24"/>
        </w:rPr>
      </w:pPr>
      <w:r>
        <w:rPr>
          <w:noProof/>
        </w:rPr>
        <w:drawing>
          <wp:anchor distT="0" distB="0" distL="114300" distR="114300" simplePos="0" relativeHeight="251678720" behindDoc="1" locked="0" layoutInCell="1" allowOverlap="1" wp14:anchorId="0693AC8F" wp14:editId="6A4F9E8C">
            <wp:simplePos x="0" y="0"/>
            <wp:positionH relativeFrom="margin">
              <wp:posOffset>-330835</wp:posOffset>
            </wp:positionH>
            <wp:positionV relativeFrom="paragraph">
              <wp:posOffset>1012825</wp:posOffset>
            </wp:positionV>
            <wp:extent cx="2026920" cy="172085"/>
            <wp:effectExtent l="0" t="0" r="0" b="0"/>
            <wp:wrapTight wrapText="bothSides">
              <wp:wrapPolygon edited="0">
                <wp:start x="0" y="0"/>
                <wp:lineTo x="0" y="19129"/>
                <wp:lineTo x="21316" y="19129"/>
                <wp:lineTo x="21316"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94" t="15623" r="91600" b="83148"/>
                    <a:stretch/>
                  </pic:blipFill>
                  <pic:spPr bwMode="auto">
                    <a:xfrm>
                      <a:off x="0" y="0"/>
                      <a:ext cx="2026920" cy="17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5BDF">
        <w:rPr>
          <w:sz w:val="24"/>
          <w:szCs w:val="24"/>
        </w:rPr>
        <w:t>: Cette bibliothèque permet à une carte Arduino de contrôler les écrans LiquidCrystal ( LCD ) basés sur le chipset Hitachi HD44780 (ou un compatible), que l'on trouve sur la plupart des LCD textuels . </w:t>
      </w:r>
    </w:p>
    <w:p w14:paraId="5C6893C7" w14:textId="77777777" w:rsidR="00542DCF" w:rsidRPr="000F114E" w:rsidRDefault="00542DCF" w:rsidP="00542DCF">
      <w:pPr>
        <w:rPr>
          <w:sz w:val="24"/>
          <w:szCs w:val="24"/>
        </w:rPr>
      </w:pPr>
    </w:p>
    <w:p w14:paraId="32FA21D2" w14:textId="77777777" w:rsidR="00542DCF" w:rsidRPr="000F114E" w:rsidRDefault="00542DCF" w:rsidP="00542DCF">
      <w:pPr>
        <w:rPr>
          <w:sz w:val="24"/>
          <w:szCs w:val="24"/>
        </w:rPr>
      </w:pPr>
    </w:p>
    <w:p w14:paraId="40F037AD" w14:textId="77777777" w:rsidR="00542DCF" w:rsidRDefault="00542DCF" w:rsidP="00542DCF">
      <w:pPr>
        <w:rPr>
          <w:sz w:val="24"/>
          <w:szCs w:val="24"/>
        </w:rPr>
      </w:pPr>
    </w:p>
    <w:p w14:paraId="5A94BF23" w14:textId="050033BD" w:rsidR="00542DCF" w:rsidRDefault="00542DCF" w:rsidP="00542DCF">
      <w:pPr>
        <w:pStyle w:val="Titre1"/>
        <w:numPr>
          <w:ilvl w:val="0"/>
          <w:numId w:val="6"/>
        </w:numPr>
      </w:pPr>
      <w:r>
        <w:t xml:space="preserve">Code de connexion </w:t>
      </w:r>
    </w:p>
    <w:p w14:paraId="73CD9FB7" w14:textId="51199380" w:rsidR="00381276" w:rsidRPr="00381276" w:rsidRDefault="00381276" w:rsidP="00381276"/>
    <w:p w14:paraId="3DE03EC2" w14:textId="2BD36F19" w:rsidR="00381276" w:rsidRDefault="00381276" w:rsidP="00381276">
      <w:pPr>
        <w:pStyle w:val="Paragraphedeliste"/>
        <w:numPr>
          <w:ilvl w:val="0"/>
          <w:numId w:val="6"/>
        </w:numPr>
      </w:pPr>
      <w:r>
        <w:rPr>
          <w:noProof/>
        </w:rPr>
        <w:lastRenderedPageBreak/>
        <w:drawing>
          <wp:anchor distT="0" distB="0" distL="114300" distR="114300" simplePos="0" relativeHeight="251679744" behindDoc="1" locked="0" layoutInCell="1" allowOverlap="1" wp14:anchorId="0B824E55" wp14:editId="64F0E564">
            <wp:simplePos x="0" y="0"/>
            <wp:positionH relativeFrom="margin">
              <wp:align>right</wp:align>
            </wp:positionH>
            <wp:positionV relativeFrom="paragraph">
              <wp:posOffset>210425</wp:posOffset>
            </wp:positionV>
            <wp:extent cx="6205056" cy="3674852"/>
            <wp:effectExtent l="0" t="0" r="5715" b="1905"/>
            <wp:wrapTight wrapText="bothSides">
              <wp:wrapPolygon edited="0">
                <wp:start x="0" y="0"/>
                <wp:lineTo x="0" y="21499"/>
                <wp:lineTo x="21554" y="21499"/>
                <wp:lineTo x="21554"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12515" r="55376" b="32377"/>
                    <a:stretch/>
                  </pic:blipFill>
                  <pic:spPr bwMode="auto">
                    <a:xfrm>
                      <a:off x="0" y="0"/>
                      <a:ext cx="6205056" cy="36748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Pavé numérique :</w:t>
      </w:r>
      <w:r w:rsidRPr="00F010B0">
        <w:rPr>
          <w:noProof/>
        </w:rPr>
        <w:t xml:space="preserve"> </w:t>
      </w:r>
    </w:p>
    <w:p w14:paraId="13AEA794" w14:textId="77777777" w:rsidR="00381276" w:rsidRDefault="00381276" w:rsidP="00542DCF">
      <w:pPr>
        <w:tabs>
          <w:tab w:val="left" w:pos="2676"/>
        </w:tabs>
      </w:pPr>
    </w:p>
    <w:p w14:paraId="4653DD25" w14:textId="2FB408CC" w:rsidR="00542DCF" w:rsidRDefault="00381276" w:rsidP="00542DCF">
      <w:pPr>
        <w:tabs>
          <w:tab w:val="left" w:pos="2676"/>
        </w:tabs>
      </w:pPr>
      <w:r>
        <w:rPr>
          <w:noProof/>
        </w:rPr>
        <w:drawing>
          <wp:anchor distT="0" distB="0" distL="114300" distR="114300" simplePos="0" relativeHeight="251693056" behindDoc="1" locked="0" layoutInCell="1" allowOverlap="1" wp14:anchorId="2B0829C6" wp14:editId="73D5FCE5">
            <wp:simplePos x="0" y="0"/>
            <wp:positionH relativeFrom="page">
              <wp:posOffset>439947</wp:posOffset>
            </wp:positionH>
            <wp:positionV relativeFrom="paragraph">
              <wp:posOffset>288541</wp:posOffset>
            </wp:positionV>
            <wp:extent cx="5934075" cy="2458085"/>
            <wp:effectExtent l="0" t="0" r="9525" b="0"/>
            <wp:wrapTight wrapText="bothSides">
              <wp:wrapPolygon edited="0">
                <wp:start x="0" y="0"/>
                <wp:lineTo x="0" y="21427"/>
                <wp:lineTo x="21565" y="21427"/>
                <wp:lineTo x="21565"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12786" r="58071" b="56332"/>
                    <a:stretch/>
                  </pic:blipFill>
                  <pic:spPr bwMode="auto">
                    <a:xfrm>
                      <a:off x="0" y="0"/>
                      <a:ext cx="5934075" cy="2458085"/>
                    </a:xfrm>
                    <a:prstGeom prst="rect">
                      <a:avLst/>
                    </a:prstGeom>
                    <a:ln>
                      <a:noFill/>
                    </a:ln>
                    <a:extLst>
                      <a:ext uri="{53640926-AAD7-44D8-BBD7-CCE9431645EC}">
                        <a14:shadowObscured xmlns:a14="http://schemas.microsoft.com/office/drawing/2010/main"/>
                      </a:ext>
                    </a:extLst>
                  </pic:spPr>
                </pic:pic>
              </a:graphicData>
            </a:graphic>
          </wp:anchor>
        </w:drawing>
      </w:r>
      <w:r w:rsidR="00542DCF">
        <w:t>Ecran LCD :</w:t>
      </w:r>
    </w:p>
    <w:p w14:paraId="1A57A4D8" w14:textId="7A1CDB38" w:rsidR="00542DCF" w:rsidRDefault="00542DCF" w:rsidP="00542DCF">
      <w:pPr>
        <w:tabs>
          <w:tab w:val="left" w:pos="2676"/>
        </w:tabs>
      </w:pPr>
    </w:p>
    <w:p w14:paraId="2F5BA220" w14:textId="5611400C" w:rsidR="00542DCF" w:rsidRPr="003C416B" w:rsidRDefault="00542DCF" w:rsidP="00542DCF"/>
    <w:p w14:paraId="69676D2E" w14:textId="65CB8175" w:rsidR="00542DCF" w:rsidRDefault="00542DCF" w:rsidP="00542DCF"/>
    <w:p w14:paraId="3FD46975" w14:textId="34535029" w:rsidR="00542DCF" w:rsidRDefault="00542DCF" w:rsidP="00542DCF">
      <w:r>
        <w:t xml:space="preserve">Buzzer : </w:t>
      </w:r>
    </w:p>
    <w:p w14:paraId="52DE8EFC" w14:textId="230F844A" w:rsidR="00542DCF" w:rsidRDefault="00542DCF" w:rsidP="00542DCF"/>
    <w:p w14:paraId="3F203F73" w14:textId="7FC641C1" w:rsidR="00542DCF" w:rsidRDefault="00542DCF" w:rsidP="00542DCF"/>
    <w:p w14:paraId="532EF9D0" w14:textId="4D23B57D" w:rsidR="00542DCF" w:rsidRPr="003C416B" w:rsidRDefault="00542DCF" w:rsidP="00542DCF"/>
    <w:p w14:paraId="4C329500" w14:textId="7CE2F222" w:rsidR="00542DCF" w:rsidRDefault="00542DCF" w:rsidP="00542DCF"/>
    <w:p w14:paraId="4B8B052E" w14:textId="678C6C5F" w:rsidR="00542DCF" w:rsidRDefault="00542DCF" w:rsidP="00542DCF"/>
    <w:p w14:paraId="2F5289EF" w14:textId="74E92818" w:rsidR="00542DCF" w:rsidRDefault="00542DCF" w:rsidP="00542DCF"/>
    <w:p w14:paraId="5EABEEC4" w14:textId="232C47DB" w:rsidR="00381276" w:rsidRDefault="00381276" w:rsidP="00381276">
      <w:pPr>
        <w:pStyle w:val="Titre1"/>
        <w:numPr>
          <w:ilvl w:val="0"/>
          <w:numId w:val="0"/>
        </w:numPr>
      </w:pPr>
    </w:p>
    <w:p w14:paraId="659C737A" w14:textId="77777777" w:rsidR="00381276" w:rsidRDefault="00381276" w:rsidP="00381276">
      <w:pPr>
        <w:pStyle w:val="Titre1"/>
        <w:numPr>
          <w:ilvl w:val="0"/>
          <w:numId w:val="0"/>
        </w:numPr>
      </w:pPr>
    </w:p>
    <w:p w14:paraId="38CBB226" w14:textId="59EC9EFF" w:rsidR="00542DCF" w:rsidRDefault="00542DCF" w:rsidP="00381276">
      <w:pPr>
        <w:pStyle w:val="Titre1"/>
        <w:numPr>
          <w:ilvl w:val="0"/>
          <w:numId w:val="0"/>
        </w:numPr>
      </w:pPr>
      <w:r>
        <w:t>D.</w:t>
      </w:r>
      <w:r>
        <w:tab/>
        <w:t xml:space="preserve">Programme  assemblé </w:t>
      </w:r>
    </w:p>
    <w:p w14:paraId="797E2335" w14:textId="58469D5C" w:rsidR="00542DCF" w:rsidRDefault="00542DCF" w:rsidP="00542DCF">
      <w:pPr>
        <w:tabs>
          <w:tab w:val="left" w:pos="1019"/>
        </w:tabs>
      </w:pPr>
    </w:p>
    <w:p w14:paraId="7719AC6D" w14:textId="2A483C6E" w:rsidR="00542DCF" w:rsidRPr="003C416B" w:rsidRDefault="00542DCF" w:rsidP="00542DCF">
      <w:pPr>
        <w:tabs>
          <w:tab w:val="left" w:pos="1019"/>
        </w:tabs>
      </w:pPr>
    </w:p>
    <w:p w14:paraId="6E5A4066" w14:textId="62A097B2" w:rsidR="00BC092C" w:rsidRDefault="00BC092C" w:rsidP="00BC092C"/>
    <w:p w14:paraId="17657F72" w14:textId="10526622" w:rsidR="00BC092C" w:rsidRDefault="00BC092C" w:rsidP="00BC092C"/>
    <w:p w14:paraId="2BD6EB97" w14:textId="77777777" w:rsidR="00BC092C" w:rsidRPr="00BC092C" w:rsidRDefault="00BC092C" w:rsidP="00BC092C"/>
    <w:sectPr w:rsidR="00BC092C" w:rsidRPr="00BC092C" w:rsidSect="00BC092C">
      <w:headerReference w:type="default" r:id="rId57"/>
      <w:footerReference w:type="default" r:id="rId58"/>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6EE061" w14:textId="77777777" w:rsidR="002C2A30" w:rsidRDefault="002C2A30" w:rsidP="000A1FEF">
      <w:pPr>
        <w:spacing w:after="0" w:line="240" w:lineRule="auto"/>
      </w:pPr>
      <w:r>
        <w:separator/>
      </w:r>
    </w:p>
  </w:endnote>
  <w:endnote w:type="continuationSeparator" w:id="0">
    <w:p w14:paraId="077F51D8" w14:textId="77777777" w:rsidR="002C2A30" w:rsidRDefault="002C2A30"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C433D4" w:rsidRDefault="00C433D4">
    <w:pPr>
      <w:pStyle w:val="Pieddepage"/>
      <w:pBdr>
        <w:bottom w:val="single" w:sz="6" w:space="1" w:color="auto"/>
      </w:pBdr>
    </w:pPr>
  </w:p>
  <w:p w14:paraId="74F156B0" w14:textId="02D3C801" w:rsidR="00C433D4" w:rsidRDefault="00C433D4" w:rsidP="00BC092C">
    <w:pPr>
      <w:pStyle w:val="Pieddepage"/>
      <w:jc w:val="center"/>
    </w:pPr>
    <w:r>
      <w:t xml:space="preserve">C.DOHIN, G.MONVOISIN, N.GUIGAND                   </w:t>
    </w:r>
    <w:r>
      <w:tab/>
    </w:r>
    <w:r w:rsidRPr="000A1FEF">
      <w:rPr>
        <w:i/>
      </w:rPr>
      <w:fldChar w:fldCharType="begin"/>
    </w:r>
    <w:r w:rsidRPr="000A1FEF">
      <w:rPr>
        <w:i/>
      </w:rPr>
      <w:instrText xml:space="preserve"> DATE  \@ "dd/MM/yyyy"  \* MERGEFORMAT </w:instrText>
    </w:r>
    <w:r w:rsidRPr="000A1FEF">
      <w:rPr>
        <w:i/>
      </w:rPr>
      <w:fldChar w:fldCharType="separate"/>
    </w:r>
    <w:r>
      <w:rPr>
        <w:i/>
        <w:noProof/>
      </w:rPr>
      <w:t>01/05/2020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0CF8FC" w14:textId="77777777" w:rsidR="002C2A30" w:rsidRDefault="002C2A30" w:rsidP="000A1FEF">
      <w:pPr>
        <w:spacing w:after="0" w:line="240" w:lineRule="auto"/>
      </w:pPr>
      <w:r>
        <w:separator/>
      </w:r>
    </w:p>
  </w:footnote>
  <w:footnote w:type="continuationSeparator" w:id="0">
    <w:p w14:paraId="5386E5FE" w14:textId="77777777" w:rsidR="002C2A30" w:rsidRDefault="002C2A30"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C433D4" w:rsidRDefault="00C433D4"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2C25DA89">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9083" cy="2784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F1520E0" w14:textId="77777777" w:rsidR="00C433D4" w:rsidRPr="000A1FEF" w:rsidRDefault="00C433D4">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B61511"/>
    <w:multiLevelType w:val="hybridMultilevel"/>
    <w:tmpl w:val="12E67898"/>
    <w:lvl w:ilvl="0" w:tplc="5BE869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70522A9"/>
    <w:multiLevelType w:val="hybridMultilevel"/>
    <w:tmpl w:val="66E26A6C"/>
    <w:lvl w:ilvl="0" w:tplc="3D6E23F8">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1C4559E"/>
    <w:multiLevelType w:val="hybridMultilevel"/>
    <w:tmpl w:val="D0D2B2D4"/>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A1FEF"/>
    <w:rsid w:val="001600F7"/>
    <w:rsid w:val="00206288"/>
    <w:rsid w:val="002702C1"/>
    <w:rsid w:val="0029543E"/>
    <w:rsid w:val="002C2A30"/>
    <w:rsid w:val="00304693"/>
    <w:rsid w:val="00315FEB"/>
    <w:rsid w:val="00352785"/>
    <w:rsid w:val="00381276"/>
    <w:rsid w:val="003C28F3"/>
    <w:rsid w:val="00463263"/>
    <w:rsid w:val="00494E71"/>
    <w:rsid w:val="004A47B1"/>
    <w:rsid w:val="004B0B1B"/>
    <w:rsid w:val="004B1F92"/>
    <w:rsid w:val="00542DCF"/>
    <w:rsid w:val="00582CB8"/>
    <w:rsid w:val="006D37B8"/>
    <w:rsid w:val="00770AF2"/>
    <w:rsid w:val="008672B0"/>
    <w:rsid w:val="00880AF7"/>
    <w:rsid w:val="00942014"/>
    <w:rsid w:val="00990A28"/>
    <w:rsid w:val="009C1C5D"/>
    <w:rsid w:val="00A74598"/>
    <w:rsid w:val="00BB2141"/>
    <w:rsid w:val="00BC092C"/>
    <w:rsid w:val="00C42424"/>
    <w:rsid w:val="00C433D4"/>
    <w:rsid w:val="00CE4AF6"/>
    <w:rsid w:val="00D85093"/>
    <w:rsid w:val="00E50445"/>
    <w:rsid w:val="00EB3221"/>
    <w:rsid w:val="00ED43AE"/>
    <w:rsid w:val="00ED5C56"/>
    <w:rsid w:val="00FA22FD"/>
    <w:rsid w:val="00FA32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C47900F6-93B8-4A09-A4BC-0D0EBC1D3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ED5C56"/>
    <w:pPr>
      <w:keepNext/>
      <w:keepLines/>
      <w:numPr>
        <w:numId w:val="1"/>
      </w:numPr>
      <w:spacing w:before="240" w:after="0"/>
      <w:ind w:left="284" w:hanging="142"/>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ED5C56"/>
    <w:pPr>
      <w:keepNext/>
      <w:keepLines/>
      <w:numPr>
        <w:numId w:val="2"/>
      </w:numPr>
      <w:spacing w:before="40" w:after="0"/>
      <w:ind w:left="426" w:hanging="284"/>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ED5C56"/>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542D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42DC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542D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diagramLayout" Target="diagrams/layout2.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diagramLayout" Target="diagrams/layout1.xml"/><Relationship Id="rId24" Type="http://schemas.microsoft.com/office/2007/relationships/diagramDrawing" Target="diagrams/drawing2.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www.mon-club-elec.fr/pmwiki_reference_arduino/pmwiki.php?n=Main.PinMode" TargetMode="External"/><Relationship Id="rId58" Type="http://schemas.openxmlformats.org/officeDocument/2006/relationships/footer" Target="footer1.xml"/><Relationship Id="rId5" Type="http://schemas.openxmlformats.org/officeDocument/2006/relationships/styles" Target="styles.xml"/><Relationship Id="rId19" Type="http://schemas.openxmlformats.org/officeDocument/2006/relationships/image" Target="media/image5.png"/><Relationship Id="rId4" Type="http://schemas.openxmlformats.org/officeDocument/2006/relationships/numbering" Target="numbering.xml"/><Relationship Id="rId9" Type="http://schemas.openxmlformats.org/officeDocument/2006/relationships/endnotes" Target="endnotes.xml"/><Relationship Id="rId14" Type="http://schemas.microsoft.com/office/2007/relationships/diagramDrawing" Target="diagrams/drawing1.xml"/><Relationship Id="rId22" Type="http://schemas.openxmlformats.org/officeDocument/2006/relationships/diagramQuickStyle" Target="diagrams/quickStyle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8" Type="http://schemas.openxmlformats.org/officeDocument/2006/relationships/footnotes" Target="footnotes.xml"/><Relationship Id="rId51" Type="http://schemas.openxmlformats.org/officeDocument/2006/relationships/image" Target="media/image32.jpeg"/><Relationship Id="rId3" Type="http://schemas.openxmlformats.org/officeDocument/2006/relationships/customXml" Target="../customXml/item3.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 Id="rId20" Type="http://schemas.openxmlformats.org/officeDocument/2006/relationships/diagramData" Target="diagrams/data2.xml"/><Relationship Id="rId41" Type="http://schemas.openxmlformats.org/officeDocument/2006/relationships/image" Target="media/image22.png"/><Relationship Id="rId54" Type="http://schemas.openxmlformats.org/officeDocument/2006/relationships/hyperlink" Target="http://www.mon-club-elec.fr/pmwiki_reference_arduino/pmwiki.php?n=Main.DigitalRead"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diagramColors" Target="diagrams/colors2.xm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1.xml"/><Relationship Id="rId10" Type="http://schemas.openxmlformats.org/officeDocument/2006/relationships/diagramData" Target="diagrams/data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HTML, CSS</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Javascript</a:t>
          </a:r>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JQuery</a:t>
          </a:r>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Bootstrap</a:t>
          </a:r>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Apache/MySql</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Workbench</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Netbeans</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3283624" y="2252056"/>
        <a:ext cx="2174315" cy="33757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3.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22</Pages>
  <Words>792</Words>
  <Characters>4360</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16</cp:revision>
  <dcterms:created xsi:type="dcterms:W3CDTF">2020-04-06T06:51:00Z</dcterms:created>
  <dcterms:modified xsi:type="dcterms:W3CDTF">2020-05-01T14:18:00Z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