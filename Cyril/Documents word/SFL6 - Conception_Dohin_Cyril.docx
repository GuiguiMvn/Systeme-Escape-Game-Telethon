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C1E92" w14:textId="77777777" w:rsidR="00ED5C56" w:rsidRDefault="000A1FEF" w:rsidP="00ED5C5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18DC04" wp14:editId="27BD6F54">
                <wp:simplePos x="0" y="0"/>
                <wp:positionH relativeFrom="margin">
                  <wp:align>center</wp:align>
                </wp:positionH>
                <wp:positionV relativeFrom="paragraph">
                  <wp:posOffset>-68523</wp:posOffset>
                </wp:positionV>
                <wp:extent cx="5762625" cy="419100"/>
                <wp:effectExtent l="171450" t="95250" r="200025" b="11430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419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txbx>
                        <w:txbxContent>
                          <w:p w14:paraId="7DC46306" w14:textId="77777777" w:rsidR="00C433D4" w:rsidRPr="000A1FEF" w:rsidRDefault="00C433D4" w:rsidP="000A1FEF">
                            <w:pPr>
                              <w:jc w:val="center"/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1FEF"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Compte Rendu de </w:t>
                            </w:r>
                            <w:r>
                              <w:rPr>
                                <w:rFonts w:ascii="Caladea" w:hAnsi="Caladea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Projet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18DC04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0;margin-top:-5.4pt;width:453.75pt;height:3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" fillcolor="#d8d8d8 [2732]" strokeweight=".5pt">
                <v:shadow on="t" type="perspective" color="black" opacity="26214f" offset="0,0" matrix="66847f,,,66847f"/>
                <v:textbox>
                  <w:txbxContent>
                    <w:p w14:paraId="7DC46306" w14:textId="77777777" w:rsidR="00C433D4" w:rsidRPr="000A1FEF" w:rsidRDefault="00C433D4" w:rsidP="000A1FEF">
                      <w:pPr>
                        <w:jc w:val="center"/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1FEF"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Compte Rendu de </w:t>
                      </w:r>
                      <w:r>
                        <w:rPr>
                          <w:rFonts w:ascii="Caladea" w:hAnsi="Caladea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Projet 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BD91E4" w14:textId="77777777" w:rsidR="00BC092C" w:rsidRDefault="00BC092C" w:rsidP="00BC092C"/>
    <w:p w14:paraId="604B7A33" w14:textId="77777777" w:rsidR="00542DCF" w:rsidRDefault="00542DCF" w:rsidP="00E076A7">
      <w:pPr>
        <w:pStyle w:val="Titre"/>
        <w:jc w:val="left"/>
      </w:pPr>
    </w:p>
    <w:p w14:paraId="59025BE2" w14:textId="77777777" w:rsidR="00542DCF" w:rsidRDefault="00542DCF" w:rsidP="00542DCF">
      <w:pPr>
        <w:pStyle w:val="Titre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936268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1C17D6" w14:textId="2CDBEA5F" w:rsidR="00E076A7" w:rsidRDefault="00E076A7">
          <w:pPr>
            <w:pStyle w:val="En-ttedetabledesmatires"/>
          </w:pPr>
          <w:r>
            <w:t>Table des matières</w:t>
          </w:r>
        </w:p>
        <w:p w14:paraId="29E4AA0F" w14:textId="0AB29FC1" w:rsidR="00433BDB" w:rsidRDefault="00E076A7">
          <w:pPr>
            <w:pStyle w:val="TM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416627" w:history="1">
            <w:r w:rsidR="00433BDB" w:rsidRPr="00F0687C">
              <w:rPr>
                <w:rStyle w:val="Lienhypertexte"/>
                <w:noProof/>
              </w:rPr>
              <w:t>I.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Introduction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_Toc39416627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2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445CD3A5" w14:textId="4DB68020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28" w:history="1">
            <w:r w:rsidR="00433BDB" w:rsidRPr="00F0687C">
              <w:rPr>
                <w:rStyle w:val="Lienhypertexte"/>
                <w:noProof/>
              </w:rPr>
              <w:t>A.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Rappel du cahier des charges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_Toc39416628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2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383044BF" w14:textId="65730A67" w:rsidR="00433BDB" w:rsidRDefault="001B584C">
          <w:pPr>
            <w:pStyle w:val="TM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29" w:history="1">
            <w:r w:rsidR="00433BDB" w:rsidRPr="00F0687C">
              <w:rPr>
                <w:rStyle w:val="Lienhypertexte"/>
                <w:noProof/>
              </w:rPr>
              <w:t>II.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Réalisation du projet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_Toc39416629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3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2ECA2B21" w14:textId="6AA54013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0" w:history="1">
            <w:r w:rsidR="00433BDB" w:rsidRPr="00F0687C">
              <w:rPr>
                <w:rStyle w:val="Lienhypertexte"/>
                <w:noProof/>
              </w:rPr>
              <w:t>B.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Tache de l’étudiant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_Toc39416630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3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1CE55F5E" w14:textId="162D64B5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1" w:history="1">
            <w:r w:rsidR="00433BDB" w:rsidRPr="00F0687C">
              <w:rPr>
                <w:rStyle w:val="Lienhypertexte"/>
                <w:noProof/>
              </w:rPr>
              <w:t>C.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Langages et matériels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_Toc39416631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4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26884C7A" w14:textId="6534BADB" w:rsidR="00433BDB" w:rsidRDefault="001B584C">
          <w:pPr>
            <w:pStyle w:val="TM1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2" w:history="1">
            <w:r w:rsidR="00433BDB" w:rsidRPr="00F0687C">
              <w:rPr>
                <w:rStyle w:val="Lienhypertexte"/>
                <w:noProof/>
              </w:rPr>
              <w:t>III.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Réalisation Application web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_Toc39416632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5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55EAA80E" w14:textId="011DF121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3" w:history="1">
            <w:r w:rsidR="00433BDB" w:rsidRPr="00F0687C">
              <w:rPr>
                <w:rStyle w:val="Lienhypertexte"/>
                <w:noProof/>
              </w:rPr>
              <w:t>A.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Informations de connexion au serveur BDD :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_Toc39416633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5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263E02B8" w14:textId="33D4E5A7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4" w:history="1">
            <w:r w:rsidR="00433BDB" w:rsidRPr="00F0687C">
              <w:rPr>
                <w:rStyle w:val="Lienhypertexte"/>
                <w:noProof/>
              </w:rPr>
              <w:t>B.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Code de sélection de la base de données :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_Toc39416634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5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33FB1A52" w14:textId="7E641F6D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5" w:history="1">
            <w:r w:rsidR="00433BDB" w:rsidRPr="00F0687C">
              <w:rPr>
                <w:rStyle w:val="Lienhypertexte"/>
                <w:noProof/>
              </w:rPr>
              <w:t>C.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Formulaires de connexion :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_Toc39416635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5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432D8E96" w14:textId="30C547AF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6" w:history="1">
            <w:r w:rsidR="00433BDB" w:rsidRPr="00F0687C">
              <w:rPr>
                <w:rStyle w:val="Lienhypertexte"/>
                <w:noProof/>
              </w:rPr>
              <w:t>D.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Gérer les comptes superviseur et les créneaux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_Toc39416636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7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45C3DF51" w14:textId="1C585426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7" w:history="1">
            <w:r w:rsidR="00433BDB" w:rsidRPr="00F0687C">
              <w:rPr>
                <w:rStyle w:val="Lienhypertexte"/>
                <w:noProof/>
              </w:rPr>
              <w:t>E.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Réservation de créneaux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_Toc39416637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8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065B0391" w14:textId="07B48E1C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8" w:history="1">
            <w:r w:rsidR="00433BDB" w:rsidRPr="00F0687C">
              <w:rPr>
                <w:rStyle w:val="Lienhypertexte"/>
                <w:noProof/>
              </w:rPr>
              <w:t>F.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Consulter, modifier, annuler sa réservation :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_Toc39416638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10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6CA47CAF" w14:textId="228E484B" w:rsidR="00433BDB" w:rsidRDefault="001B584C">
          <w:pPr>
            <w:pStyle w:val="TM1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39" w:history="1">
            <w:r w:rsidR="00433BDB" w:rsidRPr="00F0687C">
              <w:rPr>
                <w:rStyle w:val="Lienhypertexte"/>
                <w:noProof/>
              </w:rPr>
              <w:t>IV.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Réalisation système énigme musique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_Toc39416639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11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7D502973" w14:textId="0DF53AFF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0" w:history="1">
            <w:r w:rsidR="00433BDB" w:rsidRPr="00F0687C">
              <w:rPr>
                <w:rStyle w:val="Lienhypertexte"/>
                <w:noProof/>
              </w:rPr>
              <w:t>A.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Câblages des différents composants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_Toc39416640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11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075325EE" w14:textId="5C191AE4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1" w:history="1">
            <w:r w:rsidR="00433BDB" w:rsidRPr="00F0687C">
              <w:rPr>
                <w:rStyle w:val="Lienhypertexte"/>
                <w:noProof/>
              </w:rPr>
              <w:t>B.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Les différentes bibliothèques utilisées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_Toc39416641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11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1BE2C666" w14:textId="6F4D8CDE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2" w:history="1">
            <w:r w:rsidR="00433BDB" w:rsidRPr="00F0687C">
              <w:rPr>
                <w:rStyle w:val="Lienhypertexte"/>
                <w:noProof/>
              </w:rPr>
              <w:t>C.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Code de connexion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_Toc39416642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12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65E1ED9A" w14:textId="4B7E83EB" w:rsidR="00433BDB" w:rsidRDefault="001B584C">
          <w:pPr>
            <w:pStyle w:val="TM2"/>
            <w:tabs>
              <w:tab w:val="left" w:pos="660"/>
              <w:tab w:val="right" w:leader="dot" w:pos="9736"/>
            </w:tabs>
            <w:rPr>
              <w:rFonts w:eastAsiaTheme="minorEastAsia"/>
              <w:noProof/>
              <w:lang w:eastAsia="fr-FR"/>
            </w:rPr>
          </w:pPr>
          <w:hyperlink w:anchor="_Toc39416643" w:history="1">
            <w:r w:rsidR="00433BDB" w:rsidRPr="00F0687C">
              <w:rPr>
                <w:rStyle w:val="Lienhypertexte"/>
                <w:noProof/>
              </w:rPr>
              <w:t>D.</w:t>
            </w:r>
            <w:r w:rsidR="00433BDB">
              <w:rPr>
                <w:rFonts w:eastAsiaTheme="minorEastAsia"/>
                <w:noProof/>
                <w:lang w:eastAsia="fr-FR"/>
              </w:rPr>
              <w:tab/>
            </w:r>
            <w:r w:rsidR="00433BDB" w:rsidRPr="00F0687C">
              <w:rPr>
                <w:rStyle w:val="Lienhypertexte"/>
                <w:noProof/>
              </w:rPr>
              <w:t>Programme  pour jouer la musique et afficher le message grâce au mot de passe</w:t>
            </w:r>
            <w:r w:rsidR="00433BDB">
              <w:rPr>
                <w:noProof/>
                <w:webHidden/>
              </w:rPr>
              <w:tab/>
            </w:r>
            <w:r w:rsidR="00433BDB">
              <w:rPr>
                <w:noProof/>
                <w:webHidden/>
              </w:rPr>
              <w:fldChar w:fldCharType="begin"/>
            </w:r>
            <w:r w:rsidR="00433BDB">
              <w:rPr>
                <w:noProof/>
                <w:webHidden/>
              </w:rPr>
              <w:instrText xml:space="preserve"> PAGEREF _Toc39416643 \h </w:instrText>
            </w:r>
            <w:r w:rsidR="00433BDB">
              <w:rPr>
                <w:noProof/>
                <w:webHidden/>
              </w:rPr>
            </w:r>
            <w:r w:rsidR="00433BDB">
              <w:rPr>
                <w:noProof/>
                <w:webHidden/>
              </w:rPr>
              <w:fldChar w:fldCharType="separate"/>
            </w:r>
            <w:r w:rsidR="00433BDB">
              <w:rPr>
                <w:noProof/>
                <w:webHidden/>
              </w:rPr>
              <w:t>14</w:t>
            </w:r>
            <w:r w:rsidR="00433BDB">
              <w:rPr>
                <w:noProof/>
                <w:webHidden/>
              </w:rPr>
              <w:fldChar w:fldCharType="end"/>
            </w:r>
          </w:hyperlink>
        </w:p>
        <w:p w14:paraId="26CB46E2" w14:textId="27650FC7" w:rsidR="00E076A7" w:rsidRDefault="00E076A7">
          <w:r>
            <w:rPr>
              <w:b/>
              <w:bCs/>
            </w:rPr>
            <w:fldChar w:fldCharType="end"/>
          </w:r>
        </w:p>
      </w:sdtContent>
    </w:sdt>
    <w:p w14:paraId="73DF693B" w14:textId="77777777" w:rsidR="00542DCF" w:rsidRDefault="00542DCF" w:rsidP="00542DCF">
      <w:pPr>
        <w:pStyle w:val="Titre"/>
      </w:pPr>
    </w:p>
    <w:p w14:paraId="70CD57E4" w14:textId="77777777" w:rsidR="00542DCF" w:rsidRDefault="00542DCF" w:rsidP="00542DCF">
      <w:pPr>
        <w:pStyle w:val="Titre"/>
      </w:pPr>
    </w:p>
    <w:p w14:paraId="0E85988D" w14:textId="77777777" w:rsidR="00542DCF" w:rsidRDefault="00542DCF" w:rsidP="00542DCF">
      <w:pPr>
        <w:pStyle w:val="Titre"/>
      </w:pPr>
    </w:p>
    <w:p w14:paraId="6D171469" w14:textId="77777777" w:rsidR="00542DCF" w:rsidRDefault="00542DCF" w:rsidP="00542DCF">
      <w:pPr>
        <w:pStyle w:val="Titre"/>
      </w:pPr>
    </w:p>
    <w:p w14:paraId="193F65D4" w14:textId="77777777" w:rsidR="00542DCF" w:rsidRDefault="00542DCF" w:rsidP="00E076A7">
      <w:pPr>
        <w:pStyle w:val="Titre"/>
        <w:jc w:val="left"/>
      </w:pPr>
    </w:p>
    <w:p w14:paraId="5754AE43" w14:textId="56A041BD" w:rsidR="00542DCF" w:rsidRDefault="00542DCF" w:rsidP="004C153A">
      <w:pPr>
        <w:pStyle w:val="Titre1"/>
      </w:pPr>
      <w:bookmarkStart w:id="0" w:name="_Toc39416627"/>
      <w:r>
        <w:lastRenderedPageBreak/>
        <w:t>Introduction</w:t>
      </w:r>
      <w:bookmarkEnd w:id="0"/>
    </w:p>
    <w:p w14:paraId="66AE165B" w14:textId="77777777" w:rsidR="00542DCF" w:rsidRPr="00D96855" w:rsidRDefault="00542DCF" w:rsidP="00542DCF">
      <w:pPr>
        <w:rPr>
          <w:sz w:val="24"/>
          <w:szCs w:val="24"/>
        </w:rPr>
      </w:pPr>
    </w:p>
    <w:p w14:paraId="3F9C8EFB" w14:textId="3275421A" w:rsidR="00542DCF" w:rsidRDefault="00AE7D32" w:rsidP="00947153">
      <w:pPr>
        <w:pStyle w:val="Titre2"/>
      </w:pPr>
      <w:bookmarkStart w:id="1" w:name="_Toc39416628"/>
      <w:r>
        <w:t>Rappel du c</w:t>
      </w:r>
      <w:r w:rsidR="00542DCF" w:rsidRPr="00D96855">
        <w:t>ahier des charges</w:t>
      </w:r>
      <w:bookmarkEnd w:id="1"/>
      <w:r w:rsidR="00542DCF" w:rsidRPr="00D96855">
        <w:t xml:space="preserve"> </w:t>
      </w:r>
    </w:p>
    <w:p w14:paraId="5775A0A2" w14:textId="77777777" w:rsidR="00AE7D32" w:rsidRPr="00D96855" w:rsidRDefault="00AE7D32" w:rsidP="00542DCF">
      <w:pPr>
        <w:rPr>
          <w:b/>
          <w:bCs/>
          <w:sz w:val="28"/>
          <w:szCs w:val="28"/>
        </w:rPr>
      </w:pPr>
    </w:p>
    <w:p w14:paraId="2CC591C0" w14:textId="0E0E7432" w:rsidR="00AE7D32" w:rsidRDefault="00542DCF" w:rsidP="00542DCF">
      <w:pPr>
        <w:rPr>
          <w:sz w:val="24"/>
          <w:szCs w:val="24"/>
        </w:rPr>
      </w:pPr>
      <w:r w:rsidRPr="00D96855">
        <w:rPr>
          <w:sz w:val="24"/>
          <w:szCs w:val="24"/>
        </w:rPr>
        <w:t>Deux mécanisme</w:t>
      </w:r>
      <w:r w:rsidR="00FB32BA">
        <w:rPr>
          <w:sz w:val="24"/>
          <w:szCs w:val="24"/>
        </w:rPr>
        <w:t>s</w:t>
      </w:r>
      <w:r w:rsidRPr="00D96855">
        <w:rPr>
          <w:sz w:val="24"/>
          <w:szCs w:val="24"/>
        </w:rPr>
        <w:t xml:space="preserve"> : </w:t>
      </w:r>
    </w:p>
    <w:p w14:paraId="6FBDB428" w14:textId="1E77AD7F" w:rsidR="00542DCF" w:rsidRDefault="00AE7D32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 w:rsidR="00542DCF" w:rsidRPr="00D96855">
        <w:rPr>
          <w:sz w:val="24"/>
          <w:szCs w:val="24"/>
        </w:rPr>
        <w:t>étection de médaillons</w:t>
      </w:r>
      <w:r w:rsidR="00542DCF">
        <w:rPr>
          <w:sz w:val="24"/>
          <w:szCs w:val="24"/>
        </w:rPr>
        <w:t xml:space="preserve"> : </w:t>
      </w:r>
    </w:p>
    <w:p w14:paraId="60BBC53A" w14:textId="5F7CF8D3" w:rsidR="00AE7D32" w:rsidRPr="00AE7D32" w:rsidRDefault="00947153" w:rsidP="00947153">
      <w:pPr>
        <w:ind w:left="360"/>
        <w:rPr>
          <w:sz w:val="24"/>
          <w:szCs w:val="24"/>
        </w:rPr>
      </w:pPr>
      <w:r w:rsidRPr="00947153">
        <w:rPr>
          <w:sz w:val="24"/>
          <w:szCs w:val="24"/>
        </w:rPr>
        <w:t>Lorsque le bon code est saisi, l’application devra afficher un message sur un écran LCD et jouer la chanson « Au clair de la lune » par un buzzer.</w:t>
      </w:r>
    </w:p>
    <w:p w14:paraId="6E80309D" w14:textId="3D026CBE" w:rsidR="00542DCF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D96855">
        <w:rPr>
          <w:sz w:val="24"/>
          <w:szCs w:val="24"/>
        </w:rPr>
        <w:t>Enigme musique</w:t>
      </w:r>
      <w:r>
        <w:rPr>
          <w:sz w:val="24"/>
          <w:szCs w:val="24"/>
        </w:rPr>
        <w:t> :</w:t>
      </w:r>
    </w:p>
    <w:p w14:paraId="211289EB" w14:textId="77777777" w:rsidR="00221758" w:rsidRPr="00947153" w:rsidRDefault="00221758" w:rsidP="00221758">
      <w:pPr>
        <w:pStyle w:val="Paragraphedeliste"/>
        <w:rPr>
          <w:sz w:val="24"/>
          <w:szCs w:val="24"/>
        </w:rPr>
      </w:pPr>
    </w:p>
    <w:p w14:paraId="01E6715B" w14:textId="4ED7BF46" w:rsidR="00221758" w:rsidRPr="00221758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L</w:t>
      </w:r>
      <w:r w:rsidR="00947153" w:rsidRPr="00221758">
        <w:rPr>
          <w:sz w:val="24"/>
          <w:szCs w:val="24"/>
        </w:rPr>
        <w:t>’administrateur peut ajouter, supprimer et modifier des comptes superviseur.</w:t>
      </w:r>
    </w:p>
    <w:p w14:paraId="4A75B37C" w14:textId="40F1DDCA" w:rsidR="00221758" w:rsidRPr="00221758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Le</w:t>
      </w:r>
      <w:r w:rsidR="00947153" w:rsidRPr="00221758">
        <w:rPr>
          <w:sz w:val="24"/>
          <w:szCs w:val="24"/>
        </w:rPr>
        <w:t xml:space="preserve"> superviseur p</w:t>
      </w:r>
      <w:r>
        <w:rPr>
          <w:sz w:val="24"/>
          <w:szCs w:val="24"/>
        </w:rPr>
        <w:t>eut</w:t>
      </w:r>
      <w:r w:rsidR="00947153" w:rsidRPr="00221758">
        <w:rPr>
          <w:sz w:val="24"/>
          <w:szCs w:val="24"/>
        </w:rPr>
        <w:t xml:space="preserve"> ajouter des créneaux de jeu d’une durée d’une heure trente.</w:t>
      </w:r>
    </w:p>
    <w:p w14:paraId="08C633E8" w14:textId="77777777" w:rsidR="00221758" w:rsidRPr="00221758" w:rsidRDefault="00947153" w:rsidP="00221758">
      <w:pPr>
        <w:pStyle w:val="Paragraphedeliste"/>
        <w:numPr>
          <w:ilvl w:val="0"/>
          <w:numId w:val="13"/>
        </w:numPr>
      </w:pPr>
      <w:r w:rsidRPr="00221758">
        <w:rPr>
          <w:sz w:val="24"/>
          <w:szCs w:val="24"/>
        </w:rPr>
        <w:t xml:space="preserve">Tout visiteur pourra réserver un créneau libre en précisant son nom, son numéro de téléphone ainsi que le nombre de joueurs (entre trois et cinq). </w:t>
      </w:r>
    </w:p>
    <w:p w14:paraId="2E9AEA40" w14:textId="77777777" w:rsidR="00221758" w:rsidRPr="00221758" w:rsidRDefault="00947153" w:rsidP="00221758">
      <w:pPr>
        <w:pStyle w:val="Paragraphedeliste"/>
        <w:numPr>
          <w:ilvl w:val="0"/>
          <w:numId w:val="13"/>
        </w:numPr>
      </w:pPr>
      <w:r w:rsidRPr="00221758">
        <w:rPr>
          <w:sz w:val="24"/>
          <w:szCs w:val="24"/>
        </w:rPr>
        <w:t xml:space="preserve">Lors de la validation d’une réservation, le joueur est invité à se présenter quinze minutes avant l’heure de début du créneau. </w:t>
      </w:r>
    </w:p>
    <w:p w14:paraId="3D149128" w14:textId="5127075A" w:rsidR="00947153" w:rsidRDefault="00221758" w:rsidP="00221758">
      <w:pPr>
        <w:pStyle w:val="Paragraphedeliste"/>
        <w:numPr>
          <w:ilvl w:val="0"/>
          <w:numId w:val="13"/>
        </w:numPr>
      </w:pPr>
      <w:r>
        <w:rPr>
          <w:sz w:val="24"/>
          <w:szCs w:val="24"/>
        </w:rPr>
        <w:t>E</w:t>
      </w:r>
      <w:r w:rsidR="00947153" w:rsidRPr="00221758">
        <w:rPr>
          <w:sz w:val="24"/>
          <w:szCs w:val="24"/>
        </w:rPr>
        <w:t>n option qu’un SMS soit envoyé la veille du créneau au joueur et au superviseur.</w:t>
      </w:r>
      <w:r w:rsidR="00947153" w:rsidRPr="00AE7D32">
        <w:t xml:space="preserve"> </w:t>
      </w:r>
    </w:p>
    <w:p w14:paraId="46D5E016" w14:textId="77777777" w:rsidR="00542DCF" w:rsidRDefault="00542DCF" w:rsidP="00542DCF">
      <w:pPr>
        <w:rPr>
          <w:sz w:val="24"/>
          <w:szCs w:val="24"/>
        </w:rPr>
      </w:pPr>
    </w:p>
    <w:p w14:paraId="160278F2" w14:textId="77777777" w:rsidR="00542DCF" w:rsidRDefault="00542DCF" w:rsidP="00542DCF">
      <w:pPr>
        <w:rPr>
          <w:sz w:val="24"/>
          <w:szCs w:val="24"/>
        </w:rPr>
      </w:pPr>
    </w:p>
    <w:p w14:paraId="77E6A44B" w14:textId="77777777" w:rsidR="00542DCF" w:rsidRDefault="00542DCF" w:rsidP="00542DCF">
      <w:pPr>
        <w:rPr>
          <w:sz w:val="24"/>
          <w:szCs w:val="24"/>
        </w:rPr>
      </w:pPr>
    </w:p>
    <w:p w14:paraId="6639BCEB" w14:textId="77777777" w:rsidR="00542DCF" w:rsidRDefault="00542DCF" w:rsidP="00542DCF">
      <w:pPr>
        <w:rPr>
          <w:sz w:val="24"/>
          <w:szCs w:val="24"/>
        </w:rPr>
      </w:pPr>
    </w:p>
    <w:p w14:paraId="50115DF5" w14:textId="77777777" w:rsidR="00542DCF" w:rsidRDefault="00542DCF" w:rsidP="00542DCF">
      <w:pPr>
        <w:rPr>
          <w:sz w:val="24"/>
          <w:szCs w:val="24"/>
        </w:rPr>
      </w:pPr>
    </w:p>
    <w:p w14:paraId="454E70FF" w14:textId="77777777" w:rsidR="00542DCF" w:rsidRDefault="00542DCF" w:rsidP="00542DCF">
      <w:pPr>
        <w:rPr>
          <w:sz w:val="24"/>
          <w:szCs w:val="24"/>
        </w:rPr>
      </w:pPr>
    </w:p>
    <w:p w14:paraId="6D51BD2D" w14:textId="77777777" w:rsidR="00542DCF" w:rsidRDefault="00542DCF" w:rsidP="00542DCF">
      <w:pPr>
        <w:rPr>
          <w:sz w:val="24"/>
          <w:szCs w:val="24"/>
        </w:rPr>
      </w:pPr>
    </w:p>
    <w:p w14:paraId="73D35FAE" w14:textId="5862A924" w:rsidR="00542DCF" w:rsidRDefault="00542DCF" w:rsidP="00542DCF">
      <w:pPr>
        <w:rPr>
          <w:sz w:val="24"/>
          <w:szCs w:val="24"/>
        </w:rPr>
      </w:pPr>
    </w:p>
    <w:p w14:paraId="5BFFB8E5" w14:textId="7C651BD4" w:rsidR="00221758" w:rsidRDefault="00221758" w:rsidP="00542DCF">
      <w:pPr>
        <w:rPr>
          <w:sz w:val="24"/>
          <w:szCs w:val="24"/>
        </w:rPr>
      </w:pPr>
    </w:p>
    <w:p w14:paraId="4DE990C5" w14:textId="1463C00B" w:rsidR="00221758" w:rsidRDefault="00221758" w:rsidP="00542DCF">
      <w:pPr>
        <w:rPr>
          <w:sz w:val="24"/>
          <w:szCs w:val="24"/>
        </w:rPr>
      </w:pPr>
    </w:p>
    <w:p w14:paraId="51CB1DBE" w14:textId="7840E141" w:rsidR="00221758" w:rsidRDefault="00221758" w:rsidP="00542DCF">
      <w:pPr>
        <w:rPr>
          <w:sz w:val="24"/>
          <w:szCs w:val="24"/>
        </w:rPr>
      </w:pPr>
    </w:p>
    <w:p w14:paraId="6C0E75A5" w14:textId="77777777" w:rsidR="00221758" w:rsidRDefault="00221758" w:rsidP="00542DCF">
      <w:pPr>
        <w:rPr>
          <w:sz w:val="24"/>
          <w:szCs w:val="24"/>
        </w:rPr>
      </w:pPr>
    </w:p>
    <w:p w14:paraId="0F0A8BA0" w14:textId="77777777" w:rsidR="00542DCF" w:rsidRDefault="00542DCF" w:rsidP="00542DCF">
      <w:pPr>
        <w:rPr>
          <w:sz w:val="24"/>
          <w:szCs w:val="24"/>
        </w:rPr>
      </w:pPr>
    </w:p>
    <w:p w14:paraId="03C641FC" w14:textId="25A5BEE7" w:rsidR="00542DCF" w:rsidRDefault="00542DCF" w:rsidP="00542DCF">
      <w:pPr>
        <w:rPr>
          <w:sz w:val="24"/>
          <w:szCs w:val="24"/>
        </w:rPr>
      </w:pPr>
    </w:p>
    <w:p w14:paraId="62997151" w14:textId="77777777" w:rsidR="004C153A" w:rsidRDefault="004C153A" w:rsidP="00542DCF">
      <w:pPr>
        <w:rPr>
          <w:sz w:val="24"/>
          <w:szCs w:val="24"/>
        </w:rPr>
      </w:pPr>
    </w:p>
    <w:p w14:paraId="67DE0542" w14:textId="77777777" w:rsidR="00542DCF" w:rsidRPr="00D96855" w:rsidRDefault="00542DCF" w:rsidP="004C153A">
      <w:pPr>
        <w:pStyle w:val="Titre1"/>
      </w:pPr>
      <w:bookmarkStart w:id="2" w:name="_Toc39416629"/>
      <w:r>
        <w:lastRenderedPageBreak/>
        <w:t>Réalisation du projet</w:t>
      </w:r>
      <w:bookmarkEnd w:id="2"/>
    </w:p>
    <w:p w14:paraId="4B7CB554" w14:textId="77777777" w:rsidR="00542DCF" w:rsidRDefault="00542DCF" w:rsidP="00542DCF">
      <w:pPr>
        <w:rPr>
          <w:b/>
          <w:bCs/>
          <w:sz w:val="24"/>
          <w:szCs w:val="24"/>
        </w:rPr>
      </w:pPr>
    </w:p>
    <w:p w14:paraId="1C6097C6" w14:textId="69439BBD" w:rsidR="00542DCF" w:rsidRDefault="00542DCF" w:rsidP="004C153A">
      <w:pPr>
        <w:pStyle w:val="Titre2"/>
      </w:pPr>
      <w:bookmarkStart w:id="3" w:name="_Toc39416630"/>
      <w:r w:rsidRPr="004C153A">
        <w:t>Tache de l’étudiant</w:t>
      </w:r>
      <w:bookmarkEnd w:id="3"/>
      <w:r w:rsidRPr="004C153A">
        <w:t xml:space="preserve"> </w:t>
      </w:r>
    </w:p>
    <w:p w14:paraId="61BA9952" w14:textId="77777777" w:rsidR="004C153A" w:rsidRPr="004C153A" w:rsidRDefault="004C153A" w:rsidP="004C153A"/>
    <w:p w14:paraId="38EDFE67" w14:textId="77777777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Dans le système Escape Game mes taches se découpe en deux parties distinctes : </w:t>
      </w:r>
    </w:p>
    <w:p w14:paraId="1D459A0D" w14:textId="77777777" w:rsidR="00542DCF" w:rsidRPr="008C1B3D" w:rsidRDefault="00542DCF" w:rsidP="00542DCF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8C1B3D">
        <w:rPr>
          <w:b/>
          <w:bCs/>
          <w:sz w:val="24"/>
          <w:szCs w:val="24"/>
        </w:rPr>
        <w:t xml:space="preserve">L’application de réservation </w:t>
      </w:r>
    </w:p>
    <w:p w14:paraId="12339607" w14:textId="77777777" w:rsidR="00542DCF" w:rsidRPr="008C1B3D" w:rsidRDefault="00542DCF" w:rsidP="00542DCF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8C1B3D">
        <w:rPr>
          <w:b/>
          <w:bCs/>
          <w:sz w:val="24"/>
          <w:szCs w:val="24"/>
        </w:rPr>
        <w:t>Le Mécanisme énigme musique</w:t>
      </w:r>
    </w:p>
    <w:p w14:paraId="600F51F3" w14:textId="77777777" w:rsidR="00542DCF" w:rsidRDefault="00542DCF" w:rsidP="00542DCF">
      <w:pPr>
        <w:rPr>
          <w:sz w:val="24"/>
          <w:szCs w:val="24"/>
        </w:rPr>
      </w:pPr>
    </w:p>
    <w:p w14:paraId="46C7B516" w14:textId="77777777" w:rsidR="00542DCF" w:rsidRDefault="00542DCF" w:rsidP="00542DCF">
      <w:pPr>
        <w:rPr>
          <w:sz w:val="24"/>
          <w:szCs w:val="24"/>
        </w:rPr>
      </w:pPr>
      <w:r w:rsidRPr="008C1B3D">
        <w:rPr>
          <w:b/>
          <w:bCs/>
          <w:sz w:val="24"/>
          <w:szCs w:val="24"/>
        </w:rPr>
        <w:t>L’application de réservation</w:t>
      </w:r>
      <w:r>
        <w:rPr>
          <w:sz w:val="24"/>
          <w:szCs w:val="24"/>
        </w:rPr>
        <w:t xml:space="preserve"> consiste à créer une application web </w:t>
      </w:r>
      <w:r w:rsidRPr="008C1B3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permettant aux </w:t>
      </w:r>
      <w:r w:rsidRPr="008C1B3D">
        <w:rPr>
          <w:sz w:val="24"/>
          <w:szCs w:val="24"/>
        </w:rPr>
        <w:t>membres de l’association de pouvoir paramétrer les jours et heures d’ouverture. Les visiteurs pourront réserver un créneau</w:t>
      </w:r>
      <w:r>
        <w:rPr>
          <w:sz w:val="24"/>
          <w:szCs w:val="24"/>
        </w:rPr>
        <w:t xml:space="preserve"> et l</w:t>
      </w:r>
      <w:r w:rsidRPr="008C1B3D">
        <w:rPr>
          <w:sz w:val="24"/>
          <w:szCs w:val="24"/>
        </w:rPr>
        <w:t>’administrateur devra pouvoir gérer les comptes des membres de l’association.</w:t>
      </w:r>
    </w:p>
    <w:p w14:paraId="767AF6B7" w14:textId="77777777" w:rsidR="00542DCF" w:rsidRPr="008C1B3D" w:rsidRDefault="00542DCF" w:rsidP="00542DCF">
      <w:pPr>
        <w:rPr>
          <w:sz w:val="24"/>
          <w:szCs w:val="24"/>
          <w:u w:val="single"/>
        </w:rPr>
      </w:pPr>
      <w:r w:rsidRPr="008C1B3D">
        <w:rPr>
          <w:sz w:val="24"/>
          <w:szCs w:val="24"/>
          <w:u w:val="single"/>
        </w:rPr>
        <w:t>Liste des taches :</w:t>
      </w:r>
    </w:p>
    <w:p w14:paraId="6657AFA2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>Se connecter</w:t>
      </w:r>
    </w:p>
    <w:p w14:paraId="4CF9BC15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Gérer les comptes superviseur </w:t>
      </w:r>
    </w:p>
    <w:p w14:paraId="23B1507D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Gérer les créneaux </w:t>
      </w:r>
    </w:p>
    <w:p w14:paraId="6469A399" w14:textId="77777777" w:rsidR="00542DCF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Réserver un créneau </w:t>
      </w:r>
    </w:p>
    <w:p w14:paraId="43B61CC4" w14:textId="77777777" w:rsidR="00542DCF" w:rsidRPr="00DE6DED" w:rsidRDefault="00542DCF" w:rsidP="0054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8C1B3D">
        <w:rPr>
          <w:sz w:val="24"/>
          <w:szCs w:val="24"/>
        </w:rPr>
        <w:t>Créer la base de données</w:t>
      </w:r>
    </w:p>
    <w:p w14:paraId="3C7A7288" w14:textId="77777777" w:rsidR="00542DCF" w:rsidRPr="008C1B3D" w:rsidRDefault="00542DCF" w:rsidP="00542DCF">
      <w:pPr>
        <w:pStyle w:val="Paragraphedeliste"/>
        <w:rPr>
          <w:sz w:val="24"/>
          <w:szCs w:val="24"/>
        </w:rPr>
      </w:pPr>
    </w:p>
    <w:p w14:paraId="40889164" w14:textId="1AB6FAAE" w:rsidR="00542DCF" w:rsidRDefault="00542DCF" w:rsidP="00542DCF">
      <w:pPr>
        <w:rPr>
          <w:sz w:val="24"/>
          <w:szCs w:val="24"/>
        </w:rPr>
      </w:pPr>
      <w:r w:rsidRPr="008C1B3D">
        <w:rPr>
          <w:b/>
          <w:bCs/>
          <w:sz w:val="24"/>
          <w:szCs w:val="24"/>
        </w:rPr>
        <w:t>Le mécanisme énigme musique</w:t>
      </w:r>
      <w:r>
        <w:rPr>
          <w:sz w:val="24"/>
          <w:szCs w:val="24"/>
        </w:rPr>
        <w:t xml:space="preserve"> consiste à créer une application Arduino qui</w:t>
      </w:r>
      <w:r w:rsidRPr="008C1B3D">
        <w:rPr>
          <w:sz w:val="24"/>
          <w:szCs w:val="24"/>
        </w:rPr>
        <w:t xml:space="preserve"> </w:t>
      </w:r>
      <w:r w:rsidR="00947153">
        <w:rPr>
          <w:sz w:val="24"/>
          <w:szCs w:val="24"/>
        </w:rPr>
        <w:t>va</w:t>
      </w:r>
      <w:r w:rsidRPr="008C1B3D">
        <w:rPr>
          <w:sz w:val="24"/>
          <w:szCs w:val="24"/>
        </w:rPr>
        <w:t xml:space="preserve"> donner deux indices pour trouver un mot mystère. </w:t>
      </w:r>
      <w:r>
        <w:rPr>
          <w:sz w:val="24"/>
          <w:szCs w:val="24"/>
        </w:rPr>
        <w:t xml:space="preserve">Il y aura deux indices : </w:t>
      </w:r>
      <w:r w:rsidRPr="008C1B3D">
        <w:rPr>
          <w:sz w:val="24"/>
          <w:szCs w:val="24"/>
        </w:rPr>
        <w:t>un message à afficher sur écran LCD et une musique à jouer. Le déclenchement de ses indices doit s’opérer lors de la détection sur un pavé numérique d’un code prédéfini.</w:t>
      </w:r>
    </w:p>
    <w:p w14:paraId="523E75D4" w14:textId="77777777" w:rsidR="00542DCF" w:rsidRPr="008C1B3D" w:rsidRDefault="00542DCF" w:rsidP="00542DCF">
      <w:pPr>
        <w:rPr>
          <w:sz w:val="24"/>
          <w:szCs w:val="24"/>
          <w:u w:val="single"/>
        </w:rPr>
      </w:pPr>
      <w:r w:rsidRPr="008C1B3D">
        <w:rPr>
          <w:sz w:val="24"/>
          <w:szCs w:val="24"/>
          <w:u w:val="single"/>
        </w:rPr>
        <w:t>Liste des taches :</w:t>
      </w:r>
    </w:p>
    <w:p w14:paraId="413B3150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Détecter le code numérique </w:t>
      </w:r>
    </w:p>
    <w:p w14:paraId="16DFA81A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 xml:space="preserve">Afficher l’énigme </w:t>
      </w:r>
    </w:p>
    <w:p w14:paraId="1D409F5A" w14:textId="77777777" w:rsidR="00542DCF" w:rsidRDefault="00542DCF" w:rsidP="00542DCF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8C1B3D">
        <w:rPr>
          <w:sz w:val="24"/>
          <w:szCs w:val="24"/>
        </w:rPr>
        <w:t>Jouer la musique</w:t>
      </w:r>
    </w:p>
    <w:p w14:paraId="532DF21F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24AE7278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536A2BF3" w14:textId="77777777" w:rsidR="00542DCF" w:rsidRDefault="00542DCF" w:rsidP="00542DCF">
      <w:pPr>
        <w:pStyle w:val="Paragraphedeliste"/>
        <w:rPr>
          <w:sz w:val="24"/>
          <w:szCs w:val="24"/>
        </w:rPr>
      </w:pPr>
    </w:p>
    <w:p w14:paraId="2B24F89F" w14:textId="05E829E6" w:rsidR="00542DCF" w:rsidRDefault="00542DCF" w:rsidP="00542DCF">
      <w:pPr>
        <w:pStyle w:val="Paragraphedeliste"/>
        <w:rPr>
          <w:sz w:val="24"/>
          <w:szCs w:val="24"/>
        </w:rPr>
      </w:pPr>
    </w:p>
    <w:p w14:paraId="369C1D5E" w14:textId="6E35DF42" w:rsidR="00AE7D32" w:rsidRDefault="00AE7D32" w:rsidP="00542DCF">
      <w:pPr>
        <w:pStyle w:val="Paragraphedeliste"/>
        <w:rPr>
          <w:sz w:val="24"/>
          <w:szCs w:val="24"/>
        </w:rPr>
      </w:pPr>
    </w:p>
    <w:p w14:paraId="23C2C9E2" w14:textId="02C7B3F4" w:rsidR="004C153A" w:rsidRDefault="004C153A" w:rsidP="00542DCF">
      <w:pPr>
        <w:pStyle w:val="Paragraphedeliste"/>
        <w:rPr>
          <w:sz w:val="24"/>
          <w:szCs w:val="24"/>
        </w:rPr>
      </w:pPr>
    </w:p>
    <w:p w14:paraId="424F4ABE" w14:textId="76F33037" w:rsidR="004C153A" w:rsidRDefault="004C153A" w:rsidP="00542DCF">
      <w:pPr>
        <w:pStyle w:val="Paragraphedeliste"/>
        <w:rPr>
          <w:sz w:val="24"/>
          <w:szCs w:val="24"/>
        </w:rPr>
      </w:pPr>
    </w:p>
    <w:p w14:paraId="6A8DB2FA" w14:textId="77777777" w:rsidR="004C153A" w:rsidRDefault="004C153A" w:rsidP="00542DCF">
      <w:pPr>
        <w:pStyle w:val="Paragraphedeliste"/>
        <w:rPr>
          <w:sz w:val="24"/>
          <w:szCs w:val="24"/>
        </w:rPr>
      </w:pPr>
    </w:p>
    <w:p w14:paraId="3920ABB2" w14:textId="7FEA4500" w:rsidR="00AE7D32" w:rsidRDefault="00AE7D32" w:rsidP="00542DCF">
      <w:pPr>
        <w:pStyle w:val="Paragraphedeliste"/>
        <w:rPr>
          <w:sz w:val="24"/>
          <w:szCs w:val="24"/>
        </w:rPr>
      </w:pPr>
    </w:p>
    <w:p w14:paraId="5965FD58" w14:textId="78BB9C21" w:rsidR="004C153A" w:rsidRDefault="004C153A" w:rsidP="00542DCF">
      <w:pPr>
        <w:pStyle w:val="Paragraphedeliste"/>
        <w:rPr>
          <w:sz w:val="24"/>
          <w:szCs w:val="24"/>
        </w:rPr>
      </w:pPr>
    </w:p>
    <w:p w14:paraId="1BCABC0D" w14:textId="77777777" w:rsidR="00542DCF" w:rsidRPr="009E131E" w:rsidRDefault="00542DCF" w:rsidP="009E131E">
      <w:pPr>
        <w:rPr>
          <w:sz w:val="24"/>
          <w:szCs w:val="24"/>
        </w:rPr>
      </w:pPr>
    </w:p>
    <w:p w14:paraId="61E43F17" w14:textId="54F66ED7" w:rsidR="00542DCF" w:rsidRPr="004C153A" w:rsidRDefault="00542DCF" w:rsidP="004C153A">
      <w:pPr>
        <w:pStyle w:val="Titre2"/>
      </w:pPr>
      <w:bookmarkStart w:id="4" w:name="_Toc39416631"/>
      <w:r w:rsidRPr="004C153A">
        <w:lastRenderedPageBreak/>
        <w:t>Langages et matériels</w:t>
      </w:r>
      <w:bookmarkEnd w:id="4"/>
      <w:r w:rsidR="00E50445" w:rsidRPr="004C153A">
        <w:t xml:space="preserve"> </w:t>
      </w:r>
    </w:p>
    <w:p w14:paraId="4C2731C2" w14:textId="057B7B7C" w:rsidR="00AE7D32" w:rsidRDefault="00AE7D32" w:rsidP="00542DCF">
      <w:pPr>
        <w:rPr>
          <w:sz w:val="28"/>
          <w:szCs w:val="28"/>
        </w:rPr>
      </w:pPr>
    </w:p>
    <w:p w14:paraId="0C5541EE" w14:textId="00E8C873" w:rsidR="00542DCF" w:rsidRPr="00B41ED6" w:rsidRDefault="00542DCF" w:rsidP="00542DCF">
      <w:pPr>
        <w:rPr>
          <w:sz w:val="24"/>
          <w:szCs w:val="24"/>
          <w:u w:val="single"/>
        </w:rPr>
      </w:pPr>
      <w:r w:rsidRPr="00B41ED6">
        <w:rPr>
          <w:sz w:val="24"/>
          <w:szCs w:val="24"/>
          <w:u w:val="single"/>
        </w:rPr>
        <w:t xml:space="preserve">Application de réservation : </w:t>
      </w:r>
    </w:p>
    <w:p w14:paraId="499FEDCC" w14:textId="2AF630AE" w:rsidR="00542DCF" w:rsidRPr="001F5B2E" w:rsidRDefault="00E50445" w:rsidP="00542DCF">
      <w:pPr>
        <w:rPr>
          <w:sz w:val="28"/>
          <w:szCs w:val="28"/>
        </w:rPr>
      </w:pPr>
      <w:r w:rsidRPr="001A01A9"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2EF8BB53" wp14:editId="07488502">
            <wp:simplePos x="0" y="0"/>
            <wp:positionH relativeFrom="margin">
              <wp:align>left</wp:align>
            </wp:positionH>
            <wp:positionV relativeFrom="paragraph">
              <wp:posOffset>27473</wp:posOffset>
            </wp:positionV>
            <wp:extent cx="5476875" cy="3143250"/>
            <wp:effectExtent l="0" t="0" r="9525" b="0"/>
            <wp:wrapTight wrapText="bothSides">
              <wp:wrapPolygon edited="0">
                <wp:start x="0" y="3404"/>
                <wp:lineTo x="0" y="18196"/>
                <wp:lineTo x="21562" y="18196"/>
                <wp:lineTo x="21562" y="3404"/>
                <wp:lineTo x="0" y="3404"/>
              </wp:wrapPolygon>
            </wp:wrapTight>
            <wp:docPr id="7" name="Diagramme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anchor>
        </w:drawing>
      </w:r>
    </w:p>
    <w:p w14:paraId="17728A45" w14:textId="7E870798" w:rsidR="00542DCF" w:rsidRPr="001F5B2E" w:rsidRDefault="00542DCF" w:rsidP="00542DCF">
      <w:pPr>
        <w:rPr>
          <w:sz w:val="28"/>
          <w:szCs w:val="28"/>
        </w:rPr>
      </w:pPr>
    </w:p>
    <w:p w14:paraId="202F46C5" w14:textId="16F1CF85" w:rsidR="00542DCF" w:rsidRDefault="00E50445" w:rsidP="00542DCF">
      <w:pPr>
        <w:rPr>
          <w:sz w:val="28"/>
          <w:szCs w:val="28"/>
        </w:rPr>
      </w:pPr>
      <w:r w:rsidRPr="00E50445">
        <w:rPr>
          <w:noProof/>
        </w:rPr>
        <w:drawing>
          <wp:anchor distT="0" distB="0" distL="114300" distR="114300" simplePos="0" relativeHeight="251681792" behindDoc="1" locked="0" layoutInCell="1" allowOverlap="1" wp14:anchorId="5399CEF3" wp14:editId="4869639E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369570" cy="395605"/>
            <wp:effectExtent l="0" t="0" r="0" b="4445"/>
            <wp:wrapTight wrapText="bothSides">
              <wp:wrapPolygon edited="0">
                <wp:start x="0" y="0"/>
                <wp:lineTo x="0" y="20803"/>
                <wp:lineTo x="20041" y="20803"/>
                <wp:lineTo x="20041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6" r="31002"/>
                    <a:stretch/>
                  </pic:blipFill>
                  <pic:spPr bwMode="auto">
                    <a:xfrm>
                      <a:off x="0" y="0"/>
                      <a:ext cx="369570" cy="3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AB4E7" w14:textId="76395BBF" w:rsidR="00542DCF" w:rsidRDefault="00B41ED6" w:rsidP="00542DCF">
      <w:pPr>
        <w:rPr>
          <w:sz w:val="28"/>
          <w:szCs w:val="28"/>
        </w:rPr>
      </w:pPr>
      <w:r w:rsidRPr="00B41ED6">
        <w:rPr>
          <w:noProof/>
        </w:rPr>
        <w:drawing>
          <wp:anchor distT="0" distB="0" distL="114300" distR="114300" simplePos="0" relativeHeight="251741184" behindDoc="1" locked="0" layoutInCell="1" allowOverlap="1" wp14:anchorId="7749517C" wp14:editId="32E658B6">
            <wp:simplePos x="0" y="0"/>
            <wp:positionH relativeFrom="column">
              <wp:posOffset>2832735</wp:posOffset>
            </wp:positionH>
            <wp:positionV relativeFrom="paragraph">
              <wp:posOffset>6985</wp:posOffset>
            </wp:positionV>
            <wp:extent cx="408940" cy="358140"/>
            <wp:effectExtent l="0" t="0" r="0" b="3810"/>
            <wp:wrapTight wrapText="bothSides">
              <wp:wrapPolygon edited="0">
                <wp:start x="0" y="0"/>
                <wp:lineTo x="0" y="20681"/>
                <wp:lineTo x="20124" y="20681"/>
                <wp:lineTo x="20124" y="0"/>
                <wp:lineTo x="0" y="0"/>
              </wp:wrapPolygon>
            </wp:wrapTight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BAEABF" w14:textId="6D3CE4A3" w:rsidR="00542DCF" w:rsidRDefault="00B41ED6" w:rsidP="00542DCF">
      <w:pPr>
        <w:rPr>
          <w:sz w:val="28"/>
          <w:szCs w:val="28"/>
        </w:rPr>
      </w:pPr>
      <w:r w:rsidRPr="00B41ED6">
        <w:rPr>
          <w:noProof/>
        </w:rPr>
        <w:drawing>
          <wp:anchor distT="0" distB="0" distL="114300" distR="114300" simplePos="0" relativeHeight="251742208" behindDoc="1" locked="0" layoutInCell="1" allowOverlap="1" wp14:anchorId="0DA4F2B7" wp14:editId="78657661">
            <wp:simplePos x="0" y="0"/>
            <wp:positionH relativeFrom="margin">
              <wp:posOffset>2788920</wp:posOffset>
            </wp:positionH>
            <wp:positionV relativeFrom="paragraph">
              <wp:posOffset>66040</wp:posOffset>
            </wp:positionV>
            <wp:extent cx="460375" cy="401955"/>
            <wp:effectExtent l="0" t="0" r="0" b="0"/>
            <wp:wrapTight wrapText="bothSides">
              <wp:wrapPolygon edited="0">
                <wp:start x="0" y="0"/>
                <wp:lineTo x="0" y="20474"/>
                <wp:lineTo x="20557" y="20474"/>
                <wp:lineTo x="20557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2816" behindDoc="1" locked="0" layoutInCell="1" allowOverlap="1" wp14:anchorId="1351CA83" wp14:editId="799C74A9">
            <wp:simplePos x="0" y="0"/>
            <wp:positionH relativeFrom="margin">
              <wp:align>left</wp:align>
            </wp:positionH>
            <wp:positionV relativeFrom="paragraph">
              <wp:posOffset>82011</wp:posOffset>
            </wp:positionV>
            <wp:extent cx="379095" cy="370840"/>
            <wp:effectExtent l="0" t="0" r="1905" b="0"/>
            <wp:wrapTight wrapText="bothSides">
              <wp:wrapPolygon edited="0">
                <wp:start x="0" y="0"/>
                <wp:lineTo x="0" y="19973"/>
                <wp:lineTo x="20623" y="19973"/>
                <wp:lineTo x="20623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0" t="12827" r="26960" b="19519"/>
                    <a:stretch/>
                  </pic:blipFill>
                  <pic:spPr bwMode="auto">
                    <a:xfrm>
                      <a:off x="0" y="0"/>
                      <a:ext cx="380700" cy="37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C5949" w14:textId="4C00FECD" w:rsidR="00542DCF" w:rsidRDefault="002702C1" w:rsidP="00542DCF">
      <w:pPr>
        <w:rPr>
          <w:sz w:val="28"/>
          <w:szCs w:val="28"/>
        </w:rPr>
      </w:pPr>
      <w:r w:rsidRPr="002702C1">
        <w:rPr>
          <w:noProof/>
        </w:rPr>
        <w:drawing>
          <wp:anchor distT="0" distB="0" distL="114300" distR="114300" simplePos="0" relativeHeight="251685888" behindDoc="1" locked="0" layoutInCell="1" allowOverlap="1" wp14:anchorId="78CD9077" wp14:editId="2467F6D4">
            <wp:simplePos x="0" y="0"/>
            <wp:positionH relativeFrom="column">
              <wp:posOffset>2839720</wp:posOffset>
            </wp:positionH>
            <wp:positionV relativeFrom="paragraph">
              <wp:posOffset>168910</wp:posOffset>
            </wp:positionV>
            <wp:extent cx="42291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432" y="20623"/>
                <wp:lineTo x="20432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0"/>
                    <a:stretch/>
                  </pic:blipFill>
                  <pic:spPr bwMode="auto">
                    <a:xfrm>
                      <a:off x="0" y="0"/>
                      <a:ext cx="42291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4864" behindDoc="1" locked="0" layoutInCell="1" allowOverlap="1" wp14:anchorId="76F66B1D" wp14:editId="5D77E7FC">
            <wp:simplePos x="0" y="0"/>
            <wp:positionH relativeFrom="margin">
              <wp:align>left</wp:align>
            </wp:positionH>
            <wp:positionV relativeFrom="paragraph">
              <wp:posOffset>169282</wp:posOffset>
            </wp:positionV>
            <wp:extent cx="370840" cy="370840"/>
            <wp:effectExtent l="0" t="0" r="0" b="0"/>
            <wp:wrapTight wrapText="bothSides">
              <wp:wrapPolygon edited="0">
                <wp:start x="0" y="0"/>
                <wp:lineTo x="0" y="19973"/>
                <wp:lineTo x="19973" y="19973"/>
                <wp:lineTo x="19973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03E74" w14:textId="0E9393C7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734016" behindDoc="1" locked="0" layoutInCell="1" allowOverlap="1" wp14:anchorId="3D77BAC2" wp14:editId="7D210727">
            <wp:simplePos x="0" y="0"/>
            <wp:positionH relativeFrom="column">
              <wp:posOffset>2794000</wp:posOffset>
            </wp:positionH>
            <wp:positionV relativeFrom="paragraph">
              <wp:posOffset>251460</wp:posOffset>
            </wp:positionV>
            <wp:extent cx="487680" cy="379095"/>
            <wp:effectExtent l="0" t="0" r="7620" b="1905"/>
            <wp:wrapTight wrapText="bothSides">
              <wp:wrapPolygon edited="0">
                <wp:start x="844" y="0"/>
                <wp:lineTo x="844" y="20623"/>
                <wp:lineTo x="21094" y="20623"/>
                <wp:lineTo x="21094" y="0"/>
                <wp:lineTo x="844" y="0"/>
              </wp:wrapPolygon>
            </wp:wrapTight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8768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45" w:rsidRPr="00E50445">
        <w:rPr>
          <w:noProof/>
        </w:rPr>
        <w:drawing>
          <wp:anchor distT="0" distB="0" distL="114300" distR="114300" simplePos="0" relativeHeight="251683840" behindDoc="1" locked="0" layoutInCell="1" allowOverlap="1" wp14:anchorId="0F21E005" wp14:editId="2EFD1B70">
            <wp:simplePos x="0" y="0"/>
            <wp:positionH relativeFrom="margin">
              <wp:align>left</wp:align>
            </wp:positionH>
            <wp:positionV relativeFrom="paragraph">
              <wp:posOffset>256013</wp:posOffset>
            </wp:positionV>
            <wp:extent cx="370840" cy="370840"/>
            <wp:effectExtent l="0" t="0" r="0" b="0"/>
            <wp:wrapTight wrapText="bothSides">
              <wp:wrapPolygon edited="0">
                <wp:start x="0" y="0"/>
                <wp:lineTo x="0" y="19973"/>
                <wp:lineTo x="19973" y="19973"/>
                <wp:lineTo x="19973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AA08C" w14:textId="19F2247B" w:rsidR="00E50445" w:rsidRDefault="00E50445" w:rsidP="00542DCF">
      <w:pPr>
        <w:pStyle w:val="Titre"/>
      </w:pPr>
    </w:p>
    <w:p w14:paraId="4CE3FD0F" w14:textId="342DD5BE" w:rsidR="00E50445" w:rsidRDefault="00E50445" w:rsidP="00542DCF">
      <w:pPr>
        <w:pStyle w:val="Titre"/>
      </w:pPr>
    </w:p>
    <w:p w14:paraId="22B041AE" w14:textId="607E6B25" w:rsidR="00E50445" w:rsidRPr="00B41ED6" w:rsidRDefault="00E50445" w:rsidP="00E50445">
      <w:pPr>
        <w:rPr>
          <w:sz w:val="24"/>
          <w:szCs w:val="24"/>
          <w:u w:val="single"/>
        </w:rPr>
      </w:pPr>
      <w:r w:rsidRPr="001F5B2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8876881" wp14:editId="5B81C39C">
            <wp:simplePos x="0" y="0"/>
            <wp:positionH relativeFrom="margin">
              <wp:align>left</wp:align>
            </wp:positionH>
            <wp:positionV relativeFrom="paragraph">
              <wp:posOffset>274440</wp:posOffset>
            </wp:positionV>
            <wp:extent cx="5476875" cy="3143250"/>
            <wp:effectExtent l="0" t="0" r="9525" b="0"/>
            <wp:wrapTight wrapText="bothSides">
              <wp:wrapPolygon edited="0">
                <wp:start x="0" y="3404"/>
                <wp:lineTo x="0" y="18196"/>
                <wp:lineTo x="21562" y="18196"/>
                <wp:lineTo x="21562" y="3404"/>
                <wp:lineTo x="0" y="3404"/>
              </wp:wrapPolygon>
            </wp:wrapTight>
            <wp:docPr id="11" name="Diagramme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V relativeFrom="margin">
              <wp14:pctHeight>0</wp14:pctHeight>
            </wp14:sizeRelV>
          </wp:anchor>
        </w:drawing>
      </w:r>
      <w:r w:rsidRPr="00E50445">
        <w:rPr>
          <w:b/>
          <w:bCs/>
          <w:sz w:val="28"/>
          <w:szCs w:val="28"/>
        </w:rPr>
        <w:t xml:space="preserve"> </w:t>
      </w:r>
      <w:r w:rsidRPr="00B41ED6">
        <w:rPr>
          <w:sz w:val="24"/>
          <w:szCs w:val="24"/>
          <w:u w:val="single"/>
        </w:rPr>
        <w:t xml:space="preserve">Mécanisme énigme musique : </w:t>
      </w:r>
    </w:p>
    <w:p w14:paraId="22EC0D59" w14:textId="040EBE8A" w:rsidR="00E50445" w:rsidRDefault="00E50445" w:rsidP="00542DCF">
      <w:pPr>
        <w:pStyle w:val="Titre"/>
      </w:pPr>
    </w:p>
    <w:p w14:paraId="3708784D" w14:textId="0BB3918E" w:rsidR="00E50445" w:rsidRDefault="00E50445" w:rsidP="00542DCF">
      <w:pPr>
        <w:pStyle w:val="Titre"/>
      </w:pPr>
    </w:p>
    <w:p w14:paraId="0D8B482C" w14:textId="34E7BE9B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6912" behindDoc="1" locked="0" layoutInCell="1" allowOverlap="1" wp14:anchorId="2B537E11" wp14:editId="643343C1">
            <wp:simplePos x="0" y="0"/>
            <wp:positionH relativeFrom="margin">
              <wp:posOffset>-18415</wp:posOffset>
            </wp:positionH>
            <wp:positionV relativeFrom="paragraph">
              <wp:posOffset>40640</wp:posOffset>
            </wp:positionV>
            <wp:extent cx="396240" cy="413385"/>
            <wp:effectExtent l="0" t="0" r="3810" b="5715"/>
            <wp:wrapTight wrapText="bothSides">
              <wp:wrapPolygon edited="0">
                <wp:start x="0" y="0"/>
                <wp:lineTo x="0" y="20903"/>
                <wp:lineTo x="20769" y="20903"/>
                <wp:lineTo x="20769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4" b="12184"/>
                    <a:stretch/>
                  </pic:blipFill>
                  <pic:spPr bwMode="auto">
                    <a:xfrm>
                      <a:off x="0" y="0"/>
                      <a:ext cx="396240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6" w:rsidRPr="002702C1">
        <w:rPr>
          <w:noProof/>
        </w:rPr>
        <w:drawing>
          <wp:anchor distT="0" distB="0" distL="114300" distR="114300" simplePos="0" relativeHeight="251692032" behindDoc="1" locked="0" layoutInCell="1" allowOverlap="1" wp14:anchorId="46E6EC43" wp14:editId="1ED4A41E">
            <wp:simplePos x="0" y="0"/>
            <wp:positionH relativeFrom="margin">
              <wp:posOffset>2868295</wp:posOffset>
            </wp:positionH>
            <wp:positionV relativeFrom="paragraph">
              <wp:posOffset>32385</wp:posOffset>
            </wp:positionV>
            <wp:extent cx="396240" cy="413385"/>
            <wp:effectExtent l="0" t="0" r="3810" b="5715"/>
            <wp:wrapTight wrapText="bothSides">
              <wp:wrapPolygon edited="0">
                <wp:start x="0" y="0"/>
                <wp:lineTo x="0" y="20903"/>
                <wp:lineTo x="20769" y="20903"/>
                <wp:lineTo x="20769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4" b="12184"/>
                    <a:stretch/>
                  </pic:blipFill>
                  <pic:spPr bwMode="auto">
                    <a:xfrm>
                      <a:off x="0" y="0"/>
                      <a:ext cx="396240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FFADD" w14:textId="372D597E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7936" behindDoc="1" locked="0" layoutInCell="1" allowOverlap="1" wp14:anchorId="3E380FE0" wp14:editId="0F96B987">
            <wp:simplePos x="0" y="0"/>
            <wp:positionH relativeFrom="column">
              <wp:posOffset>2788920</wp:posOffset>
            </wp:positionH>
            <wp:positionV relativeFrom="paragraph">
              <wp:posOffset>35560</wp:posOffset>
            </wp:positionV>
            <wp:extent cx="457200" cy="397510"/>
            <wp:effectExtent l="0" t="0" r="0" b="2540"/>
            <wp:wrapTight wrapText="bothSides">
              <wp:wrapPolygon edited="0">
                <wp:start x="0" y="0"/>
                <wp:lineTo x="0" y="20703"/>
                <wp:lineTo x="20700" y="20703"/>
                <wp:lineTo x="20700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3" r="9249" b="15731"/>
                    <a:stretch/>
                  </pic:blipFill>
                  <pic:spPr bwMode="auto">
                    <a:xfrm>
                      <a:off x="0" y="0"/>
                      <a:ext cx="457200" cy="3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38112" behindDoc="1" locked="0" layoutInCell="1" allowOverlap="1" wp14:anchorId="10182C72" wp14:editId="62FED5E4">
            <wp:simplePos x="0" y="0"/>
            <wp:positionH relativeFrom="margin">
              <wp:posOffset>-57785</wp:posOffset>
            </wp:positionH>
            <wp:positionV relativeFrom="paragraph">
              <wp:posOffset>66040</wp:posOffset>
            </wp:positionV>
            <wp:extent cx="438150" cy="1287780"/>
            <wp:effectExtent l="0" t="0" r="0" b="7620"/>
            <wp:wrapTight wrapText="bothSides">
              <wp:wrapPolygon edited="0">
                <wp:start x="0" y="0"/>
                <wp:lineTo x="0" y="21408"/>
                <wp:lineTo x="20661" y="21408"/>
                <wp:lineTo x="20661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36064" behindDoc="1" locked="0" layoutInCell="1" allowOverlap="1" wp14:anchorId="64F04E27" wp14:editId="51104430">
            <wp:simplePos x="0" y="0"/>
            <wp:positionH relativeFrom="margin">
              <wp:posOffset>-52679</wp:posOffset>
            </wp:positionH>
            <wp:positionV relativeFrom="paragraph">
              <wp:posOffset>38481</wp:posOffset>
            </wp:positionV>
            <wp:extent cx="43815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661" y="20623"/>
                <wp:lineTo x="20661" y="0"/>
                <wp:lineTo x="0" y="0"/>
              </wp:wrapPolygon>
            </wp:wrapTight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860DB" w14:textId="5628867D" w:rsidR="00E50445" w:rsidRDefault="00B41ED6" w:rsidP="00542DCF">
      <w:pPr>
        <w:pStyle w:val="Titre"/>
      </w:pPr>
      <w:r w:rsidRPr="002702C1">
        <w:rPr>
          <w:noProof/>
        </w:rPr>
        <w:drawing>
          <wp:anchor distT="0" distB="0" distL="114300" distR="114300" simplePos="0" relativeHeight="251688960" behindDoc="1" locked="0" layoutInCell="1" allowOverlap="1" wp14:anchorId="276C2A31" wp14:editId="521B4947">
            <wp:simplePos x="0" y="0"/>
            <wp:positionH relativeFrom="margin">
              <wp:posOffset>2860040</wp:posOffset>
            </wp:positionH>
            <wp:positionV relativeFrom="paragraph">
              <wp:posOffset>6985</wp:posOffset>
            </wp:positionV>
            <wp:extent cx="396240" cy="403860"/>
            <wp:effectExtent l="0" t="0" r="3810" b="0"/>
            <wp:wrapTight wrapText="bothSides">
              <wp:wrapPolygon edited="0">
                <wp:start x="0" y="0"/>
                <wp:lineTo x="0" y="20377"/>
                <wp:lineTo x="20769" y="20377"/>
                <wp:lineTo x="20769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2C1">
        <w:rPr>
          <w:noProof/>
        </w:rPr>
        <w:drawing>
          <wp:anchor distT="0" distB="0" distL="114300" distR="114300" simplePos="0" relativeHeight="251740160" behindDoc="1" locked="0" layoutInCell="1" allowOverlap="1" wp14:anchorId="15490612" wp14:editId="0C70CC3E">
            <wp:simplePos x="0" y="0"/>
            <wp:positionH relativeFrom="column">
              <wp:posOffset>-68478</wp:posOffset>
            </wp:positionH>
            <wp:positionV relativeFrom="paragraph">
              <wp:posOffset>423570</wp:posOffset>
            </wp:positionV>
            <wp:extent cx="43815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0661" y="20623"/>
                <wp:lineTo x="20661" y="0"/>
                <wp:lineTo x="0" y="0"/>
              </wp:wrapPolygon>
            </wp:wrapTight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75" r="61581"/>
                    <a:stretch/>
                  </pic:blipFill>
                  <pic:spPr bwMode="auto">
                    <a:xfrm>
                      <a:off x="0" y="0"/>
                      <a:ext cx="43815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6" w:rsidRPr="002702C1">
        <w:rPr>
          <w:noProof/>
        </w:rPr>
        <w:drawing>
          <wp:anchor distT="0" distB="0" distL="114300" distR="114300" simplePos="0" relativeHeight="251689984" behindDoc="1" locked="0" layoutInCell="1" allowOverlap="1" wp14:anchorId="4DF34A38" wp14:editId="5EDF4ACE">
            <wp:simplePos x="0" y="0"/>
            <wp:positionH relativeFrom="column">
              <wp:posOffset>2807335</wp:posOffset>
            </wp:positionH>
            <wp:positionV relativeFrom="paragraph">
              <wp:posOffset>419100</wp:posOffset>
            </wp:positionV>
            <wp:extent cx="474345" cy="447675"/>
            <wp:effectExtent l="0" t="0" r="1905" b="9525"/>
            <wp:wrapTight wrapText="bothSides">
              <wp:wrapPolygon edited="0">
                <wp:start x="0" y="0"/>
                <wp:lineTo x="0" y="21140"/>
                <wp:lineTo x="20819" y="21140"/>
                <wp:lineTo x="20819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5" b="7363"/>
                    <a:stretch/>
                  </pic:blipFill>
                  <pic:spPr bwMode="auto">
                    <a:xfrm flipV="1">
                      <a:off x="0" y="0"/>
                      <a:ext cx="47434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5D87F7" w14:textId="2876BC93" w:rsidR="00E50445" w:rsidRDefault="00E50445" w:rsidP="00542DCF">
      <w:pPr>
        <w:pStyle w:val="Titre"/>
      </w:pPr>
    </w:p>
    <w:p w14:paraId="309EABFC" w14:textId="77777777" w:rsidR="00E50445" w:rsidRDefault="00E50445" w:rsidP="009E131E">
      <w:pPr>
        <w:pStyle w:val="Titre"/>
        <w:jc w:val="left"/>
      </w:pPr>
    </w:p>
    <w:p w14:paraId="6D6FD57F" w14:textId="765E6CC8" w:rsidR="009E131E" w:rsidRDefault="009E131E" w:rsidP="009E131E">
      <w:pPr>
        <w:pStyle w:val="Titre2"/>
        <w:numPr>
          <w:ilvl w:val="0"/>
          <w:numId w:val="0"/>
        </w:numPr>
      </w:pPr>
      <w:bookmarkStart w:id="5" w:name="_Toc39128992"/>
    </w:p>
    <w:p w14:paraId="1F803A68" w14:textId="154D641A" w:rsidR="009E131E" w:rsidRDefault="009E131E" w:rsidP="009E131E"/>
    <w:p w14:paraId="5505F563" w14:textId="60A3BCCA" w:rsidR="009E131E" w:rsidRDefault="009E131E" w:rsidP="009E131E"/>
    <w:p w14:paraId="048E8BD2" w14:textId="77777777" w:rsidR="009E131E" w:rsidRPr="009E131E" w:rsidRDefault="009E131E" w:rsidP="009E131E"/>
    <w:bookmarkEnd w:id="5"/>
    <w:p w14:paraId="73E3EC1F" w14:textId="77777777" w:rsidR="009E131E" w:rsidRPr="004C153A" w:rsidRDefault="009E131E" w:rsidP="004C153A"/>
    <w:p w14:paraId="48302EAE" w14:textId="75EBD6C3" w:rsidR="001713AA" w:rsidRDefault="00542DCF" w:rsidP="001713AA">
      <w:pPr>
        <w:pStyle w:val="Titre1"/>
      </w:pPr>
      <w:bookmarkStart w:id="6" w:name="_Toc39416632"/>
      <w:r w:rsidRPr="001F5B2E">
        <w:lastRenderedPageBreak/>
        <w:t>Réalisation Application web</w:t>
      </w:r>
      <w:bookmarkEnd w:id="6"/>
    </w:p>
    <w:p w14:paraId="739AF025" w14:textId="77777777" w:rsidR="00337F35" w:rsidRPr="00337F35" w:rsidRDefault="00337F35" w:rsidP="00337F35"/>
    <w:p w14:paraId="6A506FEC" w14:textId="10B9AD42" w:rsidR="009E131E" w:rsidRPr="009E131E" w:rsidRDefault="009E131E" w:rsidP="009E131E">
      <w:pPr>
        <w:pStyle w:val="Titre2"/>
        <w:numPr>
          <w:ilvl w:val="0"/>
          <w:numId w:val="15"/>
        </w:numPr>
      </w:pPr>
      <w:bookmarkStart w:id="7" w:name="_Toc39416633"/>
      <w:r>
        <w:t>Informations de connexion au serveur BDD :</w:t>
      </w:r>
      <w:bookmarkEnd w:id="7"/>
    </w:p>
    <w:p w14:paraId="2AE28DB9" w14:textId="77777777" w:rsidR="009E131E" w:rsidRDefault="009E131E" w:rsidP="009E131E">
      <w:r>
        <w:t>Pour se connecter au serveur de base de données hébergé en local sur l’ordinateur, les informations suivantes sont requises :</w:t>
      </w:r>
    </w:p>
    <w:p w14:paraId="5063B5A4" w14:textId="77777777" w:rsidR="009E131E" w:rsidRDefault="009E131E" w:rsidP="009E131E">
      <w:pPr>
        <w:pStyle w:val="Paragraphedeliste"/>
        <w:numPr>
          <w:ilvl w:val="1"/>
          <w:numId w:val="14"/>
        </w:numPr>
      </w:pPr>
      <w:r>
        <w:t xml:space="preserve">Base de données : </w:t>
      </w:r>
      <w:r>
        <w:rPr>
          <w:b/>
          <w:bCs/>
        </w:rPr>
        <w:t>projet_telethon</w:t>
      </w:r>
    </w:p>
    <w:p w14:paraId="1C3C40B4" w14:textId="3424E897" w:rsidR="009E131E" w:rsidRDefault="009E131E" w:rsidP="009E131E">
      <w:pPr>
        <w:pStyle w:val="Paragraphedeliste"/>
        <w:numPr>
          <w:ilvl w:val="1"/>
          <w:numId w:val="14"/>
        </w:numPr>
      </w:pPr>
      <w:r>
        <w:t xml:space="preserve">Utilisateur : </w:t>
      </w:r>
      <w:r w:rsidR="009D4077">
        <w:rPr>
          <w:b/>
          <w:bCs/>
        </w:rPr>
        <w:t>root</w:t>
      </w:r>
    </w:p>
    <w:p w14:paraId="4E8AF0FD" w14:textId="3FB305D5" w:rsidR="009E131E" w:rsidRDefault="009E131E" w:rsidP="009E131E">
      <w:pPr>
        <w:pStyle w:val="Paragraphedeliste"/>
        <w:numPr>
          <w:ilvl w:val="1"/>
          <w:numId w:val="14"/>
        </w:numPr>
      </w:pPr>
      <w:r>
        <w:t>Mot de passe :</w:t>
      </w:r>
      <w:r>
        <w:rPr>
          <w:b/>
          <w:bCs/>
        </w:rPr>
        <w:t xml:space="preserve"> </w:t>
      </w:r>
      <w:r w:rsidR="009D4077">
        <w:rPr>
          <w:b/>
          <w:bCs/>
        </w:rPr>
        <w:t>«  »</w:t>
      </w:r>
    </w:p>
    <w:p w14:paraId="434BEB35" w14:textId="0D1F6F5E" w:rsidR="009E131E" w:rsidRDefault="009E131E" w:rsidP="009E131E">
      <w:pPr>
        <w:pStyle w:val="Titre2"/>
        <w:ind w:left="426" w:hanging="284"/>
      </w:pPr>
      <w:bookmarkStart w:id="8" w:name="_Toc39128993"/>
      <w:bookmarkStart w:id="9" w:name="_Toc39416634"/>
      <w:r>
        <w:t>Code de sélection de la base de données :</w:t>
      </w:r>
      <w:bookmarkEnd w:id="8"/>
      <w:bookmarkEnd w:id="9"/>
    </w:p>
    <w:p w14:paraId="528B2D2A" w14:textId="2F71288D" w:rsidR="009E131E" w:rsidRDefault="009E131E" w:rsidP="009E131E">
      <w:r>
        <w:t>Afin que l’application puisse communiquée avec la base de données, il est nécessaire d’employé le code suivant :</w:t>
      </w:r>
    </w:p>
    <w:p w14:paraId="40508717" w14:textId="05219D5B" w:rsidR="009E131E" w:rsidRDefault="009E131E" w:rsidP="009E131E">
      <w:r>
        <w:rPr>
          <w:noProof/>
        </w:rPr>
        <w:drawing>
          <wp:anchor distT="0" distB="0" distL="114300" distR="114300" simplePos="0" relativeHeight="251744256" behindDoc="1" locked="0" layoutInCell="1" allowOverlap="1" wp14:anchorId="47CF2442" wp14:editId="5A6A3DEB">
            <wp:simplePos x="0" y="0"/>
            <wp:positionH relativeFrom="margin">
              <wp:align>left</wp:align>
            </wp:positionH>
            <wp:positionV relativeFrom="paragraph">
              <wp:posOffset>71244</wp:posOffset>
            </wp:positionV>
            <wp:extent cx="5297026" cy="1595887"/>
            <wp:effectExtent l="0" t="0" r="0" b="4445"/>
            <wp:wrapTight wrapText="bothSides">
              <wp:wrapPolygon edited="0">
                <wp:start x="0" y="0"/>
                <wp:lineTo x="0" y="21402"/>
                <wp:lineTo x="21520" y="21402"/>
                <wp:lineTo x="21520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3" t="21564" r="52049" b="61340"/>
                    <a:stretch/>
                  </pic:blipFill>
                  <pic:spPr bwMode="auto">
                    <a:xfrm>
                      <a:off x="0" y="0"/>
                      <a:ext cx="5297026" cy="159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5B473B" w14:textId="28797FD1" w:rsidR="009E131E" w:rsidRDefault="009E131E" w:rsidP="009E131E"/>
    <w:p w14:paraId="04C8A663" w14:textId="699C7726" w:rsidR="009E131E" w:rsidRDefault="009E131E" w:rsidP="009E131E">
      <w:pPr>
        <w:pStyle w:val="Titre"/>
      </w:pPr>
    </w:p>
    <w:p w14:paraId="20A3D27F" w14:textId="03890A61" w:rsidR="009E131E" w:rsidRDefault="009E131E" w:rsidP="009E131E"/>
    <w:p w14:paraId="2970E00F" w14:textId="2AF67A6B" w:rsidR="009E131E" w:rsidRPr="009E131E" w:rsidRDefault="009E131E" w:rsidP="009E131E"/>
    <w:p w14:paraId="533507E1" w14:textId="01BCF237" w:rsidR="00542DCF" w:rsidRPr="001F5B2E" w:rsidRDefault="00542DCF" w:rsidP="00542DCF">
      <w:pPr>
        <w:rPr>
          <w:sz w:val="28"/>
          <w:szCs w:val="28"/>
        </w:rPr>
      </w:pPr>
    </w:p>
    <w:p w14:paraId="2C62DA92" w14:textId="47114BE3" w:rsidR="009E131E" w:rsidRPr="009E131E" w:rsidRDefault="00933824" w:rsidP="009E131E">
      <w:pPr>
        <w:pStyle w:val="Titre2"/>
      </w:pPr>
      <w:bookmarkStart w:id="10" w:name="_Toc39416635"/>
      <w:r>
        <w:t>Formulaires</w:t>
      </w:r>
      <w:r w:rsidR="00381276" w:rsidRPr="004E4054">
        <w:t xml:space="preserve"> de connexion :</w:t>
      </w:r>
      <w:bookmarkEnd w:id="10"/>
    </w:p>
    <w:p w14:paraId="58DE432D" w14:textId="56F41D7F" w:rsidR="004A47B1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>Pour permettre à l’administrateur et au superviseur d’accéder à leurs page sans que les joueurs y est accès</w:t>
      </w:r>
      <w:r w:rsidR="001713AA">
        <w:rPr>
          <w:sz w:val="24"/>
          <w:szCs w:val="24"/>
        </w:rPr>
        <w:t xml:space="preserve"> mais aussi pour permettre aux joueurs de consulter leurs créneaux </w:t>
      </w:r>
      <w:r w:rsidR="00933824">
        <w:rPr>
          <w:sz w:val="24"/>
          <w:szCs w:val="24"/>
        </w:rPr>
        <w:t>deux</w:t>
      </w:r>
      <w:r>
        <w:rPr>
          <w:sz w:val="24"/>
          <w:szCs w:val="24"/>
        </w:rPr>
        <w:t xml:space="preserve"> page</w:t>
      </w:r>
      <w:r w:rsidR="00933824">
        <w:rPr>
          <w:sz w:val="24"/>
          <w:szCs w:val="24"/>
        </w:rPr>
        <w:t xml:space="preserve">s </w:t>
      </w:r>
      <w:r>
        <w:rPr>
          <w:sz w:val="24"/>
          <w:szCs w:val="24"/>
        </w:rPr>
        <w:t>d’authentification doit être mise en œuvre.</w:t>
      </w:r>
    </w:p>
    <w:p w14:paraId="36A48020" w14:textId="7D99106A" w:rsidR="004A47B1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2CD0FF91" wp14:editId="2FD94202">
            <wp:simplePos x="0" y="0"/>
            <wp:positionH relativeFrom="column">
              <wp:posOffset>866775</wp:posOffset>
            </wp:positionH>
            <wp:positionV relativeFrom="paragraph">
              <wp:posOffset>56515</wp:posOffset>
            </wp:positionV>
            <wp:extent cx="3333750" cy="3178810"/>
            <wp:effectExtent l="0" t="0" r="0" b="2540"/>
            <wp:wrapTight wrapText="bothSides">
              <wp:wrapPolygon edited="0">
                <wp:start x="0" y="0"/>
                <wp:lineTo x="0" y="21488"/>
                <wp:lineTo x="21477" y="21488"/>
                <wp:lineTo x="21477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21458" r="31713" b="17990"/>
                    <a:stretch/>
                  </pic:blipFill>
                  <pic:spPr bwMode="auto">
                    <a:xfrm>
                      <a:off x="0" y="0"/>
                      <a:ext cx="3333750" cy="317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BAA02" w14:textId="5AB363FA" w:rsidR="004A47B1" w:rsidRDefault="004A47B1" w:rsidP="00542DCF">
      <w:pPr>
        <w:rPr>
          <w:sz w:val="24"/>
          <w:szCs w:val="24"/>
        </w:rPr>
      </w:pPr>
    </w:p>
    <w:p w14:paraId="2F0F6209" w14:textId="4A81E76F" w:rsidR="004A47B1" w:rsidRDefault="004A47B1" w:rsidP="00542DCF">
      <w:pPr>
        <w:rPr>
          <w:sz w:val="24"/>
          <w:szCs w:val="24"/>
        </w:rPr>
      </w:pPr>
    </w:p>
    <w:p w14:paraId="3FE4B14A" w14:textId="325FCC03" w:rsidR="004A47B1" w:rsidRDefault="004A47B1" w:rsidP="00542DCF">
      <w:pPr>
        <w:rPr>
          <w:sz w:val="24"/>
          <w:szCs w:val="24"/>
        </w:rPr>
      </w:pPr>
    </w:p>
    <w:p w14:paraId="124921C7" w14:textId="1AA180D3" w:rsidR="004A47B1" w:rsidRDefault="004A47B1" w:rsidP="00542DCF">
      <w:pPr>
        <w:rPr>
          <w:sz w:val="24"/>
          <w:szCs w:val="24"/>
        </w:rPr>
      </w:pPr>
    </w:p>
    <w:p w14:paraId="40D7D49A" w14:textId="40201988" w:rsidR="004A47B1" w:rsidRDefault="004A47B1" w:rsidP="00542DCF">
      <w:pPr>
        <w:rPr>
          <w:sz w:val="24"/>
          <w:szCs w:val="24"/>
        </w:rPr>
      </w:pPr>
    </w:p>
    <w:p w14:paraId="381D8C2D" w14:textId="33339F1B" w:rsidR="004A47B1" w:rsidRDefault="004A47B1" w:rsidP="00542DCF">
      <w:pPr>
        <w:rPr>
          <w:sz w:val="24"/>
          <w:szCs w:val="24"/>
        </w:rPr>
      </w:pPr>
    </w:p>
    <w:p w14:paraId="2D6DE5D1" w14:textId="6C165977" w:rsidR="004A47B1" w:rsidRDefault="004A47B1" w:rsidP="00542DCF">
      <w:pPr>
        <w:rPr>
          <w:sz w:val="24"/>
          <w:szCs w:val="24"/>
        </w:rPr>
      </w:pPr>
    </w:p>
    <w:p w14:paraId="30732291" w14:textId="599FB9E9" w:rsidR="004A47B1" w:rsidRDefault="004A47B1" w:rsidP="00542DCF">
      <w:pPr>
        <w:rPr>
          <w:sz w:val="24"/>
          <w:szCs w:val="24"/>
        </w:rPr>
      </w:pPr>
    </w:p>
    <w:p w14:paraId="7F8A223F" w14:textId="7150B642" w:rsidR="004A47B1" w:rsidRDefault="004A47B1" w:rsidP="00542DCF">
      <w:pPr>
        <w:rPr>
          <w:sz w:val="24"/>
          <w:szCs w:val="24"/>
        </w:rPr>
      </w:pPr>
    </w:p>
    <w:p w14:paraId="265611E7" w14:textId="77777777" w:rsidR="001713AA" w:rsidRDefault="001713AA" w:rsidP="00542DCF">
      <w:pPr>
        <w:rPr>
          <w:sz w:val="24"/>
          <w:szCs w:val="24"/>
        </w:rPr>
      </w:pPr>
    </w:p>
    <w:p w14:paraId="3F003100" w14:textId="0BB8F654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lastRenderedPageBreak/>
        <w:t>Cette page d’authentification doit pouvoir rediriger l’administrateur et le superviseur vers leurs pages dédiées, une fois leurs noms d’utilisateurs et leurs mots de passe renseignés.</w:t>
      </w:r>
    </w:p>
    <w:p w14:paraId="0564917D" w14:textId="35CEBBD9" w:rsidR="00542DCF" w:rsidRDefault="00542DCF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Pour cela l’administrateur et le superviseur doivent </w:t>
      </w:r>
      <w:r w:rsidR="00381276">
        <w:rPr>
          <w:sz w:val="24"/>
          <w:szCs w:val="24"/>
        </w:rPr>
        <w:t>être</w:t>
      </w:r>
      <w:r>
        <w:rPr>
          <w:sz w:val="24"/>
          <w:szCs w:val="24"/>
        </w:rPr>
        <w:t xml:space="preserve"> attribuée à un rôle définit :</w:t>
      </w:r>
    </w:p>
    <w:p w14:paraId="7E2E1CA2" w14:textId="55A1CE8C" w:rsidR="00542DCF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Rôle administrateur permettant d’accéder à la page pour gérer les comptes superviseurs.</w:t>
      </w:r>
    </w:p>
    <w:p w14:paraId="7EBC2C02" w14:textId="0B95006D" w:rsidR="00542DCF" w:rsidRPr="0067475E" w:rsidRDefault="00542DCF" w:rsidP="00542DC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Rôle superviseur permettant d’accéder à la page pour gérer les créneaux.</w:t>
      </w:r>
    </w:p>
    <w:p w14:paraId="3E5481FB" w14:textId="6E3DFB95" w:rsidR="00E43BA8" w:rsidRDefault="0067475E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E4CAC99" wp14:editId="4D0DD85C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6533515" cy="2303145"/>
            <wp:effectExtent l="0" t="0" r="635" b="1905"/>
            <wp:wrapTight wrapText="bothSides">
              <wp:wrapPolygon edited="0">
                <wp:start x="0" y="0"/>
                <wp:lineTo x="0" y="21439"/>
                <wp:lineTo x="21539" y="21439"/>
                <wp:lineTo x="21539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1" t="15124" r="46753" b="59285"/>
                    <a:stretch/>
                  </pic:blipFill>
                  <pic:spPr bwMode="auto">
                    <a:xfrm>
                      <a:off x="0" y="0"/>
                      <a:ext cx="6533515" cy="230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47B1">
        <w:rPr>
          <w:sz w:val="24"/>
          <w:szCs w:val="24"/>
        </w:rPr>
        <w:t xml:space="preserve">Pour cela j’ai créé </w:t>
      </w:r>
      <w:r w:rsidR="004B0B1B">
        <w:rPr>
          <w:sz w:val="24"/>
          <w:szCs w:val="24"/>
        </w:rPr>
        <w:t>deux</w:t>
      </w:r>
      <w:r w:rsidR="004A47B1">
        <w:rPr>
          <w:sz w:val="24"/>
          <w:szCs w:val="24"/>
        </w:rPr>
        <w:t xml:space="preserve"> fonctions</w:t>
      </w:r>
      <w:r w:rsidR="004B0B1B">
        <w:rPr>
          <w:sz w:val="24"/>
          <w:szCs w:val="24"/>
        </w:rPr>
        <w:t xml:space="preserve">, une </w:t>
      </w:r>
      <w:r w:rsidR="004A47B1">
        <w:rPr>
          <w:sz w:val="24"/>
          <w:szCs w:val="24"/>
        </w:rPr>
        <w:t>qui permet</w:t>
      </w:r>
      <w:r w:rsidR="004B0B1B">
        <w:rPr>
          <w:sz w:val="24"/>
          <w:szCs w:val="24"/>
        </w:rPr>
        <w:t xml:space="preserve"> </w:t>
      </w:r>
      <w:r w:rsidR="004A47B1">
        <w:rPr>
          <w:sz w:val="24"/>
          <w:szCs w:val="24"/>
        </w:rPr>
        <w:t xml:space="preserve">de créer </w:t>
      </w:r>
      <w:r w:rsidR="004B0B1B">
        <w:rPr>
          <w:sz w:val="24"/>
          <w:szCs w:val="24"/>
        </w:rPr>
        <w:t xml:space="preserve">une session </w:t>
      </w:r>
      <w:r w:rsidR="004A47B1">
        <w:rPr>
          <w:sz w:val="24"/>
          <w:szCs w:val="24"/>
        </w:rPr>
        <w:t xml:space="preserve">et </w:t>
      </w:r>
      <w:r w:rsidR="004B0B1B">
        <w:rPr>
          <w:sz w:val="24"/>
          <w:szCs w:val="24"/>
        </w:rPr>
        <w:t xml:space="preserve">l’autre de la </w:t>
      </w:r>
      <w:r w:rsidR="004A47B1">
        <w:rPr>
          <w:sz w:val="24"/>
          <w:szCs w:val="24"/>
        </w:rPr>
        <w:t>détruire</w:t>
      </w:r>
      <w:r w:rsidR="004B0B1B">
        <w:rPr>
          <w:sz w:val="24"/>
          <w:szCs w:val="24"/>
        </w:rPr>
        <w:t> :</w:t>
      </w:r>
    </w:p>
    <w:p w14:paraId="7CF292EB" w14:textId="77777777" w:rsidR="001713AA" w:rsidRDefault="001713AA" w:rsidP="00542DCF">
      <w:pPr>
        <w:rPr>
          <w:sz w:val="24"/>
          <w:szCs w:val="24"/>
        </w:rPr>
      </w:pPr>
    </w:p>
    <w:p w14:paraId="75D4D6F6" w14:textId="2BD09BB7" w:rsidR="00542DCF" w:rsidRDefault="00494E71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Ensuite j’ai créé une fonction qui permet de savoir si une session est en cour </w:t>
      </w:r>
    </w:p>
    <w:p w14:paraId="7D15C036" w14:textId="23346342" w:rsidR="004A47B1" w:rsidRDefault="001713AA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9AFCD22" wp14:editId="0AF80EAD">
            <wp:simplePos x="0" y="0"/>
            <wp:positionH relativeFrom="margin">
              <wp:posOffset>-97732</wp:posOffset>
            </wp:positionH>
            <wp:positionV relativeFrom="paragraph">
              <wp:posOffset>59170</wp:posOffset>
            </wp:positionV>
            <wp:extent cx="5943600" cy="1035050"/>
            <wp:effectExtent l="0" t="0" r="0" b="0"/>
            <wp:wrapTight wrapText="bothSides">
              <wp:wrapPolygon edited="0">
                <wp:start x="0" y="0"/>
                <wp:lineTo x="0" y="21070"/>
                <wp:lineTo x="21531" y="21070"/>
                <wp:lineTo x="21531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36681" r="45885" b="48736"/>
                    <a:stretch/>
                  </pic:blipFill>
                  <pic:spPr bwMode="auto"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0344D" w14:textId="5C7C2F6D" w:rsidR="004A47B1" w:rsidRDefault="004A47B1" w:rsidP="00542DCF">
      <w:pPr>
        <w:rPr>
          <w:sz w:val="24"/>
          <w:szCs w:val="24"/>
        </w:rPr>
      </w:pPr>
    </w:p>
    <w:p w14:paraId="323F6734" w14:textId="1C0B8554" w:rsidR="0067475E" w:rsidRDefault="0067475E" w:rsidP="00542DCF">
      <w:pPr>
        <w:rPr>
          <w:sz w:val="24"/>
          <w:szCs w:val="24"/>
        </w:rPr>
      </w:pPr>
    </w:p>
    <w:p w14:paraId="1B3E285A" w14:textId="53A62921" w:rsidR="0067475E" w:rsidRDefault="0067475E" w:rsidP="00542DCF">
      <w:pPr>
        <w:rPr>
          <w:sz w:val="24"/>
          <w:szCs w:val="24"/>
        </w:rPr>
      </w:pPr>
    </w:p>
    <w:p w14:paraId="174E0BEB" w14:textId="6957BA71" w:rsidR="004A47B1" w:rsidRDefault="0067475E" w:rsidP="00542DCF">
      <w:pPr>
        <w:rPr>
          <w:sz w:val="24"/>
          <w:szCs w:val="24"/>
        </w:rPr>
      </w:pPr>
      <w:r>
        <w:rPr>
          <w:sz w:val="24"/>
          <w:szCs w:val="24"/>
        </w:rPr>
        <w:t>et deux autres fonctions permett</w:t>
      </w:r>
      <w:r w:rsidR="00405516">
        <w:rPr>
          <w:sz w:val="24"/>
          <w:szCs w:val="24"/>
        </w:rPr>
        <w:t>ant</w:t>
      </w:r>
      <w:r>
        <w:rPr>
          <w:sz w:val="24"/>
          <w:szCs w:val="24"/>
        </w:rPr>
        <w:t xml:space="preserve"> d’identifier si l’utilisateur est un administrateur ou un superviseur :</w:t>
      </w:r>
    </w:p>
    <w:p w14:paraId="37FED846" w14:textId="18BC75AD" w:rsidR="004A47B1" w:rsidRDefault="00E076A7" w:rsidP="00542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4E3A3ED2" wp14:editId="2F3C9A24">
            <wp:simplePos x="0" y="0"/>
            <wp:positionH relativeFrom="page">
              <wp:posOffset>638175</wp:posOffset>
            </wp:positionH>
            <wp:positionV relativeFrom="paragraph">
              <wp:posOffset>1270</wp:posOffset>
            </wp:positionV>
            <wp:extent cx="5495925" cy="2496185"/>
            <wp:effectExtent l="0" t="0" r="9525" b="0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8"/>
                    <a:stretch/>
                  </pic:blipFill>
                  <pic:spPr bwMode="auto">
                    <a:xfrm>
                      <a:off x="0" y="0"/>
                      <a:ext cx="549592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929E9" w14:textId="754E4A80" w:rsidR="004A47B1" w:rsidRDefault="004A47B1" w:rsidP="00542DCF">
      <w:pPr>
        <w:rPr>
          <w:sz w:val="24"/>
          <w:szCs w:val="24"/>
        </w:rPr>
      </w:pPr>
    </w:p>
    <w:p w14:paraId="6A39578F" w14:textId="7ECCFABF" w:rsidR="004A47B1" w:rsidRDefault="004A47B1" w:rsidP="00542DCF">
      <w:pPr>
        <w:rPr>
          <w:sz w:val="24"/>
          <w:szCs w:val="24"/>
        </w:rPr>
      </w:pPr>
    </w:p>
    <w:p w14:paraId="34BC3649" w14:textId="1BB070C8" w:rsidR="004A47B1" w:rsidRDefault="004A47B1" w:rsidP="00542DCF">
      <w:pPr>
        <w:rPr>
          <w:sz w:val="24"/>
          <w:szCs w:val="24"/>
        </w:rPr>
      </w:pPr>
    </w:p>
    <w:p w14:paraId="1EF25385" w14:textId="02C6080D" w:rsidR="004A47B1" w:rsidRDefault="004A47B1" w:rsidP="00542DCF">
      <w:pPr>
        <w:rPr>
          <w:sz w:val="24"/>
          <w:szCs w:val="24"/>
        </w:rPr>
      </w:pPr>
    </w:p>
    <w:p w14:paraId="133E5655" w14:textId="5982AEA7" w:rsidR="0067475E" w:rsidRDefault="0067475E" w:rsidP="00542DCF">
      <w:pPr>
        <w:rPr>
          <w:sz w:val="24"/>
          <w:szCs w:val="24"/>
        </w:rPr>
      </w:pPr>
    </w:p>
    <w:p w14:paraId="2C572ADB" w14:textId="77777777" w:rsidR="00673646" w:rsidRDefault="00673646" w:rsidP="00542DCF">
      <w:pPr>
        <w:rPr>
          <w:b/>
          <w:bCs/>
          <w:sz w:val="24"/>
          <w:szCs w:val="24"/>
        </w:rPr>
      </w:pPr>
    </w:p>
    <w:p w14:paraId="3BE6DA53" w14:textId="77777777" w:rsidR="00673646" w:rsidRDefault="00673646" w:rsidP="00542DCF">
      <w:pPr>
        <w:rPr>
          <w:b/>
          <w:bCs/>
          <w:sz w:val="24"/>
          <w:szCs w:val="24"/>
        </w:rPr>
      </w:pPr>
    </w:p>
    <w:p w14:paraId="3D1082FE" w14:textId="19A14011" w:rsidR="001713AA" w:rsidRPr="00E076A7" w:rsidRDefault="00E076A7" w:rsidP="00542DCF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5185F0ED" wp14:editId="2160CCE5">
            <wp:simplePos x="0" y="0"/>
            <wp:positionH relativeFrom="margin">
              <wp:align>center</wp:align>
            </wp:positionH>
            <wp:positionV relativeFrom="paragraph">
              <wp:posOffset>765175</wp:posOffset>
            </wp:positionV>
            <wp:extent cx="6609013" cy="1076325"/>
            <wp:effectExtent l="0" t="0" r="1905" b="0"/>
            <wp:wrapTight wrapText="bothSides">
              <wp:wrapPolygon edited="0">
                <wp:start x="0" y="0"/>
                <wp:lineTo x="0" y="21027"/>
                <wp:lineTo x="21544" y="21027"/>
                <wp:lineTo x="21544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3" t="57461" r="23969" b="26943"/>
                    <a:stretch/>
                  </pic:blipFill>
                  <pic:spPr bwMode="auto">
                    <a:xfrm>
                      <a:off x="0" y="0"/>
                      <a:ext cx="6609013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543E">
        <w:rPr>
          <w:sz w:val="24"/>
          <w:szCs w:val="24"/>
        </w:rPr>
        <w:t xml:space="preserve">Pour finir </w:t>
      </w:r>
      <w:r w:rsidR="004E4054">
        <w:rPr>
          <w:sz w:val="24"/>
          <w:szCs w:val="24"/>
        </w:rPr>
        <w:t>grâce aux fonctions is_admin() et is_superviseur() je peux rediriger convenablement. s</w:t>
      </w:r>
      <w:r w:rsidR="0029543E">
        <w:rPr>
          <w:sz w:val="24"/>
          <w:szCs w:val="24"/>
        </w:rPr>
        <w:t xml:space="preserve">i l’administrateur est connecté je le redirige vers la page pour modifier les comptes superviseurs, si </w:t>
      </w:r>
      <w:r w:rsidR="004E4054">
        <w:rPr>
          <w:sz w:val="24"/>
          <w:szCs w:val="24"/>
        </w:rPr>
        <w:t>le</w:t>
      </w:r>
      <w:r w:rsidR="0029543E">
        <w:rPr>
          <w:sz w:val="24"/>
          <w:szCs w:val="24"/>
        </w:rPr>
        <w:t xml:space="preserve"> superviseur est connecté je le redirige vers la page pour modifier les créneaux.</w:t>
      </w:r>
    </w:p>
    <w:p w14:paraId="3008E5BD" w14:textId="6E455931" w:rsidR="00542DCF" w:rsidRDefault="00542DCF" w:rsidP="00673646">
      <w:pPr>
        <w:pStyle w:val="Titre2"/>
      </w:pPr>
      <w:bookmarkStart w:id="11" w:name="_Toc39416636"/>
      <w:r w:rsidRPr="004E4054">
        <w:t xml:space="preserve">Gérer les comptes superviseur </w:t>
      </w:r>
      <w:r w:rsidR="001713AA">
        <w:t>et les créneaux</w:t>
      </w:r>
      <w:bookmarkEnd w:id="11"/>
    </w:p>
    <w:p w14:paraId="4792B12E" w14:textId="77777777" w:rsidR="00673646" w:rsidRPr="00673646" w:rsidRDefault="00673646" w:rsidP="00673646"/>
    <w:p w14:paraId="78F050B2" w14:textId="7A3CB2DD" w:rsidR="00542DCF" w:rsidRDefault="004E4054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50F0B753" wp14:editId="158FA80A">
            <wp:simplePos x="0" y="0"/>
            <wp:positionH relativeFrom="column">
              <wp:posOffset>-190500</wp:posOffset>
            </wp:positionH>
            <wp:positionV relativeFrom="paragraph">
              <wp:posOffset>360045</wp:posOffset>
            </wp:positionV>
            <wp:extent cx="5334000" cy="1561465"/>
            <wp:effectExtent l="0" t="0" r="0" b="635"/>
            <wp:wrapTight wrapText="bothSides">
              <wp:wrapPolygon edited="0">
                <wp:start x="0" y="0"/>
                <wp:lineTo x="0" y="21345"/>
                <wp:lineTo x="21523" y="21345"/>
                <wp:lineTo x="21523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0" t="31242" r="3669" b="44732"/>
                    <a:stretch/>
                  </pic:blipFill>
                  <pic:spPr bwMode="auto">
                    <a:xfrm>
                      <a:off x="0" y="0"/>
                      <a:ext cx="5334000" cy="156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DCF" w:rsidRPr="003B422D">
        <w:rPr>
          <w:sz w:val="24"/>
          <w:szCs w:val="24"/>
        </w:rPr>
        <w:t>L’administrateur doit pouvoir modifier, supprimer et ajouter des comptes superviseurs</w:t>
      </w:r>
      <w:r w:rsidR="00542DCF">
        <w:rPr>
          <w:sz w:val="24"/>
          <w:szCs w:val="24"/>
        </w:rPr>
        <w:t xml:space="preserve">.  </w:t>
      </w:r>
    </w:p>
    <w:p w14:paraId="3654BD8B" w14:textId="7D8F36F8" w:rsidR="00542DCF" w:rsidRDefault="00542DCF" w:rsidP="00542DCF">
      <w:pPr>
        <w:rPr>
          <w:sz w:val="24"/>
          <w:szCs w:val="24"/>
        </w:rPr>
      </w:pPr>
    </w:p>
    <w:p w14:paraId="421A2403" w14:textId="7C4ABA9D" w:rsidR="006D37B8" w:rsidRDefault="006D37B8" w:rsidP="00542DCF">
      <w:pPr>
        <w:rPr>
          <w:sz w:val="24"/>
          <w:szCs w:val="24"/>
        </w:rPr>
      </w:pPr>
    </w:p>
    <w:p w14:paraId="59E61FFB" w14:textId="6F4E7BE9" w:rsidR="004E4054" w:rsidRDefault="004E4054" w:rsidP="00542DCF">
      <w:pPr>
        <w:rPr>
          <w:sz w:val="24"/>
          <w:szCs w:val="24"/>
        </w:rPr>
      </w:pPr>
    </w:p>
    <w:p w14:paraId="30F47B6D" w14:textId="2E2FE016" w:rsidR="004E4054" w:rsidRDefault="004E4054" w:rsidP="00542DCF">
      <w:pPr>
        <w:rPr>
          <w:sz w:val="24"/>
          <w:szCs w:val="24"/>
        </w:rPr>
      </w:pPr>
    </w:p>
    <w:p w14:paraId="7DB47D83" w14:textId="103FFC69" w:rsidR="004E4054" w:rsidRDefault="004E4054" w:rsidP="00542DCF">
      <w:pPr>
        <w:rPr>
          <w:sz w:val="24"/>
          <w:szCs w:val="24"/>
        </w:rPr>
      </w:pPr>
    </w:p>
    <w:p w14:paraId="4F763B90" w14:textId="7B2FDEA8" w:rsidR="00C743D8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3E897B56" wp14:editId="1F6C2B61">
            <wp:simplePos x="0" y="0"/>
            <wp:positionH relativeFrom="margin">
              <wp:posOffset>-219075</wp:posOffset>
            </wp:positionH>
            <wp:positionV relativeFrom="paragraph">
              <wp:posOffset>136525</wp:posOffset>
            </wp:positionV>
            <wp:extent cx="5362575" cy="1671320"/>
            <wp:effectExtent l="0" t="0" r="9525" b="5080"/>
            <wp:wrapTight wrapText="bothSides">
              <wp:wrapPolygon edited="0">
                <wp:start x="0" y="0"/>
                <wp:lineTo x="0" y="21419"/>
                <wp:lineTo x="21562" y="21419"/>
                <wp:lineTo x="21562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91" t="31730" r="2420" b="43251"/>
                    <a:stretch/>
                  </pic:blipFill>
                  <pic:spPr bwMode="auto">
                    <a:xfrm>
                      <a:off x="0" y="0"/>
                      <a:ext cx="5362575" cy="1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05867" w14:textId="0124C896" w:rsidR="00C743D8" w:rsidRDefault="00C743D8" w:rsidP="00542DCF">
      <w:pPr>
        <w:rPr>
          <w:sz w:val="24"/>
          <w:szCs w:val="24"/>
        </w:rPr>
      </w:pPr>
    </w:p>
    <w:p w14:paraId="2421B71E" w14:textId="3D7E2E9A" w:rsidR="001713AA" w:rsidRDefault="001713AA" w:rsidP="00542DCF">
      <w:pPr>
        <w:rPr>
          <w:sz w:val="24"/>
          <w:szCs w:val="24"/>
        </w:rPr>
      </w:pPr>
    </w:p>
    <w:p w14:paraId="2CCEAC1A" w14:textId="0FAD3957" w:rsidR="001713AA" w:rsidRDefault="001713AA" w:rsidP="00542DCF">
      <w:pPr>
        <w:rPr>
          <w:sz w:val="24"/>
          <w:szCs w:val="24"/>
        </w:rPr>
      </w:pPr>
    </w:p>
    <w:p w14:paraId="037D748F" w14:textId="7EED3D08" w:rsidR="001713AA" w:rsidRDefault="001713AA" w:rsidP="00542DCF">
      <w:pPr>
        <w:rPr>
          <w:sz w:val="24"/>
          <w:szCs w:val="24"/>
        </w:rPr>
      </w:pPr>
    </w:p>
    <w:p w14:paraId="1783441E" w14:textId="13C8F3FE" w:rsidR="001713AA" w:rsidRDefault="001713AA" w:rsidP="00542DCF">
      <w:pPr>
        <w:rPr>
          <w:sz w:val="24"/>
          <w:szCs w:val="24"/>
        </w:rPr>
      </w:pPr>
    </w:p>
    <w:p w14:paraId="1F452341" w14:textId="77777777" w:rsidR="00E076A7" w:rsidRDefault="00E076A7" w:rsidP="00542DCF">
      <w:pPr>
        <w:rPr>
          <w:sz w:val="24"/>
          <w:szCs w:val="24"/>
        </w:rPr>
      </w:pPr>
    </w:p>
    <w:p w14:paraId="6884327D" w14:textId="50065E98" w:rsidR="00463263" w:rsidRDefault="001713AA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12A1880" wp14:editId="61DEAE6B">
            <wp:simplePos x="0" y="0"/>
            <wp:positionH relativeFrom="margin">
              <wp:align>center</wp:align>
            </wp:positionH>
            <wp:positionV relativeFrom="paragraph">
              <wp:posOffset>613212</wp:posOffset>
            </wp:positionV>
            <wp:extent cx="6838950" cy="1224915"/>
            <wp:effectExtent l="0" t="0" r="0" b="0"/>
            <wp:wrapTight wrapText="bothSides">
              <wp:wrapPolygon edited="0">
                <wp:start x="0" y="0"/>
                <wp:lineTo x="0" y="21163"/>
                <wp:lineTo x="21540" y="21163"/>
                <wp:lineTo x="21540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8" t="39158" r="34973" b="45228"/>
                    <a:stretch/>
                  </pic:blipFill>
                  <pic:spPr bwMode="auto">
                    <a:xfrm>
                      <a:off x="0" y="0"/>
                      <a:ext cx="6838950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3D8" w:rsidRPr="00ED43AE">
        <w:rPr>
          <w:sz w:val="24"/>
          <w:szCs w:val="24"/>
        </w:rPr>
        <w:t>Pe</w:t>
      </w:r>
      <w:r w:rsidR="00C743D8">
        <w:rPr>
          <w:sz w:val="24"/>
          <w:szCs w:val="24"/>
        </w:rPr>
        <w:t>rmet de supprimer grâce au paramètre « supprimer » passé par l’url. Lors de la requête SQL le serveur peut capter l’identifiant du compte superviseur à supprimer.</w:t>
      </w:r>
    </w:p>
    <w:p w14:paraId="2E8C15DA" w14:textId="3C9651E7" w:rsidR="00381276" w:rsidRPr="001713AA" w:rsidRDefault="00E076A7" w:rsidP="00542DCF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08C0FD51" wp14:editId="011001B9">
            <wp:simplePos x="0" y="0"/>
            <wp:positionH relativeFrom="margin">
              <wp:align>left</wp:align>
            </wp:positionH>
            <wp:positionV relativeFrom="paragraph">
              <wp:posOffset>678815</wp:posOffset>
            </wp:positionV>
            <wp:extent cx="6569253" cy="1319842"/>
            <wp:effectExtent l="0" t="0" r="3175" b="0"/>
            <wp:wrapTight wrapText="bothSides">
              <wp:wrapPolygon edited="0">
                <wp:start x="0" y="0"/>
                <wp:lineTo x="0" y="21205"/>
                <wp:lineTo x="21548" y="21205"/>
                <wp:lineTo x="21548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2" t="55778" r="31978" b="25652"/>
                    <a:stretch/>
                  </pic:blipFill>
                  <pic:spPr bwMode="auto">
                    <a:xfrm>
                      <a:off x="0" y="0"/>
                      <a:ext cx="6569253" cy="131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43D8">
        <w:rPr>
          <w:noProof/>
          <w:sz w:val="24"/>
          <w:szCs w:val="24"/>
        </w:rPr>
        <w:t>La</w:t>
      </w:r>
      <w:r w:rsidR="00C743D8">
        <w:rPr>
          <w:sz w:val="24"/>
          <w:szCs w:val="24"/>
        </w:rPr>
        <w:t xml:space="preserve"> modification suis</w:t>
      </w:r>
      <w:r w:rsidR="00C743D8" w:rsidRPr="00795ACA">
        <w:rPr>
          <w:sz w:val="24"/>
          <w:szCs w:val="24"/>
        </w:rPr>
        <w:t xml:space="preserve"> l</w:t>
      </w:r>
      <w:r w:rsidR="00C743D8">
        <w:rPr>
          <w:sz w:val="24"/>
          <w:szCs w:val="24"/>
        </w:rPr>
        <w:t>e</w:t>
      </w:r>
      <w:r w:rsidR="00C743D8" w:rsidRPr="00795ACA">
        <w:rPr>
          <w:sz w:val="24"/>
          <w:szCs w:val="24"/>
        </w:rPr>
        <w:t xml:space="preserve"> même principe que la suppression</w:t>
      </w:r>
      <w:r w:rsidR="00C743D8">
        <w:rPr>
          <w:sz w:val="24"/>
          <w:szCs w:val="24"/>
        </w:rPr>
        <w:t xml:space="preserve">. La requête </w:t>
      </w:r>
      <w:r w:rsidR="00C743D8" w:rsidRPr="00795ACA">
        <w:rPr>
          <w:sz w:val="24"/>
          <w:szCs w:val="24"/>
        </w:rPr>
        <w:t xml:space="preserve">permet de modifier le libellé pour un </w:t>
      </w:r>
      <w:r w:rsidR="00C743D8">
        <w:rPr>
          <w:sz w:val="24"/>
          <w:szCs w:val="24"/>
        </w:rPr>
        <w:t xml:space="preserve">« id » </w:t>
      </w:r>
      <w:r w:rsidR="00C743D8" w:rsidRPr="00795ACA">
        <w:rPr>
          <w:sz w:val="24"/>
          <w:szCs w:val="24"/>
        </w:rPr>
        <w:t>donné. La fonction « bindValue() » s’occupe de faire l’association des éléments récupérés par le serveur avec les variables SQL.</w:t>
      </w:r>
    </w:p>
    <w:p w14:paraId="68B907D1" w14:textId="545C18E8" w:rsidR="00542DCF" w:rsidRPr="00933824" w:rsidRDefault="00933824" w:rsidP="00542DCF">
      <w:pPr>
        <w:rPr>
          <w:sz w:val="24"/>
          <w:szCs w:val="24"/>
        </w:rPr>
      </w:pPr>
      <w:r w:rsidRPr="00933824">
        <w:rPr>
          <w:sz w:val="24"/>
          <w:szCs w:val="24"/>
        </w:rPr>
        <w:t>Pour ajouter il suffit</w:t>
      </w:r>
      <w:r>
        <w:rPr>
          <w:sz w:val="24"/>
          <w:szCs w:val="24"/>
        </w:rPr>
        <w:t xml:space="preserve"> de se connecter à la BDD, de récupérer le login et le mot de passe passé dans le formulaire et</w:t>
      </w:r>
      <w:r w:rsidRPr="00933824">
        <w:rPr>
          <w:sz w:val="24"/>
          <w:szCs w:val="24"/>
        </w:rPr>
        <w:t xml:space="preserve"> </w:t>
      </w:r>
      <w:r>
        <w:rPr>
          <w:sz w:val="24"/>
          <w:szCs w:val="24"/>
        </w:rPr>
        <w:t>de faire une requête d’insertion.</w:t>
      </w:r>
    </w:p>
    <w:p w14:paraId="1D6DD796" w14:textId="1F3CB6E1" w:rsidR="00542DCF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5EABDDC9" wp14:editId="05F8E553">
            <wp:simplePos x="0" y="0"/>
            <wp:positionH relativeFrom="page">
              <wp:posOffset>3756025</wp:posOffset>
            </wp:positionH>
            <wp:positionV relativeFrom="paragraph">
              <wp:posOffset>709295</wp:posOffset>
            </wp:positionV>
            <wp:extent cx="3368040" cy="1724025"/>
            <wp:effectExtent l="0" t="0" r="3810" b="9525"/>
            <wp:wrapTight wrapText="bothSides">
              <wp:wrapPolygon edited="0">
                <wp:start x="0" y="0"/>
                <wp:lineTo x="0" y="21481"/>
                <wp:lineTo x="21502" y="21481"/>
                <wp:lineTo x="21502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8" t="32334" r="33201" b="34450"/>
                    <a:stretch/>
                  </pic:blipFill>
                  <pic:spPr bwMode="auto">
                    <a:xfrm>
                      <a:off x="0" y="0"/>
                      <a:ext cx="336804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824">
        <w:rPr>
          <w:noProof/>
        </w:rPr>
        <w:drawing>
          <wp:inline distT="0" distB="0" distL="0" distR="0" wp14:anchorId="42717435" wp14:editId="7FA0473B">
            <wp:extent cx="6586765" cy="448573"/>
            <wp:effectExtent l="0" t="0" r="508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646" t="37017" r="36545" b="59386"/>
                    <a:stretch/>
                  </pic:blipFill>
                  <pic:spPr bwMode="auto">
                    <a:xfrm>
                      <a:off x="0" y="0"/>
                      <a:ext cx="7937911" cy="54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8B58" w14:textId="3F8FAB5C" w:rsidR="00933824" w:rsidRPr="00E076A7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2B71F99C" wp14:editId="7441EA2F">
            <wp:simplePos x="0" y="0"/>
            <wp:positionH relativeFrom="column">
              <wp:posOffset>-390525</wp:posOffset>
            </wp:positionH>
            <wp:positionV relativeFrom="paragraph">
              <wp:posOffset>166370</wp:posOffset>
            </wp:positionV>
            <wp:extent cx="3228975" cy="1719589"/>
            <wp:effectExtent l="0" t="0" r="0" b="0"/>
            <wp:wrapTight wrapText="bothSides">
              <wp:wrapPolygon edited="0">
                <wp:start x="0" y="0"/>
                <wp:lineTo x="0" y="21297"/>
                <wp:lineTo x="21409" y="21297"/>
                <wp:lineTo x="21409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32922" r="33532" b="30041"/>
                    <a:stretch/>
                  </pic:blipFill>
                  <pic:spPr bwMode="auto">
                    <a:xfrm>
                      <a:off x="0" y="0"/>
                      <a:ext cx="3228975" cy="17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522B1E" w14:textId="078233EF" w:rsidR="00E076A7" w:rsidRDefault="00542DCF" w:rsidP="00E076A7">
      <w:pPr>
        <w:pStyle w:val="Titre2"/>
      </w:pPr>
      <w:bookmarkStart w:id="12" w:name="_Toc39416637"/>
      <w:r w:rsidRPr="00EB3221">
        <w:t>Réservation de créneaux</w:t>
      </w:r>
      <w:bookmarkEnd w:id="12"/>
      <w:r w:rsidRPr="00EB3221">
        <w:t xml:space="preserve"> </w:t>
      </w:r>
    </w:p>
    <w:p w14:paraId="40CFCDD0" w14:textId="5744DF61" w:rsidR="00C433D4" w:rsidRPr="00433BDB" w:rsidRDefault="00433BDB" w:rsidP="00542DCF">
      <w:pPr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482B264B" wp14:editId="193D146A">
            <wp:simplePos x="0" y="0"/>
            <wp:positionH relativeFrom="margin">
              <wp:posOffset>-161925</wp:posOffset>
            </wp:positionH>
            <wp:positionV relativeFrom="paragraph">
              <wp:posOffset>428625</wp:posOffset>
            </wp:positionV>
            <wp:extent cx="6235416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14" y="21461"/>
                <wp:lineTo x="21514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408" r="1020" b="4338"/>
                    <a:stretch/>
                  </pic:blipFill>
                  <pic:spPr bwMode="auto">
                    <a:xfrm>
                      <a:off x="0" y="0"/>
                      <a:ext cx="6239956" cy="295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221">
        <w:rPr>
          <w:sz w:val="24"/>
          <w:szCs w:val="24"/>
        </w:rPr>
        <w:t>Les joueurs doivent pouvoir réserver un créneaux.</w:t>
      </w:r>
      <w:r>
        <w:rPr>
          <w:sz w:val="28"/>
          <w:szCs w:val="28"/>
          <w:u w:val="single"/>
        </w:rPr>
        <w:t xml:space="preserve"> </w:t>
      </w:r>
      <w:r w:rsidR="00CE4AF6">
        <w:rPr>
          <w:sz w:val="24"/>
          <w:szCs w:val="24"/>
        </w:rPr>
        <w:t>Voici un calendrier avec les créneaux disponibles. Le joueur doit cliquer sur l’heure qu’il désire.</w:t>
      </w:r>
    </w:p>
    <w:p w14:paraId="1B7F0CE6" w14:textId="4B1ACD5D" w:rsidR="00E076A7" w:rsidRPr="00E076A7" w:rsidRDefault="00F3238A" w:rsidP="00542DCF">
      <w:pPr>
        <w:rPr>
          <w:sz w:val="28"/>
          <w:szCs w:val="28"/>
          <w:u w:val="single"/>
        </w:rPr>
      </w:pPr>
      <w:r w:rsidRPr="00673646">
        <w:rPr>
          <w:sz w:val="28"/>
          <w:szCs w:val="28"/>
          <w:u w:val="single"/>
        </w:rPr>
        <w:lastRenderedPageBreak/>
        <w:t>Fonctions du calendrier :</w:t>
      </w:r>
    </w:p>
    <w:p w14:paraId="506B1CFA" w14:textId="7CB82CB5" w:rsidR="00433BDB" w:rsidRDefault="00E076A7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61EDB4EF" wp14:editId="0C81546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993890" cy="1412240"/>
            <wp:effectExtent l="0" t="0" r="0" b="0"/>
            <wp:wrapTight wrapText="bothSides">
              <wp:wrapPolygon edited="0">
                <wp:start x="0" y="0"/>
                <wp:lineTo x="0" y="21270"/>
                <wp:lineTo x="21533" y="21270"/>
                <wp:lineTo x="21533" y="0"/>
                <wp:lineTo x="0" y="0"/>
              </wp:wrapPolygon>
            </wp:wrapTight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5" t="33192" r="17513" b="44939"/>
                    <a:stretch/>
                  </pic:blipFill>
                  <pic:spPr bwMode="auto">
                    <a:xfrm>
                      <a:off x="0" y="0"/>
                      <a:ext cx="6993890" cy="14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Voici le constructeur du calendrier</w:t>
      </w:r>
      <w:r w:rsidR="00433BDB">
        <w:rPr>
          <w:sz w:val="24"/>
          <w:szCs w:val="24"/>
        </w:rPr>
        <w:t> :</w:t>
      </w:r>
    </w:p>
    <w:p w14:paraId="6991961E" w14:textId="381CEC60" w:rsidR="00E076A7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5F7782BD" wp14:editId="610F72D2">
            <wp:simplePos x="0" y="0"/>
            <wp:positionH relativeFrom="margin">
              <wp:posOffset>-314325</wp:posOffset>
            </wp:positionH>
            <wp:positionV relativeFrom="paragraph">
              <wp:posOffset>1762125</wp:posOffset>
            </wp:positionV>
            <wp:extent cx="6134100" cy="2630170"/>
            <wp:effectExtent l="0" t="0" r="0" b="0"/>
            <wp:wrapTight wrapText="bothSides">
              <wp:wrapPolygon edited="0">
                <wp:start x="0" y="0"/>
                <wp:lineTo x="0" y="21433"/>
                <wp:lineTo x="21533" y="21433"/>
                <wp:lineTo x="21533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26040" r="28144" b="44284"/>
                    <a:stretch/>
                  </pic:blipFill>
                  <pic:spPr bwMode="auto">
                    <a:xfrm>
                      <a:off x="0" y="0"/>
                      <a:ext cx="6134100" cy="263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6A7">
        <w:rPr>
          <w:sz w:val="24"/>
          <w:szCs w:val="24"/>
        </w:rPr>
        <w:t>La fonction getWeeks permet de retourner le nombre de semaines dans le mois</w:t>
      </w:r>
      <w:r>
        <w:rPr>
          <w:sz w:val="24"/>
          <w:szCs w:val="24"/>
        </w:rPr>
        <w:t> :</w:t>
      </w:r>
    </w:p>
    <w:p w14:paraId="320149D9" w14:textId="3AC5B234" w:rsidR="00433BDB" w:rsidRDefault="00433BDB" w:rsidP="00542DCF">
      <w:pPr>
        <w:rPr>
          <w:sz w:val="24"/>
          <w:szCs w:val="24"/>
        </w:rPr>
      </w:pPr>
    </w:p>
    <w:p w14:paraId="3A6DFAF8" w14:textId="77777777" w:rsidR="00433BDB" w:rsidRDefault="00433BDB" w:rsidP="00542DCF">
      <w:pPr>
        <w:rPr>
          <w:sz w:val="24"/>
          <w:szCs w:val="24"/>
        </w:rPr>
      </w:pPr>
    </w:p>
    <w:p w14:paraId="7F93D0AF" w14:textId="77777777" w:rsidR="00433BDB" w:rsidRDefault="00433BDB" w:rsidP="00542DCF">
      <w:pPr>
        <w:rPr>
          <w:sz w:val="24"/>
          <w:szCs w:val="24"/>
        </w:rPr>
      </w:pPr>
    </w:p>
    <w:p w14:paraId="462E2CA9" w14:textId="77777777" w:rsidR="00433BDB" w:rsidRDefault="00433BDB" w:rsidP="00542DCF">
      <w:pPr>
        <w:rPr>
          <w:sz w:val="24"/>
          <w:szCs w:val="24"/>
        </w:rPr>
      </w:pPr>
    </w:p>
    <w:p w14:paraId="286448B4" w14:textId="77777777" w:rsidR="00433BDB" w:rsidRDefault="00433BDB" w:rsidP="00542DCF">
      <w:pPr>
        <w:rPr>
          <w:sz w:val="24"/>
          <w:szCs w:val="24"/>
        </w:rPr>
      </w:pPr>
    </w:p>
    <w:p w14:paraId="55404C18" w14:textId="77777777" w:rsidR="00433BDB" w:rsidRDefault="00433BDB" w:rsidP="00542DCF">
      <w:pPr>
        <w:rPr>
          <w:sz w:val="24"/>
          <w:szCs w:val="24"/>
        </w:rPr>
      </w:pPr>
    </w:p>
    <w:p w14:paraId="7D9C4A3D" w14:textId="77777777" w:rsidR="00433BDB" w:rsidRDefault="00433BDB" w:rsidP="00542DCF">
      <w:pPr>
        <w:rPr>
          <w:sz w:val="24"/>
          <w:szCs w:val="24"/>
        </w:rPr>
      </w:pPr>
    </w:p>
    <w:p w14:paraId="7129CE4F" w14:textId="77777777" w:rsidR="00433BDB" w:rsidRDefault="00433BDB" w:rsidP="00542DCF">
      <w:pPr>
        <w:rPr>
          <w:sz w:val="24"/>
          <w:szCs w:val="24"/>
        </w:rPr>
      </w:pPr>
    </w:p>
    <w:p w14:paraId="0A60BCFF" w14:textId="133DA00C" w:rsidR="00433BDB" w:rsidRDefault="00433BDB" w:rsidP="00542DCF">
      <w:pPr>
        <w:rPr>
          <w:sz w:val="24"/>
          <w:szCs w:val="24"/>
        </w:rPr>
      </w:pPr>
    </w:p>
    <w:p w14:paraId="3D71D150" w14:textId="74BF2FDE" w:rsidR="00C433D4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6B8840F3" wp14:editId="33859DE1">
            <wp:simplePos x="0" y="0"/>
            <wp:positionH relativeFrom="page">
              <wp:posOffset>476250</wp:posOffset>
            </wp:positionH>
            <wp:positionV relativeFrom="paragraph">
              <wp:posOffset>281305</wp:posOffset>
            </wp:positionV>
            <wp:extent cx="5775325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17" y="21474"/>
                <wp:lineTo x="21517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0" t="37237" r="38458" b="23468"/>
                    <a:stretch/>
                  </pic:blipFill>
                  <pic:spPr bwMode="auto">
                    <a:xfrm>
                      <a:off x="0" y="0"/>
                      <a:ext cx="57753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6A7">
        <w:rPr>
          <w:sz w:val="24"/>
          <w:szCs w:val="24"/>
        </w:rPr>
        <w:t>Ces deux fonctions permettent de naviguer entre les mois</w:t>
      </w:r>
      <w:r>
        <w:rPr>
          <w:sz w:val="24"/>
          <w:szCs w:val="24"/>
        </w:rPr>
        <w:t> :</w:t>
      </w:r>
    </w:p>
    <w:p w14:paraId="260323BA" w14:textId="00E9DA3F" w:rsidR="00F3238A" w:rsidRDefault="00F3238A" w:rsidP="00542DCF">
      <w:pPr>
        <w:rPr>
          <w:sz w:val="24"/>
          <w:szCs w:val="24"/>
        </w:rPr>
      </w:pPr>
    </w:p>
    <w:p w14:paraId="2EACF857" w14:textId="3772C60B" w:rsidR="009E131E" w:rsidRDefault="009E131E" w:rsidP="00542DCF">
      <w:pPr>
        <w:rPr>
          <w:sz w:val="24"/>
          <w:szCs w:val="24"/>
        </w:rPr>
      </w:pPr>
    </w:p>
    <w:p w14:paraId="5648B99E" w14:textId="09FF0DC8" w:rsidR="009E131E" w:rsidRDefault="009E131E" w:rsidP="00542DCF">
      <w:pPr>
        <w:rPr>
          <w:sz w:val="24"/>
          <w:szCs w:val="24"/>
        </w:rPr>
      </w:pPr>
    </w:p>
    <w:p w14:paraId="7591B430" w14:textId="022B4600" w:rsidR="00E076A7" w:rsidRDefault="00E076A7" w:rsidP="00542DCF">
      <w:pPr>
        <w:rPr>
          <w:sz w:val="24"/>
          <w:szCs w:val="24"/>
        </w:rPr>
      </w:pPr>
    </w:p>
    <w:p w14:paraId="1C22DC50" w14:textId="006AAD2D" w:rsidR="00E076A7" w:rsidRDefault="00E076A7" w:rsidP="00542DCF">
      <w:pPr>
        <w:rPr>
          <w:sz w:val="24"/>
          <w:szCs w:val="24"/>
        </w:rPr>
      </w:pPr>
    </w:p>
    <w:p w14:paraId="17824F19" w14:textId="7D212AF3" w:rsidR="00E076A7" w:rsidRDefault="00E076A7" w:rsidP="00542DCF">
      <w:pPr>
        <w:rPr>
          <w:sz w:val="24"/>
          <w:szCs w:val="24"/>
        </w:rPr>
      </w:pPr>
    </w:p>
    <w:p w14:paraId="7C79B2CF" w14:textId="63CDA177" w:rsidR="00E076A7" w:rsidRDefault="00E076A7" w:rsidP="00542DCF">
      <w:pPr>
        <w:rPr>
          <w:sz w:val="24"/>
          <w:szCs w:val="24"/>
        </w:rPr>
      </w:pPr>
    </w:p>
    <w:p w14:paraId="62B82C38" w14:textId="4E853FF4" w:rsidR="00E076A7" w:rsidRDefault="00E076A7" w:rsidP="00542DCF">
      <w:pPr>
        <w:rPr>
          <w:sz w:val="24"/>
          <w:szCs w:val="24"/>
        </w:rPr>
      </w:pPr>
    </w:p>
    <w:p w14:paraId="68F344C9" w14:textId="57A2C85B" w:rsidR="00E076A7" w:rsidRDefault="00E076A7" w:rsidP="00542DCF">
      <w:pPr>
        <w:rPr>
          <w:sz w:val="24"/>
          <w:szCs w:val="24"/>
        </w:rPr>
      </w:pPr>
    </w:p>
    <w:p w14:paraId="1AED3622" w14:textId="19427F7C" w:rsidR="00E076A7" w:rsidRDefault="00E076A7" w:rsidP="00542DCF">
      <w:pPr>
        <w:rPr>
          <w:sz w:val="24"/>
          <w:szCs w:val="24"/>
        </w:rPr>
      </w:pPr>
    </w:p>
    <w:p w14:paraId="05C05E73" w14:textId="77777777" w:rsidR="00E076A7" w:rsidRDefault="00E076A7" w:rsidP="00542DCF">
      <w:pPr>
        <w:rPr>
          <w:sz w:val="24"/>
          <w:szCs w:val="24"/>
        </w:rPr>
      </w:pPr>
    </w:p>
    <w:p w14:paraId="4359FA14" w14:textId="244CDC57" w:rsidR="00542DCF" w:rsidRDefault="00CE4AF6" w:rsidP="00542DC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Une fois la date et l’heure choisie, le joueur est redirigé vers un formulaire où il doit renseigner le nombres de personnes, son nom et son numéro de téléphone.</w:t>
      </w:r>
    </w:p>
    <w:p w14:paraId="6DDB9F1D" w14:textId="609DCC63" w:rsidR="00542DCF" w:rsidRDefault="00CE4AF6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79D711D" wp14:editId="38EB866F">
            <wp:simplePos x="0" y="0"/>
            <wp:positionH relativeFrom="column">
              <wp:posOffset>542925</wp:posOffset>
            </wp:positionH>
            <wp:positionV relativeFrom="paragraph">
              <wp:posOffset>0</wp:posOffset>
            </wp:positionV>
            <wp:extent cx="3752850" cy="2986405"/>
            <wp:effectExtent l="0" t="0" r="0" b="4445"/>
            <wp:wrapTight wrapText="bothSides">
              <wp:wrapPolygon edited="0">
                <wp:start x="0" y="0"/>
                <wp:lineTo x="0" y="21494"/>
                <wp:lineTo x="21490" y="21494"/>
                <wp:lineTo x="21490" y="0"/>
                <wp:lineTo x="0" y="0"/>
              </wp:wrapPolygon>
            </wp:wrapTight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8" t="31478" r="28493" b="6795"/>
                    <a:stretch/>
                  </pic:blipFill>
                  <pic:spPr bwMode="auto">
                    <a:xfrm>
                      <a:off x="0" y="0"/>
                      <a:ext cx="3752850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4112D" w14:textId="469568B2" w:rsidR="00542DCF" w:rsidRDefault="00542DCF" w:rsidP="00542DCF">
      <w:pPr>
        <w:rPr>
          <w:sz w:val="24"/>
          <w:szCs w:val="24"/>
        </w:rPr>
      </w:pPr>
    </w:p>
    <w:p w14:paraId="08C3A5B8" w14:textId="53A5CC13" w:rsidR="00542DCF" w:rsidRDefault="00542DCF" w:rsidP="00542DCF">
      <w:pPr>
        <w:rPr>
          <w:sz w:val="24"/>
          <w:szCs w:val="24"/>
        </w:rPr>
      </w:pPr>
    </w:p>
    <w:p w14:paraId="54B94A6D" w14:textId="27FAFA4F" w:rsidR="00542DCF" w:rsidRDefault="00542DCF" w:rsidP="00542DCF">
      <w:pPr>
        <w:rPr>
          <w:sz w:val="24"/>
          <w:szCs w:val="24"/>
        </w:rPr>
      </w:pPr>
    </w:p>
    <w:p w14:paraId="6369157B" w14:textId="1E911692" w:rsidR="00542DCF" w:rsidRDefault="00542DCF" w:rsidP="00542DCF">
      <w:pPr>
        <w:rPr>
          <w:sz w:val="24"/>
          <w:szCs w:val="24"/>
        </w:rPr>
      </w:pPr>
    </w:p>
    <w:p w14:paraId="516A0060" w14:textId="2810F575" w:rsidR="00542DCF" w:rsidRDefault="00542DCF" w:rsidP="00542DCF">
      <w:pPr>
        <w:rPr>
          <w:sz w:val="24"/>
          <w:szCs w:val="24"/>
        </w:rPr>
      </w:pPr>
    </w:p>
    <w:p w14:paraId="6A9D43E8" w14:textId="7B96AFDA" w:rsidR="00542DCF" w:rsidRDefault="00542DCF" w:rsidP="00542DCF">
      <w:pPr>
        <w:rPr>
          <w:sz w:val="24"/>
          <w:szCs w:val="24"/>
        </w:rPr>
      </w:pPr>
    </w:p>
    <w:p w14:paraId="2E42FDBD" w14:textId="214E2E91" w:rsidR="00542DCF" w:rsidRDefault="00542DCF" w:rsidP="00542DCF">
      <w:pPr>
        <w:rPr>
          <w:sz w:val="24"/>
          <w:szCs w:val="24"/>
        </w:rPr>
      </w:pPr>
    </w:p>
    <w:p w14:paraId="5B0D090F" w14:textId="2744D8EC" w:rsidR="00542DCF" w:rsidRDefault="00542DCF" w:rsidP="00542DCF">
      <w:pPr>
        <w:rPr>
          <w:sz w:val="24"/>
          <w:szCs w:val="24"/>
        </w:rPr>
      </w:pPr>
    </w:p>
    <w:p w14:paraId="1E2176A4" w14:textId="39A89146" w:rsidR="00542DCF" w:rsidRDefault="00542DCF" w:rsidP="00542DCF">
      <w:pPr>
        <w:rPr>
          <w:sz w:val="24"/>
          <w:szCs w:val="24"/>
        </w:rPr>
      </w:pPr>
    </w:p>
    <w:p w14:paraId="3ABE17F8" w14:textId="77777777" w:rsidR="00C433D4" w:rsidRDefault="00C433D4" w:rsidP="00542DCF">
      <w:pPr>
        <w:rPr>
          <w:sz w:val="24"/>
          <w:szCs w:val="24"/>
        </w:rPr>
      </w:pPr>
    </w:p>
    <w:p w14:paraId="33014669" w14:textId="5F28484E" w:rsidR="00CE4AF6" w:rsidRDefault="00433BDB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2A93D07" wp14:editId="7AB56BAA">
            <wp:simplePos x="0" y="0"/>
            <wp:positionH relativeFrom="margin">
              <wp:posOffset>-494665</wp:posOffset>
            </wp:positionH>
            <wp:positionV relativeFrom="paragraph">
              <wp:posOffset>650240</wp:posOffset>
            </wp:positionV>
            <wp:extent cx="7219980" cy="1380227"/>
            <wp:effectExtent l="0" t="0" r="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" t="10093" r="27" b="55199"/>
                    <a:stretch/>
                  </pic:blipFill>
                  <pic:spPr bwMode="auto">
                    <a:xfrm>
                      <a:off x="0" y="0"/>
                      <a:ext cx="7219980" cy="138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F6">
        <w:rPr>
          <w:sz w:val="24"/>
          <w:szCs w:val="24"/>
        </w:rPr>
        <w:t>Une fois la réservation effectuée, un message de remerciement est affiché avec un mot de passe permettant au joueur d</w:t>
      </w:r>
      <w:r w:rsidR="00BB2141">
        <w:rPr>
          <w:sz w:val="24"/>
          <w:szCs w:val="24"/>
        </w:rPr>
        <w:t>’accéder à la page « Ma réservation » pour</w:t>
      </w:r>
      <w:r w:rsidR="00CE4AF6">
        <w:rPr>
          <w:sz w:val="24"/>
          <w:szCs w:val="24"/>
        </w:rPr>
        <w:t xml:space="preserve"> consulter, modifier ou annuler sa réservation.</w:t>
      </w:r>
    </w:p>
    <w:p w14:paraId="0DA067FB" w14:textId="15F12515" w:rsidR="00542DCF" w:rsidRDefault="00542DCF" w:rsidP="00542DCF">
      <w:pPr>
        <w:rPr>
          <w:sz w:val="24"/>
          <w:szCs w:val="24"/>
        </w:rPr>
      </w:pPr>
    </w:p>
    <w:p w14:paraId="5DC1B98F" w14:textId="75C607D1" w:rsidR="00542DCF" w:rsidRDefault="00542DCF" w:rsidP="00542DCF">
      <w:pPr>
        <w:rPr>
          <w:sz w:val="24"/>
          <w:szCs w:val="24"/>
        </w:rPr>
      </w:pPr>
    </w:p>
    <w:p w14:paraId="6BF897AF" w14:textId="248E49CF" w:rsidR="00542DCF" w:rsidRDefault="00542DCF" w:rsidP="00542DCF">
      <w:pPr>
        <w:rPr>
          <w:sz w:val="24"/>
          <w:szCs w:val="24"/>
        </w:rPr>
      </w:pPr>
    </w:p>
    <w:p w14:paraId="3AE014A1" w14:textId="77777777" w:rsidR="00542DCF" w:rsidRDefault="00542DCF" w:rsidP="00542DCF">
      <w:pPr>
        <w:rPr>
          <w:sz w:val="24"/>
          <w:szCs w:val="24"/>
        </w:rPr>
      </w:pPr>
    </w:p>
    <w:p w14:paraId="274CEE21" w14:textId="77777777" w:rsidR="00433BDB" w:rsidRDefault="00433BDB" w:rsidP="00542DCF">
      <w:pPr>
        <w:rPr>
          <w:sz w:val="24"/>
          <w:szCs w:val="24"/>
        </w:rPr>
      </w:pPr>
    </w:p>
    <w:p w14:paraId="45B7BDB2" w14:textId="1BDB9C85" w:rsidR="00433BDB" w:rsidRDefault="00BB2141" w:rsidP="00433BDB">
      <w:pPr>
        <w:pStyle w:val="Titre2"/>
      </w:pPr>
      <w:bookmarkStart w:id="13" w:name="_Toc39416638"/>
      <w:r w:rsidRPr="00673646">
        <w:t>Consulter, modifier, annuler sa réservation :</w:t>
      </w:r>
      <w:bookmarkEnd w:id="13"/>
    </w:p>
    <w:p w14:paraId="531066AB" w14:textId="77777777" w:rsidR="00433BDB" w:rsidRPr="00433BDB" w:rsidRDefault="00433BDB" w:rsidP="00433BDB"/>
    <w:p w14:paraId="72239437" w14:textId="4FFF12D6" w:rsidR="00933824" w:rsidRDefault="00E076A7" w:rsidP="00933824">
      <w:r>
        <w:rPr>
          <w:noProof/>
        </w:rPr>
        <w:drawing>
          <wp:anchor distT="0" distB="0" distL="114300" distR="114300" simplePos="0" relativeHeight="251752448" behindDoc="1" locked="0" layoutInCell="1" allowOverlap="1" wp14:anchorId="79F916D3" wp14:editId="3F649624">
            <wp:simplePos x="0" y="0"/>
            <wp:positionH relativeFrom="margin">
              <wp:posOffset>2590800</wp:posOffset>
            </wp:positionH>
            <wp:positionV relativeFrom="paragraph">
              <wp:posOffset>407670</wp:posOffset>
            </wp:positionV>
            <wp:extent cx="3171825" cy="1885315"/>
            <wp:effectExtent l="0" t="0" r="9525" b="635"/>
            <wp:wrapTight wrapText="bothSides">
              <wp:wrapPolygon edited="0">
                <wp:start x="0" y="0"/>
                <wp:lineTo x="0" y="21389"/>
                <wp:lineTo x="21535" y="21389"/>
                <wp:lineTo x="21535" y="0"/>
                <wp:lineTo x="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1" t="31734" r="32534" b="30848"/>
                    <a:stretch/>
                  </pic:blipFill>
                  <pic:spPr bwMode="auto">
                    <a:xfrm>
                      <a:off x="0" y="0"/>
                      <a:ext cx="3171825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t>Pour consulter, modifier ou annuler sa réservation le joueur pourra accéder ca réservation grâce au mot de passe fournit à la fin de ca réservation.</w:t>
      </w:r>
    </w:p>
    <w:p w14:paraId="0F3DA5E3" w14:textId="77777777" w:rsidR="00E076A7" w:rsidRDefault="00E076A7" w:rsidP="00933824">
      <w:pPr>
        <w:rPr>
          <w:sz w:val="28"/>
          <w:szCs w:val="28"/>
          <w:u w:val="single"/>
        </w:rPr>
      </w:pPr>
    </w:p>
    <w:p w14:paraId="7EA50191" w14:textId="77777777" w:rsidR="00E076A7" w:rsidRDefault="00E076A7" w:rsidP="00933824">
      <w:pPr>
        <w:rPr>
          <w:sz w:val="28"/>
          <w:szCs w:val="28"/>
          <w:u w:val="single"/>
        </w:rPr>
      </w:pPr>
    </w:p>
    <w:p w14:paraId="63E57CD7" w14:textId="1B3A07D9" w:rsidR="00933824" w:rsidRDefault="00933824" w:rsidP="00933824">
      <w:r w:rsidRPr="00933824">
        <w:rPr>
          <w:sz w:val="28"/>
          <w:szCs w:val="28"/>
          <w:u w:val="single"/>
        </w:rPr>
        <w:t>Connexion </w:t>
      </w:r>
      <w:r>
        <w:t>:</w:t>
      </w:r>
    </w:p>
    <w:p w14:paraId="0F234CCC" w14:textId="3AA92DAD" w:rsidR="00933824" w:rsidRPr="00933824" w:rsidRDefault="00933824" w:rsidP="00933824"/>
    <w:p w14:paraId="0FBFAC57" w14:textId="1B844549" w:rsidR="00933824" w:rsidRPr="00933824" w:rsidRDefault="00933824" w:rsidP="00933824"/>
    <w:p w14:paraId="4CB09A64" w14:textId="5C0CC381" w:rsidR="00933824" w:rsidRDefault="00933824" w:rsidP="00542DCF">
      <w:pPr>
        <w:rPr>
          <w:sz w:val="28"/>
          <w:szCs w:val="28"/>
        </w:rPr>
      </w:pPr>
    </w:p>
    <w:p w14:paraId="0AFE5002" w14:textId="1F16AFF4" w:rsidR="00C433D4" w:rsidRPr="00343F94" w:rsidRDefault="00E076A7" w:rsidP="00542DCF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85F7C60" wp14:editId="564EAA78">
            <wp:simplePos x="0" y="0"/>
            <wp:positionH relativeFrom="column">
              <wp:posOffset>2085975</wp:posOffset>
            </wp:positionH>
            <wp:positionV relativeFrom="paragraph">
              <wp:posOffset>0</wp:posOffset>
            </wp:positionV>
            <wp:extent cx="3095625" cy="2778125"/>
            <wp:effectExtent l="0" t="0" r="9525" b="3175"/>
            <wp:wrapTight wrapText="bothSides">
              <wp:wrapPolygon edited="0">
                <wp:start x="0" y="0"/>
                <wp:lineTo x="0" y="21477"/>
                <wp:lineTo x="21534" y="21477"/>
                <wp:lineTo x="21534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8" t="18332" r="31818" b="21744"/>
                    <a:stretch/>
                  </pic:blipFill>
                  <pic:spPr bwMode="auto">
                    <a:xfrm>
                      <a:off x="0" y="0"/>
                      <a:ext cx="3095625" cy="27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DD52A" w14:textId="35447A5A" w:rsidR="00C433D4" w:rsidRPr="009E131E" w:rsidRDefault="00343F94" w:rsidP="00542DCF">
      <w:pPr>
        <w:rPr>
          <w:sz w:val="28"/>
          <w:szCs w:val="28"/>
          <w:u w:val="single"/>
        </w:rPr>
      </w:pPr>
      <w:r w:rsidRPr="009E131E">
        <w:rPr>
          <w:sz w:val="28"/>
          <w:szCs w:val="28"/>
          <w:u w:val="single"/>
        </w:rPr>
        <w:t>Ma réservation :</w:t>
      </w:r>
    </w:p>
    <w:p w14:paraId="7202E8B6" w14:textId="6803F351" w:rsidR="00C433D4" w:rsidRDefault="00C433D4" w:rsidP="00542DCF">
      <w:pPr>
        <w:rPr>
          <w:sz w:val="28"/>
          <w:szCs w:val="28"/>
        </w:rPr>
      </w:pPr>
    </w:p>
    <w:p w14:paraId="7914F492" w14:textId="33F7840B" w:rsidR="00343F94" w:rsidRDefault="00343F94" w:rsidP="00542DCF">
      <w:pPr>
        <w:rPr>
          <w:sz w:val="28"/>
          <w:szCs w:val="28"/>
        </w:rPr>
      </w:pPr>
    </w:p>
    <w:p w14:paraId="39916F57" w14:textId="1B69322D" w:rsidR="00343F94" w:rsidRDefault="00343F94" w:rsidP="00542DCF">
      <w:pPr>
        <w:rPr>
          <w:sz w:val="28"/>
          <w:szCs w:val="28"/>
        </w:rPr>
      </w:pPr>
    </w:p>
    <w:p w14:paraId="2DB6AC75" w14:textId="5402E29D" w:rsidR="00343F94" w:rsidRDefault="00343F94" w:rsidP="00542DCF">
      <w:pPr>
        <w:rPr>
          <w:sz w:val="28"/>
          <w:szCs w:val="28"/>
        </w:rPr>
      </w:pPr>
    </w:p>
    <w:p w14:paraId="0DBC8046" w14:textId="1391ABBD" w:rsidR="00343F94" w:rsidRDefault="00343F94" w:rsidP="00542DCF">
      <w:pPr>
        <w:rPr>
          <w:sz w:val="28"/>
          <w:szCs w:val="28"/>
        </w:rPr>
      </w:pPr>
    </w:p>
    <w:p w14:paraId="306D427A" w14:textId="77777777" w:rsidR="00C433D4" w:rsidRPr="003B422D" w:rsidRDefault="00C433D4" w:rsidP="00542DCF">
      <w:pPr>
        <w:rPr>
          <w:sz w:val="28"/>
          <w:szCs w:val="28"/>
        </w:rPr>
      </w:pPr>
    </w:p>
    <w:p w14:paraId="709A1C1B" w14:textId="77777777" w:rsidR="009E131E" w:rsidRPr="009E131E" w:rsidRDefault="009E131E" w:rsidP="009E131E"/>
    <w:p w14:paraId="67DEC8F5" w14:textId="518ABFA1" w:rsidR="00542DCF" w:rsidRDefault="00542DCF" w:rsidP="004C153A">
      <w:pPr>
        <w:pStyle w:val="Titre1"/>
      </w:pPr>
      <w:bookmarkStart w:id="14" w:name="_Toc39416639"/>
      <w:r w:rsidRPr="001F5B2E">
        <w:t xml:space="preserve">Réalisation </w:t>
      </w:r>
      <w:r>
        <w:t>système énigme musique</w:t>
      </w:r>
      <w:bookmarkEnd w:id="14"/>
    </w:p>
    <w:p w14:paraId="19213120" w14:textId="77777777" w:rsidR="00542DCF" w:rsidRDefault="00542DCF" w:rsidP="00542DCF"/>
    <w:p w14:paraId="29664702" w14:textId="3106FB33" w:rsidR="00542DCF" w:rsidRPr="00C83D44" w:rsidRDefault="004C153A" w:rsidP="00673646">
      <w:pPr>
        <w:pStyle w:val="Titre2"/>
        <w:numPr>
          <w:ilvl w:val="0"/>
          <w:numId w:val="12"/>
        </w:numPr>
      </w:pPr>
      <w:r>
        <w:t xml:space="preserve"> </w:t>
      </w:r>
      <w:bookmarkStart w:id="15" w:name="_Toc39416640"/>
      <w:r w:rsidR="00542DCF">
        <w:t>Câblages des différents composants</w:t>
      </w:r>
      <w:bookmarkEnd w:id="15"/>
    </w:p>
    <w:p w14:paraId="53BEDBE9" w14:textId="28FC2E08" w:rsidR="00542DCF" w:rsidRDefault="00542DCF" w:rsidP="00542DCF"/>
    <w:p w14:paraId="5C075EB9" w14:textId="6D7EB927" w:rsidR="00542DCF" w:rsidRDefault="00E076A7" w:rsidP="00542DCF">
      <w:r>
        <w:rPr>
          <w:noProof/>
        </w:rPr>
        <w:drawing>
          <wp:anchor distT="0" distB="0" distL="114300" distR="114300" simplePos="0" relativeHeight="251674624" behindDoc="1" locked="0" layoutInCell="1" allowOverlap="1" wp14:anchorId="41E2C979" wp14:editId="61360F53">
            <wp:simplePos x="0" y="0"/>
            <wp:positionH relativeFrom="column">
              <wp:posOffset>-457200</wp:posOffset>
            </wp:positionH>
            <wp:positionV relativeFrom="paragraph">
              <wp:posOffset>290195</wp:posOffset>
            </wp:positionV>
            <wp:extent cx="3314065" cy="3048000"/>
            <wp:effectExtent l="0" t="0" r="0" b="0"/>
            <wp:wrapTight wrapText="bothSides">
              <wp:wrapPolygon edited="0">
                <wp:start x="13285" y="135"/>
                <wp:lineTo x="13161" y="2565"/>
                <wp:lineTo x="3973" y="3105"/>
                <wp:lineTo x="13161" y="4725"/>
                <wp:lineTo x="13161" y="6885"/>
                <wp:lineTo x="11547" y="7965"/>
                <wp:lineTo x="11050" y="8370"/>
                <wp:lineTo x="11050" y="9045"/>
                <wp:lineTo x="10554" y="11205"/>
                <wp:lineTo x="869" y="12015"/>
                <wp:lineTo x="372" y="12015"/>
                <wp:lineTo x="372" y="16200"/>
                <wp:lineTo x="2856" y="17685"/>
                <wp:lineTo x="3973" y="17685"/>
                <wp:lineTo x="3849" y="20655"/>
                <wp:lineTo x="8691" y="20655"/>
                <wp:lineTo x="18997" y="20115"/>
                <wp:lineTo x="19245" y="12420"/>
                <wp:lineTo x="18748" y="11745"/>
                <wp:lineTo x="17507" y="11205"/>
                <wp:lineTo x="17383" y="9045"/>
                <wp:lineTo x="18252" y="9045"/>
                <wp:lineTo x="19493" y="7695"/>
                <wp:lineTo x="19245" y="675"/>
                <wp:lineTo x="19121" y="135"/>
                <wp:lineTo x="13285" y="135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7" t="9823" r="37091" b="17846"/>
                    <a:stretch/>
                  </pic:blipFill>
                  <pic:spPr bwMode="auto">
                    <a:xfrm>
                      <a:off x="0" y="0"/>
                      <a:ext cx="331406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9BA52" w14:textId="77777777" w:rsidR="00542DCF" w:rsidRDefault="00542DCF" w:rsidP="00542DCF"/>
    <w:p w14:paraId="52FDB0D5" w14:textId="3CAE1BBF" w:rsidR="00542DCF" w:rsidRDefault="00E076A7" w:rsidP="00542D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EC1A82E" wp14:editId="2F757230">
            <wp:simplePos x="0" y="0"/>
            <wp:positionH relativeFrom="column">
              <wp:posOffset>3267075</wp:posOffset>
            </wp:positionH>
            <wp:positionV relativeFrom="paragraph">
              <wp:posOffset>207010</wp:posOffset>
            </wp:positionV>
            <wp:extent cx="3350260" cy="1743075"/>
            <wp:effectExtent l="0" t="0" r="2540" b="9525"/>
            <wp:wrapTight wrapText="bothSides">
              <wp:wrapPolygon edited="0">
                <wp:start x="0" y="0"/>
                <wp:lineTo x="0" y="21482"/>
                <wp:lineTo x="21494" y="21482"/>
                <wp:lineTo x="21494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5BB6F" w14:textId="77777777" w:rsidR="00542DCF" w:rsidRDefault="00542DCF" w:rsidP="00542DCF">
      <w:pPr>
        <w:rPr>
          <w:noProof/>
        </w:rPr>
      </w:pPr>
    </w:p>
    <w:p w14:paraId="64A48C48" w14:textId="402CE878" w:rsidR="00542DCF" w:rsidRPr="00B55BDF" w:rsidRDefault="00542DCF" w:rsidP="00542DCF"/>
    <w:p w14:paraId="17A682C5" w14:textId="48D9E157" w:rsidR="00542DCF" w:rsidRPr="00B55BDF" w:rsidRDefault="00542DCF" w:rsidP="00542DCF"/>
    <w:p w14:paraId="69F38685" w14:textId="66935E1D" w:rsidR="00542DCF" w:rsidRPr="00B55BDF" w:rsidRDefault="00542DCF" w:rsidP="00542DCF"/>
    <w:p w14:paraId="3E7C9D0B" w14:textId="3173A5D8" w:rsidR="00542DCF" w:rsidRPr="00B55BDF" w:rsidRDefault="00542DCF" w:rsidP="00542DCF"/>
    <w:p w14:paraId="4DA18B15" w14:textId="77777777" w:rsidR="00542DCF" w:rsidRPr="00B55BDF" w:rsidRDefault="00542DCF" w:rsidP="00542DCF"/>
    <w:p w14:paraId="49618789" w14:textId="77777777" w:rsidR="00542DCF" w:rsidRPr="00B55BDF" w:rsidRDefault="00542DCF" w:rsidP="00542DCF"/>
    <w:p w14:paraId="3D99639E" w14:textId="4E8F83F5" w:rsidR="00542DCF" w:rsidRPr="00B55BDF" w:rsidRDefault="00542DCF" w:rsidP="00542DCF"/>
    <w:p w14:paraId="408F7DDD" w14:textId="0E9EBB3E" w:rsidR="00542DCF" w:rsidRPr="00B55BDF" w:rsidRDefault="00542DCF" w:rsidP="00542DCF"/>
    <w:p w14:paraId="2A318CA0" w14:textId="77777777" w:rsidR="00542DCF" w:rsidRDefault="00542DCF" w:rsidP="00542DCF"/>
    <w:p w14:paraId="201D7ACF" w14:textId="29043223" w:rsidR="00542DCF" w:rsidRDefault="00542DCF" w:rsidP="004C153A">
      <w:pPr>
        <w:pStyle w:val="Titre2"/>
      </w:pPr>
      <w:bookmarkStart w:id="16" w:name="_Toc39416641"/>
      <w:r>
        <w:t>Les différentes bibliothèques utilisées</w:t>
      </w:r>
      <w:bookmarkEnd w:id="16"/>
    </w:p>
    <w:p w14:paraId="25FD1A69" w14:textId="77777777" w:rsidR="00542DCF" w:rsidRDefault="00542DCF" w:rsidP="00542DCF">
      <w:pPr>
        <w:tabs>
          <w:tab w:val="left" w:pos="1386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485F8B0" wp14:editId="791EB969">
            <wp:simplePos x="0" y="0"/>
            <wp:positionH relativeFrom="margin">
              <wp:posOffset>-254381</wp:posOffset>
            </wp:positionH>
            <wp:positionV relativeFrom="paragraph">
              <wp:posOffset>295351</wp:posOffset>
            </wp:positionV>
            <wp:extent cx="1447800" cy="154305"/>
            <wp:effectExtent l="0" t="0" r="0" b="0"/>
            <wp:wrapTight wrapText="bothSides">
              <wp:wrapPolygon edited="0">
                <wp:start x="0" y="0"/>
                <wp:lineTo x="0" y="18667"/>
                <wp:lineTo x="21316" y="18667"/>
                <wp:lineTo x="21316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1015" r="92290" b="87572"/>
                    <a:stretch/>
                  </pic:blipFill>
                  <pic:spPr bwMode="auto">
                    <a:xfrm>
                      <a:off x="0" y="0"/>
                      <a:ext cx="1447800" cy="15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984BF" w14:textId="10E0B8A6" w:rsidR="00542DCF" w:rsidRPr="00433BDB" w:rsidRDefault="00542DCF" w:rsidP="00433BDB">
      <w:pPr>
        <w:tabs>
          <w:tab w:val="left" w:pos="1386"/>
        </w:tabs>
        <w:rPr>
          <w:sz w:val="24"/>
          <w:szCs w:val="24"/>
        </w:rPr>
      </w:pPr>
      <w:r>
        <w:rPr>
          <w:rFonts w:ascii="Trebuchet MS" w:hAnsi="Trebuchet MS"/>
          <w:color w:val="444444"/>
          <w:sz w:val="17"/>
          <w:szCs w:val="17"/>
          <w:shd w:val="clear" w:color="auto" w:fill="FFFFFF"/>
        </w:rPr>
        <w:t xml:space="preserve">: </w:t>
      </w:r>
      <w:r w:rsidR="00640035">
        <w:rPr>
          <w:sz w:val="24"/>
          <w:szCs w:val="24"/>
        </w:rPr>
        <w:t xml:space="preserve"> Aide </w:t>
      </w:r>
      <w:r w:rsidRPr="00B55BDF">
        <w:rPr>
          <w:sz w:val="24"/>
          <w:szCs w:val="24"/>
        </w:rPr>
        <w:t xml:space="preserve"> à l'abstraction matérielle, et à l'amélioration de la lisibilité du code.</w:t>
      </w:r>
      <w:r w:rsidR="00640035">
        <w:rPr>
          <w:sz w:val="24"/>
          <w:szCs w:val="24"/>
        </w:rPr>
        <w:t xml:space="preserve"> A</w:t>
      </w:r>
      <w:r w:rsidRPr="00B55BDF">
        <w:rPr>
          <w:sz w:val="24"/>
          <w:szCs w:val="24"/>
        </w:rPr>
        <w:t>utomatise les instructions </w:t>
      </w:r>
      <w:hyperlink r:id="rId55" w:history="1">
        <w:r w:rsidRPr="00B55BDF">
          <w:rPr>
            <w:sz w:val="24"/>
            <w:szCs w:val="24"/>
          </w:rPr>
          <w:t>pinMode</w:t>
        </w:r>
      </w:hyperlink>
      <w:r w:rsidRPr="00B55BDF">
        <w:rPr>
          <w:sz w:val="24"/>
          <w:szCs w:val="24"/>
        </w:rPr>
        <w:t> et </w:t>
      </w:r>
      <w:hyperlink r:id="rId56" w:history="1">
        <w:r w:rsidRPr="00B55BDF">
          <w:rPr>
            <w:sz w:val="24"/>
            <w:szCs w:val="24"/>
          </w:rPr>
          <w:t>digitalRead</w:t>
        </w:r>
      </w:hyperlink>
      <w:r w:rsidRPr="00B55BDF">
        <w:rPr>
          <w:sz w:val="24"/>
          <w:szCs w:val="24"/>
        </w:rPr>
        <w:t> appelées par l'utilisateur.</w:t>
      </w:r>
    </w:p>
    <w:p w14:paraId="61A663A2" w14:textId="11742378" w:rsidR="00542DCF" w:rsidRDefault="00640035" w:rsidP="00542DCF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C7D9F0C" wp14:editId="669E0E77">
            <wp:simplePos x="0" y="0"/>
            <wp:positionH relativeFrom="margin">
              <wp:posOffset>-246989</wp:posOffset>
            </wp:positionH>
            <wp:positionV relativeFrom="paragraph">
              <wp:posOffset>7671</wp:posOffset>
            </wp:positionV>
            <wp:extent cx="1463040" cy="146050"/>
            <wp:effectExtent l="0" t="0" r="3810" b="6350"/>
            <wp:wrapTight wrapText="bothSides">
              <wp:wrapPolygon edited="0">
                <wp:start x="0" y="0"/>
                <wp:lineTo x="0" y="19722"/>
                <wp:lineTo x="21375" y="19722"/>
                <wp:lineTo x="21375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2551" r="92842" b="86220"/>
                    <a:stretch/>
                  </pic:blipFill>
                  <pic:spPr bwMode="auto">
                    <a:xfrm>
                      <a:off x="0" y="0"/>
                      <a:ext cx="1463040" cy="1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DCF" w:rsidRPr="00640035">
        <w:rPr>
          <w:sz w:val="24"/>
          <w:szCs w:val="24"/>
        </w:rPr>
        <w:t xml:space="preserve">: </w:t>
      </w:r>
      <w:r w:rsidRPr="00640035">
        <w:rPr>
          <w:sz w:val="24"/>
          <w:szCs w:val="24"/>
        </w:rPr>
        <w:t>Permet la gestion du bus I2C.</w:t>
      </w:r>
      <w:r w:rsidR="00542DCF">
        <w:tab/>
      </w:r>
    </w:p>
    <w:p w14:paraId="47492C4C" w14:textId="77777777" w:rsidR="00542DCF" w:rsidRPr="00B55BDF" w:rsidRDefault="00542DCF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75251C1" wp14:editId="489688D5">
            <wp:simplePos x="0" y="0"/>
            <wp:positionH relativeFrom="margin">
              <wp:posOffset>-313055</wp:posOffset>
            </wp:positionH>
            <wp:positionV relativeFrom="paragraph">
              <wp:posOffset>276225</wp:posOffset>
            </wp:positionV>
            <wp:extent cx="2201545" cy="160655"/>
            <wp:effectExtent l="0" t="0" r="8255" b="0"/>
            <wp:wrapTight wrapText="bothSides">
              <wp:wrapPolygon edited="0">
                <wp:start x="0" y="0"/>
                <wp:lineTo x="0" y="17929"/>
                <wp:lineTo x="21494" y="17929"/>
                <wp:lineTo x="21494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3905" r="88910" b="84685"/>
                    <a:stretch/>
                  </pic:blipFill>
                  <pic:spPr bwMode="auto">
                    <a:xfrm>
                      <a:off x="0" y="0"/>
                      <a:ext cx="2201545" cy="1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2F68" w14:textId="6CEB1AC1" w:rsidR="00542DCF" w:rsidRDefault="00542DCF" w:rsidP="00542DCF">
      <w:pPr>
        <w:rPr>
          <w:sz w:val="24"/>
          <w:szCs w:val="24"/>
        </w:rPr>
      </w:pPr>
      <w:r w:rsidRPr="00B55BDF">
        <w:rPr>
          <w:sz w:val="24"/>
          <w:szCs w:val="24"/>
        </w:rPr>
        <w:t>:</w:t>
      </w:r>
      <w:r w:rsidR="00884AA7">
        <w:rPr>
          <w:sz w:val="24"/>
          <w:szCs w:val="24"/>
        </w:rPr>
        <w:t xml:space="preserve"> P</w:t>
      </w:r>
      <w:r w:rsidRPr="00B55BDF">
        <w:rPr>
          <w:sz w:val="24"/>
          <w:szCs w:val="24"/>
        </w:rPr>
        <w:t>ermet de contrôler les écrans LiquidCrystal ( LCD ) basés sur le chipset Hitachi HD44780, que l'on trouve sur la plupart des LCD textuels . </w:t>
      </w:r>
    </w:p>
    <w:p w14:paraId="3398F938" w14:textId="03C6A171" w:rsidR="00640035" w:rsidRDefault="00640035" w:rsidP="00542DC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693AC8F" wp14:editId="203C8AB8">
            <wp:simplePos x="0" y="0"/>
            <wp:positionH relativeFrom="margin">
              <wp:posOffset>-364490</wp:posOffset>
            </wp:positionH>
            <wp:positionV relativeFrom="paragraph">
              <wp:posOffset>353060</wp:posOffset>
            </wp:positionV>
            <wp:extent cx="1748155" cy="147320"/>
            <wp:effectExtent l="0" t="0" r="4445" b="5080"/>
            <wp:wrapTight wrapText="bothSides">
              <wp:wrapPolygon edited="0">
                <wp:start x="0" y="0"/>
                <wp:lineTo x="0" y="19552"/>
                <wp:lineTo x="21420" y="19552"/>
                <wp:lineTo x="21420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" t="15623" r="91600" b="83148"/>
                    <a:stretch/>
                  </pic:blipFill>
                  <pic:spPr bwMode="auto">
                    <a:xfrm>
                      <a:off x="0" y="0"/>
                      <a:ext cx="1748155" cy="14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5BBAA" w14:textId="2F89B6B9" w:rsidR="00D72F04" w:rsidRDefault="00640035" w:rsidP="00542DCF">
      <w:pPr>
        <w:rPr>
          <w:sz w:val="24"/>
          <w:szCs w:val="24"/>
        </w:rPr>
      </w:pPr>
      <w:r>
        <w:rPr>
          <w:sz w:val="24"/>
          <w:szCs w:val="24"/>
        </w:rPr>
        <w:t xml:space="preserve">: </w:t>
      </w:r>
      <w:r w:rsidRPr="00640035">
        <w:rPr>
          <w:sz w:val="24"/>
          <w:szCs w:val="24"/>
        </w:rPr>
        <w:t>Simplifie la gestion des mots de passe</w:t>
      </w:r>
      <w:r>
        <w:rPr>
          <w:rFonts w:ascii="Verdana" w:hAnsi="Verdana"/>
          <w:color w:val="4F4E4E"/>
          <w:sz w:val="27"/>
          <w:szCs w:val="27"/>
        </w:rPr>
        <w:t>.</w:t>
      </w:r>
    </w:p>
    <w:p w14:paraId="5133A163" w14:textId="77777777" w:rsidR="00884AA7" w:rsidRDefault="00884AA7" w:rsidP="00542DCF">
      <w:pPr>
        <w:rPr>
          <w:sz w:val="24"/>
          <w:szCs w:val="24"/>
        </w:rPr>
      </w:pPr>
    </w:p>
    <w:p w14:paraId="5A94BF23" w14:textId="050033BD" w:rsidR="00542DCF" w:rsidRDefault="00542DCF" w:rsidP="004C153A">
      <w:pPr>
        <w:pStyle w:val="Titre2"/>
      </w:pPr>
      <w:bookmarkStart w:id="17" w:name="_Toc39416642"/>
      <w:r>
        <w:t>Code de connexion</w:t>
      </w:r>
      <w:bookmarkEnd w:id="17"/>
      <w:r>
        <w:t xml:space="preserve"> </w:t>
      </w:r>
    </w:p>
    <w:p w14:paraId="73CD9FB7" w14:textId="51199380" w:rsidR="00381276" w:rsidRPr="00381276" w:rsidRDefault="00381276" w:rsidP="00381276"/>
    <w:p w14:paraId="049F5B1C" w14:textId="5B617C5E" w:rsidR="009D359D" w:rsidRPr="00AA1CE3" w:rsidRDefault="00381276" w:rsidP="00AA1CE3">
      <w:pPr>
        <w:pStyle w:val="Paragraphedeliste"/>
        <w:numPr>
          <w:ilvl w:val="0"/>
          <w:numId w:val="3"/>
        </w:numPr>
        <w:rPr>
          <w:b/>
          <w:bCs/>
        </w:rPr>
      </w:pPr>
      <w:r w:rsidRPr="00AA1CE3">
        <w:rPr>
          <w:b/>
          <w:bCs/>
        </w:rPr>
        <w:t>Pavé numérique :</w:t>
      </w:r>
      <w:r w:rsidRPr="00AA1CE3">
        <w:rPr>
          <w:b/>
          <w:bCs/>
          <w:noProof/>
        </w:rPr>
        <w:t xml:space="preserve"> </w:t>
      </w:r>
    </w:p>
    <w:p w14:paraId="7076F578" w14:textId="77777777" w:rsidR="009D359D" w:rsidRDefault="009D359D" w:rsidP="009D359D">
      <w:pPr>
        <w:pStyle w:val="Paragraphedeliste"/>
      </w:pPr>
    </w:p>
    <w:p w14:paraId="5BBEE9DB" w14:textId="4C980339" w:rsidR="009D359D" w:rsidRDefault="009D359D" w:rsidP="009D359D">
      <w:r>
        <w:rPr>
          <w:noProof/>
        </w:rPr>
        <w:drawing>
          <wp:anchor distT="0" distB="0" distL="114300" distR="114300" simplePos="0" relativeHeight="251679744" behindDoc="1" locked="0" layoutInCell="1" allowOverlap="1" wp14:anchorId="0B824E55" wp14:editId="7F514903">
            <wp:simplePos x="0" y="0"/>
            <wp:positionH relativeFrom="margin">
              <wp:posOffset>-122555</wp:posOffset>
            </wp:positionH>
            <wp:positionV relativeFrom="paragraph">
              <wp:posOffset>535940</wp:posOffset>
            </wp:positionV>
            <wp:extent cx="6477000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536" y="21397"/>
                <wp:lineTo x="2153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5" r="55376" b="65098"/>
                    <a:stretch/>
                  </pic:blipFill>
                  <pic:spPr bwMode="auto">
                    <a:xfrm>
                      <a:off x="0" y="0"/>
                      <a:ext cx="6477000" cy="155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Il faut tout d’abord déclaré la bibliothèque « Keypad.h », puis déclaré les lignes et les colonnes, ensuite il faut connecter les broches au lignes ou colonnes correspondant. </w:t>
      </w:r>
    </w:p>
    <w:p w14:paraId="156F1A2D" w14:textId="28A58D14" w:rsidR="009D359D" w:rsidRDefault="009D359D" w:rsidP="009D359D"/>
    <w:p w14:paraId="2366F378" w14:textId="14702456" w:rsidR="009D359D" w:rsidRDefault="009D359D" w:rsidP="009D359D">
      <w:r>
        <w:rPr>
          <w:noProof/>
        </w:rPr>
        <w:drawing>
          <wp:anchor distT="0" distB="0" distL="114300" distR="114300" simplePos="0" relativeHeight="251724800" behindDoc="1" locked="0" layoutInCell="1" allowOverlap="1" wp14:anchorId="15CE978D" wp14:editId="753245AA">
            <wp:simplePos x="0" y="0"/>
            <wp:positionH relativeFrom="margin">
              <wp:posOffset>-232410</wp:posOffset>
            </wp:positionH>
            <wp:positionV relativeFrom="paragraph">
              <wp:posOffset>555625</wp:posOffset>
            </wp:positionV>
            <wp:extent cx="6477000" cy="1191895"/>
            <wp:effectExtent l="0" t="0" r="0" b="8255"/>
            <wp:wrapTight wrapText="bothSides">
              <wp:wrapPolygon edited="0">
                <wp:start x="0" y="0"/>
                <wp:lineTo x="0" y="21404"/>
                <wp:lineTo x="21536" y="21404"/>
                <wp:lineTo x="21536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64" r="55376" b="46703"/>
                    <a:stretch/>
                  </pic:blipFill>
                  <pic:spPr bwMode="auto">
                    <a:xfrm>
                      <a:off x="0" y="0"/>
                      <a:ext cx="6477000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La bibliothèque « keypad » inclue un constructeur qui créé un « objet clavier», il faut ensuite ouvire le port série à 9600 bps. </w:t>
      </w:r>
    </w:p>
    <w:p w14:paraId="229AE677" w14:textId="77777777" w:rsidR="009D359D" w:rsidRDefault="009D359D" w:rsidP="009D359D"/>
    <w:p w14:paraId="4E4D3CEC" w14:textId="47AA6EC2" w:rsidR="009D359D" w:rsidRDefault="009D359D" w:rsidP="00E076A7">
      <w:r>
        <w:rPr>
          <w:noProof/>
        </w:rPr>
        <w:drawing>
          <wp:anchor distT="0" distB="0" distL="114300" distR="114300" simplePos="0" relativeHeight="251726848" behindDoc="1" locked="0" layoutInCell="1" allowOverlap="1" wp14:anchorId="35E02F1B" wp14:editId="3EE6CE58">
            <wp:simplePos x="0" y="0"/>
            <wp:positionH relativeFrom="margin">
              <wp:posOffset>-189230</wp:posOffset>
            </wp:positionH>
            <wp:positionV relativeFrom="paragraph">
              <wp:posOffset>361315</wp:posOffset>
            </wp:positionV>
            <wp:extent cx="6477000" cy="876935"/>
            <wp:effectExtent l="0" t="0" r="0" b="0"/>
            <wp:wrapTight wrapText="bothSides">
              <wp:wrapPolygon edited="0">
                <wp:start x="0" y="0"/>
                <wp:lineTo x="0" y="21115"/>
                <wp:lineTo x="21536" y="21115"/>
                <wp:lineTo x="21536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7" r="55376" b="33557"/>
                    <a:stretch/>
                  </pic:blipFill>
                  <pic:spPr bwMode="auto">
                    <a:xfrm>
                      <a:off x="0" y="0"/>
                      <a:ext cx="647700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Pour finir « keypad.getKey() » renvoie la touche appuyée et « Serial.println » l’écrit sur le port série</w:t>
      </w:r>
      <w:r w:rsidR="00640035">
        <w:t>.</w:t>
      </w:r>
    </w:p>
    <w:p w14:paraId="4653DD25" w14:textId="427ED74D" w:rsidR="00542DCF" w:rsidRDefault="00542DCF" w:rsidP="00AA1CE3">
      <w:pPr>
        <w:pStyle w:val="Paragraphedeliste"/>
        <w:numPr>
          <w:ilvl w:val="0"/>
          <w:numId w:val="3"/>
        </w:numPr>
        <w:tabs>
          <w:tab w:val="left" w:pos="2676"/>
        </w:tabs>
        <w:rPr>
          <w:b/>
          <w:bCs/>
        </w:rPr>
      </w:pPr>
      <w:r w:rsidRPr="00AA1CE3">
        <w:rPr>
          <w:b/>
          <w:bCs/>
        </w:rPr>
        <w:lastRenderedPageBreak/>
        <w:t>Ecran LCD :</w:t>
      </w:r>
    </w:p>
    <w:p w14:paraId="17168555" w14:textId="77777777" w:rsidR="00AA1CE3" w:rsidRPr="00AA1CE3" w:rsidRDefault="00AA1CE3" w:rsidP="00AA1CE3">
      <w:pPr>
        <w:pStyle w:val="Paragraphedeliste"/>
        <w:tabs>
          <w:tab w:val="left" w:pos="2676"/>
        </w:tabs>
        <w:rPr>
          <w:b/>
          <w:bCs/>
        </w:rPr>
      </w:pPr>
    </w:p>
    <w:p w14:paraId="1A57A4D8" w14:textId="07D2E0A8" w:rsidR="00542DCF" w:rsidRDefault="009D359D" w:rsidP="00542DCF">
      <w:pPr>
        <w:tabs>
          <w:tab w:val="left" w:pos="2676"/>
        </w:tabs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B0829C6" wp14:editId="7E3BC379">
            <wp:simplePos x="0" y="0"/>
            <wp:positionH relativeFrom="page">
              <wp:posOffset>636193</wp:posOffset>
            </wp:positionH>
            <wp:positionV relativeFrom="paragraph">
              <wp:posOffset>467538</wp:posOffset>
            </wp:positionV>
            <wp:extent cx="5934075" cy="687070"/>
            <wp:effectExtent l="0" t="0" r="9525" b="0"/>
            <wp:wrapTight wrapText="bothSides">
              <wp:wrapPolygon edited="0">
                <wp:start x="0" y="0"/>
                <wp:lineTo x="0" y="20961"/>
                <wp:lineTo x="21565" y="20961"/>
                <wp:lineTo x="21565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6" r="58071" b="78575"/>
                    <a:stretch/>
                  </pic:blipFill>
                  <pic:spPr bwMode="auto">
                    <a:xfrm>
                      <a:off x="0" y="0"/>
                      <a:ext cx="5934075" cy="68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Il faut tout d’abord déclaré les bibliothèque « Wire.h » et « LiquidCrystal_I2C.h »</w:t>
      </w:r>
      <w:r w:rsidR="00640035">
        <w:t>, puis définir la taille de l’écran (ici 16 par 2).</w:t>
      </w:r>
    </w:p>
    <w:p w14:paraId="2F5BA220" w14:textId="21EBDFB6" w:rsidR="00542DCF" w:rsidRPr="003C416B" w:rsidRDefault="00542DCF" w:rsidP="00542DCF"/>
    <w:p w14:paraId="69676D2E" w14:textId="1AD8C612" w:rsidR="00542DCF" w:rsidRDefault="00E076A7" w:rsidP="00542DCF">
      <w:r>
        <w:rPr>
          <w:noProof/>
        </w:rPr>
        <w:drawing>
          <wp:anchor distT="0" distB="0" distL="114300" distR="114300" simplePos="0" relativeHeight="251728896" behindDoc="1" locked="0" layoutInCell="1" allowOverlap="1" wp14:anchorId="4A774C7D" wp14:editId="119B0A16">
            <wp:simplePos x="0" y="0"/>
            <wp:positionH relativeFrom="margin">
              <wp:posOffset>-138430</wp:posOffset>
            </wp:positionH>
            <wp:positionV relativeFrom="paragraph">
              <wp:posOffset>269240</wp:posOffset>
            </wp:positionV>
            <wp:extent cx="5934075" cy="1463040"/>
            <wp:effectExtent l="0" t="0" r="9525" b="3810"/>
            <wp:wrapTight wrapText="bothSides">
              <wp:wrapPolygon edited="0">
                <wp:start x="0" y="0"/>
                <wp:lineTo x="0" y="21375"/>
                <wp:lineTo x="21565" y="21375"/>
                <wp:lineTo x="21565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5" r="58071" b="56332"/>
                    <a:stretch/>
                  </pic:blipFill>
                  <pic:spPr bwMode="auto">
                    <a:xfrm>
                      <a:off x="0" y="0"/>
                      <a:ext cx="593407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0035">
        <w:t>Il faut ensuite initialiser l’écran et la technologie Backlight. Pour finir il reste à écrire le message.</w:t>
      </w:r>
    </w:p>
    <w:p w14:paraId="33577A32" w14:textId="1FB8E12C" w:rsidR="00D72F04" w:rsidRDefault="00D72F04" w:rsidP="00542DCF"/>
    <w:p w14:paraId="60B20080" w14:textId="545787B0" w:rsidR="00D72F04" w:rsidRDefault="00D72F04" w:rsidP="00542DCF"/>
    <w:p w14:paraId="0EBFAB7C" w14:textId="6F5EA886" w:rsidR="00D72F04" w:rsidRDefault="00D72F04" w:rsidP="00542DCF"/>
    <w:p w14:paraId="4632029C" w14:textId="548C70B2" w:rsidR="00D72F04" w:rsidRDefault="00D72F04" w:rsidP="00542DCF"/>
    <w:p w14:paraId="5D27A855" w14:textId="084DCF0E" w:rsidR="00D72F04" w:rsidRDefault="00D72F04" w:rsidP="00542DCF"/>
    <w:p w14:paraId="1C554572" w14:textId="311082D1" w:rsidR="00337F35" w:rsidRDefault="00337F35" w:rsidP="00542DCF"/>
    <w:p w14:paraId="3FD46975" w14:textId="0DAB5D1F" w:rsidR="00542DCF" w:rsidRPr="00AA1CE3" w:rsidRDefault="00542DCF" w:rsidP="00AA1CE3">
      <w:pPr>
        <w:pStyle w:val="Paragraphedeliste"/>
        <w:numPr>
          <w:ilvl w:val="0"/>
          <w:numId w:val="3"/>
        </w:numPr>
        <w:rPr>
          <w:b/>
          <w:bCs/>
        </w:rPr>
      </w:pPr>
      <w:r w:rsidRPr="00AA1CE3">
        <w:rPr>
          <w:b/>
          <w:bCs/>
        </w:rPr>
        <w:t xml:space="preserve">Buzzer : </w:t>
      </w:r>
    </w:p>
    <w:p w14:paraId="0A68CECC" w14:textId="0F3E8AFC" w:rsidR="00640035" w:rsidRDefault="00640035" w:rsidP="00542DCF"/>
    <w:p w14:paraId="52DE8EFC" w14:textId="6D66AAB4" w:rsidR="00542DCF" w:rsidRDefault="00433BDB" w:rsidP="00542DCF">
      <w:r>
        <w:rPr>
          <w:noProof/>
        </w:rPr>
        <w:drawing>
          <wp:anchor distT="0" distB="0" distL="114300" distR="114300" simplePos="0" relativeHeight="251721728" behindDoc="1" locked="0" layoutInCell="1" allowOverlap="1" wp14:anchorId="4BFC8924" wp14:editId="165FA06F">
            <wp:simplePos x="0" y="0"/>
            <wp:positionH relativeFrom="margin">
              <wp:align>left</wp:align>
            </wp:positionH>
            <wp:positionV relativeFrom="paragraph">
              <wp:posOffset>127000</wp:posOffset>
            </wp:positionV>
            <wp:extent cx="2303145" cy="3277870"/>
            <wp:effectExtent l="0" t="0" r="1905" b="0"/>
            <wp:wrapTight wrapText="bothSides">
              <wp:wrapPolygon edited="0">
                <wp:start x="0" y="0"/>
                <wp:lineTo x="0" y="21466"/>
                <wp:lineTo x="21439" y="21466"/>
                <wp:lineTo x="21439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5" r="87995" b="59503"/>
                    <a:stretch/>
                  </pic:blipFill>
                  <pic:spPr bwMode="auto">
                    <a:xfrm>
                      <a:off x="0" y="0"/>
                      <a:ext cx="2303145" cy="327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03F73" w14:textId="744CB0F6" w:rsidR="00542DCF" w:rsidRDefault="00542DCF" w:rsidP="00542DCF"/>
    <w:p w14:paraId="532EF9D0" w14:textId="5A9A23CA" w:rsidR="00542DCF" w:rsidRPr="003C416B" w:rsidRDefault="00542DCF" w:rsidP="00542DCF"/>
    <w:p w14:paraId="659C737A" w14:textId="64051B75" w:rsidR="00381276" w:rsidRDefault="00381276" w:rsidP="00381276">
      <w:pPr>
        <w:pStyle w:val="Titre1"/>
        <w:numPr>
          <w:ilvl w:val="0"/>
          <w:numId w:val="0"/>
        </w:numPr>
      </w:pPr>
    </w:p>
    <w:p w14:paraId="2C1456F4" w14:textId="6509969B" w:rsidR="00D72F04" w:rsidRDefault="00D72F04" w:rsidP="00D72F04"/>
    <w:p w14:paraId="18338BAA" w14:textId="24AEC1BC" w:rsidR="00D72F04" w:rsidRDefault="00D72F04" w:rsidP="00D72F04"/>
    <w:p w14:paraId="678816A5" w14:textId="6AD9AC61" w:rsidR="00D72F04" w:rsidRDefault="00D72F04" w:rsidP="00D72F04"/>
    <w:p w14:paraId="3BB6E96B" w14:textId="477F6706" w:rsidR="00D72F04" w:rsidRDefault="00D72F04" w:rsidP="00D72F04"/>
    <w:p w14:paraId="00FF6C5D" w14:textId="6392F2A1" w:rsidR="00D72F04" w:rsidRDefault="00D72F04" w:rsidP="00D72F04"/>
    <w:p w14:paraId="3AEC8A0C" w14:textId="1D27A5C7" w:rsidR="00D72F04" w:rsidRDefault="00D72F04" w:rsidP="00D72F04"/>
    <w:p w14:paraId="795CEA69" w14:textId="74DAE898" w:rsidR="00D72F04" w:rsidRDefault="00D72F04" w:rsidP="00D72F04"/>
    <w:p w14:paraId="2EB9EE83" w14:textId="619EC3D2" w:rsidR="00D72F04" w:rsidRPr="00D72F04" w:rsidRDefault="00D72F04" w:rsidP="00D72F04">
      <w:r>
        <w:rPr>
          <w:noProof/>
        </w:rPr>
        <w:lastRenderedPageBreak/>
        <w:drawing>
          <wp:inline distT="0" distB="0" distL="0" distR="0" wp14:anchorId="13E1ED46" wp14:editId="0C2D1DAD">
            <wp:extent cx="5419725" cy="44435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0497" r="75221" b="23385"/>
                    <a:stretch/>
                  </pic:blipFill>
                  <pic:spPr bwMode="auto">
                    <a:xfrm>
                      <a:off x="0" y="0"/>
                      <a:ext cx="5419725" cy="44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E2335" w14:textId="546FD72D" w:rsidR="00542DCF" w:rsidRDefault="00542DCF" w:rsidP="00E076A7">
      <w:pPr>
        <w:pStyle w:val="Titre2"/>
        <w:numPr>
          <w:ilvl w:val="0"/>
          <w:numId w:val="0"/>
        </w:numPr>
        <w:ind w:left="502" w:hanging="360"/>
      </w:pPr>
      <w:bookmarkStart w:id="18" w:name="_Toc39416643"/>
      <w:r>
        <w:t>D.</w:t>
      </w:r>
      <w:r>
        <w:tab/>
        <w:t xml:space="preserve">Programme  </w:t>
      </w:r>
      <w:r w:rsidR="00673646">
        <w:t>pour jouer la musique et afficher le message grâce au mot de passe</w:t>
      </w:r>
      <w:bookmarkEnd w:id="18"/>
    </w:p>
    <w:p w14:paraId="7719AC6D" w14:textId="2A483C6E" w:rsidR="00542DCF" w:rsidRPr="003C416B" w:rsidRDefault="00542DCF" w:rsidP="00542DCF">
      <w:pPr>
        <w:tabs>
          <w:tab w:val="left" w:pos="1019"/>
        </w:tabs>
      </w:pPr>
    </w:p>
    <w:p w14:paraId="6E5A4066" w14:textId="413CB682" w:rsidR="00BC092C" w:rsidRDefault="00E72D1B" w:rsidP="00BC092C">
      <w:r>
        <w:t>Définition des touches pour valider et réinitialiser</w:t>
      </w:r>
    </w:p>
    <w:p w14:paraId="17657F72" w14:textId="30A027E0" w:rsidR="00BC092C" w:rsidRDefault="00D72F04" w:rsidP="00BC092C">
      <w:r>
        <w:rPr>
          <w:noProof/>
        </w:rPr>
        <w:drawing>
          <wp:inline distT="0" distB="0" distL="0" distR="0" wp14:anchorId="0B2692D9" wp14:editId="63CAB587">
            <wp:extent cx="5084445" cy="2495550"/>
            <wp:effectExtent l="0" t="0" r="190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5995" r="68756" b="46742"/>
                    <a:stretch/>
                  </pic:blipFill>
                  <pic:spPr bwMode="auto">
                    <a:xfrm>
                      <a:off x="0" y="0"/>
                      <a:ext cx="5103846" cy="250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6EB97" w14:textId="3A049BED" w:rsidR="00BC092C" w:rsidRPr="00BC092C" w:rsidRDefault="00E72D1B" w:rsidP="00BC092C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0DC3EFA6" wp14:editId="1CE1BF7C">
            <wp:simplePos x="0" y="0"/>
            <wp:positionH relativeFrom="column">
              <wp:posOffset>-161925</wp:posOffset>
            </wp:positionH>
            <wp:positionV relativeFrom="paragraph">
              <wp:posOffset>484505</wp:posOffset>
            </wp:positionV>
            <wp:extent cx="5467027" cy="3162300"/>
            <wp:effectExtent l="0" t="0" r="635" b="0"/>
            <wp:wrapTight wrapText="bothSides">
              <wp:wrapPolygon edited="0">
                <wp:start x="0" y="0"/>
                <wp:lineTo x="0" y="21470"/>
                <wp:lineTo x="21527" y="21470"/>
                <wp:lineTo x="21527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8" t="52536" r="18274" b="15177"/>
                    <a:stretch/>
                  </pic:blipFill>
                  <pic:spPr bwMode="auto">
                    <a:xfrm>
                      <a:off x="0" y="0"/>
                      <a:ext cx="546702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Vérification du mot de passe une fois que la touche pour valider est appuyée. Si le mot de passe est bon, on affiche « bravo » et on joue la musique.</w:t>
      </w:r>
    </w:p>
    <w:sectPr w:rsidR="00BC092C" w:rsidRPr="00BC092C" w:rsidSect="00BC092C">
      <w:headerReference w:type="default" r:id="rId62"/>
      <w:footerReference w:type="default" r:id="rId63"/>
      <w:pgSz w:w="11906" w:h="16838"/>
      <w:pgMar w:top="1440" w:right="1080" w:bottom="1440" w:left="1080" w:header="51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1225E" w14:textId="77777777" w:rsidR="001B584C" w:rsidRDefault="001B584C" w:rsidP="000A1FEF">
      <w:pPr>
        <w:spacing w:after="0" w:line="240" w:lineRule="auto"/>
      </w:pPr>
      <w:r>
        <w:separator/>
      </w:r>
    </w:p>
  </w:endnote>
  <w:endnote w:type="continuationSeparator" w:id="0">
    <w:p w14:paraId="2594A0EA" w14:textId="77777777" w:rsidR="001B584C" w:rsidRDefault="001B584C" w:rsidP="000A1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adea">
    <w:altName w:val="Calibri"/>
    <w:charset w:val="00"/>
    <w:family w:val="auto"/>
    <w:pitch w:val="variable"/>
    <w:sig w:usb0="00000007" w:usb1="00000000" w:usb2="00000000" w:usb3="00000000" w:csb0="00000093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7096C" w14:textId="77777777" w:rsidR="00C433D4" w:rsidRDefault="00C433D4">
    <w:pPr>
      <w:pStyle w:val="Pieddepage"/>
      <w:pBdr>
        <w:bottom w:val="single" w:sz="6" w:space="1" w:color="auto"/>
      </w:pBdr>
    </w:pPr>
  </w:p>
  <w:p w14:paraId="74F156B0" w14:textId="00924E2D" w:rsidR="00C433D4" w:rsidRDefault="00C433D4" w:rsidP="00BC092C">
    <w:pPr>
      <w:pStyle w:val="Pieddepage"/>
      <w:jc w:val="center"/>
    </w:pPr>
    <w:r>
      <w:t xml:space="preserve">C.DOHIN, G.MONVOISIN, N.GUIGAND                   </w:t>
    </w:r>
    <w:r>
      <w:tab/>
    </w:r>
    <w:r w:rsidRPr="000A1FEF">
      <w:rPr>
        <w:i/>
      </w:rPr>
      <w:fldChar w:fldCharType="begin"/>
    </w:r>
    <w:r w:rsidRPr="000A1FEF">
      <w:rPr>
        <w:i/>
      </w:rPr>
      <w:instrText xml:space="preserve"> DATE  \@ "dd/MM/yyyy"  \* MERGEFORMAT </w:instrText>
    </w:r>
    <w:r w:rsidRPr="000A1FEF">
      <w:rPr>
        <w:i/>
      </w:rPr>
      <w:fldChar w:fldCharType="separate"/>
    </w:r>
    <w:r w:rsidR="009D4077">
      <w:rPr>
        <w:i/>
        <w:noProof/>
      </w:rPr>
      <w:t>03/05/2020</w:t>
    </w:r>
    <w:r w:rsidRPr="000A1FEF">
      <w:rPr>
        <w:i/>
      </w:rPr>
      <w:fldChar w:fldCharType="end"/>
    </w:r>
    <w:r>
      <w:rPr>
        <w:i/>
      </w:rPr>
      <w:t xml:space="preserve">                                                                   </w:t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  <w: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169800" w14:textId="77777777" w:rsidR="001B584C" w:rsidRDefault="001B584C" w:rsidP="000A1FEF">
      <w:pPr>
        <w:spacing w:after="0" w:line="240" w:lineRule="auto"/>
      </w:pPr>
      <w:r>
        <w:separator/>
      </w:r>
    </w:p>
  </w:footnote>
  <w:footnote w:type="continuationSeparator" w:id="0">
    <w:p w14:paraId="09AD51AE" w14:textId="77777777" w:rsidR="001B584C" w:rsidRDefault="001B584C" w:rsidP="000A1F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198522" w14:textId="77777777" w:rsidR="00C433D4" w:rsidRDefault="00C433D4" w:rsidP="00BC092C">
    <w:pPr>
      <w:pStyle w:val="En-tte"/>
      <w:pBdr>
        <w:bottom w:val="single" w:sz="6" w:space="1" w:color="auto"/>
      </w:pBdr>
      <w:tabs>
        <w:tab w:val="left" w:pos="8263"/>
      </w:tabs>
      <w:rPr>
        <w:b/>
      </w:rPr>
    </w:pPr>
    <w:r w:rsidRPr="00BC092C">
      <w:rPr>
        <w:noProof/>
      </w:rPr>
      <w:drawing>
        <wp:anchor distT="0" distB="0" distL="114300" distR="114300" simplePos="0" relativeHeight="251659264" behindDoc="0" locked="0" layoutInCell="1" allowOverlap="1" wp14:anchorId="5CD68129" wp14:editId="634B6C0C">
          <wp:simplePos x="0" y="0"/>
          <wp:positionH relativeFrom="column">
            <wp:posOffset>3655464</wp:posOffset>
          </wp:positionH>
          <wp:positionV relativeFrom="paragraph">
            <wp:posOffset>-178571</wp:posOffset>
          </wp:positionV>
          <wp:extent cx="341831" cy="272691"/>
          <wp:effectExtent l="0" t="0" r="1270" b="0"/>
          <wp:wrapNone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1831" cy="2726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433D8F0A" wp14:editId="2BA5413C">
          <wp:simplePos x="0" y="0"/>
          <wp:positionH relativeFrom="margin">
            <wp:align>center</wp:align>
          </wp:positionH>
          <wp:positionV relativeFrom="paragraph">
            <wp:posOffset>-190447</wp:posOffset>
          </wp:positionV>
          <wp:extent cx="1120471" cy="354841"/>
          <wp:effectExtent l="0" t="0" r="3810" b="7620"/>
          <wp:wrapNone/>
          <wp:docPr id="4" name="Image 4" descr="RÃ©sultat de recherche d'images pour &quot;campus st fÃ©lix la salle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RÃ©sultat de recherche d'images pour &quot;campus st fÃ©lix la salle&quot;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0471" cy="35484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4"/>
      </w:rPr>
      <w:t>SFL6 – Escape Game Téléthon</w:t>
    </w:r>
    <w:r>
      <w:tab/>
    </w:r>
    <w:r>
      <w:tab/>
    </w:r>
    <w:r>
      <w:tab/>
      <w:t xml:space="preserve">                  </w:t>
    </w:r>
    <w:r w:rsidRPr="000A1FEF">
      <w:rPr>
        <w:b/>
      </w:rPr>
      <w:t>SN</w:t>
    </w:r>
    <w:r>
      <w:rPr>
        <w:b/>
      </w:rPr>
      <w:t>2</w:t>
    </w:r>
    <w:r w:rsidRPr="000A1FEF">
      <w:rPr>
        <w:b/>
      </w:rPr>
      <w:t>-B</w:t>
    </w:r>
  </w:p>
  <w:p w14:paraId="3F1520E0" w14:textId="77777777" w:rsidR="00C433D4" w:rsidRPr="000A1FEF" w:rsidRDefault="00C433D4">
    <w:pPr>
      <w:pStyle w:val="En-tte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80DCD"/>
    <w:multiLevelType w:val="hybridMultilevel"/>
    <w:tmpl w:val="B8F89BD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10340E6"/>
    <w:multiLevelType w:val="hybridMultilevel"/>
    <w:tmpl w:val="72246C32"/>
    <w:lvl w:ilvl="0" w:tplc="0B7862C6">
      <w:start w:val="1"/>
      <w:numFmt w:val="upperLetter"/>
      <w:pStyle w:val="Titre2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467F5"/>
    <w:multiLevelType w:val="hybridMultilevel"/>
    <w:tmpl w:val="9F84FDC0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61511"/>
    <w:multiLevelType w:val="hybridMultilevel"/>
    <w:tmpl w:val="F2AC36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A56F5"/>
    <w:multiLevelType w:val="hybridMultilevel"/>
    <w:tmpl w:val="8850C47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B37DB"/>
    <w:multiLevelType w:val="hybridMultilevel"/>
    <w:tmpl w:val="97D4329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91664"/>
    <w:multiLevelType w:val="hybridMultilevel"/>
    <w:tmpl w:val="52C267FE"/>
    <w:lvl w:ilvl="0" w:tplc="5BE869E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0F92208"/>
    <w:multiLevelType w:val="hybridMultilevel"/>
    <w:tmpl w:val="A7EA51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0522A9"/>
    <w:multiLevelType w:val="hybridMultilevel"/>
    <w:tmpl w:val="D3424B84"/>
    <w:lvl w:ilvl="0" w:tplc="29A4FE20">
      <w:start w:val="1"/>
      <w:numFmt w:val="upperLetter"/>
      <w:lvlText w:val="%1."/>
      <w:lvlJc w:val="left"/>
      <w:pPr>
        <w:ind w:left="502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C4559E"/>
    <w:multiLevelType w:val="hybridMultilevel"/>
    <w:tmpl w:val="D0D2B2D4"/>
    <w:lvl w:ilvl="0" w:tplc="EFDEBCC2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D43118"/>
    <w:multiLevelType w:val="hybridMultilevel"/>
    <w:tmpl w:val="2E7CA7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10"/>
  </w:num>
  <w:num w:numId="5">
    <w:abstractNumId w:val="7"/>
  </w:num>
  <w:num w:numId="6">
    <w:abstractNumId w:val="5"/>
  </w:num>
  <w:num w:numId="7">
    <w:abstractNumId w:val="2"/>
  </w:num>
  <w:num w:numId="8">
    <w:abstractNumId w:val="4"/>
  </w:num>
  <w:num w:numId="9">
    <w:abstractNumId w:val="1"/>
  </w:num>
  <w:num w:numId="10">
    <w:abstractNumId w:val="1"/>
    <w:lvlOverride w:ilvl="0">
      <w:startOverride w:val="1"/>
    </w:lvlOverride>
  </w:num>
  <w:num w:numId="11">
    <w:abstractNumId w:val="1"/>
  </w:num>
  <w:num w:numId="12">
    <w:abstractNumId w:val="1"/>
    <w:lvlOverride w:ilvl="0">
      <w:startOverride w:val="1"/>
    </w:lvlOverride>
  </w:num>
  <w:num w:numId="13">
    <w:abstractNumId w:val="6"/>
  </w:num>
  <w:num w:numId="14">
    <w:abstractNumId w:val="0"/>
  </w:num>
  <w:num w:numId="1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AF2"/>
    <w:rsid w:val="000A1FEF"/>
    <w:rsid w:val="001600F7"/>
    <w:rsid w:val="001713AA"/>
    <w:rsid w:val="0019460F"/>
    <w:rsid w:val="001B584C"/>
    <w:rsid w:val="00206288"/>
    <w:rsid w:val="00221758"/>
    <w:rsid w:val="002702C1"/>
    <w:rsid w:val="0029543E"/>
    <w:rsid w:val="002C2A30"/>
    <w:rsid w:val="00304693"/>
    <w:rsid w:val="00315FEB"/>
    <w:rsid w:val="00337F35"/>
    <w:rsid w:val="00343F94"/>
    <w:rsid w:val="00352785"/>
    <w:rsid w:val="00381276"/>
    <w:rsid w:val="003B07A3"/>
    <w:rsid w:val="003C28F3"/>
    <w:rsid w:val="00405516"/>
    <w:rsid w:val="00433BDB"/>
    <w:rsid w:val="00463263"/>
    <w:rsid w:val="00494E71"/>
    <w:rsid w:val="004A47B1"/>
    <w:rsid w:val="004B0B1B"/>
    <w:rsid w:val="004B1F92"/>
    <w:rsid w:val="004C153A"/>
    <w:rsid w:val="004E4054"/>
    <w:rsid w:val="00542DCF"/>
    <w:rsid w:val="00582CB8"/>
    <w:rsid w:val="00640035"/>
    <w:rsid w:val="00673646"/>
    <w:rsid w:val="0067475E"/>
    <w:rsid w:val="006D37B8"/>
    <w:rsid w:val="00770AF2"/>
    <w:rsid w:val="00775951"/>
    <w:rsid w:val="00795ACA"/>
    <w:rsid w:val="008672B0"/>
    <w:rsid w:val="00867EA8"/>
    <w:rsid w:val="00880AF7"/>
    <w:rsid w:val="00884AA7"/>
    <w:rsid w:val="009261C8"/>
    <w:rsid w:val="00933824"/>
    <w:rsid w:val="00942014"/>
    <w:rsid w:val="00947153"/>
    <w:rsid w:val="00990A28"/>
    <w:rsid w:val="009C1C5D"/>
    <w:rsid w:val="009D359D"/>
    <w:rsid w:val="009D4077"/>
    <w:rsid w:val="009E131E"/>
    <w:rsid w:val="00A74598"/>
    <w:rsid w:val="00AA1CE3"/>
    <w:rsid w:val="00AE7D32"/>
    <w:rsid w:val="00B41ED6"/>
    <w:rsid w:val="00BB2141"/>
    <w:rsid w:val="00BC092C"/>
    <w:rsid w:val="00C42424"/>
    <w:rsid w:val="00C433D4"/>
    <w:rsid w:val="00C44C6A"/>
    <w:rsid w:val="00C743D8"/>
    <w:rsid w:val="00CE4AF6"/>
    <w:rsid w:val="00D72F04"/>
    <w:rsid w:val="00D85093"/>
    <w:rsid w:val="00E076A7"/>
    <w:rsid w:val="00E43BA8"/>
    <w:rsid w:val="00E50445"/>
    <w:rsid w:val="00E72D1B"/>
    <w:rsid w:val="00EB3221"/>
    <w:rsid w:val="00ED43AE"/>
    <w:rsid w:val="00ED5C56"/>
    <w:rsid w:val="00F3238A"/>
    <w:rsid w:val="00F639FD"/>
    <w:rsid w:val="00FA22FD"/>
    <w:rsid w:val="00FA327C"/>
    <w:rsid w:val="00FB3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28B2D1"/>
  <w15:chartTrackingRefBased/>
  <w15:docId w15:val="{C47900F6-93B8-4A09-A4BC-0D0EBC1D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aliases w:val="TITRE PRINCIPALE (Perso)"/>
    <w:basedOn w:val="Normal"/>
    <w:next w:val="Normal"/>
    <w:link w:val="Titre1Car"/>
    <w:uiPriority w:val="9"/>
    <w:qFormat/>
    <w:rsid w:val="004C153A"/>
    <w:pPr>
      <w:keepNext/>
      <w:keepLines/>
      <w:numPr>
        <w:numId w:val="1"/>
      </w:numPr>
      <w:spacing w:before="240" w:after="0"/>
      <w:ind w:left="284" w:hanging="142"/>
      <w:jc w:val="center"/>
      <w:outlineLvl w:val="0"/>
    </w:pPr>
    <w:rPr>
      <w:rFonts w:ascii="Palatino Linotype" w:eastAsiaTheme="majorEastAsia" w:hAnsi="Palatino Linotype" w:cstheme="majorBidi"/>
      <w:b/>
      <w:color w:val="FF0000"/>
      <w:sz w:val="32"/>
      <w:szCs w:val="32"/>
    </w:rPr>
  </w:style>
  <w:style w:type="paragraph" w:styleId="Titre2">
    <w:name w:val="heading 2"/>
    <w:aliases w:val="Titre Secondaire (Perso)"/>
    <w:basedOn w:val="Normal"/>
    <w:next w:val="Normal"/>
    <w:link w:val="Titre2Car"/>
    <w:uiPriority w:val="9"/>
    <w:unhideWhenUsed/>
    <w:qFormat/>
    <w:rsid w:val="004C153A"/>
    <w:pPr>
      <w:keepNext/>
      <w:keepLines/>
      <w:numPr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re3">
    <w:name w:val="heading 3"/>
    <w:aliases w:val="Dernier titre (Perso)"/>
    <w:basedOn w:val="Normal"/>
    <w:next w:val="Normal"/>
    <w:link w:val="Titre3Car"/>
    <w:uiPriority w:val="9"/>
    <w:unhideWhenUsed/>
    <w:qFormat/>
    <w:rsid w:val="00ED5C56"/>
    <w:pPr>
      <w:keepNext/>
      <w:keepLines/>
      <w:spacing w:before="40" w:after="0"/>
      <w:ind w:firstLine="426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A1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1FEF"/>
  </w:style>
  <w:style w:type="paragraph" w:styleId="Pieddepage">
    <w:name w:val="footer"/>
    <w:basedOn w:val="Normal"/>
    <w:link w:val="PieddepageCar"/>
    <w:uiPriority w:val="99"/>
    <w:unhideWhenUsed/>
    <w:rsid w:val="000A1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1FEF"/>
  </w:style>
  <w:style w:type="character" w:customStyle="1" w:styleId="Titre1Car">
    <w:name w:val="Titre 1 Car"/>
    <w:aliases w:val="TITRE PRINCIPALE (Perso) Car"/>
    <w:basedOn w:val="Policepardfaut"/>
    <w:link w:val="Titre1"/>
    <w:uiPriority w:val="9"/>
    <w:rsid w:val="004C153A"/>
    <w:rPr>
      <w:rFonts w:ascii="Palatino Linotype" w:eastAsiaTheme="majorEastAsia" w:hAnsi="Palatino Linotype" w:cstheme="majorBidi"/>
      <w:b/>
      <w:color w:val="FF0000"/>
      <w:sz w:val="3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A1F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A1FEF"/>
    <w:rPr>
      <w:rFonts w:ascii="Segoe UI" w:hAnsi="Segoe UI" w:cs="Segoe UI"/>
      <w:sz w:val="18"/>
      <w:szCs w:val="18"/>
    </w:rPr>
  </w:style>
  <w:style w:type="character" w:customStyle="1" w:styleId="Titre2Car">
    <w:name w:val="Titre 2 Car"/>
    <w:aliases w:val="Titre Secondaire (Perso) Car"/>
    <w:basedOn w:val="Policepardfaut"/>
    <w:link w:val="Titre2"/>
    <w:uiPriority w:val="9"/>
    <w:rsid w:val="00ED5C56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itre3Car">
    <w:name w:val="Titre 3 Car"/>
    <w:aliases w:val="Dernier titre (Perso) Car"/>
    <w:basedOn w:val="Policepardfaut"/>
    <w:link w:val="Titre3"/>
    <w:uiPriority w:val="9"/>
    <w:rsid w:val="00ED5C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4C153A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FF0000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C153A"/>
    <w:rPr>
      <w:rFonts w:asciiTheme="majorHAnsi" w:eastAsiaTheme="majorEastAsia" w:hAnsiTheme="majorHAnsi" w:cstheme="majorBidi"/>
      <w:color w:val="FF0000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542DC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743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redactor-invisible-space">
    <w:name w:val="redactor-invisible-space"/>
    <w:basedOn w:val="Policepardfaut"/>
    <w:rsid w:val="00C743D8"/>
  </w:style>
  <w:style w:type="paragraph" w:styleId="En-ttedetabledesmatires">
    <w:name w:val="TOC Heading"/>
    <w:basedOn w:val="Titre1"/>
    <w:next w:val="Normal"/>
    <w:uiPriority w:val="39"/>
    <w:unhideWhenUsed/>
    <w:qFormat/>
    <w:rsid w:val="00E076A7"/>
    <w:pPr>
      <w:numPr>
        <w:numId w:val="0"/>
      </w:num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076A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76A7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E076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9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Colors" Target="diagrams/colors2.xml"/><Relationship Id="rId21" Type="http://schemas.openxmlformats.org/officeDocument/2006/relationships/image" Target="media/image6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://www.mon-club-elec.fr/pmwiki_reference_arduino/pmwiki.php?n=Main.PinMode" TargetMode="External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9.png"/><Relationship Id="rId11" Type="http://schemas.openxmlformats.org/officeDocument/2006/relationships/diagramData" Target="diagrams/data1.xml"/><Relationship Id="rId24" Type="http://schemas.openxmlformats.org/officeDocument/2006/relationships/diagramLayout" Target="diagrams/layout2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jpeg"/><Relationship Id="rId58" Type="http://schemas.openxmlformats.org/officeDocument/2006/relationships/image" Target="media/image36.png"/><Relationship Id="rId5" Type="http://schemas.openxmlformats.org/officeDocument/2006/relationships/numbering" Target="numbering.xml"/><Relationship Id="rId61" Type="http://schemas.openxmlformats.org/officeDocument/2006/relationships/image" Target="media/image39.png"/><Relationship Id="rId19" Type="http://schemas.openxmlformats.org/officeDocument/2006/relationships/image" Target="media/image4.png"/><Relationship Id="rId14" Type="http://schemas.openxmlformats.org/officeDocument/2006/relationships/diagramColors" Target="diagrams/colors1.xml"/><Relationship Id="rId22" Type="http://schemas.openxmlformats.org/officeDocument/2006/relationships/image" Target="media/image7.png"/><Relationship Id="rId27" Type="http://schemas.microsoft.com/office/2007/relationships/diagramDrawing" Target="diagrams/drawing2.xml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://www.mon-club-elec.fr/pmwiki_reference_arduino/pmwiki.php?n=Main.DigitalRead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3" Type="http://schemas.openxmlformats.org/officeDocument/2006/relationships/customXml" Target="../customXml/item3.xml"/><Relationship Id="rId12" Type="http://schemas.openxmlformats.org/officeDocument/2006/relationships/diagramLayout" Target="diagrams/layout1.xml"/><Relationship Id="rId17" Type="http://schemas.openxmlformats.org/officeDocument/2006/relationships/image" Target="media/image2.png"/><Relationship Id="rId25" Type="http://schemas.openxmlformats.org/officeDocument/2006/relationships/diagramQuickStyle" Target="diagrams/quickStyle2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diagramDrawing" Target="diagrams/drawing1.xml"/><Relationship Id="rId23" Type="http://schemas.openxmlformats.org/officeDocument/2006/relationships/diagramData" Target="diagrams/data2.xm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3.png"/><Relationship Id="rId39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1.jpeg"/><Relationship Id="rId1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than\Documents\GitHub\Systeme-Escape-Game-Telethon\Commun\Mod&#232;le\Mod&#232;le%20Word%20Compte%20Rendu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C32B05-62EA-407A-B21C-2310C7945705}" type="doc">
      <dgm:prSet loTypeId="urn:microsoft.com/office/officeart/2008/layout/PictureAccentList" loCatId="list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en-US"/>
        </a:p>
      </dgm:t>
    </dgm:pt>
    <dgm:pt modelId="{42D71409-67F9-455C-8C6D-716D284AAA6B}">
      <dgm:prSet phldrT="[Text]"/>
      <dgm:spPr/>
      <dgm:t>
        <a:bodyPr/>
        <a:lstStyle/>
        <a:p>
          <a:r>
            <a:rPr lang="en-US" dirty="0"/>
            <a:t>Programmation</a:t>
          </a:r>
        </a:p>
      </dgm:t>
    </dgm:pt>
    <dgm:pt modelId="{51680ED1-AF6E-4B28-AE94-92B0EFB0DF7D}" type="parTrans" cxnId="{2AA9C11F-1F1D-428E-801A-47EAA766C99D}">
      <dgm:prSet/>
      <dgm:spPr/>
      <dgm:t>
        <a:bodyPr/>
        <a:lstStyle/>
        <a:p>
          <a:endParaRPr lang="en-US"/>
        </a:p>
      </dgm:t>
    </dgm:pt>
    <dgm:pt modelId="{478B7D3C-9FB4-4BC6-90AC-49960560DECD}" type="sibTrans" cxnId="{2AA9C11F-1F1D-428E-801A-47EAA766C99D}">
      <dgm:prSet/>
      <dgm:spPr/>
      <dgm:t>
        <a:bodyPr/>
        <a:lstStyle/>
        <a:p>
          <a:endParaRPr lang="en-US"/>
        </a:p>
      </dgm:t>
    </dgm:pt>
    <dgm:pt modelId="{F66099B6-DBBD-4AB0-82D2-877B80F846F7}">
      <dgm:prSet phldrT="[Text]"/>
      <dgm:spPr/>
      <dgm:t>
        <a:bodyPr/>
        <a:lstStyle/>
        <a:p>
          <a:r>
            <a:rPr lang="en-US" dirty="0"/>
            <a:t>Logiciels</a:t>
          </a:r>
        </a:p>
      </dgm:t>
    </dgm:pt>
    <dgm:pt modelId="{B09C8BFB-F41C-4AC4-AB94-F216E3081C2D}" type="parTrans" cxnId="{B4F3EA32-CE64-4A92-9BAE-BC57E5392B05}">
      <dgm:prSet/>
      <dgm:spPr/>
      <dgm:t>
        <a:bodyPr/>
        <a:lstStyle/>
        <a:p>
          <a:endParaRPr lang="en-US"/>
        </a:p>
      </dgm:t>
    </dgm:pt>
    <dgm:pt modelId="{BC531B32-9B0E-482E-BF91-65C61F17168D}" type="sibTrans" cxnId="{B4F3EA32-CE64-4A92-9BAE-BC57E5392B05}">
      <dgm:prSet/>
      <dgm:spPr/>
      <dgm:t>
        <a:bodyPr/>
        <a:lstStyle/>
        <a:p>
          <a:endParaRPr lang="en-US"/>
        </a:p>
      </dgm:t>
    </dgm:pt>
    <dgm:pt modelId="{B17E243C-7C2A-4497-B9FD-482B359D0E96}">
      <dgm:prSet phldrT="[Text]"/>
      <dgm:spPr/>
      <dgm:t>
        <a:bodyPr/>
        <a:lstStyle/>
        <a:p>
          <a:r>
            <a:rPr lang="en-US" dirty="0"/>
            <a:t>HTML, CSS</a:t>
          </a:r>
        </a:p>
      </dgm:t>
    </dgm:pt>
    <dgm:pt modelId="{F4C2A7AC-34E8-4D4B-8CAD-30BF80238ED3}" type="parTrans" cxnId="{0597D6FD-4CF2-4637-AF70-2E5616A37BE9}">
      <dgm:prSet/>
      <dgm:spPr/>
      <dgm:t>
        <a:bodyPr/>
        <a:lstStyle/>
        <a:p>
          <a:endParaRPr lang="en-US"/>
        </a:p>
      </dgm:t>
    </dgm:pt>
    <dgm:pt modelId="{E7F060AA-45D7-4369-8C24-1AC91630B148}" type="sibTrans" cxnId="{0597D6FD-4CF2-4637-AF70-2E5616A37BE9}">
      <dgm:prSet/>
      <dgm:spPr/>
      <dgm:t>
        <a:bodyPr/>
        <a:lstStyle/>
        <a:p>
          <a:endParaRPr lang="en-US"/>
        </a:p>
      </dgm:t>
    </dgm:pt>
    <dgm:pt modelId="{4C4A3CB7-DBB9-4565-BC61-1FDDCF34F6ED}">
      <dgm:prSet phldrT="[Text]"/>
      <dgm:spPr/>
      <dgm:t>
        <a:bodyPr/>
        <a:lstStyle/>
        <a:p>
          <a:r>
            <a:rPr lang="en-US" dirty="0"/>
            <a:t>Javascript</a:t>
          </a:r>
        </a:p>
      </dgm:t>
    </dgm:pt>
    <dgm:pt modelId="{2BEC9C80-EDC6-4CFE-8BC5-6D3B134D8DCB}" type="parTrans" cxnId="{ADEB0A01-AE6C-45F2-9F4B-8197DE8621B1}">
      <dgm:prSet/>
      <dgm:spPr/>
      <dgm:t>
        <a:bodyPr/>
        <a:lstStyle/>
        <a:p>
          <a:endParaRPr lang="en-US"/>
        </a:p>
      </dgm:t>
    </dgm:pt>
    <dgm:pt modelId="{957AF5A0-9A87-47C1-9915-684B01851EB2}" type="sibTrans" cxnId="{ADEB0A01-AE6C-45F2-9F4B-8197DE8621B1}">
      <dgm:prSet/>
      <dgm:spPr/>
      <dgm:t>
        <a:bodyPr/>
        <a:lstStyle/>
        <a:p>
          <a:endParaRPr lang="en-US"/>
        </a:p>
      </dgm:t>
    </dgm:pt>
    <dgm:pt modelId="{AC7C33C3-C5CF-4C2F-9B04-A63CEBAB6E60}">
      <dgm:prSet phldrT="[Text]"/>
      <dgm:spPr/>
      <dgm:t>
        <a:bodyPr/>
        <a:lstStyle/>
        <a:p>
          <a:r>
            <a:rPr lang="en-US" dirty="0"/>
            <a:t>JQuery</a:t>
          </a:r>
        </a:p>
      </dgm:t>
    </dgm:pt>
    <dgm:pt modelId="{7A56565C-F2D6-49F8-BEA2-70904860281D}" type="parTrans" cxnId="{C5E3E1E1-37BC-4936-B1E8-2C8545B6D104}">
      <dgm:prSet/>
      <dgm:spPr/>
      <dgm:t>
        <a:bodyPr/>
        <a:lstStyle/>
        <a:p>
          <a:endParaRPr lang="en-US"/>
        </a:p>
      </dgm:t>
    </dgm:pt>
    <dgm:pt modelId="{050B6C86-4C33-4897-BB57-AD5B514B95A8}" type="sibTrans" cxnId="{C5E3E1E1-37BC-4936-B1E8-2C8545B6D104}">
      <dgm:prSet/>
      <dgm:spPr/>
      <dgm:t>
        <a:bodyPr/>
        <a:lstStyle/>
        <a:p>
          <a:endParaRPr lang="en-US"/>
        </a:p>
      </dgm:t>
    </dgm:pt>
    <dgm:pt modelId="{C4116586-CCBE-4106-91AD-F93FD5742867}">
      <dgm:prSet phldrT="[Text]"/>
      <dgm:spPr/>
      <dgm:t>
        <a:bodyPr/>
        <a:lstStyle/>
        <a:p>
          <a:r>
            <a:rPr lang="en-US" dirty="0"/>
            <a:t>Bootstrap</a:t>
          </a:r>
        </a:p>
      </dgm:t>
    </dgm:pt>
    <dgm:pt modelId="{0F94EDBC-B693-4288-B37C-056D920045B8}" type="parTrans" cxnId="{3D46DF59-9FBC-4988-B9AC-7E77FBC7A81C}">
      <dgm:prSet/>
      <dgm:spPr/>
      <dgm:t>
        <a:bodyPr/>
        <a:lstStyle/>
        <a:p>
          <a:endParaRPr lang="en-US"/>
        </a:p>
      </dgm:t>
    </dgm:pt>
    <dgm:pt modelId="{3C835BBF-480A-4A9F-92C3-11A43F4B3F27}" type="sibTrans" cxnId="{3D46DF59-9FBC-4988-B9AC-7E77FBC7A81C}">
      <dgm:prSet/>
      <dgm:spPr/>
      <dgm:t>
        <a:bodyPr/>
        <a:lstStyle/>
        <a:p>
          <a:endParaRPr lang="en-US"/>
        </a:p>
      </dgm:t>
    </dgm:pt>
    <dgm:pt modelId="{DF3FDA3A-1B31-45D6-ACC1-0542B2F1C554}">
      <dgm:prSet phldrT="[Text]"/>
      <dgm:spPr/>
      <dgm:t>
        <a:bodyPr/>
        <a:lstStyle/>
        <a:p>
          <a:r>
            <a:rPr lang="en-US" dirty="0"/>
            <a:t>Apache/MySql</a:t>
          </a:r>
        </a:p>
      </dgm:t>
    </dgm:pt>
    <dgm:pt modelId="{80FF9A55-59DB-4DF8-BD6F-933493647152}" type="parTrans" cxnId="{C5CAAD37-B56E-45AF-BE25-98B45F0F57C0}">
      <dgm:prSet/>
      <dgm:spPr/>
      <dgm:t>
        <a:bodyPr/>
        <a:lstStyle/>
        <a:p>
          <a:endParaRPr lang="en-US"/>
        </a:p>
      </dgm:t>
    </dgm:pt>
    <dgm:pt modelId="{1180C60F-6FCC-4203-93C9-41AA5CE295E6}" type="sibTrans" cxnId="{C5CAAD37-B56E-45AF-BE25-98B45F0F57C0}">
      <dgm:prSet/>
      <dgm:spPr/>
      <dgm:t>
        <a:bodyPr/>
        <a:lstStyle/>
        <a:p>
          <a:endParaRPr lang="en-US"/>
        </a:p>
      </dgm:t>
    </dgm:pt>
    <dgm:pt modelId="{E192DF30-04FE-4E12-AAE1-0DAB17B3D20B}">
      <dgm:prSet phldrT="[Text]"/>
      <dgm:spPr/>
      <dgm:t>
        <a:bodyPr/>
        <a:lstStyle/>
        <a:p>
          <a:r>
            <a:rPr lang="en-US" dirty="0"/>
            <a:t>Workbench/MySql</a:t>
          </a:r>
        </a:p>
      </dgm:t>
    </dgm:pt>
    <dgm:pt modelId="{EF615724-B00F-42B5-8DA8-8FFD8AC0B100}" type="parTrans" cxnId="{55A3CA1A-6CCD-4A66-88D0-E1D0332DAA66}">
      <dgm:prSet/>
      <dgm:spPr/>
      <dgm:t>
        <a:bodyPr/>
        <a:lstStyle/>
        <a:p>
          <a:endParaRPr lang="en-US"/>
        </a:p>
      </dgm:t>
    </dgm:pt>
    <dgm:pt modelId="{F6D68A83-D6E8-44AD-A527-C68DFD50B877}" type="sibTrans" cxnId="{55A3CA1A-6CCD-4A66-88D0-E1D0332DAA66}">
      <dgm:prSet/>
      <dgm:spPr/>
      <dgm:t>
        <a:bodyPr/>
        <a:lstStyle/>
        <a:p>
          <a:endParaRPr lang="en-US"/>
        </a:p>
      </dgm:t>
    </dgm:pt>
    <dgm:pt modelId="{256D9216-BFD0-403A-8DAB-AA31607E052B}">
      <dgm:prSet phldrT="[Text]"/>
      <dgm:spPr/>
      <dgm:t>
        <a:bodyPr/>
        <a:lstStyle/>
        <a:p>
          <a:r>
            <a:rPr lang="en-US" dirty="0"/>
            <a:t>Netbeans</a:t>
          </a:r>
        </a:p>
      </dgm:t>
    </dgm:pt>
    <dgm:pt modelId="{5EFB47B4-E1D9-4853-ADCF-457E5B2FCAED}" type="parTrans" cxnId="{0225DF5C-907B-47C1-9A22-BFC80BA191A8}">
      <dgm:prSet/>
      <dgm:spPr/>
      <dgm:t>
        <a:bodyPr/>
        <a:lstStyle/>
        <a:p>
          <a:endParaRPr lang="en-US"/>
        </a:p>
      </dgm:t>
    </dgm:pt>
    <dgm:pt modelId="{C1385610-8945-4B59-860D-F17517226EC2}" type="sibTrans" cxnId="{0225DF5C-907B-47C1-9A22-BFC80BA191A8}">
      <dgm:prSet/>
      <dgm:spPr/>
      <dgm:t>
        <a:bodyPr/>
        <a:lstStyle/>
        <a:p>
          <a:endParaRPr lang="en-US"/>
        </a:p>
      </dgm:t>
    </dgm:pt>
    <dgm:pt modelId="{DD3AAE3A-B958-433E-88E6-4C5BC6122905}">
      <dgm:prSet phldrT="[Text]"/>
      <dgm:spPr/>
      <dgm:t>
        <a:bodyPr/>
        <a:lstStyle/>
        <a:p>
          <a:endParaRPr lang="en-US" dirty="0"/>
        </a:p>
      </dgm:t>
    </dgm:pt>
    <dgm:pt modelId="{075E931A-D910-48FF-9BCE-3773ED067283}" type="parTrans" cxnId="{E8C93842-ABD8-4105-AB93-A060745CE021}">
      <dgm:prSet/>
      <dgm:spPr/>
      <dgm:t>
        <a:bodyPr/>
        <a:lstStyle/>
        <a:p>
          <a:endParaRPr lang="en-US"/>
        </a:p>
      </dgm:t>
    </dgm:pt>
    <dgm:pt modelId="{7ED81C40-A43C-40C7-A9BB-A940664C2F42}" type="sibTrans" cxnId="{E8C93842-ABD8-4105-AB93-A060745CE021}">
      <dgm:prSet/>
      <dgm:spPr/>
      <dgm:t>
        <a:bodyPr/>
        <a:lstStyle/>
        <a:p>
          <a:endParaRPr lang="en-US"/>
        </a:p>
      </dgm:t>
    </dgm:pt>
    <dgm:pt modelId="{2AC9E542-8A55-4C7B-8A74-8D8DE322FB8F}" type="pres">
      <dgm:prSet presAssocID="{B9C32B05-62EA-407A-B21C-2310C7945705}" presName="layout" presStyleCnt="0">
        <dgm:presLayoutVars>
          <dgm:chMax/>
          <dgm:chPref/>
          <dgm:dir/>
          <dgm:animOne val="branch"/>
          <dgm:animLvl val="lvl"/>
          <dgm:resizeHandles/>
        </dgm:presLayoutVars>
      </dgm:prSet>
      <dgm:spPr/>
    </dgm:pt>
    <dgm:pt modelId="{AC9B2E63-BD03-490A-B50E-64C9DB5A87E8}" type="pres">
      <dgm:prSet presAssocID="{42D71409-67F9-455C-8C6D-716D284AAA6B}" presName="root" presStyleCnt="0">
        <dgm:presLayoutVars>
          <dgm:chMax/>
          <dgm:chPref val="4"/>
        </dgm:presLayoutVars>
      </dgm:prSet>
      <dgm:spPr/>
    </dgm:pt>
    <dgm:pt modelId="{A7E3E50B-332C-4D36-8A43-0A2C5DA377AF}" type="pres">
      <dgm:prSet presAssocID="{42D71409-67F9-455C-8C6D-716D284AAA6B}" presName="rootComposite" presStyleCnt="0">
        <dgm:presLayoutVars/>
      </dgm:prSet>
      <dgm:spPr/>
    </dgm:pt>
    <dgm:pt modelId="{8078184F-24B8-4545-BA03-C7C6937BE4DB}" type="pres">
      <dgm:prSet presAssocID="{42D71409-67F9-455C-8C6D-716D284AAA6B}" presName="rootText" presStyleLbl="node0" presStyleIdx="0" presStyleCnt="2">
        <dgm:presLayoutVars>
          <dgm:chMax/>
          <dgm:chPref val="4"/>
        </dgm:presLayoutVars>
      </dgm:prSet>
      <dgm:spPr/>
    </dgm:pt>
    <dgm:pt modelId="{F1B2B005-7DFC-4277-9D69-68B008ED1BB3}" type="pres">
      <dgm:prSet presAssocID="{42D71409-67F9-455C-8C6D-716D284AAA6B}" presName="childShape" presStyleCnt="0">
        <dgm:presLayoutVars>
          <dgm:chMax val="0"/>
          <dgm:chPref val="0"/>
        </dgm:presLayoutVars>
      </dgm:prSet>
      <dgm:spPr/>
    </dgm:pt>
    <dgm:pt modelId="{5C002414-F8F0-4CE2-BE3F-9C6F56B84795}" type="pres">
      <dgm:prSet presAssocID="{B17E243C-7C2A-4497-B9FD-482B359D0E96}" presName="childComposite" presStyleCnt="0">
        <dgm:presLayoutVars>
          <dgm:chMax val="0"/>
          <dgm:chPref val="0"/>
        </dgm:presLayoutVars>
      </dgm:prSet>
      <dgm:spPr/>
    </dgm:pt>
    <dgm:pt modelId="{D0D23D67-FC3E-48F1-AB0A-4E193A13C166}" type="pres">
      <dgm:prSet presAssocID="{B17E243C-7C2A-4497-B9FD-482B359D0E96}" presName="Image" presStyleLbl="node1" presStyleIdx="0" presStyleCnt="8"/>
      <dgm:spPr/>
    </dgm:pt>
    <dgm:pt modelId="{A19925E6-FDB3-4F2F-A450-EC88D366F3E3}" type="pres">
      <dgm:prSet presAssocID="{B17E243C-7C2A-4497-B9FD-482B359D0E96}" presName="childText" presStyleLbl="lnNode1" presStyleIdx="0" presStyleCnt="8">
        <dgm:presLayoutVars>
          <dgm:chMax val="0"/>
          <dgm:chPref val="0"/>
          <dgm:bulletEnabled val="1"/>
        </dgm:presLayoutVars>
      </dgm:prSet>
      <dgm:spPr/>
    </dgm:pt>
    <dgm:pt modelId="{E22E0DAC-0C1A-45A5-B085-66446F4DBE69}" type="pres">
      <dgm:prSet presAssocID="{4C4A3CB7-DBB9-4565-BC61-1FDDCF34F6ED}" presName="childComposite" presStyleCnt="0">
        <dgm:presLayoutVars>
          <dgm:chMax val="0"/>
          <dgm:chPref val="0"/>
        </dgm:presLayoutVars>
      </dgm:prSet>
      <dgm:spPr/>
    </dgm:pt>
    <dgm:pt modelId="{DA939A89-6207-4A02-9111-A8680F7E8D21}" type="pres">
      <dgm:prSet presAssocID="{4C4A3CB7-DBB9-4565-BC61-1FDDCF34F6ED}" presName="Image" presStyleLbl="node1" presStyleIdx="1" presStyleCnt="8"/>
      <dgm:spPr/>
    </dgm:pt>
    <dgm:pt modelId="{3836AB6B-1022-4237-A25F-BB07BD7F6FCA}" type="pres">
      <dgm:prSet presAssocID="{4C4A3CB7-DBB9-4565-BC61-1FDDCF34F6ED}" presName="childText" presStyleLbl="lnNode1" presStyleIdx="1" presStyleCnt="8">
        <dgm:presLayoutVars>
          <dgm:chMax val="0"/>
          <dgm:chPref val="0"/>
          <dgm:bulletEnabled val="1"/>
        </dgm:presLayoutVars>
      </dgm:prSet>
      <dgm:spPr/>
    </dgm:pt>
    <dgm:pt modelId="{5012F163-8B4B-4F64-8A24-4329F5AE3D48}" type="pres">
      <dgm:prSet presAssocID="{AC7C33C3-C5CF-4C2F-9B04-A63CEBAB6E60}" presName="childComposite" presStyleCnt="0">
        <dgm:presLayoutVars>
          <dgm:chMax val="0"/>
          <dgm:chPref val="0"/>
        </dgm:presLayoutVars>
      </dgm:prSet>
      <dgm:spPr/>
    </dgm:pt>
    <dgm:pt modelId="{5879BD05-E0D0-4D30-904C-8EEB030B9CAF}" type="pres">
      <dgm:prSet presAssocID="{AC7C33C3-C5CF-4C2F-9B04-A63CEBAB6E60}" presName="Image" presStyleLbl="node1" presStyleIdx="2" presStyleCnt="8"/>
      <dgm:spPr/>
    </dgm:pt>
    <dgm:pt modelId="{187FEF94-62CB-4504-805A-B9AF57839461}" type="pres">
      <dgm:prSet presAssocID="{AC7C33C3-C5CF-4C2F-9B04-A63CEBAB6E60}" presName="childText" presStyleLbl="lnNode1" presStyleIdx="2" presStyleCnt="8">
        <dgm:presLayoutVars>
          <dgm:chMax val="0"/>
          <dgm:chPref val="0"/>
          <dgm:bulletEnabled val="1"/>
        </dgm:presLayoutVars>
      </dgm:prSet>
      <dgm:spPr/>
    </dgm:pt>
    <dgm:pt modelId="{DE02B4DE-A76F-4F11-A604-5E3BB66A60FA}" type="pres">
      <dgm:prSet presAssocID="{C4116586-CCBE-4106-91AD-F93FD5742867}" presName="childComposite" presStyleCnt="0">
        <dgm:presLayoutVars>
          <dgm:chMax val="0"/>
          <dgm:chPref val="0"/>
        </dgm:presLayoutVars>
      </dgm:prSet>
      <dgm:spPr/>
    </dgm:pt>
    <dgm:pt modelId="{BEE90C18-57B8-4FDE-A34C-B465A9C9F4D5}" type="pres">
      <dgm:prSet presAssocID="{C4116586-CCBE-4106-91AD-F93FD5742867}" presName="Image" presStyleLbl="node1" presStyleIdx="3" presStyleCnt="8"/>
      <dgm:spPr/>
    </dgm:pt>
    <dgm:pt modelId="{0AEBEBE7-A6CB-458A-BCBF-CFAD956698B4}" type="pres">
      <dgm:prSet presAssocID="{C4116586-CCBE-4106-91AD-F93FD5742867}" presName="childText" presStyleLbl="lnNode1" presStyleIdx="3" presStyleCnt="8">
        <dgm:presLayoutVars>
          <dgm:chMax val="0"/>
          <dgm:chPref val="0"/>
          <dgm:bulletEnabled val="1"/>
        </dgm:presLayoutVars>
      </dgm:prSet>
      <dgm:spPr/>
    </dgm:pt>
    <dgm:pt modelId="{15387AFD-FA1E-477C-B38E-1AC407B8312C}" type="pres">
      <dgm:prSet presAssocID="{F66099B6-DBBD-4AB0-82D2-877B80F846F7}" presName="root" presStyleCnt="0">
        <dgm:presLayoutVars>
          <dgm:chMax/>
          <dgm:chPref val="4"/>
        </dgm:presLayoutVars>
      </dgm:prSet>
      <dgm:spPr/>
    </dgm:pt>
    <dgm:pt modelId="{5E3E5687-C87D-4E8E-9CC3-9BDBF92F2220}" type="pres">
      <dgm:prSet presAssocID="{F66099B6-DBBD-4AB0-82D2-877B80F846F7}" presName="rootComposite" presStyleCnt="0">
        <dgm:presLayoutVars/>
      </dgm:prSet>
      <dgm:spPr/>
    </dgm:pt>
    <dgm:pt modelId="{96C5A095-E701-40BA-92F5-D6ECEB0E775F}" type="pres">
      <dgm:prSet presAssocID="{F66099B6-DBBD-4AB0-82D2-877B80F846F7}" presName="rootText" presStyleLbl="node0" presStyleIdx="1" presStyleCnt="2">
        <dgm:presLayoutVars>
          <dgm:chMax/>
          <dgm:chPref val="4"/>
        </dgm:presLayoutVars>
      </dgm:prSet>
      <dgm:spPr/>
    </dgm:pt>
    <dgm:pt modelId="{5A39E87B-1BEA-4316-827C-293287632BCE}" type="pres">
      <dgm:prSet presAssocID="{F66099B6-DBBD-4AB0-82D2-877B80F846F7}" presName="childShape" presStyleCnt="0">
        <dgm:presLayoutVars>
          <dgm:chMax val="0"/>
          <dgm:chPref val="0"/>
        </dgm:presLayoutVars>
      </dgm:prSet>
      <dgm:spPr/>
    </dgm:pt>
    <dgm:pt modelId="{F5259ED7-4A0F-4E10-8B19-7F9860A6F8EA}" type="pres">
      <dgm:prSet presAssocID="{DF3FDA3A-1B31-45D6-ACC1-0542B2F1C554}" presName="childComposite" presStyleCnt="0">
        <dgm:presLayoutVars>
          <dgm:chMax val="0"/>
          <dgm:chPref val="0"/>
        </dgm:presLayoutVars>
      </dgm:prSet>
      <dgm:spPr/>
    </dgm:pt>
    <dgm:pt modelId="{FA940E67-1DED-4FF3-AC0C-6C11BAC61200}" type="pres">
      <dgm:prSet presAssocID="{DF3FDA3A-1B31-45D6-ACC1-0542B2F1C554}" presName="Image" presStyleLbl="node1" presStyleIdx="4" presStyleCnt="8"/>
      <dgm:spPr/>
    </dgm:pt>
    <dgm:pt modelId="{334AEAE1-F73B-42E9-A3EA-E79A8067213C}" type="pres">
      <dgm:prSet presAssocID="{DF3FDA3A-1B31-45D6-ACC1-0542B2F1C554}" presName="childText" presStyleLbl="lnNode1" presStyleIdx="4" presStyleCnt="8">
        <dgm:presLayoutVars>
          <dgm:chMax val="0"/>
          <dgm:chPref val="0"/>
          <dgm:bulletEnabled val="1"/>
        </dgm:presLayoutVars>
      </dgm:prSet>
      <dgm:spPr/>
    </dgm:pt>
    <dgm:pt modelId="{18E96DBC-EC4B-4846-B47B-6956C96A06FE}" type="pres">
      <dgm:prSet presAssocID="{E192DF30-04FE-4E12-AAE1-0DAB17B3D20B}" presName="childComposite" presStyleCnt="0">
        <dgm:presLayoutVars>
          <dgm:chMax val="0"/>
          <dgm:chPref val="0"/>
        </dgm:presLayoutVars>
      </dgm:prSet>
      <dgm:spPr/>
    </dgm:pt>
    <dgm:pt modelId="{CDFC69DD-CBDD-476C-989C-DC6B4D6D1D63}" type="pres">
      <dgm:prSet presAssocID="{E192DF30-04FE-4E12-AAE1-0DAB17B3D20B}" presName="Image" presStyleLbl="node1" presStyleIdx="5" presStyleCnt="8"/>
      <dgm:spPr/>
    </dgm:pt>
    <dgm:pt modelId="{F62C7DC8-8B7F-4D6D-8BD3-0D36B41166B4}" type="pres">
      <dgm:prSet presAssocID="{E192DF30-04FE-4E12-AAE1-0DAB17B3D20B}" presName="childText" presStyleLbl="lnNode1" presStyleIdx="5" presStyleCnt="8">
        <dgm:presLayoutVars>
          <dgm:chMax val="0"/>
          <dgm:chPref val="0"/>
          <dgm:bulletEnabled val="1"/>
        </dgm:presLayoutVars>
      </dgm:prSet>
      <dgm:spPr/>
    </dgm:pt>
    <dgm:pt modelId="{FA20B46D-EE68-43E2-BD0D-A3DE8DEDB25C}" type="pres">
      <dgm:prSet presAssocID="{256D9216-BFD0-403A-8DAB-AA31607E052B}" presName="childComposite" presStyleCnt="0">
        <dgm:presLayoutVars>
          <dgm:chMax val="0"/>
          <dgm:chPref val="0"/>
        </dgm:presLayoutVars>
      </dgm:prSet>
      <dgm:spPr/>
    </dgm:pt>
    <dgm:pt modelId="{9E6E8F5A-E7B7-43CF-9B81-5A3277670910}" type="pres">
      <dgm:prSet presAssocID="{256D9216-BFD0-403A-8DAB-AA31607E052B}" presName="Image" presStyleLbl="node1" presStyleIdx="6" presStyleCnt="8"/>
      <dgm:spPr/>
    </dgm:pt>
    <dgm:pt modelId="{014B3254-1301-4067-8A2D-92A5963BD94A}" type="pres">
      <dgm:prSet presAssocID="{256D9216-BFD0-403A-8DAB-AA31607E052B}" presName="childText" presStyleLbl="lnNode1" presStyleIdx="6" presStyleCnt="8">
        <dgm:presLayoutVars>
          <dgm:chMax val="0"/>
          <dgm:chPref val="0"/>
          <dgm:bulletEnabled val="1"/>
        </dgm:presLayoutVars>
      </dgm:prSet>
      <dgm:spPr/>
    </dgm:pt>
    <dgm:pt modelId="{45633B64-3D78-49E3-8572-AFCBE15BF1F6}" type="pres">
      <dgm:prSet presAssocID="{DD3AAE3A-B958-433E-88E6-4C5BC6122905}" presName="childComposite" presStyleCnt="0">
        <dgm:presLayoutVars>
          <dgm:chMax val="0"/>
          <dgm:chPref val="0"/>
        </dgm:presLayoutVars>
      </dgm:prSet>
      <dgm:spPr/>
    </dgm:pt>
    <dgm:pt modelId="{438AC64A-5098-43C3-80FE-DFA4545CEE0D}" type="pres">
      <dgm:prSet presAssocID="{DD3AAE3A-B958-433E-88E6-4C5BC6122905}" presName="Image" presStyleLbl="node1" presStyleIdx="7" presStyleCnt="8"/>
      <dgm:spPr/>
    </dgm:pt>
    <dgm:pt modelId="{FD14EF6F-EAD1-46B8-A0AE-CF1745E45C97}" type="pres">
      <dgm:prSet presAssocID="{DD3AAE3A-B958-433E-88E6-4C5BC6122905}" presName="childText" presStyleLbl="lnNode1" presStyleIdx="7" presStyleCnt="8">
        <dgm:presLayoutVars>
          <dgm:chMax val="0"/>
          <dgm:chPref val="0"/>
          <dgm:bulletEnabled val="1"/>
        </dgm:presLayoutVars>
      </dgm:prSet>
      <dgm:spPr/>
    </dgm:pt>
  </dgm:ptLst>
  <dgm:cxnLst>
    <dgm:cxn modelId="{ADEB0A01-AE6C-45F2-9F4B-8197DE8621B1}" srcId="{42D71409-67F9-455C-8C6D-716D284AAA6B}" destId="{4C4A3CB7-DBB9-4565-BC61-1FDDCF34F6ED}" srcOrd="1" destOrd="0" parTransId="{2BEC9C80-EDC6-4CFE-8BC5-6D3B134D8DCB}" sibTransId="{957AF5A0-9A87-47C1-9915-684B01851EB2}"/>
    <dgm:cxn modelId="{02C70409-1F42-49D1-967B-6D957939AF86}" type="presOf" srcId="{DD3AAE3A-B958-433E-88E6-4C5BC6122905}" destId="{FD14EF6F-EAD1-46B8-A0AE-CF1745E45C97}" srcOrd="0" destOrd="0" presId="urn:microsoft.com/office/officeart/2008/layout/PictureAccentList"/>
    <dgm:cxn modelId="{55A3CA1A-6CCD-4A66-88D0-E1D0332DAA66}" srcId="{F66099B6-DBBD-4AB0-82D2-877B80F846F7}" destId="{E192DF30-04FE-4E12-AAE1-0DAB17B3D20B}" srcOrd="1" destOrd="0" parTransId="{EF615724-B00F-42B5-8DA8-8FFD8AC0B100}" sibTransId="{F6D68A83-D6E8-44AD-A527-C68DFD50B877}"/>
    <dgm:cxn modelId="{0693681E-71A0-4AC7-B815-F497326D824D}" type="presOf" srcId="{42D71409-67F9-455C-8C6D-716D284AAA6B}" destId="{8078184F-24B8-4545-BA03-C7C6937BE4DB}" srcOrd="0" destOrd="0" presId="urn:microsoft.com/office/officeart/2008/layout/PictureAccentList"/>
    <dgm:cxn modelId="{2AA9C11F-1F1D-428E-801A-47EAA766C99D}" srcId="{B9C32B05-62EA-407A-B21C-2310C7945705}" destId="{42D71409-67F9-455C-8C6D-716D284AAA6B}" srcOrd="0" destOrd="0" parTransId="{51680ED1-AF6E-4B28-AE94-92B0EFB0DF7D}" sibTransId="{478B7D3C-9FB4-4BC6-90AC-49960560DECD}"/>
    <dgm:cxn modelId="{8A36582F-35F0-40B3-B36E-4B9BEA784978}" type="presOf" srcId="{F66099B6-DBBD-4AB0-82D2-877B80F846F7}" destId="{96C5A095-E701-40BA-92F5-D6ECEB0E775F}" srcOrd="0" destOrd="0" presId="urn:microsoft.com/office/officeart/2008/layout/PictureAccentList"/>
    <dgm:cxn modelId="{B4F3EA32-CE64-4A92-9BAE-BC57E5392B05}" srcId="{B9C32B05-62EA-407A-B21C-2310C7945705}" destId="{F66099B6-DBBD-4AB0-82D2-877B80F846F7}" srcOrd="1" destOrd="0" parTransId="{B09C8BFB-F41C-4AC4-AB94-F216E3081C2D}" sibTransId="{BC531B32-9B0E-482E-BF91-65C61F17168D}"/>
    <dgm:cxn modelId="{C5CAAD37-B56E-45AF-BE25-98B45F0F57C0}" srcId="{F66099B6-DBBD-4AB0-82D2-877B80F846F7}" destId="{DF3FDA3A-1B31-45D6-ACC1-0542B2F1C554}" srcOrd="0" destOrd="0" parTransId="{80FF9A55-59DB-4DF8-BD6F-933493647152}" sibTransId="{1180C60F-6FCC-4203-93C9-41AA5CE295E6}"/>
    <dgm:cxn modelId="{5856D83C-BC52-4A7B-A204-9A1A52C37B12}" type="presOf" srcId="{4C4A3CB7-DBB9-4565-BC61-1FDDCF34F6ED}" destId="{3836AB6B-1022-4237-A25F-BB07BD7F6FCA}" srcOrd="0" destOrd="0" presId="urn:microsoft.com/office/officeart/2008/layout/PictureAccentList"/>
    <dgm:cxn modelId="{5A79EC3F-237A-4459-89E9-FDF50255663C}" type="presOf" srcId="{B17E243C-7C2A-4497-B9FD-482B359D0E96}" destId="{A19925E6-FDB3-4F2F-A450-EC88D366F3E3}" srcOrd="0" destOrd="0" presId="urn:microsoft.com/office/officeart/2008/layout/PictureAccentList"/>
    <dgm:cxn modelId="{0225DF5C-907B-47C1-9A22-BFC80BA191A8}" srcId="{F66099B6-DBBD-4AB0-82D2-877B80F846F7}" destId="{256D9216-BFD0-403A-8DAB-AA31607E052B}" srcOrd="2" destOrd="0" parTransId="{5EFB47B4-E1D9-4853-ADCF-457E5B2FCAED}" sibTransId="{C1385610-8945-4B59-860D-F17517226EC2}"/>
    <dgm:cxn modelId="{1DABAE5D-C85C-43D8-A75D-20C7670C82F9}" type="presOf" srcId="{DF3FDA3A-1B31-45D6-ACC1-0542B2F1C554}" destId="{334AEAE1-F73B-42E9-A3EA-E79A8067213C}" srcOrd="0" destOrd="0" presId="urn:microsoft.com/office/officeart/2008/layout/PictureAccentList"/>
    <dgm:cxn modelId="{E8C93842-ABD8-4105-AB93-A060745CE021}" srcId="{F66099B6-DBBD-4AB0-82D2-877B80F846F7}" destId="{DD3AAE3A-B958-433E-88E6-4C5BC6122905}" srcOrd="3" destOrd="0" parTransId="{075E931A-D910-48FF-9BCE-3773ED067283}" sibTransId="{7ED81C40-A43C-40C7-A9BB-A940664C2F42}"/>
    <dgm:cxn modelId="{5F338773-24BF-4FAD-B67D-6AFC23A84FDF}" type="presOf" srcId="{E192DF30-04FE-4E12-AAE1-0DAB17B3D20B}" destId="{F62C7DC8-8B7F-4D6D-8BD3-0D36B41166B4}" srcOrd="0" destOrd="0" presId="urn:microsoft.com/office/officeart/2008/layout/PictureAccentList"/>
    <dgm:cxn modelId="{3D46DF59-9FBC-4988-B9AC-7E77FBC7A81C}" srcId="{42D71409-67F9-455C-8C6D-716D284AAA6B}" destId="{C4116586-CCBE-4106-91AD-F93FD5742867}" srcOrd="3" destOrd="0" parTransId="{0F94EDBC-B693-4288-B37C-056D920045B8}" sibTransId="{3C835BBF-480A-4A9F-92C3-11A43F4B3F27}"/>
    <dgm:cxn modelId="{0B758B7C-3C88-4362-B528-570DBF85D7BE}" type="presOf" srcId="{B9C32B05-62EA-407A-B21C-2310C7945705}" destId="{2AC9E542-8A55-4C7B-8A74-8D8DE322FB8F}" srcOrd="0" destOrd="0" presId="urn:microsoft.com/office/officeart/2008/layout/PictureAccentList"/>
    <dgm:cxn modelId="{F87717C3-6ABF-4426-B840-52303CBB0564}" type="presOf" srcId="{C4116586-CCBE-4106-91AD-F93FD5742867}" destId="{0AEBEBE7-A6CB-458A-BCBF-CFAD956698B4}" srcOrd="0" destOrd="0" presId="urn:microsoft.com/office/officeart/2008/layout/PictureAccentList"/>
    <dgm:cxn modelId="{323DB2D7-B2B1-40D4-A4BA-EC3D80A3E98D}" type="presOf" srcId="{256D9216-BFD0-403A-8DAB-AA31607E052B}" destId="{014B3254-1301-4067-8A2D-92A5963BD94A}" srcOrd="0" destOrd="0" presId="urn:microsoft.com/office/officeart/2008/layout/PictureAccentList"/>
    <dgm:cxn modelId="{C5E3E1E1-37BC-4936-B1E8-2C8545B6D104}" srcId="{42D71409-67F9-455C-8C6D-716D284AAA6B}" destId="{AC7C33C3-C5CF-4C2F-9B04-A63CEBAB6E60}" srcOrd="2" destOrd="0" parTransId="{7A56565C-F2D6-49F8-BEA2-70904860281D}" sibTransId="{050B6C86-4C33-4897-BB57-AD5B514B95A8}"/>
    <dgm:cxn modelId="{0597D6FD-4CF2-4637-AF70-2E5616A37BE9}" srcId="{42D71409-67F9-455C-8C6D-716D284AAA6B}" destId="{B17E243C-7C2A-4497-B9FD-482B359D0E96}" srcOrd="0" destOrd="0" parTransId="{F4C2A7AC-34E8-4D4B-8CAD-30BF80238ED3}" sibTransId="{E7F060AA-45D7-4369-8C24-1AC91630B148}"/>
    <dgm:cxn modelId="{0C987FFE-75E0-4E87-8FD1-235A8A515AE2}" type="presOf" srcId="{AC7C33C3-C5CF-4C2F-9B04-A63CEBAB6E60}" destId="{187FEF94-62CB-4504-805A-B9AF57839461}" srcOrd="0" destOrd="0" presId="urn:microsoft.com/office/officeart/2008/layout/PictureAccentList"/>
    <dgm:cxn modelId="{1D16829C-38D9-435C-B44E-71D1058376F9}" type="presParOf" srcId="{2AC9E542-8A55-4C7B-8A74-8D8DE322FB8F}" destId="{AC9B2E63-BD03-490A-B50E-64C9DB5A87E8}" srcOrd="0" destOrd="0" presId="urn:microsoft.com/office/officeart/2008/layout/PictureAccentList"/>
    <dgm:cxn modelId="{EE6BF168-DA8B-45A5-B459-1C962886EDFB}" type="presParOf" srcId="{AC9B2E63-BD03-490A-B50E-64C9DB5A87E8}" destId="{A7E3E50B-332C-4D36-8A43-0A2C5DA377AF}" srcOrd="0" destOrd="0" presId="urn:microsoft.com/office/officeart/2008/layout/PictureAccentList"/>
    <dgm:cxn modelId="{D5D27D49-2F5C-46AD-ABCA-68AE584FB325}" type="presParOf" srcId="{A7E3E50B-332C-4D36-8A43-0A2C5DA377AF}" destId="{8078184F-24B8-4545-BA03-C7C6937BE4DB}" srcOrd="0" destOrd="0" presId="urn:microsoft.com/office/officeart/2008/layout/PictureAccentList"/>
    <dgm:cxn modelId="{31F6126A-3988-437D-BC2A-40A1A1F6F2A8}" type="presParOf" srcId="{AC9B2E63-BD03-490A-B50E-64C9DB5A87E8}" destId="{F1B2B005-7DFC-4277-9D69-68B008ED1BB3}" srcOrd="1" destOrd="0" presId="urn:microsoft.com/office/officeart/2008/layout/PictureAccentList"/>
    <dgm:cxn modelId="{AE4B9F1D-7E5F-4E3F-8038-B40DB41B9950}" type="presParOf" srcId="{F1B2B005-7DFC-4277-9D69-68B008ED1BB3}" destId="{5C002414-F8F0-4CE2-BE3F-9C6F56B84795}" srcOrd="0" destOrd="0" presId="urn:microsoft.com/office/officeart/2008/layout/PictureAccentList"/>
    <dgm:cxn modelId="{A8B1F07A-204D-4431-A7AB-A0AA0828CF6C}" type="presParOf" srcId="{5C002414-F8F0-4CE2-BE3F-9C6F56B84795}" destId="{D0D23D67-FC3E-48F1-AB0A-4E193A13C166}" srcOrd="0" destOrd="0" presId="urn:microsoft.com/office/officeart/2008/layout/PictureAccentList"/>
    <dgm:cxn modelId="{8C7F0A86-2AD0-4718-87FF-EA8640A909C1}" type="presParOf" srcId="{5C002414-F8F0-4CE2-BE3F-9C6F56B84795}" destId="{A19925E6-FDB3-4F2F-A450-EC88D366F3E3}" srcOrd="1" destOrd="0" presId="urn:microsoft.com/office/officeart/2008/layout/PictureAccentList"/>
    <dgm:cxn modelId="{BF8C367A-AAAF-494D-AAC1-4A8392DC3C42}" type="presParOf" srcId="{F1B2B005-7DFC-4277-9D69-68B008ED1BB3}" destId="{E22E0DAC-0C1A-45A5-B085-66446F4DBE69}" srcOrd="1" destOrd="0" presId="urn:microsoft.com/office/officeart/2008/layout/PictureAccentList"/>
    <dgm:cxn modelId="{6929EA1B-3617-4114-B214-F932A9D0D528}" type="presParOf" srcId="{E22E0DAC-0C1A-45A5-B085-66446F4DBE69}" destId="{DA939A89-6207-4A02-9111-A8680F7E8D21}" srcOrd="0" destOrd="0" presId="urn:microsoft.com/office/officeart/2008/layout/PictureAccentList"/>
    <dgm:cxn modelId="{A5A0E543-E769-48AD-9981-F535B7D1C352}" type="presParOf" srcId="{E22E0DAC-0C1A-45A5-B085-66446F4DBE69}" destId="{3836AB6B-1022-4237-A25F-BB07BD7F6FCA}" srcOrd="1" destOrd="0" presId="urn:microsoft.com/office/officeart/2008/layout/PictureAccentList"/>
    <dgm:cxn modelId="{F2CBDD2F-1681-4C3B-8A92-B9616483FEB5}" type="presParOf" srcId="{F1B2B005-7DFC-4277-9D69-68B008ED1BB3}" destId="{5012F163-8B4B-4F64-8A24-4329F5AE3D48}" srcOrd="2" destOrd="0" presId="urn:microsoft.com/office/officeart/2008/layout/PictureAccentList"/>
    <dgm:cxn modelId="{E4B3E2B7-D5AC-4043-AAB0-1C8A3D3459E0}" type="presParOf" srcId="{5012F163-8B4B-4F64-8A24-4329F5AE3D48}" destId="{5879BD05-E0D0-4D30-904C-8EEB030B9CAF}" srcOrd="0" destOrd="0" presId="urn:microsoft.com/office/officeart/2008/layout/PictureAccentList"/>
    <dgm:cxn modelId="{F48CAA3E-DCF3-46BF-8542-4580979498DF}" type="presParOf" srcId="{5012F163-8B4B-4F64-8A24-4329F5AE3D48}" destId="{187FEF94-62CB-4504-805A-B9AF57839461}" srcOrd="1" destOrd="0" presId="urn:microsoft.com/office/officeart/2008/layout/PictureAccentList"/>
    <dgm:cxn modelId="{EC179EDA-FF22-495D-9A40-D1448E88CB43}" type="presParOf" srcId="{F1B2B005-7DFC-4277-9D69-68B008ED1BB3}" destId="{DE02B4DE-A76F-4F11-A604-5E3BB66A60FA}" srcOrd="3" destOrd="0" presId="urn:microsoft.com/office/officeart/2008/layout/PictureAccentList"/>
    <dgm:cxn modelId="{31F103CF-CADD-473E-A812-1F1ED82C2EDF}" type="presParOf" srcId="{DE02B4DE-A76F-4F11-A604-5E3BB66A60FA}" destId="{BEE90C18-57B8-4FDE-A34C-B465A9C9F4D5}" srcOrd="0" destOrd="0" presId="urn:microsoft.com/office/officeart/2008/layout/PictureAccentList"/>
    <dgm:cxn modelId="{6953CE4B-EE9C-4A99-A918-F3A7394AE629}" type="presParOf" srcId="{DE02B4DE-A76F-4F11-A604-5E3BB66A60FA}" destId="{0AEBEBE7-A6CB-458A-BCBF-CFAD956698B4}" srcOrd="1" destOrd="0" presId="urn:microsoft.com/office/officeart/2008/layout/PictureAccentList"/>
    <dgm:cxn modelId="{298B1C68-D39B-4F5B-8EBF-1EDF6994F9EC}" type="presParOf" srcId="{2AC9E542-8A55-4C7B-8A74-8D8DE322FB8F}" destId="{15387AFD-FA1E-477C-B38E-1AC407B8312C}" srcOrd="1" destOrd="0" presId="urn:microsoft.com/office/officeart/2008/layout/PictureAccentList"/>
    <dgm:cxn modelId="{2805FE1A-3082-40A6-B17D-06114EA64044}" type="presParOf" srcId="{15387AFD-FA1E-477C-B38E-1AC407B8312C}" destId="{5E3E5687-C87D-4E8E-9CC3-9BDBF92F2220}" srcOrd="0" destOrd="0" presId="urn:microsoft.com/office/officeart/2008/layout/PictureAccentList"/>
    <dgm:cxn modelId="{EC26DB6D-DDEE-4C29-AFBC-1DF471DF3996}" type="presParOf" srcId="{5E3E5687-C87D-4E8E-9CC3-9BDBF92F2220}" destId="{96C5A095-E701-40BA-92F5-D6ECEB0E775F}" srcOrd="0" destOrd="0" presId="urn:microsoft.com/office/officeart/2008/layout/PictureAccentList"/>
    <dgm:cxn modelId="{5A62C4A4-8F68-4C89-B919-C4499288181A}" type="presParOf" srcId="{15387AFD-FA1E-477C-B38E-1AC407B8312C}" destId="{5A39E87B-1BEA-4316-827C-293287632BCE}" srcOrd="1" destOrd="0" presId="urn:microsoft.com/office/officeart/2008/layout/PictureAccentList"/>
    <dgm:cxn modelId="{AEDA0DF2-A19C-4D06-BDD5-DE7F65BF2429}" type="presParOf" srcId="{5A39E87B-1BEA-4316-827C-293287632BCE}" destId="{F5259ED7-4A0F-4E10-8B19-7F9860A6F8EA}" srcOrd="0" destOrd="0" presId="urn:microsoft.com/office/officeart/2008/layout/PictureAccentList"/>
    <dgm:cxn modelId="{C8428565-3306-4A37-81A5-CE29FBD79025}" type="presParOf" srcId="{F5259ED7-4A0F-4E10-8B19-7F9860A6F8EA}" destId="{FA940E67-1DED-4FF3-AC0C-6C11BAC61200}" srcOrd="0" destOrd="0" presId="urn:microsoft.com/office/officeart/2008/layout/PictureAccentList"/>
    <dgm:cxn modelId="{0149886E-EEB6-4824-B3FF-199C0EA4F868}" type="presParOf" srcId="{F5259ED7-4A0F-4E10-8B19-7F9860A6F8EA}" destId="{334AEAE1-F73B-42E9-A3EA-E79A8067213C}" srcOrd="1" destOrd="0" presId="urn:microsoft.com/office/officeart/2008/layout/PictureAccentList"/>
    <dgm:cxn modelId="{95721FC3-29BC-491B-9CB8-942BC99E438C}" type="presParOf" srcId="{5A39E87B-1BEA-4316-827C-293287632BCE}" destId="{18E96DBC-EC4B-4846-B47B-6956C96A06FE}" srcOrd="1" destOrd="0" presId="urn:microsoft.com/office/officeart/2008/layout/PictureAccentList"/>
    <dgm:cxn modelId="{B6C9738C-0C6E-4E6C-A1CF-2CC3F31E988D}" type="presParOf" srcId="{18E96DBC-EC4B-4846-B47B-6956C96A06FE}" destId="{CDFC69DD-CBDD-476C-989C-DC6B4D6D1D63}" srcOrd="0" destOrd="0" presId="urn:microsoft.com/office/officeart/2008/layout/PictureAccentList"/>
    <dgm:cxn modelId="{7A40D633-AADC-474F-9741-3E2D9C82507C}" type="presParOf" srcId="{18E96DBC-EC4B-4846-B47B-6956C96A06FE}" destId="{F62C7DC8-8B7F-4D6D-8BD3-0D36B41166B4}" srcOrd="1" destOrd="0" presId="urn:microsoft.com/office/officeart/2008/layout/PictureAccentList"/>
    <dgm:cxn modelId="{3B87DF30-D9D1-4C46-8A69-DC2428487415}" type="presParOf" srcId="{5A39E87B-1BEA-4316-827C-293287632BCE}" destId="{FA20B46D-EE68-43E2-BD0D-A3DE8DEDB25C}" srcOrd="2" destOrd="0" presId="urn:microsoft.com/office/officeart/2008/layout/PictureAccentList"/>
    <dgm:cxn modelId="{DD8C8043-C428-4535-914B-33683E35630E}" type="presParOf" srcId="{FA20B46D-EE68-43E2-BD0D-A3DE8DEDB25C}" destId="{9E6E8F5A-E7B7-43CF-9B81-5A3277670910}" srcOrd="0" destOrd="0" presId="urn:microsoft.com/office/officeart/2008/layout/PictureAccentList"/>
    <dgm:cxn modelId="{8ED0EB13-0DDD-4D9E-B77B-88C118A9AE59}" type="presParOf" srcId="{FA20B46D-EE68-43E2-BD0D-A3DE8DEDB25C}" destId="{014B3254-1301-4067-8A2D-92A5963BD94A}" srcOrd="1" destOrd="0" presId="urn:microsoft.com/office/officeart/2008/layout/PictureAccentList"/>
    <dgm:cxn modelId="{00C6DA8D-9051-4ABE-B5AB-A18A84C9AE92}" type="presParOf" srcId="{5A39E87B-1BEA-4316-827C-293287632BCE}" destId="{45633B64-3D78-49E3-8572-AFCBE15BF1F6}" srcOrd="3" destOrd="0" presId="urn:microsoft.com/office/officeart/2008/layout/PictureAccentList"/>
    <dgm:cxn modelId="{819DD930-2836-49AD-A0EB-5D40CCCA497C}" type="presParOf" srcId="{45633B64-3D78-49E3-8572-AFCBE15BF1F6}" destId="{438AC64A-5098-43C3-80FE-DFA4545CEE0D}" srcOrd="0" destOrd="0" presId="urn:microsoft.com/office/officeart/2008/layout/PictureAccentList"/>
    <dgm:cxn modelId="{9F9436EA-120F-4DEE-90ED-D282FDAE16A9}" type="presParOf" srcId="{45633B64-3D78-49E3-8572-AFCBE15BF1F6}" destId="{FD14EF6F-EAD1-46B8-A0AE-CF1745E45C97}" srcOrd="1" destOrd="0" presId="urn:microsoft.com/office/officeart/2008/layout/PictureAccentList"/>
  </dgm:cxnLst>
  <dgm:bg>
    <a:noFill/>
  </dgm:bg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9C32B05-62EA-407A-B21C-2310C7945705}" type="doc">
      <dgm:prSet loTypeId="urn:microsoft.com/office/officeart/2008/layout/PictureAccentList" loCatId="list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en-US"/>
        </a:p>
      </dgm:t>
    </dgm:pt>
    <dgm:pt modelId="{42D71409-67F9-455C-8C6D-716D284AAA6B}">
      <dgm:prSet phldrT="[Text]"/>
      <dgm:spPr/>
      <dgm:t>
        <a:bodyPr/>
        <a:lstStyle/>
        <a:p>
          <a:r>
            <a:rPr lang="en-US" dirty="0"/>
            <a:t>Programmation</a:t>
          </a:r>
        </a:p>
      </dgm:t>
    </dgm:pt>
    <dgm:pt modelId="{51680ED1-AF6E-4B28-AE94-92B0EFB0DF7D}" type="parTrans" cxnId="{2AA9C11F-1F1D-428E-801A-47EAA766C99D}">
      <dgm:prSet/>
      <dgm:spPr/>
      <dgm:t>
        <a:bodyPr/>
        <a:lstStyle/>
        <a:p>
          <a:endParaRPr lang="en-US"/>
        </a:p>
      </dgm:t>
    </dgm:pt>
    <dgm:pt modelId="{478B7D3C-9FB4-4BC6-90AC-49960560DECD}" type="sibTrans" cxnId="{2AA9C11F-1F1D-428E-801A-47EAA766C99D}">
      <dgm:prSet/>
      <dgm:spPr/>
      <dgm:t>
        <a:bodyPr/>
        <a:lstStyle/>
        <a:p>
          <a:endParaRPr lang="en-US"/>
        </a:p>
      </dgm:t>
    </dgm:pt>
    <dgm:pt modelId="{F66099B6-DBBD-4AB0-82D2-877B80F846F7}">
      <dgm:prSet phldrT="[Text]"/>
      <dgm:spPr/>
      <dgm:t>
        <a:bodyPr/>
        <a:lstStyle/>
        <a:p>
          <a:r>
            <a:rPr lang="en-US" dirty="0"/>
            <a:t>Matériels</a:t>
          </a:r>
        </a:p>
      </dgm:t>
    </dgm:pt>
    <dgm:pt modelId="{B09C8BFB-F41C-4AC4-AB94-F216E3081C2D}" type="parTrans" cxnId="{B4F3EA32-CE64-4A92-9BAE-BC57E5392B05}">
      <dgm:prSet/>
      <dgm:spPr/>
      <dgm:t>
        <a:bodyPr/>
        <a:lstStyle/>
        <a:p>
          <a:endParaRPr lang="en-US"/>
        </a:p>
      </dgm:t>
    </dgm:pt>
    <dgm:pt modelId="{BC531B32-9B0E-482E-BF91-65C61F17168D}" type="sibTrans" cxnId="{B4F3EA32-CE64-4A92-9BAE-BC57E5392B05}">
      <dgm:prSet/>
      <dgm:spPr/>
      <dgm:t>
        <a:bodyPr/>
        <a:lstStyle/>
        <a:p>
          <a:endParaRPr lang="en-US"/>
        </a:p>
      </dgm:t>
    </dgm:pt>
    <dgm:pt modelId="{B17E243C-7C2A-4497-B9FD-482B359D0E96}">
      <dgm:prSet phldrT="[Text]"/>
      <dgm:spPr/>
      <dgm:t>
        <a:bodyPr/>
        <a:lstStyle/>
        <a:p>
          <a:r>
            <a:rPr lang="en-US" dirty="0"/>
            <a:t>Arduino</a:t>
          </a:r>
        </a:p>
      </dgm:t>
    </dgm:pt>
    <dgm:pt modelId="{F4C2A7AC-34E8-4D4B-8CAD-30BF80238ED3}" type="parTrans" cxnId="{0597D6FD-4CF2-4637-AF70-2E5616A37BE9}">
      <dgm:prSet/>
      <dgm:spPr/>
      <dgm:t>
        <a:bodyPr/>
        <a:lstStyle/>
        <a:p>
          <a:endParaRPr lang="en-US"/>
        </a:p>
      </dgm:t>
    </dgm:pt>
    <dgm:pt modelId="{E7F060AA-45D7-4369-8C24-1AC91630B148}" type="sibTrans" cxnId="{0597D6FD-4CF2-4637-AF70-2E5616A37BE9}">
      <dgm:prSet/>
      <dgm:spPr/>
      <dgm:t>
        <a:bodyPr/>
        <a:lstStyle/>
        <a:p>
          <a:endParaRPr lang="en-US"/>
        </a:p>
      </dgm:t>
    </dgm:pt>
    <dgm:pt modelId="{4C4A3CB7-DBB9-4565-BC61-1FDDCF34F6ED}">
      <dgm:prSet phldrT="[Text]"/>
      <dgm:spPr/>
      <dgm:t>
        <a:bodyPr/>
        <a:lstStyle/>
        <a:p>
          <a:endParaRPr lang="en-US" dirty="0"/>
        </a:p>
      </dgm:t>
    </dgm:pt>
    <dgm:pt modelId="{2BEC9C80-EDC6-4CFE-8BC5-6D3B134D8DCB}" type="parTrans" cxnId="{ADEB0A01-AE6C-45F2-9F4B-8197DE8621B1}">
      <dgm:prSet/>
      <dgm:spPr/>
      <dgm:t>
        <a:bodyPr/>
        <a:lstStyle/>
        <a:p>
          <a:endParaRPr lang="en-US"/>
        </a:p>
      </dgm:t>
    </dgm:pt>
    <dgm:pt modelId="{957AF5A0-9A87-47C1-9915-684B01851EB2}" type="sibTrans" cxnId="{ADEB0A01-AE6C-45F2-9F4B-8197DE8621B1}">
      <dgm:prSet/>
      <dgm:spPr/>
      <dgm:t>
        <a:bodyPr/>
        <a:lstStyle/>
        <a:p>
          <a:endParaRPr lang="en-US"/>
        </a:p>
      </dgm:t>
    </dgm:pt>
    <dgm:pt modelId="{AC7C33C3-C5CF-4C2F-9B04-A63CEBAB6E60}">
      <dgm:prSet phldrT="[Text]"/>
      <dgm:spPr/>
      <dgm:t>
        <a:bodyPr/>
        <a:lstStyle/>
        <a:p>
          <a:endParaRPr lang="en-US" dirty="0"/>
        </a:p>
      </dgm:t>
    </dgm:pt>
    <dgm:pt modelId="{7A56565C-F2D6-49F8-BEA2-70904860281D}" type="parTrans" cxnId="{C5E3E1E1-37BC-4936-B1E8-2C8545B6D104}">
      <dgm:prSet/>
      <dgm:spPr/>
      <dgm:t>
        <a:bodyPr/>
        <a:lstStyle/>
        <a:p>
          <a:endParaRPr lang="en-US"/>
        </a:p>
      </dgm:t>
    </dgm:pt>
    <dgm:pt modelId="{050B6C86-4C33-4897-BB57-AD5B514B95A8}" type="sibTrans" cxnId="{C5E3E1E1-37BC-4936-B1E8-2C8545B6D104}">
      <dgm:prSet/>
      <dgm:spPr/>
      <dgm:t>
        <a:bodyPr/>
        <a:lstStyle/>
        <a:p>
          <a:endParaRPr lang="en-US"/>
        </a:p>
      </dgm:t>
    </dgm:pt>
    <dgm:pt modelId="{C4116586-CCBE-4106-91AD-F93FD5742867}">
      <dgm:prSet phldrT="[Text]"/>
      <dgm:spPr/>
      <dgm:t>
        <a:bodyPr/>
        <a:lstStyle/>
        <a:p>
          <a:endParaRPr lang="en-US" dirty="0"/>
        </a:p>
      </dgm:t>
    </dgm:pt>
    <dgm:pt modelId="{0F94EDBC-B693-4288-B37C-056D920045B8}" type="parTrans" cxnId="{3D46DF59-9FBC-4988-B9AC-7E77FBC7A81C}">
      <dgm:prSet/>
      <dgm:spPr/>
      <dgm:t>
        <a:bodyPr/>
        <a:lstStyle/>
        <a:p>
          <a:endParaRPr lang="en-US"/>
        </a:p>
      </dgm:t>
    </dgm:pt>
    <dgm:pt modelId="{3C835BBF-480A-4A9F-92C3-11A43F4B3F27}" type="sibTrans" cxnId="{3D46DF59-9FBC-4988-B9AC-7E77FBC7A81C}">
      <dgm:prSet/>
      <dgm:spPr/>
      <dgm:t>
        <a:bodyPr/>
        <a:lstStyle/>
        <a:p>
          <a:endParaRPr lang="en-US"/>
        </a:p>
      </dgm:t>
    </dgm:pt>
    <dgm:pt modelId="{DF3FDA3A-1B31-45D6-ACC1-0542B2F1C554}">
      <dgm:prSet phldrT="[Text]"/>
      <dgm:spPr/>
      <dgm:t>
        <a:bodyPr/>
        <a:lstStyle/>
        <a:p>
          <a:r>
            <a:rPr lang="en-US" dirty="0"/>
            <a:t>Arduino</a:t>
          </a:r>
        </a:p>
      </dgm:t>
    </dgm:pt>
    <dgm:pt modelId="{80FF9A55-59DB-4DF8-BD6F-933493647152}" type="parTrans" cxnId="{C5CAAD37-B56E-45AF-BE25-98B45F0F57C0}">
      <dgm:prSet/>
      <dgm:spPr/>
      <dgm:t>
        <a:bodyPr/>
        <a:lstStyle/>
        <a:p>
          <a:endParaRPr lang="en-US"/>
        </a:p>
      </dgm:t>
    </dgm:pt>
    <dgm:pt modelId="{1180C60F-6FCC-4203-93C9-41AA5CE295E6}" type="sibTrans" cxnId="{C5CAAD37-B56E-45AF-BE25-98B45F0F57C0}">
      <dgm:prSet/>
      <dgm:spPr/>
      <dgm:t>
        <a:bodyPr/>
        <a:lstStyle/>
        <a:p>
          <a:endParaRPr lang="en-US"/>
        </a:p>
      </dgm:t>
    </dgm:pt>
    <dgm:pt modelId="{E192DF30-04FE-4E12-AAE1-0DAB17B3D20B}">
      <dgm:prSet phldrT="[Text]"/>
      <dgm:spPr/>
      <dgm:t>
        <a:bodyPr/>
        <a:lstStyle/>
        <a:p>
          <a:r>
            <a:rPr lang="en-US" dirty="0"/>
            <a:t>Buzzer</a:t>
          </a:r>
        </a:p>
      </dgm:t>
    </dgm:pt>
    <dgm:pt modelId="{EF615724-B00F-42B5-8DA8-8FFD8AC0B100}" type="parTrans" cxnId="{55A3CA1A-6CCD-4A66-88D0-E1D0332DAA66}">
      <dgm:prSet/>
      <dgm:spPr/>
      <dgm:t>
        <a:bodyPr/>
        <a:lstStyle/>
        <a:p>
          <a:endParaRPr lang="en-US"/>
        </a:p>
      </dgm:t>
    </dgm:pt>
    <dgm:pt modelId="{F6D68A83-D6E8-44AD-A527-C68DFD50B877}" type="sibTrans" cxnId="{55A3CA1A-6CCD-4A66-88D0-E1D0332DAA66}">
      <dgm:prSet/>
      <dgm:spPr/>
      <dgm:t>
        <a:bodyPr/>
        <a:lstStyle/>
        <a:p>
          <a:endParaRPr lang="en-US"/>
        </a:p>
      </dgm:t>
    </dgm:pt>
    <dgm:pt modelId="{256D9216-BFD0-403A-8DAB-AA31607E052B}">
      <dgm:prSet phldrT="[Text]"/>
      <dgm:spPr/>
      <dgm:t>
        <a:bodyPr/>
        <a:lstStyle/>
        <a:p>
          <a:r>
            <a:rPr lang="en-US" dirty="0"/>
            <a:t>Pavé numérique</a:t>
          </a:r>
        </a:p>
      </dgm:t>
    </dgm:pt>
    <dgm:pt modelId="{5EFB47B4-E1D9-4853-ADCF-457E5B2FCAED}" type="parTrans" cxnId="{0225DF5C-907B-47C1-9A22-BFC80BA191A8}">
      <dgm:prSet/>
      <dgm:spPr/>
      <dgm:t>
        <a:bodyPr/>
        <a:lstStyle/>
        <a:p>
          <a:endParaRPr lang="en-US"/>
        </a:p>
      </dgm:t>
    </dgm:pt>
    <dgm:pt modelId="{C1385610-8945-4B59-860D-F17517226EC2}" type="sibTrans" cxnId="{0225DF5C-907B-47C1-9A22-BFC80BA191A8}">
      <dgm:prSet/>
      <dgm:spPr/>
      <dgm:t>
        <a:bodyPr/>
        <a:lstStyle/>
        <a:p>
          <a:endParaRPr lang="en-US"/>
        </a:p>
      </dgm:t>
    </dgm:pt>
    <dgm:pt modelId="{DD3AAE3A-B958-433E-88E6-4C5BC6122905}">
      <dgm:prSet phldrT="[Text]"/>
      <dgm:spPr/>
      <dgm:t>
        <a:bodyPr/>
        <a:lstStyle/>
        <a:p>
          <a:r>
            <a:rPr lang="en-US" dirty="0"/>
            <a:t>Ecran LCD</a:t>
          </a:r>
        </a:p>
      </dgm:t>
    </dgm:pt>
    <dgm:pt modelId="{075E931A-D910-48FF-9BCE-3773ED067283}" type="parTrans" cxnId="{E8C93842-ABD8-4105-AB93-A060745CE021}">
      <dgm:prSet/>
      <dgm:spPr/>
      <dgm:t>
        <a:bodyPr/>
        <a:lstStyle/>
        <a:p>
          <a:endParaRPr lang="en-US"/>
        </a:p>
      </dgm:t>
    </dgm:pt>
    <dgm:pt modelId="{7ED81C40-A43C-40C7-A9BB-A940664C2F42}" type="sibTrans" cxnId="{E8C93842-ABD8-4105-AB93-A060745CE021}">
      <dgm:prSet/>
      <dgm:spPr/>
      <dgm:t>
        <a:bodyPr/>
        <a:lstStyle/>
        <a:p>
          <a:endParaRPr lang="en-US"/>
        </a:p>
      </dgm:t>
    </dgm:pt>
    <dgm:pt modelId="{2AC9E542-8A55-4C7B-8A74-8D8DE322FB8F}" type="pres">
      <dgm:prSet presAssocID="{B9C32B05-62EA-407A-B21C-2310C7945705}" presName="layout" presStyleCnt="0">
        <dgm:presLayoutVars>
          <dgm:chMax/>
          <dgm:chPref/>
          <dgm:dir/>
          <dgm:animOne val="branch"/>
          <dgm:animLvl val="lvl"/>
          <dgm:resizeHandles/>
        </dgm:presLayoutVars>
      </dgm:prSet>
      <dgm:spPr/>
    </dgm:pt>
    <dgm:pt modelId="{AC9B2E63-BD03-490A-B50E-64C9DB5A87E8}" type="pres">
      <dgm:prSet presAssocID="{42D71409-67F9-455C-8C6D-716D284AAA6B}" presName="root" presStyleCnt="0">
        <dgm:presLayoutVars>
          <dgm:chMax/>
          <dgm:chPref val="4"/>
        </dgm:presLayoutVars>
      </dgm:prSet>
      <dgm:spPr/>
    </dgm:pt>
    <dgm:pt modelId="{A7E3E50B-332C-4D36-8A43-0A2C5DA377AF}" type="pres">
      <dgm:prSet presAssocID="{42D71409-67F9-455C-8C6D-716D284AAA6B}" presName="rootComposite" presStyleCnt="0">
        <dgm:presLayoutVars/>
      </dgm:prSet>
      <dgm:spPr/>
    </dgm:pt>
    <dgm:pt modelId="{8078184F-24B8-4545-BA03-C7C6937BE4DB}" type="pres">
      <dgm:prSet presAssocID="{42D71409-67F9-455C-8C6D-716D284AAA6B}" presName="rootText" presStyleLbl="node0" presStyleIdx="0" presStyleCnt="2">
        <dgm:presLayoutVars>
          <dgm:chMax/>
          <dgm:chPref val="4"/>
        </dgm:presLayoutVars>
      </dgm:prSet>
      <dgm:spPr/>
    </dgm:pt>
    <dgm:pt modelId="{F1B2B005-7DFC-4277-9D69-68B008ED1BB3}" type="pres">
      <dgm:prSet presAssocID="{42D71409-67F9-455C-8C6D-716D284AAA6B}" presName="childShape" presStyleCnt="0">
        <dgm:presLayoutVars>
          <dgm:chMax val="0"/>
          <dgm:chPref val="0"/>
        </dgm:presLayoutVars>
      </dgm:prSet>
      <dgm:spPr/>
    </dgm:pt>
    <dgm:pt modelId="{5C002414-F8F0-4CE2-BE3F-9C6F56B84795}" type="pres">
      <dgm:prSet presAssocID="{B17E243C-7C2A-4497-B9FD-482B359D0E96}" presName="childComposite" presStyleCnt="0">
        <dgm:presLayoutVars>
          <dgm:chMax val="0"/>
          <dgm:chPref val="0"/>
        </dgm:presLayoutVars>
      </dgm:prSet>
      <dgm:spPr/>
    </dgm:pt>
    <dgm:pt modelId="{D0D23D67-FC3E-48F1-AB0A-4E193A13C166}" type="pres">
      <dgm:prSet presAssocID="{B17E243C-7C2A-4497-B9FD-482B359D0E96}" presName="Image" presStyleLbl="node1" presStyleIdx="0" presStyleCnt="8"/>
      <dgm:spPr/>
    </dgm:pt>
    <dgm:pt modelId="{A19925E6-FDB3-4F2F-A450-EC88D366F3E3}" type="pres">
      <dgm:prSet presAssocID="{B17E243C-7C2A-4497-B9FD-482B359D0E96}" presName="childText" presStyleLbl="lnNode1" presStyleIdx="0" presStyleCnt="8">
        <dgm:presLayoutVars>
          <dgm:chMax val="0"/>
          <dgm:chPref val="0"/>
          <dgm:bulletEnabled val="1"/>
        </dgm:presLayoutVars>
      </dgm:prSet>
      <dgm:spPr/>
    </dgm:pt>
    <dgm:pt modelId="{E22E0DAC-0C1A-45A5-B085-66446F4DBE69}" type="pres">
      <dgm:prSet presAssocID="{4C4A3CB7-DBB9-4565-BC61-1FDDCF34F6ED}" presName="childComposite" presStyleCnt="0">
        <dgm:presLayoutVars>
          <dgm:chMax val="0"/>
          <dgm:chPref val="0"/>
        </dgm:presLayoutVars>
      </dgm:prSet>
      <dgm:spPr/>
    </dgm:pt>
    <dgm:pt modelId="{DA939A89-6207-4A02-9111-A8680F7E8D21}" type="pres">
      <dgm:prSet presAssocID="{4C4A3CB7-DBB9-4565-BC61-1FDDCF34F6ED}" presName="Image" presStyleLbl="node1" presStyleIdx="1" presStyleCnt="8"/>
      <dgm:spPr/>
    </dgm:pt>
    <dgm:pt modelId="{3836AB6B-1022-4237-A25F-BB07BD7F6FCA}" type="pres">
      <dgm:prSet presAssocID="{4C4A3CB7-DBB9-4565-BC61-1FDDCF34F6ED}" presName="childText" presStyleLbl="lnNode1" presStyleIdx="1" presStyleCnt="8">
        <dgm:presLayoutVars>
          <dgm:chMax val="0"/>
          <dgm:chPref val="0"/>
          <dgm:bulletEnabled val="1"/>
        </dgm:presLayoutVars>
      </dgm:prSet>
      <dgm:spPr/>
    </dgm:pt>
    <dgm:pt modelId="{5012F163-8B4B-4F64-8A24-4329F5AE3D48}" type="pres">
      <dgm:prSet presAssocID="{AC7C33C3-C5CF-4C2F-9B04-A63CEBAB6E60}" presName="childComposite" presStyleCnt="0">
        <dgm:presLayoutVars>
          <dgm:chMax val="0"/>
          <dgm:chPref val="0"/>
        </dgm:presLayoutVars>
      </dgm:prSet>
      <dgm:spPr/>
    </dgm:pt>
    <dgm:pt modelId="{5879BD05-E0D0-4D30-904C-8EEB030B9CAF}" type="pres">
      <dgm:prSet presAssocID="{AC7C33C3-C5CF-4C2F-9B04-A63CEBAB6E60}" presName="Image" presStyleLbl="node1" presStyleIdx="2" presStyleCnt="8"/>
      <dgm:spPr/>
    </dgm:pt>
    <dgm:pt modelId="{187FEF94-62CB-4504-805A-B9AF57839461}" type="pres">
      <dgm:prSet presAssocID="{AC7C33C3-C5CF-4C2F-9B04-A63CEBAB6E60}" presName="childText" presStyleLbl="lnNode1" presStyleIdx="2" presStyleCnt="8">
        <dgm:presLayoutVars>
          <dgm:chMax val="0"/>
          <dgm:chPref val="0"/>
          <dgm:bulletEnabled val="1"/>
        </dgm:presLayoutVars>
      </dgm:prSet>
      <dgm:spPr/>
    </dgm:pt>
    <dgm:pt modelId="{DE02B4DE-A76F-4F11-A604-5E3BB66A60FA}" type="pres">
      <dgm:prSet presAssocID="{C4116586-CCBE-4106-91AD-F93FD5742867}" presName="childComposite" presStyleCnt="0">
        <dgm:presLayoutVars>
          <dgm:chMax val="0"/>
          <dgm:chPref val="0"/>
        </dgm:presLayoutVars>
      </dgm:prSet>
      <dgm:spPr/>
    </dgm:pt>
    <dgm:pt modelId="{BEE90C18-57B8-4FDE-A34C-B465A9C9F4D5}" type="pres">
      <dgm:prSet presAssocID="{C4116586-CCBE-4106-91AD-F93FD5742867}" presName="Image" presStyleLbl="node1" presStyleIdx="3" presStyleCnt="8"/>
      <dgm:spPr/>
    </dgm:pt>
    <dgm:pt modelId="{0AEBEBE7-A6CB-458A-BCBF-CFAD956698B4}" type="pres">
      <dgm:prSet presAssocID="{C4116586-CCBE-4106-91AD-F93FD5742867}" presName="childText" presStyleLbl="lnNode1" presStyleIdx="3" presStyleCnt="8">
        <dgm:presLayoutVars>
          <dgm:chMax val="0"/>
          <dgm:chPref val="0"/>
          <dgm:bulletEnabled val="1"/>
        </dgm:presLayoutVars>
      </dgm:prSet>
      <dgm:spPr/>
    </dgm:pt>
    <dgm:pt modelId="{15387AFD-FA1E-477C-B38E-1AC407B8312C}" type="pres">
      <dgm:prSet presAssocID="{F66099B6-DBBD-4AB0-82D2-877B80F846F7}" presName="root" presStyleCnt="0">
        <dgm:presLayoutVars>
          <dgm:chMax/>
          <dgm:chPref val="4"/>
        </dgm:presLayoutVars>
      </dgm:prSet>
      <dgm:spPr/>
    </dgm:pt>
    <dgm:pt modelId="{5E3E5687-C87D-4E8E-9CC3-9BDBF92F2220}" type="pres">
      <dgm:prSet presAssocID="{F66099B6-DBBD-4AB0-82D2-877B80F846F7}" presName="rootComposite" presStyleCnt="0">
        <dgm:presLayoutVars/>
      </dgm:prSet>
      <dgm:spPr/>
    </dgm:pt>
    <dgm:pt modelId="{96C5A095-E701-40BA-92F5-D6ECEB0E775F}" type="pres">
      <dgm:prSet presAssocID="{F66099B6-DBBD-4AB0-82D2-877B80F846F7}" presName="rootText" presStyleLbl="node0" presStyleIdx="1" presStyleCnt="2">
        <dgm:presLayoutVars>
          <dgm:chMax/>
          <dgm:chPref val="4"/>
        </dgm:presLayoutVars>
      </dgm:prSet>
      <dgm:spPr/>
    </dgm:pt>
    <dgm:pt modelId="{5A39E87B-1BEA-4316-827C-293287632BCE}" type="pres">
      <dgm:prSet presAssocID="{F66099B6-DBBD-4AB0-82D2-877B80F846F7}" presName="childShape" presStyleCnt="0">
        <dgm:presLayoutVars>
          <dgm:chMax val="0"/>
          <dgm:chPref val="0"/>
        </dgm:presLayoutVars>
      </dgm:prSet>
      <dgm:spPr/>
    </dgm:pt>
    <dgm:pt modelId="{F5259ED7-4A0F-4E10-8B19-7F9860A6F8EA}" type="pres">
      <dgm:prSet presAssocID="{DF3FDA3A-1B31-45D6-ACC1-0542B2F1C554}" presName="childComposite" presStyleCnt="0">
        <dgm:presLayoutVars>
          <dgm:chMax val="0"/>
          <dgm:chPref val="0"/>
        </dgm:presLayoutVars>
      </dgm:prSet>
      <dgm:spPr/>
    </dgm:pt>
    <dgm:pt modelId="{FA940E67-1DED-4FF3-AC0C-6C11BAC61200}" type="pres">
      <dgm:prSet presAssocID="{DF3FDA3A-1B31-45D6-ACC1-0542B2F1C554}" presName="Image" presStyleLbl="node1" presStyleIdx="4" presStyleCnt="8"/>
      <dgm:spPr/>
    </dgm:pt>
    <dgm:pt modelId="{334AEAE1-F73B-42E9-A3EA-E79A8067213C}" type="pres">
      <dgm:prSet presAssocID="{DF3FDA3A-1B31-45D6-ACC1-0542B2F1C554}" presName="childText" presStyleLbl="lnNode1" presStyleIdx="4" presStyleCnt="8">
        <dgm:presLayoutVars>
          <dgm:chMax val="0"/>
          <dgm:chPref val="0"/>
          <dgm:bulletEnabled val="1"/>
        </dgm:presLayoutVars>
      </dgm:prSet>
      <dgm:spPr/>
    </dgm:pt>
    <dgm:pt modelId="{18E96DBC-EC4B-4846-B47B-6956C96A06FE}" type="pres">
      <dgm:prSet presAssocID="{E192DF30-04FE-4E12-AAE1-0DAB17B3D20B}" presName="childComposite" presStyleCnt="0">
        <dgm:presLayoutVars>
          <dgm:chMax val="0"/>
          <dgm:chPref val="0"/>
        </dgm:presLayoutVars>
      </dgm:prSet>
      <dgm:spPr/>
    </dgm:pt>
    <dgm:pt modelId="{CDFC69DD-CBDD-476C-989C-DC6B4D6D1D63}" type="pres">
      <dgm:prSet presAssocID="{E192DF30-04FE-4E12-AAE1-0DAB17B3D20B}" presName="Image" presStyleLbl="node1" presStyleIdx="5" presStyleCnt="8"/>
      <dgm:spPr/>
    </dgm:pt>
    <dgm:pt modelId="{F62C7DC8-8B7F-4D6D-8BD3-0D36B41166B4}" type="pres">
      <dgm:prSet presAssocID="{E192DF30-04FE-4E12-AAE1-0DAB17B3D20B}" presName="childText" presStyleLbl="lnNode1" presStyleIdx="5" presStyleCnt="8">
        <dgm:presLayoutVars>
          <dgm:chMax val="0"/>
          <dgm:chPref val="0"/>
          <dgm:bulletEnabled val="1"/>
        </dgm:presLayoutVars>
      </dgm:prSet>
      <dgm:spPr/>
    </dgm:pt>
    <dgm:pt modelId="{FA20B46D-EE68-43E2-BD0D-A3DE8DEDB25C}" type="pres">
      <dgm:prSet presAssocID="{256D9216-BFD0-403A-8DAB-AA31607E052B}" presName="childComposite" presStyleCnt="0">
        <dgm:presLayoutVars>
          <dgm:chMax val="0"/>
          <dgm:chPref val="0"/>
        </dgm:presLayoutVars>
      </dgm:prSet>
      <dgm:spPr/>
    </dgm:pt>
    <dgm:pt modelId="{9E6E8F5A-E7B7-43CF-9B81-5A3277670910}" type="pres">
      <dgm:prSet presAssocID="{256D9216-BFD0-403A-8DAB-AA31607E052B}" presName="Image" presStyleLbl="node1" presStyleIdx="6" presStyleCnt="8"/>
      <dgm:spPr/>
    </dgm:pt>
    <dgm:pt modelId="{014B3254-1301-4067-8A2D-92A5963BD94A}" type="pres">
      <dgm:prSet presAssocID="{256D9216-BFD0-403A-8DAB-AA31607E052B}" presName="childText" presStyleLbl="lnNode1" presStyleIdx="6" presStyleCnt="8">
        <dgm:presLayoutVars>
          <dgm:chMax val="0"/>
          <dgm:chPref val="0"/>
          <dgm:bulletEnabled val="1"/>
        </dgm:presLayoutVars>
      </dgm:prSet>
      <dgm:spPr/>
    </dgm:pt>
    <dgm:pt modelId="{45633B64-3D78-49E3-8572-AFCBE15BF1F6}" type="pres">
      <dgm:prSet presAssocID="{DD3AAE3A-B958-433E-88E6-4C5BC6122905}" presName="childComposite" presStyleCnt="0">
        <dgm:presLayoutVars>
          <dgm:chMax val="0"/>
          <dgm:chPref val="0"/>
        </dgm:presLayoutVars>
      </dgm:prSet>
      <dgm:spPr/>
    </dgm:pt>
    <dgm:pt modelId="{438AC64A-5098-43C3-80FE-DFA4545CEE0D}" type="pres">
      <dgm:prSet presAssocID="{DD3AAE3A-B958-433E-88E6-4C5BC6122905}" presName="Image" presStyleLbl="node1" presStyleIdx="7" presStyleCnt="8"/>
      <dgm:spPr/>
    </dgm:pt>
    <dgm:pt modelId="{FD14EF6F-EAD1-46B8-A0AE-CF1745E45C97}" type="pres">
      <dgm:prSet presAssocID="{DD3AAE3A-B958-433E-88E6-4C5BC6122905}" presName="childText" presStyleLbl="lnNode1" presStyleIdx="7" presStyleCnt="8">
        <dgm:presLayoutVars>
          <dgm:chMax val="0"/>
          <dgm:chPref val="0"/>
          <dgm:bulletEnabled val="1"/>
        </dgm:presLayoutVars>
      </dgm:prSet>
      <dgm:spPr/>
    </dgm:pt>
  </dgm:ptLst>
  <dgm:cxnLst>
    <dgm:cxn modelId="{ADEB0A01-AE6C-45F2-9F4B-8197DE8621B1}" srcId="{42D71409-67F9-455C-8C6D-716D284AAA6B}" destId="{4C4A3CB7-DBB9-4565-BC61-1FDDCF34F6ED}" srcOrd="1" destOrd="0" parTransId="{2BEC9C80-EDC6-4CFE-8BC5-6D3B134D8DCB}" sibTransId="{957AF5A0-9A87-47C1-9915-684B01851EB2}"/>
    <dgm:cxn modelId="{02C70409-1F42-49D1-967B-6D957939AF86}" type="presOf" srcId="{DD3AAE3A-B958-433E-88E6-4C5BC6122905}" destId="{FD14EF6F-EAD1-46B8-A0AE-CF1745E45C97}" srcOrd="0" destOrd="0" presId="urn:microsoft.com/office/officeart/2008/layout/PictureAccentList"/>
    <dgm:cxn modelId="{55A3CA1A-6CCD-4A66-88D0-E1D0332DAA66}" srcId="{F66099B6-DBBD-4AB0-82D2-877B80F846F7}" destId="{E192DF30-04FE-4E12-AAE1-0DAB17B3D20B}" srcOrd="1" destOrd="0" parTransId="{EF615724-B00F-42B5-8DA8-8FFD8AC0B100}" sibTransId="{F6D68A83-D6E8-44AD-A527-C68DFD50B877}"/>
    <dgm:cxn modelId="{0693681E-71A0-4AC7-B815-F497326D824D}" type="presOf" srcId="{42D71409-67F9-455C-8C6D-716D284AAA6B}" destId="{8078184F-24B8-4545-BA03-C7C6937BE4DB}" srcOrd="0" destOrd="0" presId="urn:microsoft.com/office/officeart/2008/layout/PictureAccentList"/>
    <dgm:cxn modelId="{2AA9C11F-1F1D-428E-801A-47EAA766C99D}" srcId="{B9C32B05-62EA-407A-B21C-2310C7945705}" destId="{42D71409-67F9-455C-8C6D-716D284AAA6B}" srcOrd="0" destOrd="0" parTransId="{51680ED1-AF6E-4B28-AE94-92B0EFB0DF7D}" sibTransId="{478B7D3C-9FB4-4BC6-90AC-49960560DECD}"/>
    <dgm:cxn modelId="{8A36582F-35F0-40B3-B36E-4B9BEA784978}" type="presOf" srcId="{F66099B6-DBBD-4AB0-82D2-877B80F846F7}" destId="{96C5A095-E701-40BA-92F5-D6ECEB0E775F}" srcOrd="0" destOrd="0" presId="urn:microsoft.com/office/officeart/2008/layout/PictureAccentList"/>
    <dgm:cxn modelId="{B4F3EA32-CE64-4A92-9BAE-BC57E5392B05}" srcId="{B9C32B05-62EA-407A-B21C-2310C7945705}" destId="{F66099B6-DBBD-4AB0-82D2-877B80F846F7}" srcOrd="1" destOrd="0" parTransId="{B09C8BFB-F41C-4AC4-AB94-F216E3081C2D}" sibTransId="{BC531B32-9B0E-482E-BF91-65C61F17168D}"/>
    <dgm:cxn modelId="{C5CAAD37-B56E-45AF-BE25-98B45F0F57C0}" srcId="{F66099B6-DBBD-4AB0-82D2-877B80F846F7}" destId="{DF3FDA3A-1B31-45D6-ACC1-0542B2F1C554}" srcOrd="0" destOrd="0" parTransId="{80FF9A55-59DB-4DF8-BD6F-933493647152}" sibTransId="{1180C60F-6FCC-4203-93C9-41AA5CE295E6}"/>
    <dgm:cxn modelId="{5856D83C-BC52-4A7B-A204-9A1A52C37B12}" type="presOf" srcId="{4C4A3CB7-DBB9-4565-BC61-1FDDCF34F6ED}" destId="{3836AB6B-1022-4237-A25F-BB07BD7F6FCA}" srcOrd="0" destOrd="0" presId="urn:microsoft.com/office/officeart/2008/layout/PictureAccentList"/>
    <dgm:cxn modelId="{5A79EC3F-237A-4459-89E9-FDF50255663C}" type="presOf" srcId="{B17E243C-7C2A-4497-B9FD-482B359D0E96}" destId="{A19925E6-FDB3-4F2F-A450-EC88D366F3E3}" srcOrd="0" destOrd="0" presId="urn:microsoft.com/office/officeart/2008/layout/PictureAccentList"/>
    <dgm:cxn modelId="{0225DF5C-907B-47C1-9A22-BFC80BA191A8}" srcId="{F66099B6-DBBD-4AB0-82D2-877B80F846F7}" destId="{256D9216-BFD0-403A-8DAB-AA31607E052B}" srcOrd="2" destOrd="0" parTransId="{5EFB47B4-E1D9-4853-ADCF-457E5B2FCAED}" sibTransId="{C1385610-8945-4B59-860D-F17517226EC2}"/>
    <dgm:cxn modelId="{1DABAE5D-C85C-43D8-A75D-20C7670C82F9}" type="presOf" srcId="{DF3FDA3A-1B31-45D6-ACC1-0542B2F1C554}" destId="{334AEAE1-F73B-42E9-A3EA-E79A8067213C}" srcOrd="0" destOrd="0" presId="urn:microsoft.com/office/officeart/2008/layout/PictureAccentList"/>
    <dgm:cxn modelId="{E8C93842-ABD8-4105-AB93-A060745CE021}" srcId="{F66099B6-DBBD-4AB0-82D2-877B80F846F7}" destId="{DD3AAE3A-B958-433E-88E6-4C5BC6122905}" srcOrd="3" destOrd="0" parTransId="{075E931A-D910-48FF-9BCE-3773ED067283}" sibTransId="{7ED81C40-A43C-40C7-A9BB-A940664C2F42}"/>
    <dgm:cxn modelId="{5F338773-24BF-4FAD-B67D-6AFC23A84FDF}" type="presOf" srcId="{E192DF30-04FE-4E12-AAE1-0DAB17B3D20B}" destId="{F62C7DC8-8B7F-4D6D-8BD3-0D36B41166B4}" srcOrd="0" destOrd="0" presId="urn:microsoft.com/office/officeart/2008/layout/PictureAccentList"/>
    <dgm:cxn modelId="{3D46DF59-9FBC-4988-B9AC-7E77FBC7A81C}" srcId="{42D71409-67F9-455C-8C6D-716D284AAA6B}" destId="{C4116586-CCBE-4106-91AD-F93FD5742867}" srcOrd="3" destOrd="0" parTransId="{0F94EDBC-B693-4288-B37C-056D920045B8}" sibTransId="{3C835BBF-480A-4A9F-92C3-11A43F4B3F27}"/>
    <dgm:cxn modelId="{0B758B7C-3C88-4362-B528-570DBF85D7BE}" type="presOf" srcId="{B9C32B05-62EA-407A-B21C-2310C7945705}" destId="{2AC9E542-8A55-4C7B-8A74-8D8DE322FB8F}" srcOrd="0" destOrd="0" presId="urn:microsoft.com/office/officeart/2008/layout/PictureAccentList"/>
    <dgm:cxn modelId="{F87717C3-6ABF-4426-B840-52303CBB0564}" type="presOf" srcId="{C4116586-CCBE-4106-91AD-F93FD5742867}" destId="{0AEBEBE7-A6CB-458A-BCBF-CFAD956698B4}" srcOrd="0" destOrd="0" presId="urn:microsoft.com/office/officeart/2008/layout/PictureAccentList"/>
    <dgm:cxn modelId="{323DB2D7-B2B1-40D4-A4BA-EC3D80A3E98D}" type="presOf" srcId="{256D9216-BFD0-403A-8DAB-AA31607E052B}" destId="{014B3254-1301-4067-8A2D-92A5963BD94A}" srcOrd="0" destOrd="0" presId="urn:microsoft.com/office/officeart/2008/layout/PictureAccentList"/>
    <dgm:cxn modelId="{C5E3E1E1-37BC-4936-B1E8-2C8545B6D104}" srcId="{42D71409-67F9-455C-8C6D-716D284AAA6B}" destId="{AC7C33C3-C5CF-4C2F-9B04-A63CEBAB6E60}" srcOrd="2" destOrd="0" parTransId="{7A56565C-F2D6-49F8-BEA2-70904860281D}" sibTransId="{050B6C86-4C33-4897-BB57-AD5B514B95A8}"/>
    <dgm:cxn modelId="{0597D6FD-4CF2-4637-AF70-2E5616A37BE9}" srcId="{42D71409-67F9-455C-8C6D-716D284AAA6B}" destId="{B17E243C-7C2A-4497-B9FD-482B359D0E96}" srcOrd="0" destOrd="0" parTransId="{F4C2A7AC-34E8-4D4B-8CAD-30BF80238ED3}" sibTransId="{E7F060AA-45D7-4369-8C24-1AC91630B148}"/>
    <dgm:cxn modelId="{0C987FFE-75E0-4E87-8FD1-235A8A515AE2}" type="presOf" srcId="{AC7C33C3-C5CF-4C2F-9B04-A63CEBAB6E60}" destId="{187FEF94-62CB-4504-805A-B9AF57839461}" srcOrd="0" destOrd="0" presId="urn:microsoft.com/office/officeart/2008/layout/PictureAccentList"/>
    <dgm:cxn modelId="{1D16829C-38D9-435C-B44E-71D1058376F9}" type="presParOf" srcId="{2AC9E542-8A55-4C7B-8A74-8D8DE322FB8F}" destId="{AC9B2E63-BD03-490A-B50E-64C9DB5A87E8}" srcOrd="0" destOrd="0" presId="urn:microsoft.com/office/officeart/2008/layout/PictureAccentList"/>
    <dgm:cxn modelId="{EE6BF168-DA8B-45A5-B459-1C962886EDFB}" type="presParOf" srcId="{AC9B2E63-BD03-490A-B50E-64C9DB5A87E8}" destId="{A7E3E50B-332C-4D36-8A43-0A2C5DA377AF}" srcOrd="0" destOrd="0" presId="urn:microsoft.com/office/officeart/2008/layout/PictureAccentList"/>
    <dgm:cxn modelId="{D5D27D49-2F5C-46AD-ABCA-68AE584FB325}" type="presParOf" srcId="{A7E3E50B-332C-4D36-8A43-0A2C5DA377AF}" destId="{8078184F-24B8-4545-BA03-C7C6937BE4DB}" srcOrd="0" destOrd="0" presId="urn:microsoft.com/office/officeart/2008/layout/PictureAccentList"/>
    <dgm:cxn modelId="{31F6126A-3988-437D-BC2A-40A1A1F6F2A8}" type="presParOf" srcId="{AC9B2E63-BD03-490A-B50E-64C9DB5A87E8}" destId="{F1B2B005-7DFC-4277-9D69-68B008ED1BB3}" srcOrd="1" destOrd="0" presId="urn:microsoft.com/office/officeart/2008/layout/PictureAccentList"/>
    <dgm:cxn modelId="{AE4B9F1D-7E5F-4E3F-8038-B40DB41B9950}" type="presParOf" srcId="{F1B2B005-7DFC-4277-9D69-68B008ED1BB3}" destId="{5C002414-F8F0-4CE2-BE3F-9C6F56B84795}" srcOrd="0" destOrd="0" presId="urn:microsoft.com/office/officeart/2008/layout/PictureAccentList"/>
    <dgm:cxn modelId="{A8B1F07A-204D-4431-A7AB-A0AA0828CF6C}" type="presParOf" srcId="{5C002414-F8F0-4CE2-BE3F-9C6F56B84795}" destId="{D0D23D67-FC3E-48F1-AB0A-4E193A13C166}" srcOrd="0" destOrd="0" presId="urn:microsoft.com/office/officeart/2008/layout/PictureAccentList"/>
    <dgm:cxn modelId="{8C7F0A86-2AD0-4718-87FF-EA8640A909C1}" type="presParOf" srcId="{5C002414-F8F0-4CE2-BE3F-9C6F56B84795}" destId="{A19925E6-FDB3-4F2F-A450-EC88D366F3E3}" srcOrd="1" destOrd="0" presId="urn:microsoft.com/office/officeart/2008/layout/PictureAccentList"/>
    <dgm:cxn modelId="{BF8C367A-AAAF-494D-AAC1-4A8392DC3C42}" type="presParOf" srcId="{F1B2B005-7DFC-4277-9D69-68B008ED1BB3}" destId="{E22E0DAC-0C1A-45A5-B085-66446F4DBE69}" srcOrd="1" destOrd="0" presId="urn:microsoft.com/office/officeart/2008/layout/PictureAccentList"/>
    <dgm:cxn modelId="{6929EA1B-3617-4114-B214-F932A9D0D528}" type="presParOf" srcId="{E22E0DAC-0C1A-45A5-B085-66446F4DBE69}" destId="{DA939A89-6207-4A02-9111-A8680F7E8D21}" srcOrd="0" destOrd="0" presId="urn:microsoft.com/office/officeart/2008/layout/PictureAccentList"/>
    <dgm:cxn modelId="{A5A0E543-E769-48AD-9981-F535B7D1C352}" type="presParOf" srcId="{E22E0DAC-0C1A-45A5-B085-66446F4DBE69}" destId="{3836AB6B-1022-4237-A25F-BB07BD7F6FCA}" srcOrd="1" destOrd="0" presId="urn:microsoft.com/office/officeart/2008/layout/PictureAccentList"/>
    <dgm:cxn modelId="{F2CBDD2F-1681-4C3B-8A92-B9616483FEB5}" type="presParOf" srcId="{F1B2B005-7DFC-4277-9D69-68B008ED1BB3}" destId="{5012F163-8B4B-4F64-8A24-4329F5AE3D48}" srcOrd="2" destOrd="0" presId="urn:microsoft.com/office/officeart/2008/layout/PictureAccentList"/>
    <dgm:cxn modelId="{E4B3E2B7-D5AC-4043-AAB0-1C8A3D3459E0}" type="presParOf" srcId="{5012F163-8B4B-4F64-8A24-4329F5AE3D48}" destId="{5879BD05-E0D0-4D30-904C-8EEB030B9CAF}" srcOrd="0" destOrd="0" presId="urn:microsoft.com/office/officeart/2008/layout/PictureAccentList"/>
    <dgm:cxn modelId="{F48CAA3E-DCF3-46BF-8542-4580979498DF}" type="presParOf" srcId="{5012F163-8B4B-4F64-8A24-4329F5AE3D48}" destId="{187FEF94-62CB-4504-805A-B9AF57839461}" srcOrd="1" destOrd="0" presId="urn:microsoft.com/office/officeart/2008/layout/PictureAccentList"/>
    <dgm:cxn modelId="{EC179EDA-FF22-495D-9A40-D1448E88CB43}" type="presParOf" srcId="{F1B2B005-7DFC-4277-9D69-68B008ED1BB3}" destId="{DE02B4DE-A76F-4F11-A604-5E3BB66A60FA}" srcOrd="3" destOrd="0" presId="urn:microsoft.com/office/officeart/2008/layout/PictureAccentList"/>
    <dgm:cxn modelId="{31F103CF-CADD-473E-A812-1F1ED82C2EDF}" type="presParOf" srcId="{DE02B4DE-A76F-4F11-A604-5E3BB66A60FA}" destId="{BEE90C18-57B8-4FDE-A34C-B465A9C9F4D5}" srcOrd="0" destOrd="0" presId="urn:microsoft.com/office/officeart/2008/layout/PictureAccentList"/>
    <dgm:cxn modelId="{6953CE4B-EE9C-4A99-A918-F3A7394AE629}" type="presParOf" srcId="{DE02B4DE-A76F-4F11-A604-5E3BB66A60FA}" destId="{0AEBEBE7-A6CB-458A-BCBF-CFAD956698B4}" srcOrd="1" destOrd="0" presId="urn:microsoft.com/office/officeart/2008/layout/PictureAccentList"/>
    <dgm:cxn modelId="{298B1C68-D39B-4F5B-8EBF-1EDF6994F9EC}" type="presParOf" srcId="{2AC9E542-8A55-4C7B-8A74-8D8DE322FB8F}" destId="{15387AFD-FA1E-477C-B38E-1AC407B8312C}" srcOrd="1" destOrd="0" presId="urn:microsoft.com/office/officeart/2008/layout/PictureAccentList"/>
    <dgm:cxn modelId="{2805FE1A-3082-40A6-B17D-06114EA64044}" type="presParOf" srcId="{15387AFD-FA1E-477C-B38E-1AC407B8312C}" destId="{5E3E5687-C87D-4E8E-9CC3-9BDBF92F2220}" srcOrd="0" destOrd="0" presId="urn:microsoft.com/office/officeart/2008/layout/PictureAccentList"/>
    <dgm:cxn modelId="{EC26DB6D-DDEE-4C29-AFBC-1DF471DF3996}" type="presParOf" srcId="{5E3E5687-C87D-4E8E-9CC3-9BDBF92F2220}" destId="{96C5A095-E701-40BA-92F5-D6ECEB0E775F}" srcOrd="0" destOrd="0" presId="urn:microsoft.com/office/officeart/2008/layout/PictureAccentList"/>
    <dgm:cxn modelId="{5A62C4A4-8F68-4C89-B919-C4499288181A}" type="presParOf" srcId="{15387AFD-FA1E-477C-B38E-1AC407B8312C}" destId="{5A39E87B-1BEA-4316-827C-293287632BCE}" srcOrd="1" destOrd="0" presId="urn:microsoft.com/office/officeart/2008/layout/PictureAccentList"/>
    <dgm:cxn modelId="{AEDA0DF2-A19C-4D06-BDD5-DE7F65BF2429}" type="presParOf" srcId="{5A39E87B-1BEA-4316-827C-293287632BCE}" destId="{F5259ED7-4A0F-4E10-8B19-7F9860A6F8EA}" srcOrd="0" destOrd="0" presId="urn:microsoft.com/office/officeart/2008/layout/PictureAccentList"/>
    <dgm:cxn modelId="{C8428565-3306-4A37-81A5-CE29FBD79025}" type="presParOf" srcId="{F5259ED7-4A0F-4E10-8B19-7F9860A6F8EA}" destId="{FA940E67-1DED-4FF3-AC0C-6C11BAC61200}" srcOrd="0" destOrd="0" presId="urn:microsoft.com/office/officeart/2008/layout/PictureAccentList"/>
    <dgm:cxn modelId="{0149886E-EEB6-4824-B3FF-199C0EA4F868}" type="presParOf" srcId="{F5259ED7-4A0F-4E10-8B19-7F9860A6F8EA}" destId="{334AEAE1-F73B-42E9-A3EA-E79A8067213C}" srcOrd="1" destOrd="0" presId="urn:microsoft.com/office/officeart/2008/layout/PictureAccentList"/>
    <dgm:cxn modelId="{95721FC3-29BC-491B-9CB8-942BC99E438C}" type="presParOf" srcId="{5A39E87B-1BEA-4316-827C-293287632BCE}" destId="{18E96DBC-EC4B-4846-B47B-6956C96A06FE}" srcOrd="1" destOrd="0" presId="urn:microsoft.com/office/officeart/2008/layout/PictureAccentList"/>
    <dgm:cxn modelId="{B6C9738C-0C6E-4E6C-A1CF-2CC3F31E988D}" type="presParOf" srcId="{18E96DBC-EC4B-4846-B47B-6956C96A06FE}" destId="{CDFC69DD-CBDD-476C-989C-DC6B4D6D1D63}" srcOrd="0" destOrd="0" presId="urn:microsoft.com/office/officeart/2008/layout/PictureAccentList"/>
    <dgm:cxn modelId="{7A40D633-AADC-474F-9741-3E2D9C82507C}" type="presParOf" srcId="{18E96DBC-EC4B-4846-B47B-6956C96A06FE}" destId="{F62C7DC8-8B7F-4D6D-8BD3-0D36B41166B4}" srcOrd="1" destOrd="0" presId="urn:microsoft.com/office/officeart/2008/layout/PictureAccentList"/>
    <dgm:cxn modelId="{3B87DF30-D9D1-4C46-8A69-DC2428487415}" type="presParOf" srcId="{5A39E87B-1BEA-4316-827C-293287632BCE}" destId="{FA20B46D-EE68-43E2-BD0D-A3DE8DEDB25C}" srcOrd="2" destOrd="0" presId="urn:microsoft.com/office/officeart/2008/layout/PictureAccentList"/>
    <dgm:cxn modelId="{DD8C8043-C428-4535-914B-33683E35630E}" type="presParOf" srcId="{FA20B46D-EE68-43E2-BD0D-A3DE8DEDB25C}" destId="{9E6E8F5A-E7B7-43CF-9B81-5A3277670910}" srcOrd="0" destOrd="0" presId="urn:microsoft.com/office/officeart/2008/layout/PictureAccentList"/>
    <dgm:cxn modelId="{8ED0EB13-0DDD-4D9E-B77B-88C118A9AE59}" type="presParOf" srcId="{FA20B46D-EE68-43E2-BD0D-A3DE8DEDB25C}" destId="{014B3254-1301-4067-8A2D-92A5963BD94A}" srcOrd="1" destOrd="0" presId="urn:microsoft.com/office/officeart/2008/layout/PictureAccentList"/>
    <dgm:cxn modelId="{00C6DA8D-9051-4ABE-B5AB-A18A84C9AE92}" type="presParOf" srcId="{5A39E87B-1BEA-4316-827C-293287632BCE}" destId="{45633B64-3D78-49E3-8572-AFCBE15BF1F6}" srcOrd="3" destOrd="0" presId="urn:microsoft.com/office/officeart/2008/layout/PictureAccentList"/>
    <dgm:cxn modelId="{819DD930-2836-49AD-A0EB-5D40CCCA497C}" type="presParOf" srcId="{45633B64-3D78-49E3-8572-AFCBE15BF1F6}" destId="{438AC64A-5098-43C3-80FE-DFA4545CEE0D}" srcOrd="0" destOrd="0" presId="urn:microsoft.com/office/officeart/2008/layout/PictureAccentList"/>
    <dgm:cxn modelId="{9F9436EA-120F-4DEE-90ED-D282FDAE16A9}" type="presParOf" srcId="{45633B64-3D78-49E3-8572-AFCBE15BF1F6}" destId="{FD14EF6F-EAD1-46B8-A0AE-CF1745E45C97}" srcOrd="1" destOrd="0" presId="urn:microsoft.com/office/officeart/2008/layout/PictureAccentList"/>
  </dgm:cxnLst>
  <dgm:bg>
    <a:noFill/>
  </dgm:bg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78184F-24B8-4545-BA03-C7C6937BE4DB}">
      <dsp:nvSpPr>
        <dsp:cNvPr id="0" name=""/>
        <dsp:cNvSpPr/>
      </dsp:nvSpPr>
      <dsp:spPr>
        <a:xfrm>
          <a:off x="668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Programmation</a:t>
          </a:r>
        </a:p>
      </dsp:txBody>
      <dsp:txXfrm>
        <a:off x="11625" y="546310"/>
        <a:ext cx="2585484" cy="352191"/>
      </dsp:txXfrm>
    </dsp:sp>
    <dsp:sp modelId="{D0D23D67-FC3E-48F1-AB0A-4E193A13C166}">
      <dsp:nvSpPr>
        <dsp:cNvPr id="0" name=""/>
        <dsp:cNvSpPr/>
      </dsp:nvSpPr>
      <dsp:spPr>
        <a:xfrm>
          <a:off x="668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19925E6-FDB3-4F2F-A450-EC88D366F3E3}">
      <dsp:nvSpPr>
        <dsp:cNvPr id="0" name=""/>
        <dsp:cNvSpPr/>
      </dsp:nvSpPr>
      <dsp:spPr>
        <a:xfrm>
          <a:off x="397219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HTML, CSS</a:t>
          </a:r>
        </a:p>
      </dsp:txBody>
      <dsp:txXfrm>
        <a:off x="415485" y="995063"/>
        <a:ext cx="2174315" cy="337573"/>
      </dsp:txXfrm>
    </dsp:sp>
    <dsp:sp modelId="{DA939A89-6207-4A02-9111-A8680F7E8D21}">
      <dsp:nvSpPr>
        <dsp:cNvPr id="0" name=""/>
        <dsp:cNvSpPr/>
      </dsp:nvSpPr>
      <dsp:spPr>
        <a:xfrm>
          <a:off x="668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36AB6B-1022-4237-A25F-BB07BD7F6FCA}">
      <dsp:nvSpPr>
        <dsp:cNvPr id="0" name=""/>
        <dsp:cNvSpPr/>
      </dsp:nvSpPr>
      <dsp:spPr>
        <a:xfrm>
          <a:off x="397219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Javascript</a:t>
          </a:r>
        </a:p>
      </dsp:txBody>
      <dsp:txXfrm>
        <a:off x="415485" y="1414061"/>
        <a:ext cx="2174315" cy="337573"/>
      </dsp:txXfrm>
    </dsp:sp>
    <dsp:sp modelId="{5879BD05-E0D0-4D30-904C-8EEB030B9CAF}">
      <dsp:nvSpPr>
        <dsp:cNvPr id="0" name=""/>
        <dsp:cNvSpPr/>
      </dsp:nvSpPr>
      <dsp:spPr>
        <a:xfrm>
          <a:off x="668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87FEF94-62CB-4504-805A-B9AF57839461}">
      <dsp:nvSpPr>
        <dsp:cNvPr id="0" name=""/>
        <dsp:cNvSpPr/>
      </dsp:nvSpPr>
      <dsp:spPr>
        <a:xfrm>
          <a:off x="397219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JQuery</a:t>
          </a:r>
        </a:p>
      </dsp:txBody>
      <dsp:txXfrm>
        <a:off x="415485" y="1833059"/>
        <a:ext cx="2174315" cy="337573"/>
      </dsp:txXfrm>
    </dsp:sp>
    <dsp:sp modelId="{BEE90C18-57B8-4FDE-A34C-B465A9C9F4D5}">
      <dsp:nvSpPr>
        <dsp:cNvPr id="0" name=""/>
        <dsp:cNvSpPr/>
      </dsp:nvSpPr>
      <dsp:spPr>
        <a:xfrm>
          <a:off x="668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EBEBE7-A6CB-458A-BCBF-CFAD956698B4}">
      <dsp:nvSpPr>
        <dsp:cNvPr id="0" name=""/>
        <dsp:cNvSpPr/>
      </dsp:nvSpPr>
      <dsp:spPr>
        <a:xfrm>
          <a:off x="397219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Bootstrap</a:t>
          </a:r>
        </a:p>
      </dsp:txBody>
      <dsp:txXfrm>
        <a:off x="415485" y="2252056"/>
        <a:ext cx="2174315" cy="337573"/>
      </dsp:txXfrm>
    </dsp:sp>
    <dsp:sp modelId="{96C5A095-E701-40BA-92F5-D6ECEB0E775F}">
      <dsp:nvSpPr>
        <dsp:cNvPr id="0" name=""/>
        <dsp:cNvSpPr/>
      </dsp:nvSpPr>
      <dsp:spPr>
        <a:xfrm>
          <a:off x="2868807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Logiciels</a:t>
          </a:r>
        </a:p>
      </dsp:txBody>
      <dsp:txXfrm>
        <a:off x="2879764" y="546310"/>
        <a:ext cx="2585484" cy="352191"/>
      </dsp:txXfrm>
    </dsp:sp>
    <dsp:sp modelId="{FA940E67-1DED-4FF3-AC0C-6C11BAC61200}">
      <dsp:nvSpPr>
        <dsp:cNvPr id="0" name=""/>
        <dsp:cNvSpPr/>
      </dsp:nvSpPr>
      <dsp:spPr>
        <a:xfrm>
          <a:off x="2868807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34AEAE1-F73B-42E9-A3EA-E79A8067213C}">
      <dsp:nvSpPr>
        <dsp:cNvPr id="0" name=""/>
        <dsp:cNvSpPr/>
      </dsp:nvSpPr>
      <dsp:spPr>
        <a:xfrm>
          <a:off x="3265358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Apache/MySql</a:t>
          </a:r>
        </a:p>
      </dsp:txBody>
      <dsp:txXfrm>
        <a:off x="3283624" y="995063"/>
        <a:ext cx="2174315" cy="337573"/>
      </dsp:txXfrm>
    </dsp:sp>
    <dsp:sp modelId="{CDFC69DD-CBDD-476C-989C-DC6B4D6D1D63}">
      <dsp:nvSpPr>
        <dsp:cNvPr id="0" name=""/>
        <dsp:cNvSpPr/>
      </dsp:nvSpPr>
      <dsp:spPr>
        <a:xfrm>
          <a:off x="2868807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2C7DC8-8B7F-4D6D-8BD3-0D36B41166B4}">
      <dsp:nvSpPr>
        <dsp:cNvPr id="0" name=""/>
        <dsp:cNvSpPr/>
      </dsp:nvSpPr>
      <dsp:spPr>
        <a:xfrm>
          <a:off x="3265358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Workbench/MySql</a:t>
          </a:r>
        </a:p>
      </dsp:txBody>
      <dsp:txXfrm>
        <a:off x="3283624" y="1414061"/>
        <a:ext cx="2174315" cy="337573"/>
      </dsp:txXfrm>
    </dsp:sp>
    <dsp:sp modelId="{9E6E8F5A-E7B7-43CF-9B81-5A3277670910}">
      <dsp:nvSpPr>
        <dsp:cNvPr id="0" name=""/>
        <dsp:cNvSpPr/>
      </dsp:nvSpPr>
      <dsp:spPr>
        <a:xfrm>
          <a:off x="2868807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14B3254-1301-4067-8A2D-92A5963BD94A}">
      <dsp:nvSpPr>
        <dsp:cNvPr id="0" name=""/>
        <dsp:cNvSpPr/>
      </dsp:nvSpPr>
      <dsp:spPr>
        <a:xfrm>
          <a:off x="3265358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Netbeans</a:t>
          </a:r>
        </a:p>
      </dsp:txBody>
      <dsp:txXfrm>
        <a:off x="3283624" y="1833059"/>
        <a:ext cx="2174315" cy="337573"/>
      </dsp:txXfrm>
    </dsp:sp>
    <dsp:sp modelId="{438AC64A-5098-43C3-80FE-DFA4545CEE0D}">
      <dsp:nvSpPr>
        <dsp:cNvPr id="0" name=""/>
        <dsp:cNvSpPr/>
      </dsp:nvSpPr>
      <dsp:spPr>
        <a:xfrm>
          <a:off x="2868807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14EF6F-EAD1-46B8-A0AE-CF1745E45C97}">
      <dsp:nvSpPr>
        <dsp:cNvPr id="0" name=""/>
        <dsp:cNvSpPr/>
      </dsp:nvSpPr>
      <dsp:spPr>
        <a:xfrm>
          <a:off x="3265358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3283624" y="2252056"/>
        <a:ext cx="2174315" cy="33757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78184F-24B8-4545-BA03-C7C6937BE4DB}">
      <dsp:nvSpPr>
        <dsp:cNvPr id="0" name=""/>
        <dsp:cNvSpPr/>
      </dsp:nvSpPr>
      <dsp:spPr>
        <a:xfrm>
          <a:off x="668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Programmation</a:t>
          </a:r>
        </a:p>
      </dsp:txBody>
      <dsp:txXfrm>
        <a:off x="11625" y="546310"/>
        <a:ext cx="2585484" cy="352191"/>
      </dsp:txXfrm>
    </dsp:sp>
    <dsp:sp modelId="{D0D23D67-FC3E-48F1-AB0A-4E193A13C166}">
      <dsp:nvSpPr>
        <dsp:cNvPr id="0" name=""/>
        <dsp:cNvSpPr/>
      </dsp:nvSpPr>
      <dsp:spPr>
        <a:xfrm>
          <a:off x="668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19925E6-FDB3-4F2F-A450-EC88D366F3E3}">
      <dsp:nvSpPr>
        <dsp:cNvPr id="0" name=""/>
        <dsp:cNvSpPr/>
      </dsp:nvSpPr>
      <dsp:spPr>
        <a:xfrm>
          <a:off x="397219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Arduino</a:t>
          </a:r>
        </a:p>
      </dsp:txBody>
      <dsp:txXfrm>
        <a:off x="415485" y="995063"/>
        <a:ext cx="2174315" cy="337573"/>
      </dsp:txXfrm>
    </dsp:sp>
    <dsp:sp modelId="{DA939A89-6207-4A02-9111-A8680F7E8D21}">
      <dsp:nvSpPr>
        <dsp:cNvPr id="0" name=""/>
        <dsp:cNvSpPr/>
      </dsp:nvSpPr>
      <dsp:spPr>
        <a:xfrm>
          <a:off x="668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36AB6B-1022-4237-A25F-BB07BD7F6FCA}">
      <dsp:nvSpPr>
        <dsp:cNvPr id="0" name=""/>
        <dsp:cNvSpPr/>
      </dsp:nvSpPr>
      <dsp:spPr>
        <a:xfrm>
          <a:off x="397219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1414061"/>
        <a:ext cx="2174315" cy="337573"/>
      </dsp:txXfrm>
    </dsp:sp>
    <dsp:sp modelId="{5879BD05-E0D0-4D30-904C-8EEB030B9CAF}">
      <dsp:nvSpPr>
        <dsp:cNvPr id="0" name=""/>
        <dsp:cNvSpPr/>
      </dsp:nvSpPr>
      <dsp:spPr>
        <a:xfrm>
          <a:off x="668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87FEF94-62CB-4504-805A-B9AF57839461}">
      <dsp:nvSpPr>
        <dsp:cNvPr id="0" name=""/>
        <dsp:cNvSpPr/>
      </dsp:nvSpPr>
      <dsp:spPr>
        <a:xfrm>
          <a:off x="397219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1833059"/>
        <a:ext cx="2174315" cy="337573"/>
      </dsp:txXfrm>
    </dsp:sp>
    <dsp:sp modelId="{BEE90C18-57B8-4FDE-A34C-B465A9C9F4D5}">
      <dsp:nvSpPr>
        <dsp:cNvPr id="0" name=""/>
        <dsp:cNvSpPr/>
      </dsp:nvSpPr>
      <dsp:spPr>
        <a:xfrm>
          <a:off x="668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EBEBE7-A6CB-458A-BCBF-CFAD956698B4}">
      <dsp:nvSpPr>
        <dsp:cNvPr id="0" name=""/>
        <dsp:cNvSpPr/>
      </dsp:nvSpPr>
      <dsp:spPr>
        <a:xfrm>
          <a:off x="397219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 dirty="0"/>
        </a:p>
      </dsp:txBody>
      <dsp:txXfrm>
        <a:off x="415485" y="2252056"/>
        <a:ext cx="2174315" cy="337573"/>
      </dsp:txXfrm>
    </dsp:sp>
    <dsp:sp modelId="{96C5A095-E701-40BA-92F5-D6ECEB0E775F}">
      <dsp:nvSpPr>
        <dsp:cNvPr id="0" name=""/>
        <dsp:cNvSpPr/>
      </dsp:nvSpPr>
      <dsp:spPr>
        <a:xfrm>
          <a:off x="2868807" y="535353"/>
          <a:ext cx="2607398" cy="374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005" tIns="26670" rIns="40005" bIns="2667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kern="1200" dirty="0"/>
            <a:t>Matériels</a:t>
          </a:r>
        </a:p>
      </dsp:txBody>
      <dsp:txXfrm>
        <a:off x="2879764" y="546310"/>
        <a:ext cx="2585484" cy="352191"/>
      </dsp:txXfrm>
    </dsp:sp>
    <dsp:sp modelId="{FA940E67-1DED-4FF3-AC0C-6C11BAC61200}">
      <dsp:nvSpPr>
        <dsp:cNvPr id="0" name=""/>
        <dsp:cNvSpPr/>
      </dsp:nvSpPr>
      <dsp:spPr>
        <a:xfrm>
          <a:off x="2868807" y="976797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34AEAE1-F73B-42E9-A3EA-E79A8067213C}">
      <dsp:nvSpPr>
        <dsp:cNvPr id="0" name=""/>
        <dsp:cNvSpPr/>
      </dsp:nvSpPr>
      <dsp:spPr>
        <a:xfrm>
          <a:off x="3265358" y="976797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Arduino</a:t>
          </a:r>
        </a:p>
      </dsp:txBody>
      <dsp:txXfrm>
        <a:off x="3283624" y="995063"/>
        <a:ext cx="2174315" cy="337573"/>
      </dsp:txXfrm>
    </dsp:sp>
    <dsp:sp modelId="{CDFC69DD-CBDD-476C-989C-DC6B4D6D1D63}">
      <dsp:nvSpPr>
        <dsp:cNvPr id="0" name=""/>
        <dsp:cNvSpPr/>
      </dsp:nvSpPr>
      <dsp:spPr>
        <a:xfrm>
          <a:off x="2868807" y="1395795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2C7DC8-8B7F-4D6D-8BD3-0D36B41166B4}">
      <dsp:nvSpPr>
        <dsp:cNvPr id="0" name=""/>
        <dsp:cNvSpPr/>
      </dsp:nvSpPr>
      <dsp:spPr>
        <a:xfrm>
          <a:off x="3265358" y="1395795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Buzzer</a:t>
          </a:r>
        </a:p>
      </dsp:txBody>
      <dsp:txXfrm>
        <a:off x="3283624" y="1414061"/>
        <a:ext cx="2174315" cy="337573"/>
      </dsp:txXfrm>
    </dsp:sp>
    <dsp:sp modelId="{9E6E8F5A-E7B7-43CF-9B81-5A3277670910}">
      <dsp:nvSpPr>
        <dsp:cNvPr id="0" name=""/>
        <dsp:cNvSpPr/>
      </dsp:nvSpPr>
      <dsp:spPr>
        <a:xfrm>
          <a:off x="2868807" y="1814793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14B3254-1301-4067-8A2D-92A5963BD94A}">
      <dsp:nvSpPr>
        <dsp:cNvPr id="0" name=""/>
        <dsp:cNvSpPr/>
      </dsp:nvSpPr>
      <dsp:spPr>
        <a:xfrm>
          <a:off x="3265358" y="1814793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Pavé numérique</a:t>
          </a:r>
        </a:p>
      </dsp:txBody>
      <dsp:txXfrm>
        <a:off x="3283624" y="1833059"/>
        <a:ext cx="2174315" cy="337573"/>
      </dsp:txXfrm>
    </dsp:sp>
    <dsp:sp modelId="{438AC64A-5098-43C3-80FE-DFA4545CEE0D}">
      <dsp:nvSpPr>
        <dsp:cNvPr id="0" name=""/>
        <dsp:cNvSpPr/>
      </dsp:nvSpPr>
      <dsp:spPr>
        <a:xfrm>
          <a:off x="2868807" y="2233790"/>
          <a:ext cx="374105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D14EF6F-EAD1-46B8-A0AE-CF1745E45C97}">
      <dsp:nvSpPr>
        <dsp:cNvPr id="0" name=""/>
        <dsp:cNvSpPr/>
      </dsp:nvSpPr>
      <dsp:spPr>
        <a:xfrm>
          <a:off x="3265358" y="2233790"/>
          <a:ext cx="2210847" cy="374105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 dirty="0"/>
            <a:t>Ecran LCD</a:t>
          </a:r>
        </a:p>
      </dsp:txBody>
      <dsp:txXfrm>
        <a:off x="3283624" y="2252056"/>
        <a:ext cx="2174315" cy="3375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AccentList">
  <dgm:title val=""/>
  <dgm:desc val=""/>
  <dgm:catLst>
    <dgm:cat type="picture" pri="14000"/>
    <dgm:cat type="list" pri="14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clrData>
  <dgm:layoutNode name="layout">
    <dgm:varLst>
      <dgm:chMax/>
      <dgm:chPref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L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primFontSz" for="des" forName="childText" refType="primFontSz" refFor="des" refForName="rootText" op="lte"/>
      <dgm:constr type="w" for="des" forName="rootComposite" refType="w" fact="4"/>
      <dgm:constr type="h" for="des" forName="rootComposite" refType="h"/>
      <dgm:constr type="w" for="des" forName="childComposite" refType="w" refFor="des" refForName="rootComposite"/>
      <dgm:constr type="h" for="des" forName="childComposite" refType="h" refFor="des" refForName="rootComposite"/>
      <dgm:constr type="sibSp" refType="w" refFor="des" refForName="rootComposite" fact="0.1"/>
      <dgm:constr type="sibSp" for="des" forName="childShape" refType="h" refFor="des" refForName="rootComposite" fact="0.12"/>
      <dgm:constr type="sp" for="des" forName="root" refType="h" refFor="des" refForName="rootComposite" fact="0.18"/>
    </dgm:constrLst>
    <dgm:ruleLst/>
    <dgm:forEach name="Name3" axis="ch">
      <dgm:forEach name="Name4" axis="self" ptType="node" cnt="1">
        <dgm:layoutNode name="root">
          <dgm:varLst>
            <dgm:chMax/>
            <dgm:chPref val="4"/>
          </dgm:varLst>
          <dgm:alg type="hierRoot"/>
          <dgm:shape xmlns:r="http://schemas.openxmlformats.org/officeDocument/2006/relationships" r:blip="">
            <dgm:adjLst/>
          </dgm:shape>
          <dgm:presOf/>
          <dgm:constrLst/>
          <dgm:ruleLst/>
          <dgm:layoutNode name="rootComposite">
            <dgm:varLst/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onstrLst>
              <dgm:constr type="l" for="ch" forName="rootText"/>
              <dgm:constr type="t" for="ch" forName="rootText"/>
              <dgm:constr type="w" for="ch" forName="rootText" refType="w"/>
              <dgm:constr type="h" for="ch" forName="rootText" refType="h"/>
            </dgm:constrLst>
            <dgm:ruleLst/>
            <dgm:layoutNode name="rootText" styleLbl="node0">
              <dgm:varLst>
                <dgm:chMax/>
                <dgm:chPref val="4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  <dgm:rule type="primFontSz" val="65" fact="NaN" max="NaN"/>
              </dgm:ruleLst>
            </dgm:layoutNode>
          </dgm:layoutNode>
          <dgm:layoutNode name="childShape">
            <dgm:varLst>
              <dgm:chMax val="0"/>
              <dgm:chPref val="0"/>
            </dgm:varLst>
            <dgm:alg type="hierChild">
              <dgm:param type="chAlign" val="r"/>
              <dgm:param type="linDir" val="fromT"/>
              <dgm:param type="fallback" val="2D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5" axis="ch">
              <dgm:forEach name="Name6" axis="self" ptType="node">
                <dgm:layoutNode name="childComposite">
                  <dgm:varLst>
                    <dgm:chMax val="0"/>
                    <dgm:chPref val="0"/>
                  </dgm:varLst>
                  <dgm:alg type="composite"/>
                  <dgm:shape xmlns:r="http://schemas.openxmlformats.org/officeDocument/2006/relationships" r:blip="">
                    <dgm:adjLst/>
                  </dgm:shape>
                  <dgm:presOf/>
                  <dgm:choose name="Name7">
                    <dgm:if name="Name8" func="var" arg="dir" op="equ" val="norm">
                      <dgm:constrLst>
                        <dgm:constr type="w" for="ch" forName="Image" refType="h"/>
                        <dgm:constr type="h" for="ch" forName="Image" refType="h"/>
                        <dgm:constr type="l" for="ch" forName="Image"/>
                        <dgm:constr type="t" for="ch" forName="Image"/>
                        <dgm:constr type="h" for="ch" forName="childText" refType="h"/>
                        <dgm:constr type="l" for="ch" forName="childText" refType="w" refFor="ch" refForName="Image" fact="1.06"/>
                        <dgm:constr type="t" for="ch" forName="childText"/>
                      </dgm:constrLst>
                    </dgm:if>
                    <dgm:else name="Name9">
                      <dgm:constrLst>
                        <dgm:constr type="w" for="ch" forName="Image" refType="h"/>
                        <dgm:constr type="h" for="ch" forName="Image" refType="h"/>
                        <dgm:constr type="r" for="ch" forName="Image" refType="w"/>
                        <dgm:constr type="t" for="ch" forName="Image"/>
                        <dgm:constr type="h" for="ch" forName="childText" refType="h"/>
                        <dgm:constr type="t" for="ch" forName="childText"/>
                        <dgm:constr type="wOff" for="ch" forName="childText" refType="w" refFor="ch" refForName="Image" fact="-1.06"/>
                      </dgm:constrLst>
                    </dgm:else>
                  </dgm:choose>
                  <dgm:ruleLst/>
                  <dgm:layoutNode name="Image" styleLbl="node1">
                    <dgm:alg type="sp"/>
                    <dgm:shape xmlns:r="http://schemas.openxmlformats.org/officeDocument/2006/relationships" type="roundRect" r:blip="" blipPhldr="1">
                      <dgm:adjLst>
                        <dgm:adj idx="1" val="0.1667"/>
                      </dgm:adjLst>
                    </dgm:shape>
                    <dgm:presOf/>
                  </dgm:layoutNode>
                  <dgm:layoutNode name="childText" styleLbl="lnNode1">
                    <dgm:varLst>
                      <dgm:chMax val="0"/>
                      <dgm:chPref val="0"/>
                      <dgm:bulletEnabled val="1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667"/>
                      </dgm:adjLst>
                    </dgm:shape>
                    <dgm:presOf axis="self desOrSelf" ptType="node node" st="1 1" cnt="1 0"/>
                    <dgm:ruleLst>
                      <dgm:rule type="primFontSz" val="5" fact="NaN" max="NaN"/>
                    </dgm:ruleLst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AccentList">
  <dgm:title val=""/>
  <dgm:desc val=""/>
  <dgm:catLst>
    <dgm:cat type="picture" pri="14000"/>
    <dgm:cat type="list" pri="14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</dgm:ptLst>
      <dgm:cxnLst>
        <dgm:cxn modelId="4" srcId="0" destId="1" srcOrd="0" destOrd="0"/>
        <dgm:cxn modelId="5" srcId="1" destId="11" srcOrd="0" destOrd="0"/>
        <dgm:cxn modelId="6" srcId="1" destId="12" srcOrd="0" destOrd="0"/>
        <dgm:cxn modelId="14" srcId="1" destId="13" srcOrd="0" destOrd="0"/>
      </dgm:cxnLst>
      <dgm:bg/>
      <dgm:whole/>
    </dgm:dataModel>
  </dgm:clrData>
  <dgm:layoutNode name="layout">
    <dgm:varLst>
      <dgm:chMax/>
      <dgm:chPref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L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primFontSz" for="des" forName="childText" refType="primFontSz" refFor="des" refForName="rootText" op="lte"/>
      <dgm:constr type="w" for="des" forName="rootComposite" refType="w" fact="4"/>
      <dgm:constr type="h" for="des" forName="rootComposite" refType="h"/>
      <dgm:constr type="w" for="des" forName="childComposite" refType="w" refFor="des" refForName="rootComposite"/>
      <dgm:constr type="h" for="des" forName="childComposite" refType="h" refFor="des" refForName="rootComposite"/>
      <dgm:constr type="sibSp" refType="w" refFor="des" refForName="rootComposite" fact="0.1"/>
      <dgm:constr type="sibSp" for="des" forName="childShape" refType="h" refFor="des" refForName="rootComposite" fact="0.12"/>
      <dgm:constr type="sp" for="des" forName="root" refType="h" refFor="des" refForName="rootComposite" fact="0.18"/>
    </dgm:constrLst>
    <dgm:ruleLst/>
    <dgm:forEach name="Name3" axis="ch">
      <dgm:forEach name="Name4" axis="self" ptType="node" cnt="1">
        <dgm:layoutNode name="root">
          <dgm:varLst>
            <dgm:chMax/>
            <dgm:chPref val="4"/>
          </dgm:varLst>
          <dgm:alg type="hierRoot"/>
          <dgm:shape xmlns:r="http://schemas.openxmlformats.org/officeDocument/2006/relationships" r:blip="">
            <dgm:adjLst/>
          </dgm:shape>
          <dgm:presOf/>
          <dgm:constrLst/>
          <dgm:ruleLst/>
          <dgm:layoutNode name="rootComposite">
            <dgm:varLst/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onstrLst>
              <dgm:constr type="l" for="ch" forName="rootText"/>
              <dgm:constr type="t" for="ch" forName="rootText"/>
              <dgm:constr type="w" for="ch" forName="rootText" refType="w"/>
              <dgm:constr type="h" for="ch" forName="rootText" refType="h"/>
            </dgm:constrLst>
            <dgm:ruleLst/>
            <dgm:layoutNode name="rootText" styleLbl="node0">
              <dgm:varLst>
                <dgm:chMax/>
                <dgm:chPref val="4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  <dgm:rule type="primFontSz" val="65" fact="NaN" max="NaN"/>
              </dgm:ruleLst>
            </dgm:layoutNode>
          </dgm:layoutNode>
          <dgm:layoutNode name="childShape">
            <dgm:varLst>
              <dgm:chMax val="0"/>
              <dgm:chPref val="0"/>
            </dgm:varLst>
            <dgm:alg type="hierChild">
              <dgm:param type="chAlign" val="r"/>
              <dgm:param type="linDir" val="fromT"/>
              <dgm:param type="fallback" val="2D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5" axis="ch">
              <dgm:forEach name="Name6" axis="self" ptType="node">
                <dgm:layoutNode name="childComposite">
                  <dgm:varLst>
                    <dgm:chMax val="0"/>
                    <dgm:chPref val="0"/>
                  </dgm:varLst>
                  <dgm:alg type="composite"/>
                  <dgm:shape xmlns:r="http://schemas.openxmlformats.org/officeDocument/2006/relationships" r:blip="">
                    <dgm:adjLst/>
                  </dgm:shape>
                  <dgm:presOf/>
                  <dgm:choose name="Name7">
                    <dgm:if name="Name8" func="var" arg="dir" op="equ" val="norm">
                      <dgm:constrLst>
                        <dgm:constr type="w" for="ch" forName="Image" refType="h"/>
                        <dgm:constr type="h" for="ch" forName="Image" refType="h"/>
                        <dgm:constr type="l" for="ch" forName="Image"/>
                        <dgm:constr type="t" for="ch" forName="Image"/>
                        <dgm:constr type="h" for="ch" forName="childText" refType="h"/>
                        <dgm:constr type="l" for="ch" forName="childText" refType="w" refFor="ch" refForName="Image" fact="1.06"/>
                        <dgm:constr type="t" for="ch" forName="childText"/>
                      </dgm:constrLst>
                    </dgm:if>
                    <dgm:else name="Name9">
                      <dgm:constrLst>
                        <dgm:constr type="w" for="ch" forName="Image" refType="h"/>
                        <dgm:constr type="h" for="ch" forName="Image" refType="h"/>
                        <dgm:constr type="r" for="ch" forName="Image" refType="w"/>
                        <dgm:constr type="t" for="ch" forName="Image"/>
                        <dgm:constr type="h" for="ch" forName="childText" refType="h"/>
                        <dgm:constr type="t" for="ch" forName="childText"/>
                        <dgm:constr type="wOff" for="ch" forName="childText" refType="w" refFor="ch" refForName="Image" fact="-1.06"/>
                      </dgm:constrLst>
                    </dgm:else>
                  </dgm:choose>
                  <dgm:ruleLst/>
                  <dgm:layoutNode name="Image" styleLbl="node1">
                    <dgm:alg type="sp"/>
                    <dgm:shape xmlns:r="http://schemas.openxmlformats.org/officeDocument/2006/relationships" type="roundRect" r:blip="" blipPhldr="1">
                      <dgm:adjLst>
                        <dgm:adj idx="1" val="0.1667"/>
                      </dgm:adjLst>
                    </dgm:shape>
                    <dgm:presOf/>
                  </dgm:layoutNode>
                  <dgm:layoutNode name="childText" styleLbl="lnNode1">
                    <dgm:varLst>
                      <dgm:chMax val="0"/>
                      <dgm:chPref val="0"/>
                      <dgm:bulletEnabled val="1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667"/>
                      </dgm:adjLst>
                    </dgm:shape>
                    <dgm:presOf axis="self desOrSelf" ptType="node node" st="1 1" cnt="1 0"/>
                    <dgm:ruleLst>
                      <dgm:rule type="primFontSz" val="5" fact="NaN" max="NaN"/>
                    </dgm:ruleLst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E12B7ED4F45F469A3BB4708EBA1047" ma:contentTypeVersion="10" ma:contentTypeDescription="Crée un document." ma:contentTypeScope="" ma:versionID="605e75f0a715e9af5c8f2e8e9084a287">
  <xsd:schema xmlns:xsd="http://www.w3.org/2001/XMLSchema" xmlns:xs="http://www.w3.org/2001/XMLSchema" xmlns:p="http://schemas.microsoft.com/office/2006/metadata/properties" xmlns:ns3="e2792e6f-ab6b-465c-b2e9-dbb542980a21" xmlns:ns4="2d532438-4350-4d82-8e3a-4f3dad757230" targetNamespace="http://schemas.microsoft.com/office/2006/metadata/properties" ma:root="true" ma:fieldsID="8c216af3487f2b5fdbd477b05d214516" ns3:_="" ns4:_="">
    <xsd:import namespace="e2792e6f-ab6b-465c-b2e9-dbb542980a21"/>
    <xsd:import namespace="2d532438-4350-4d82-8e3a-4f3dad75723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792e6f-ab6b-465c-b2e9-dbb542980a2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532438-4350-4d82-8e3a-4f3dad7572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70C2F-6E54-466C-95B6-A2E609725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792e6f-ab6b-465c-b2e9-dbb542980a21"/>
    <ds:schemaRef ds:uri="2d532438-4350-4d82-8e3a-4f3dad7572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C41169-7482-4FDB-88D8-F4CA27DA267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3B4C523-687B-4FDC-8E12-B9F6D57800C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A445F64-4499-4932-81B0-6A0DB320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Modèle Word Compte Rendu</Template>
  <TotalTime>0</TotalTime>
  <Pages>15</Pages>
  <Words>1368</Words>
  <Characters>7525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Compte Rendu des TPs</vt:lpstr>
    </vt:vector>
  </TitlesOfParts>
  <Company/>
  <LinksUpToDate>false</LinksUpToDate>
  <CharactersWithSpaces>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Compte Rendu des TPs</dc:title>
  <dc:subject/>
  <dc:creator>Nathan Guigand</dc:creator>
  <cp:keywords>Rendu;TP</cp:keywords>
  <dc:description/>
  <cp:lastModifiedBy>Cyril dohin</cp:lastModifiedBy>
  <cp:revision>29</cp:revision>
  <dcterms:created xsi:type="dcterms:W3CDTF">2020-04-06T06:51:00Z</dcterms:created>
  <dcterms:modified xsi:type="dcterms:W3CDTF">2020-05-03T14:51:00Z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0x01010078E12B7ED4F45F469A3BB4708EBA1047</vt:lpwstr>
  </property>
</Properties>
</file>