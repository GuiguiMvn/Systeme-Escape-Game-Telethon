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C1E92" w14:textId="77777777" w:rsidR="00ED5C56" w:rsidRDefault="000A1FEF" w:rsidP="00ED5C56">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C433D4" w:rsidRPr="000A1FEF" w:rsidRDefault="00C433D4"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4EBD91E4" w14:textId="77777777" w:rsidR="00BC092C" w:rsidRDefault="00BC092C" w:rsidP="00BC092C"/>
    <w:p w14:paraId="604B7A33" w14:textId="77777777" w:rsidR="00542DCF" w:rsidRDefault="00542DCF" w:rsidP="00E076A7">
      <w:pPr>
        <w:pStyle w:val="Titre"/>
        <w:jc w:val="left"/>
      </w:pPr>
    </w:p>
    <w:p w14:paraId="59025BE2" w14:textId="77777777" w:rsidR="00542DCF" w:rsidRDefault="00542DCF" w:rsidP="00542DCF">
      <w:pPr>
        <w:pStyle w:val="Titre"/>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29E4AA0F" w14:textId="0AB29FC1" w:rsidR="00433BDB"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39416627" w:history="1">
            <w:r w:rsidR="00433BDB" w:rsidRPr="00F0687C">
              <w:rPr>
                <w:rStyle w:val="Lienhypertexte"/>
                <w:noProof/>
              </w:rPr>
              <w:t>I.</w:t>
            </w:r>
            <w:r w:rsidR="00433BDB">
              <w:rPr>
                <w:rFonts w:eastAsiaTheme="minorEastAsia"/>
                <w:noProof/>
                <w:lang w:eastAsia="fr-FR"/>
              </w:rPr>
              <w:tab/>
            </w:r>
            <w:r w:rsidR="00433BDB" w:rsidRPr="00F0687C">
              <w:rPr>
                <w:rStyle w:val="Lienhypertexte"/>
                <w:noProof/>
              </w:rPr>
              <w:t>Introduction</w:t>
            </w:r>
            <w:r w:rsidR="00433BDB">
              <w:rPr>
                <w:noProof/>
                <w:webHidden/>
              </w:rPr>
              <w:tab/>
            </w:r>
            <w:r w:rsidR="00433BDB">
              <w:rPr>
                <w:noProof/>
                <w:webHidden/>
              </w:rPr>
              <w:fldChar w:fldCharType="begin"/>
            </w:r>
            <w:r w:rsidR="00433BDB">
              <w:rPr>
                <w:noProof/>
                <w:webHidden/>
              </w:rPr>
              <w:instrText xml:space="preserve"> PAGEREF _Toc39416627 \h </w:instrText>
            </w:r>
            <w:r w:rsidR="00433BDB">
              <w:rPr>
                <w:noProof/>
                <w:webHidden/>
              </w:rPr>
            </w:r>
            <w:r w:rsidR="00433BDB">
              <w:rPr>
                <w:noProof/>
                <w:webHidden/>
              </w:rPr>
              <w:fldChar w:fldCharType="separate"/>
            </w:r>
            <w:r w:rsidR="00433BDB">
              <w:rPr>
                <w:noProof/>
                <w:webHidden/>
              </w:rPr>
              <w:t>2</w:t>
            </w:r>
            <w:r w:rsidR="00433BDB">
              <w:rPr>
                <w:noProof/>
                <w:webHidden/>
              </w:rPr>
              <w:fldChar w:fldCharType="end"/>
            </w:r>
          </w:hyperlink>
        </w:p>
        <w:p w14:paraId="445CD3A5" w14:textId="4DB68020" w:rsidR="00433BDB" w:rsidRDefault="003A3A67">
          <w:pPr>
            <w:pStyle w:val="TM2"/>
            <w:tabs>
              <w:tab w:val="left" w:pos="660"/>
              <w:tab w:val="right" w:leader="dot" w:pos="9736"/>
            </w:tabs>
            <w:rPr>
              <w:rFonts w:eastAsiaTheme="minorEastAsia"/>
              <w:noProof/>
              <w:lang w:eastAsia="fr-FR"/>
            </w:rPr>
          </w:pPr>
          <w:hyperlink w:anchor="_Toc39416628" w:history="1">
            <w:r w:rsidR="00433BDB" w:rsidRPr="00F0687C">
              <w:rPr>
                <w:rStyle w:val="Lienhypertexte"/>
                <w:noProof/>
              </w:rPr>
              <w:t>A.</w:t>
            </w:r>
            <w:r w:rsidR="00433BDB">
              <w:rPr>
                <w:rFonts w:eastAsiaTheme="minorEastAsia"/>
                <w:noProof/>
                <w:lang w:eastAsia="fr-FR"/>
              </w:rPr>
              <w:tab/>
            </w:r>
            <w:r w:rsidR="00433BDB" w:rsidRPr="00F0687C">
              <w:rPr>
                <w:rStyle w:val="Lienhypertexte"/>
                <w:noProof/>
              </w:rPr>
              <w:t>Rappel du cahier des charges</w:t>
            </w:r>
            <w:r w:rsidR="00433BDB">
              <w:rPr>
                <w:noProof/>
                <w:webHidden/>
              </w:rPr>
              <w:tab/>
            </w:r>
            <w:r w:rsidR="00433BDB">
              <w:rPr>
                <w:noProof/>
                <w:webHidden/>
              </w:rPr>
              <w:fldChar w:fldCharType="begin"/>
            </w:r>
            <w:r w:rsidR="00433BDB">
              <w:rPr>
                <w:noProof/>
                <w:webHidden/>
              </w:rPr>
              <w:instrText xml:space="preserve"> PAGEREF _Toc39416628 \h </w:instrText>
            </w:r>
            <w:r w:rsidR="00433BDB">
              <w:rPr>
                <w:noProof/>
                <w:webHidden/>
              </w:rPr>
            </w:r>
            <w:r w:rsidR="00433BDB">
              <w:rPr>
                <w:noProof/>
                <w:webHidden/>
              </w:rPr>
              <w:fldChar w:fldCharType="separate"/>
            </w:r>
            <w:r w:rsidR="00433BDB">
              <w:rPr>
                <w:noProof/>
                <w:webHidden/>
              </w:rPr>
              <w:t>2</w:t>
            </w:r>
            <w:r w:rsidR="00433BDB">
              <w:rPr>
                <w:noProof/>
                <w:webHidden/>
              </w:rPr>
              <w:fldChar w:fldCharType="end"/>
            </w:r>
          </w:hyperlink>
        </w:p>
        <w:p w14:paraId="383044BF" w14:textId="65730A67" w:rsidR="00433BDB" w:rsidRDefault="003A3A67">
          <w:pPr>
            <w:pStyle w:val="TM1"/>
            <w:tabs>
              <w:tab w:val="left" w:pos="440"/>
              <w:tab w:val="right" w:leader="dot" w:pos="9736"/>
            </w:tabs>
            <w:rPr>
              <w:rFonts w:eastAsiaTheme="minorEastAsia"/>
              <w:noProof/>
              <w:lang w:eastAsia="fr-FR"/>
            </w:rPr>
          </w:pPr>
          <w:hyperlink w:anchor="_Toc39416629" w:history="1">
            <w:r w:rsidR="00433BDB" w:rsidRPr="00F0687C">
              <w:rPr>
                <w:rStyle w:val="Lienhypertexte"/>
                <w:noProof/>
              </w:rPr>
              <w:t>II.</w:t>
            </w:r>
            <w:r w:rsidR="00433BDB">
              <w:rPr>
                <w:rFonts w:eastAsiaTheme="minorEastAsia"/>
                <w:noProof/>
                <w:lang w:eastAsia="fr-FR"/>
              </w:rPr>
              <w:tab/>
            </w:r>
            <w:r w:rsidR="00433BDB" w:rsidRPr="00F0687C">
              <w:rPr>
                <w:rStyle w:val="Lienhypertexte"/>
                <w:noProof/>
              </w:rPr>
              <w:t>Réalisation du projet</w:t>
            </w:r>
            <w:r w:rsidR="00433BDB">
              <w:rPr>
                <w:noProof/>
                <w:webHidden/>
              </w:rPr>
              <w:tab/>
            </w:r>
            <w:r w:rsidR="00433BDB">
              <w:rPr>
                <w:noProof/>
                <w:webHidden/>
              </w:rPr>
              <w:fldChar w:fldCharType="begin"/>
            </w:r>
            <w:r w:rsidR="00433BDB">
              <w:rPr>
                <w:noProof/>
                <w:webHidden/>
              </w:rPr>
              <w:instrText xml:space="preserve"> PAGEREF _Toc39416629 \h </w:instrText>
            </w:r>
            <w:r w:rsidR="00433BDB">
              <w:rPr>
                <w:noProof/>
                <w:webHidden/>
              </w:rPr>
            </w:r>
            <w:r w:rsidR="00433BDB">
              <w:rPr>
                <w:noProof/>
                <w:webHidden/>
              </w:rPr>
              <w:fldChar w:fldCharType="separate"/>
            </w:r>
            <w:r w:rsidR="00433BDB">
              <w:rPr>
                <w:noProof/>
                <w:webHidden/>
              </w:rPr>
              <w:t>3</w:t>
            </w:r>
            <w:r w:rsidR="00433BDB">
              <w:rPr>
                <w:noProof/>
                <w:webHidden/>
              </w:rPr>
              <w:fldChar w:fldCharType="end"/>
            </w:r>
          </w:hyperlink>
        </w:p>
        <w:p w14:paraId="2ECA2B21" w14:textId="6AA54013" w:rsidR="00433BDB" w:rsidRDefault="003A3A67">
          <w:pPr>
            <w:pStyle w:val="TM2"/>
            <w:tabs>
              <w:tab w:val="left" w:pos="660"/>
              <w:tab w:val="right" w:leader="dot" w:pos="9736"/>
            </w:tabs>
            <w:rPr>
              <w:rFonts w:eastAsiaTheme="minorEastAsia"/>
              <w:noProof/>
              <w:lang w:eastAsia="fr-FR"/>
            </w:rPr>
          </w:pPr>
          <w:hyperlink w:anchor="_Toc39416630" w:history="1">
            <w:r w:rsidR="00433BDB" w:rsidRPr="00F0687C">
              <w:rPr>
                <w:rStyle w:val="Lienhypertexte"/>
                <w:noProof/>
              </w:rPr>
              <w:t>B.</w:t>
            </w:r>
            <w:r w:rsidR="00433BDB">
              <w:rPr>
                <w:rFonts w:eastAsiaTheme="minorEastAsia"/>
                <w:noProof/>
                <w:lang w:eastAsia="fr-FR"/>
              </w:rPr>
              <w:tab/>
            </w:r>
            <w:r w:rsidR="00433BDB" w:rsidRPr="00F0687C">
              <w:rPr>
                <w:rStyle w:val="Lienhypertexte"/>
                <w:noProof/>
              </w:rPr>
              <w:t>Tache de l’étudiant</w:t>
            </w:r>
            <w:r w:rsidR="00433BDB">
              <w:rPr>
                <w:noProof/>
                <w:webHidden/>
              </w:rPr>
              <w:tab/>
            </w:r>
            <w:r w:rsidR="00433BDB">
              <w:rPr>
                <w:noProof/>
                <w:webHidden/>
              </w:rPr>
              <w:fldChar w:fldCharType="begin"/>
            </w:r>
            <w:r w:rsidR="00433BDB">
              <w:rPr>
                <w:noProof/>
                <w:webHidden/>
              </w:rPr>
              <w:instrText xml:space="preserve"> PAGEREF _Toc39416630 \h </w:instrText>
            </w:r>
            <w:r w:rsidR="00433BDB">
              <w:rPr>
                <w:noProof/>
                <w:webHidden/>
              </w:rPr>
            </w:r>
            <w:r w:rsidR="00433BDB">
              <w:rPr>
                <w:noProof/>
                <w:webHidden/>
              </w:rPr>
              <w:fldChar w:fldCharType="separate"/>
            </w:r>
            <w:r w:rsidR="00433BDB">
              <w:rPr>
                <w:noProof/>
                <w:webHidden/>
              </w:rPr>
              <w:t>3</w:t>
            </w:r>
            <w:r w:rsidR="00433BDB">
              <w:rPr>
                <w:noProof/>
                <w:webHidden/>
              </w:rPr>
              <w:fldChar w:fldCharType="end"/>
            </w:r>
          </w:hyperlink>
        </w:p>
        <w:p w14:paraId="1CE55F5E" w14:textId="162D64B5" w:rsidR="00433BDB" w:rsidRDefault="003A3A67">
          <w:pPr>
            <w:pStyle w:val="TM2"/>
            <w:tabs>
              <w:tab w:val="left" w:pos="660"/>
              <w:tab w:val="right" w:leader="dot" w:pos="9736"/>
            </w:tabs>
            <w:rPr>
              <w:rFonts w:eastAsiaTheme="minorEastAsia"/>
              <w:noProof/>
              <w:lang w:eastAsia="fr-FR"/>
            </w:rPr>
          </w:pPr>
          <w:hyperlink w:anchor="_Toc39416631" w:history="1">
            <w:r w:rsidR="00433BDB" w:rsidRPr="00F0687C">
              <w:rPr>
                <w:rStyle w:val="Lienhypertexte"/>
                <w:noProof/>
              </w:rPr>
              <w:t>C.</w:t>
            </w:r>
            <w:r w:rsidR="00433BDB">
              <w:rPr>
                <w:rFonts w:eastAsiaTheme="minorEastAsia"/>
                <w:noProof/>
                <w:lang w:eastAsia="fr-FR"/>
              </w:rPr>
              <w:tab/>
            </w:r>
            <w:r w:rsidR="00433BDB" w:rsidRPr="00F0687C">
              <w:rPr>
                <w:rStyle w:val="Lienhypertexte"/>
                <w:noProof/>
              </w:rPr>
              <w:t>Langages et matériels</w:t>
            </w:r>
            <w:r w:rsidR="00433BDB">
              <w:rPr>
                <w:noProof/>
                <w:webHidden/>
              </w:rPr>
              <w:tab/>
            </w:r>
            <w:r w:rsidR="00433BDB">
              <w:rPr>
                <w:noProof/>
                <w:webHidden/>
              </w:rPr>
              <w:fldChar w:fldCharType="begin"/>
            </w:r>
            <w:r w:rsidR="00433BDB">
              <w:rPr>
                <w:noProof/>
                <w:webHidden/>
              </w:rPr>
              <w:instrText xml:space="preserve"> PAGEREF _Toc39416631 \h </w:instrText>
            </w:r>
            <w:r w:rsidR="00433BDB">
              <w:rPr>
                <w:noProof/>
                <w:webHidden/>
              </w:rPr>
            </w:r>
            <w:r w:rsidR="00433BDB">
              <w:rPr>
                <w:noProof/>
                <w:webHidden/>
              </w:rPr>
              <w:fldChar w:fldCharType="separate"/>
            </w:r>
            <w:r w:rsidR="00433BDB">
              <w:rPr>
                <w:noProof/>
                <w:webHidden/>
              </w:rPr>
              <w:t>4</w:t>
            </w:r>
            <w:r w:rsidR="00433BDB">
              <w:rPr>
                <w:noProof/>
                <w:webHidden/>
              </w:rPr>
              <w:fldChar w:fldCharType="end"/>
            </w:r>
          </w:hyperlink>
        </w:p>
        <w:p w14:paraId="26884C7A" w14:textId="6534BADB" w:rsidR="00433BDB" w:rsidRDefault="003A3A67">
          <w:pPr>
            <w:pStyle w:val="TM1"/>
            <w:tabs>
              <w:tab w:val="left" w:pos="660"/>
              <w:tab w:val="right" w:leader="dot" w:pos="9736"/>
            </w:tabs>
            <w:rPr>
              <w:rFonts w:eastAsiaTheme="minorEastAsia"/>
              <w:noProof/>
              <w:lang w:eastAsia="fr-FR"/>
            </w:rPr>
          </w:pPr>
          <w:hyperlink w:anchor="_Toc39416632" w:history="1">
            <w:r w:rsidR="00433BDB" w:rsidRPr="00F0687C">
              <w:rPr>
                <w:rStyle w:val="Lienhypertexte"/>
                <w:noProof/>
              </w:rPr>
              <w:t>III.</w:t>
            </w:r>
            <w:r w:rsidR="00433BDB">
              <w:rPr>
                <w:rFonts w:eastAsiaTheme="minorEastAsia"/>
                <w:noProof/>
                <w:lang w:eastAsia="fr-FR"/>
              </w:rPr>
              <w:tab/>
            </w:r>
            <w:r w:rsidR="00433BDB" w:rsidRPr="00F0687C">
              <w:rPr>
                <w:rStyle w:val="Lienhypertexte"/>
                <w:noProof/>
              </w:rPr>
              <w:t>Réalisation Application web</w:t>
            </w:r>
            <w:r w:rsidR="00433BDB">
              <w:rPr>
                <w:noProof/>
                <w:webHidden/>
              </w:rPr>
              <w:tab/>
            </w:r>
            <w:r w:rsidR="00433BDB">
              <w:rPr>
                <w:noProof/>
                <w:webHidden/>
              </w:rPr>
              <w:fldChar w:fldCharType="begin"/>
            </w:r>
            <w:r w:rsidR="00433BDB">
              <w:rPr>
                <w:noProof/>
                <w:webHidden/>
              </w:rPr>
              <w:instrText xml:space="preserve"> PAGEREF _Toc39416632 \h </w:instrText>
            </w:r>
            <w:r w:rsidR="00433BDB">
              <w:rPr>
                <w:noProof/>
                <w:webHidden/>
              </w:rPr>
            </w:r>
            <w:r w:rsidR="00433BDB">
              <w:rPr>
                <w:noProof/>
                <w:webHidden/>
              </w:rPr>
              <w:fldChar w:fldCharType="separate"/>
            </w:r>
            <w:r w:rsidR="00433BDB">
              <w:rPr>
                <w:noProof/>
                <w:webHidden/>
              </w:rPr>
              <w:t>5</w:t>
            </w:r>
            <w:r w:rsidR="00433BDB">
              <w:rPr>
                <w:noProof/>
                <w:webHidden/>
              </w:rPr>
              <w:fldChar w:fldCharType="end"/>
            </w:r>
          </w:hyperlink>
        </w:p>
        <w:p w14:paraId="55EAA80E" w14:textId="011DF121" w:rsidR="00433BDB" w:rsidRDefault="003A3A67">
          <w:pPr>
            <w:pStyle w:val="TM2"/>
            <w:tabs>
              <w:tab w:val="left" w:pos="660"/>
              <w:tab w:val="right" w:leader="dot" w:pos="9736"/>
            </w:tabs>
            <w:rPr>
              <w:rFonts w:eastAsiaTheme="minorEastAsia"/>
              <w:noProof/>
              <w:lang w:eastAsia="fr-FR"/>
            </w:rPr>
          </w:pPr>
          <w:hyperlink w:anchor="_Toc39416633" w:history="1">
            <w:r w:rsidR="00433BDB" w:rsidRPr="00F0687C">
              <w:rPr>
                <w:rStyle w:val="Lienhypertexte"/>
                <w:noProof/>
              </w:rPr>
              <w:t>A.</w:t>
            </w:r>
            <w:r w:rsidR="00433BDB">
              <w:rPr>
                <w:rFonts w:eastAsiaTheme="minorEastAsia"/>
                <w:noProof/>
                <w:lang w:eastAsia="fr-FR"/>
              </w:rPr>
              <w:tab/>
            </w:r>
            <w:r w:rsidR="00433BDB" w:rsidRPr="00F0687C">
              <w:rPr>
                <w:rStyle w:val="Lienhypertexte"/>
                <w:noProof/>
              </w:rPr>
              <w:t>Informations de connexion au serveur BDD :</w:t>
            </w:r>
            <w:r w:rsidR="00433BDB">
              <w:rPr>
                <w:noProof/>
                <w:webHidden/>
              </w:rPr>
              <w:tab/>
            </w:r>
            <w:r w:rsidR="00433BDB">
              <w:rPr>
                <w:noProof/>
                <w:webHidden/>
              </w:rPr>
              <w:fldChar w:fldCharType="begin"/>
            </w:r>
            <w:r w:rsidR="00433BDB">
              <w:rPr>
                <w:noProof/>
                <w:webHidden/>
              </w:rPr>
              <w:instrText xml:space="preserve"> PAGEREF _Toc39416633 \h </w:instrText>
            </w:r>
            <w:r w:rsidR="00433BDB">
              <w:rPr>
                <w:noProof/>
                <w:webHidden/>
              </w:rPr>
            </w:r>
            <w:r w:rsidR="00433BDB">
              <w:rPr>
                <w:noProof/>
                <w:webHidden/>
              </w:rPr>
              <w:fldChar w:fldCharType="separate"/>
            </w:r>
            <w:r w:rsidR="00433BDB">
              <w:rPr>
                <w:noProof/>
                <w:webHidden/>
              </w:rPr>
              <w:t>5</w:t>
            </w:r>
            <w:r w:rsidR="00433BDB">
              <w:rPr>
                <w:noProof/>
                <w:webHidden/>
              </w:rPr>
              <w:fldChar w:fldCharType="end"/>
            </w:r>
          </w:hyperlink>
        </w:p>
        <w:p w14:paraId="263E02B8" w14:textId="33D4E5A7" w:rsidR="00433BDB" w:rsidRDefault="003A3A67">
          <w:pPr>
            <w:pStyle w:val="TM2"/>
            <w:tabs>
              <w:tab w:val="left" w:pos="660"/>
              <w:tab w:val="right" w:leader="dot" w:pos="9736"/>
            </w:tabs>
            <w:rPr>
              <w:rFonts w:eastAsiaTheme="minorEastAsia"/>
              <w:noProof/>
              <w:lang w:eastAsia="fr-FR"/>
            </w:rPr>
          </w:pPr>
          <w:hyperlink w:anchor="_Toc39416634" w:history="1">
            <w:r w:rsidR="00433BDB" w:rsidRPr="00F0687C">
              <w:rPr>
                <w:rStyle w:val="Lienhypertexte"/>
                <w:noProof/>
              </w:rPr>
              <w:t>B.</w:t>
            </w:r>
            <w:r w:rsidR="00433BDB">
              <w:rPr>
                <w:rFonts w:eastAsiaTheme="minorEastAsia"/>
                <w:noProof/>
                <w:lang w:eastAsia="fr-FR"/>
              </w:rPr>
              <w:tab/>
            </w:r>
            <w:r w:rsidR="00433BDB" w:rsidRPr="00F0687C">
              <w:rPr>
                <w:rStyle w:val="Lienhypertexte"/>
                <w:noProof/>
              </w:rPr>
              <w:t>Code de sélection de la base de données :</w:t>
            </w:r>
            <w:r w:rsidR="00433BDB">
              <w:rPr>
                <w:noProof/>
                <w:webHidden/>
              </w:rPr>
              <w:tab/>
            </w:r>
            <w:r w:rsidR="00433BDB">
              <w:rPr>
                <w:noProof/>
                <w:webHidden/>
              </w:rPr>
              <w:fldChar w:fldCharType="begin"/>
            </w:r>
            <w:r w:rsidR="00433BDB">
              <w:rPr>
                <w:noProof/>
                <w:webHidden/>
              </w:rPr>
              <w:instrText xml:space="preserve"> PAGEREF _Toc39416634 \h </w:instrText>
            </w:r>
            <w:r w:rsidR="00433BDB">
              <w:rPr>
                <w:noProof/>
                <w:webHidden/>
              </w:rPr>
            </w:r>
            <w:r w:rsidR="00433BDB">
              <w:rPr>
                <w:noProof/>
                <w:webHidden/>
              </w:rPr>
              <w:fldChar w:fldCharType="separate"/>
            </w:r>
            <w:r w:rsidR="00433BDB">
              <w:rPr>
                <w:noProof/>
                <w:webHidden/>
              </w:rPr>
              <w:t>5</w:t>
            </w:r>
            <w:r w:rsidR="00433BDB">
              <w:rPr>
                <w:noProof/>
                <w:webHidden/>
              </w:rPr>
              <w:fldChar w:fldCharType="end"/>
            </w:r>
          </w:hyperlink>
        </w:p>
        <w:p w14:paraId="33FB1A52" w14:textId="7E641F6D" w:rsidR="00433BDB" w:rsidRDefault="003A3A67">
          <w:pPr>
            <w:pStyle w:val="TM2"/>
            <w:tabs>
              <w:tab w:val="left" w:pos="660"/>
              <w:tab w:val="right" w:leader="dot" w:pos="9736"/>
            </w:tabs>
            <w:rPr>
              <w:rFonts w:eastAsiaTheme="minorEastAsia"/>
              <w:noProof/>
              <w:lang w:eastAsia="fr-FR"/>
            </w:rPr>
          </w:pPr>
          <w:hyperlink w:anchor="_Toc39416635" w:history="1">
            <w:r w:rsidR="00433BDB" w:rsidRPr="00F0687C">
              <w:rPr>
                <w:rStyle w:val="Lienhypertexte"/>
                <w:noProof/>
              </w:rPr>
              <w:t>C.</w:t>
            </w:r>
            <w:r w:rsidR="00433BDB">
              <w:rPr>
                <w:rFonts w:eastAsiaTheme="minorEastAsia"/>
                <w:noProof/>
                <w:lang w:eastAsia="fr-FR"/>
              </w:rPr>
              <w:tab/>
            </w:r>
            <w:r w:rsidR="00433BDB" w:rsidRPr="00F0687C">
              <w:rPr>
                <w:rStyle w:val="Lienhypertexte"/>
                <w:noProof/>
              </w:rPr>
              <w:t>Formulaires de connexion :</w:t>
            </w:r>
            <w:r w:rsidR="00433BDB">
              <w:rPr>
                <w:noProof/>
                <w:webHidden/>
              </w:rPr>
              <w:tab/>
            </w:r>
            <w:r w:rsidR="00433BDB">
              <w:rPr>
                <w:noProof/>
                <w:webHidden/>
              </w:rPr>
              <w:fldChar w:fldCharType="begin"/>
            </w:r>
            <w:r w:rsidR="00433BDB">
              <w:rPr>
                <w:noProof/>
                <w:webHidden/>
              </w:rPr>
              <w:instrText xml:space="preserve"> PAGEREF _Toc39416635 \h </w:instrText>
            </w:r>
            <w:r w:rsidR="00433BDB">
              <w:rPr>
                <w:noProof/>
                <w:webHidden/>
              </w:rPr>
            </w:r>
            <w:r w:rsidR="00433BDB">
              <w:rPr>
                <w:noProof/>
                <w:webHidden/>
              </w:rPr>
              <w:fldChar w:fldCharType="separate"/>
            </w:r>
            <w:r w:rsidR="00433BDB">
              <w:rPr>
                <w:noProof/>
                <w:webHidden/>
              </w:rPr>
              <w:t>5</w:t>
            </w:r>
            <w:r w:rsidR="00433BDB">
              <w:rPr>
                <w:noProof/>
                <w:webHidden/>
              </w:rPr>
              <w:fldChar w:fldCharType="end"/>
            </w:r>
          </w:hyperlink>
        </w:p>
        <w:p w14:paraId="432D8E96" w14:textId="30C547AF" w:rsidR="00433BDB" w:rsidRDefault="003A3A67">
          <w:pPr>
            <w:pStyle w:val="TM2"/>
            <w:tabs>
              <w:tab w:val="left" w:pos="660"/>
              <w:tab w:val="right" w:leader="dot" w:pos="9736"/>
            </w:tabs>
            <w:rPr>
              <w:rFonts w:eastAsiaTheme="minorEastAsia"/>
              <w:noProof/>
              <w:lang w:eastAsia="fr-FR"/>
            </w:rPr>
          </w:pPr>
          <w:hyperlink w:anchor="_Toc39416636" w:history="1">
            <w:r w:rsidR="00433BDB" w:rsidRPr="00F0687C">
              <w:rPr>
                <w:rStyle w:val="Lienhypertexte"/>
                <w:noProof/>
              </w:rPr>
              <w:t>D.</w:t>
            </w:r>
            <w:r w:rsidR="00433BDB">
              <w:rPr>
                <w:rFonts w:eastAsiaTheme="minorEastAsia"/>
                <w:noProof/>
                <w:lang w:eastAsia="fr-FR"/>
              </w:rPr>
              <w:tab/>
            </w:r>
            <w:r w:rsidR="00433BDB" w:rsidRPr="00F0687C">
              <w:rPr>
                <w:rStyle w:val="Lienhypertexte"/>
                <w:noProof/>
              </w:rPr>
              <w:t>Gérer les comptes superviseur et les créneaux</w:t>
            </w:r>
            <w:r w:rsidR="00433BDB">
              <w:rPr>
                <w:noProof/>
                <w:webHidden/>
              </w:rPr>
              <w:tab/>
            </w:r>
            <w:r w:rsidR="00433BDB">
              <w:rPr>
                <w:noProof/>
                <w:webHidden/>
              </w:rPr>
              <w:fldChar w:fldCharType="begin"/>
            </w:r>
            <w:r w:rsidR="00433BDB">
              <w:rPr>
                <w:noProof/>
                <w:webHidden/>
              </w:rPr>
              <w:instrText xml:space="preserve"> PAGEREF _Toc39416636 \h </w:instrText>
            </w:r>
            <w:r w:rsidR="00433BDB">
              <w:rPr>
                <w:noProof/>
                <w:webHidden/>
              </w:rPr>
            </w:r>
            <w:r w:rsidR="00433BDB">
              <w:rPr>
                <w:noProof/>
                <w:webHidden/>
              </w:rPr>
              <w:fldChar w:fldCharType="separate"/>
            </w:r>
            <w:r w:rsidR="00433BDB">
              <w:rPr>
                <w:noProof/>
                <w:webHidden/>
              </w:rPr>
              <w:t>7</w:t>
            </w:r>
            <w:r w:rsidR="00433BDB">
              <w:rPr>
                <w:noProof/>
                <w:webHidden/>
              </w:rPr>
              <w:fldChar w:fldCharType="end"/>
            </w:r>
          </w:hyperlink>
        </w:p>
        <w:p w14:paraId="45C3DF51" w14:textId="1C585426" w:rsidR="00433BDB" w:rsidRDefault="003A3A67">
          <w:pPr>
            <w:pStyle w:val="TM2"/>
            <w:tabs>
              <w:tab w:val="left" w:pos="660"/>
              <w:tab w:val="right" w:leader="dot" w:pos="9736"/>
            </w:tabs>
            <w:rPr>
              <w:rFonts w:eastAsiaTheme="minorEastAsia"/>
              <w:noProof/>
              <w:lang w:eastAsia="fr-FR"/>
            </w:rPr>
          </w:pPr>
          <w:hyperlink w:anchor="_Toc39416637" w:history="1">
            <w:r w:rsidR="00433BDB" w:rsidRPr="00F0687C">
              <w:rPr>
                <w:rStyle w:val="Lienhypertexte"/>
                <w:noProof/>
              </w:rPr>
              <w:t>E.</w:t>
            </w:r>
            <w:r w:rsidR="00433BDB">
              <w:rPr>
                <w:rFonts w:eastAsiaTheme="minorEastAsia"/>
                <w:noProof/>
                <w:lang w:eastAsia="fr-FR"/>
              </w:rPr>
              <w:tab/>
            </w:r>
            <w:r w:rsidR="00433BDB" w:rsidRPr="00F0687C">
              <w:rPr>
                <w:rStyle w:val="Lienhypertexte"/>
                <w:noProof/>
              </w:rPr>
              <w:t>Réservation de créneaux</w:t>
            </w:r>
            <w:r w:rsidR="00433BDB">
              <w:rPr>
                <w:noProof/>
                <w:webHidden/>
              </w:rPr>
              <w:tab/>
            </w:r>
            <w:r w:rsidR="00433BDB">
              <w:rPr>
                <w:noProof/>
                <w:webHidden/>
              </w:rPr>
              <w:fldChar w:fldCharType="begin"/>
            </w:r>
            <w:r w:rsidR="00433BDB">
              <w:rPr>
                <w:noProof/>
                <w:webHidden/>
              </w:rPr>
              <w:instrText xml:space="preserve"> PAGEREF _Toc39416637 \h </w:instrText>
            </w:r>
            <w:r w:rsidR="00433BDB">
              <w:rPr>
                <w:noProof/>
                <w:webHidden/>
              </w:rPr>
            </w:r>
            <w:r w:rsidR="00433BDB">
              <w:rPr>
                <w:noProof/>
                <w:webHidden/>
              </w:rPr>
              <w:fldChar w:fldCharType="separate"/>
            </w:r>
            <w:r w:rsidR="00433BDB">
              <w:rPr>
                <w:noProof/>
                <w:webHidden/>
              </w:rPr>
              <w:t>8</w:t>
            </w:r>
            <w:r w:rsidR="00433BDB">
              <w:rPr>
                <w:noProof/>
                <w:webHidden/>
              </w:rPr>
              <w:fldChar w:fldCharType="end"/>
            </w:r>
          </w:hyperlink>
        </w:p>
        <w:p w14:paraId="065B0391" w14:textId="07B48E1C" w:rsidR="00433BDB" w:rsidRDefault="003A3A67">
          <w:pPr>
            <w:pStyle w:val="TM2"/>
            <w:tabs>
              <w:tab w:val="left" w:pos="660"/>
              <w:tab w:val="right" w:leader="dot" w:pos="9736"/>
            </w:tabs>
            <w:rPr>
              <w:rFonts w:eastAsiaTheme="minorEastAsia"/>
              <w:noProof/>
              <w:lang w:eastAsia="fr-FR"/>
            </w:rPr>
          </w:pPr>
          <w:hyperlink w:anchor="_Toc39416638" w:history="1">
            <w:r w:rsidR="00433BDB" w:rsidRPr="00F0687C">
              <w:rPr>
                <w:rStyle w:val="Lienhypertexte"/>
                <w:noProof/>
              </w:rPr>
              <w:t>F.</w:t>
            </w:r>
            <w:r w:rsidR="00433BDB">
              <w:rPr>
                <w:rFonts w:eastAsiaTheme="minorEastAsia"/>
                <w:noProof/>
                <w:lang w:eastAsia="fr-FR"/>
              </w:rPr>
              <w:tab/>
            </w:r>
            <w:r w:rsidR="00433BDB" w:rsidRPr="00F0687C">
              <w:rPr>
                <w:rStyle w:val="Lienhypertexte"/>
                <w:noProof/>
              </w:rPr>
              <w:t>Consulter, modifier, annuler sa réservation :</w:t>
            </w:r>
            <w:r w:rsidR="00433BDB">
              <w:rPr>
                <w:noProof/>
                <w:webHidden/>
              </w:rPr>
              <w:tab/>
            </w:r>
            <w:r w:rsidR="00433BDB">
              <w:rPr>
                <w:noProof/>
                <w:webHidden/>
              </w:rPr>
              <w:fldChar w:fldCharType="begin"/>
            </w:r>
            <w:r w:rsidR="00433BDB">
              <w:rPr>
                <w:noProof/>
                <w:webHidden/>
              </w:rPr>
              <w:instrText xml:space="preserve"> PAGEREF _Toc39416638 \h </w:instrText>
            </w:r>
            <w:r w:rsidR="00433BDB">
              <w:rPr>
                <w:noProof/>
                <w:webHidden/>
              </w:rPr>
            </w:r>
            <w:r w:rsidR="00433BDB">
              <w:rPr>
                <w:noProof/>
                <w:webHidden/>
              </w:rPr>
              <w:fldChar w:fldCharType="separate"/>
            </w:r>
            <w:r w:rsidR="00433BDB">
              <w:rPr>
                <w:noProof/>
                <w:webHidden/>
              </w:rPr>
              <w:t>10</w:t>
            </w:r>
            <w:r w:rsidR="00433BDB">
              <w:rPr>
                <w:noProof/>
                <w:webHidden/>
              </w:rPr>
              <w:fldChar w:fldCharType="end"/>
            </w:r>
          </w:hyperlink>
        </w:p>
        <w:p w14:paraId="6CA47CAF" w14:textId="228E484B" w:rsidR="00433BDB" w:rsidRDefault="003A3A67">
          <w:pPr>
            <w:pStyle w:val="TM1"/>
            <w:tabs>
              <w:tab w:val="left" w:pos="660"/>
              <w:tab w:val="right" w:leader="dot" w:pos="9736"/>
            </w:tabs>
            <w:rPr>
              <w:rFonts w:eastAsiaTheme="minorEastAsia"/>
              <w:noProof/>
              <w:lang w:eastAsia="fr-FR"/>
            </w:rPr>
          </w:pPr>
          <w:hyperlink w:anchor="_Toc39416639" w:history="1">
            <w:r w:rsidR="00433BDB" w:rsidRPr="00F0687C">
              <w:rPr>
                <w:rStyle w:val="Lienhypertexte"/>
                <w:noProof/>
              </w:rPr>
              <w:t>IV.</w:t>
            </w:r>
            <w:r w:rsidR="00433BDB">
              <w:rPr>
                <w:rFonts w:eastAsiaTheme="minorEastAsia"/>
                <w:noProof/>
                <w:lang w:eastAsia="fr-FR"/>
              </w:rPr>
              <w:tab/>
            </w:r>
            <w:r w:rsidR="00433BDB" w:rsidRPr="00F0687C">
              <w:rPr>
                <w:rStyle w:val="Lienhypertexte"/>
                <w:noProof/>
              </w:rPr>
              <w:t>Réalisation système énigme musique</w:t>
            </w:r>
            <w:r w:rsidR="00433BDB">
              <w:rPr>
                <w:noProof/>
                <w:webHidden/>
              </w:rPr>
              <w:tab/>
            </w:r>
            <w:r w:rsidR="00433BDB">
              <w:rPr>
                <w:noProof/>
                <w:webHidden/>
              </w:rPr>
              <w:fldChar w:fldCharType="begin"/>
            </w:r>
            <w:r w:rsidR="00433BDB">
              <w:rPr>
                <w:noProof/>
                <w:webHidden/>
              </w:rPr>
              <w:instrText xml:space="preserve"> PAGEREF _Toc39416639 \h </w:instrText>
            </w:r>
            <w:r w:rsidR="00433BDB">
              <w:rPr>
                <w:noProof/>
                <w:webHidden/>
              </w:rPr>
            </w:r>
            <w:r w:rsidR="00433BDB">
              <w:rPr>
                <w:noProof/>
                <w:webHidden/>
              </w:rPr>
              <w:fldChar w:fldCharType="separate"/>
            </w:r>
            <w:r w:rsidR="00433BDB">
              <w:rPr>
                <w:noProof/>
                <w:webHidden/>
              </w:rPr>
              <w:t>11</w:t>
            </w:r>
            <w:r w:rsidR="00433BDB">
              <w:rPr>
                <w:noProof/>
                <w:webHidden/>
              </w:rPr>
              <w:fldChar w:fldCharType="end"/>
            </w:r>
          </w:hyperlink>
        </w:p>
        <w:p w14:paraId="7D502973" w14:textId="0DF53AFF" w:rsidR="00433BDB" w:rsidRDefault="003A3A67">
          <w:pPr>
            <w:pStyle w:val="TM2"/>
            <w:tabs>
              <w:tab w:val="left" w:pos="660"/>
              <w:tab w:val="right" w:leader="dot" w:pos="9736"/>
            </w:tabs>
            <w:rPr>
              <w:rFonts w:eastAsiaTheme="minorEastAsia"/>
              <w:noProof/>
              <w:lang w:eastAsia="fr-FR"/>
            </w:rPr>
          </w:pPr>
          <w:hyperlink w:anchor="_Toc39416640" w:history="1">
            <w:r w:rsidR="00433BDB" w:rsidRPr="00F0687C">
              <w:rPr>
                <w:rStyle w:val="Lienhypertexte"/>
                <w:noProof/>
              </w:rPr>
              <w:t>A.</w:t>
            </w:r>
            <w:r w:rsidR="00433BDB">
              <w:rPr>
                <w:rFonts w:eastAsiaTheme="minorEastAsia"/>
                <w:noProof/>
                <w:lang w:eastAsia="fr-FR"/>
              </w:rPr>
              <w:tab/>
            </w:r>
            <w:r w:rsidR="00433BDB" w:rsidRPr="00F0687C">
              <w:rPr>
                <w:rStyle w:val="Lienhypertexte"/>
                <w:noProof/>
              </w:rPr>
              <w:t>Câblages des différents composants</w:t>
            </w:r>
            <w:r w:rsidR="00433BDB">
              <w:rPr>
                <w:noProof/>
                <w:webHidden/>
              </w:rPr>
              <w:tab/>
            </w:r>
            <w:r w:rsidR="00433BDB">
              <w:rPr>
                <w:noProof/>
                <w:webHidden/>
              </w:rPr>
              <w:fldChar w:fldCharType="begin"/>
            </w:r>
            <w:r w:rsidR="00433BDB">
              <w:rPr>
                <w:noProof/>
                <w:webHidden/>
              </w:rPr>
              <w:instrText xml:space="preserve"> PAGEREF _Toc39416640 \h </w:instrText>
            </w:r>
            <w:r w:rsidR="00433BDB">
              <w:rPr>
                <w:noProof/>
                <w:webHidden/>
              </w:rPr>
            </w:r>
            <w:r w:rsidR="00433BDB">
              <w:rPr>
                <w:noProof/>
                <w:webHidden/>
              </w:rPr>
              <w:fldChar w:fldCharType="separate"/>
            </w:r>
            <w:r w:rsidR="00433BDB">
              <w:rPr>
                <w:noProof/>
                <w:webHidden/>
              </w:rPr>
              <w:t>11</w:t>
            </w:r>
            <w:r w:rsidR="00433BDB">
              <w:rPr>
                <w:noProof/>
                <w:webHidden/>
              </w:rPr>
              <w:fldChar w:fldCharType="end"/>
            </w:r>
          </w:hyperlink>
        </w:p>
        <w:p w14:paraId="075325EE" w14:textId="5C191AE4" w:rsidR="00433BDB" w:rsidRDefault="003A3A67">
          <w:pPr>
            <w:pStyle w:val="TM2"/>
            <w:tabs>
              <w:tab w:val="left" w:pos="660"/>
              <w:tab w:val="right" w:leader="dot" w:pos="9736"/>
            </w:tabs>
            <w:rPr>
              <w:rFonts w:eastAsiaTheme="minorEastAsia"/>
              <w:noProof/>
              <w:lang w:eastAsia="fr-FR"/>
            </w:rPr>
          </w:pPr>
          <w:hyperlink w:anchor="_Toc39416641" w:history="1">
            <w:r w:rsidR="00433BDB" w:rsidRPr="00F0687C">
              <w:rPr>
                <w:rStyle w:val="Lienhypertexte"/>
                <w:noProof/>
              </w:rPr>
              <w:t>B.</w:t>
            </w:r>
            <w:r w:rsidR="00433BDB">
              <w:rPr>
                <w:rFonts w:eastAsiaTheme="minorEastAsia"/>
                <w:noProof/>
                <w:lang w:eastAsia="fr-FR"/>
              </w:rPr>
              <w:tab/>
            </w:r>
            <w:r w:rsidR="00433BDB" w:rsidRPr="00F0687C">
              <w:rPr>
                <w:rStyle w:val="Lienhypertexte"/>
                <w:noProof/>
              </w:rPr>
              <w:t>Les différentes bibliothèques utilisées</w:t>
            </w:r>
            <w:r w:rsidR="00433BDB">
              <w:rPr>
                <w:noProof/>
                <w:webHidden/>
              </w:rPr>
              <w:tab/>
            </w:r>
            <w:r w:rsidR="00433BDB">
              <w:rPr>
                <w:noProof/>
                <w:webHidden/>
              </w:rPr>
              <w:fldChar w:fldCharType="begin"/>
            </w:r>
            <w:r w:rsidR="00433BDB">
              <w:rPr>
                <w:noProof/>
                <w:webHidden/>
              </w:rPr>
              <w:instrText xml:space="preserve"> PAGEREF _Toc39416641 \h </w:instrText>
            </w:r>
            <w:r w:rsidR="00433BDB">
              <w:rPr>
                <w:noProof/>
                <w:webHidden/>
              </w:rPr>
            </w:r>
            <w:r w:rsidR="00433BDB">
              <w:rPr>
                <w:noProof/>
                <w:webHidden/>
              </w:rPr>
              <w:fldChar w:fldCharType="separate"/>
            </w:r>
            <w:r w:rsidR="00433BDB">
              <w:rPr>
                <w:noProof/>
                <w:webHidden/>
              </w:rPr>
              <w:t>11</w:t>
            </w:r>
            <w:r w:rsidR="00433BDB">
              <w:rPr>
                <w:noProof/>
                <w:webHidden/>
              </w:rPr>
              <w:fldChar w:fldCharType="end"/>
            </w:r>
          </w:hyperlink>
        </w:p>
        <w:p w14:paraId="1BE2C666" w14:textId="6F4D8CDE" w:rsidR="00433BDB" w:rsidRDefault="003A3A67">
          <w:pPr>
            <w:pStyle w:val="TM2"/>
            <w:tabs>
              <w:tab w:val="left" w:pos="660"/>
              <w:tab w:val="right" w:leader="dot" w:pos="9736"/>
            </w:tabs>
            <w:rPr>
              <w:rFonts w:eastAsiaTheme="minorEastAsia"/>
              <w:noProof/>
              <w:lang w:eastAsia="fr-FR"/>
            </w:rPr>
          </w:pPr>
          <w:hyperlink w:anchor="_Toc39416642" w:history="1">
            <w:r w:rsidR="00433BDB" w:rsidRPr="00F0687C">
              <w:rPr>
                <w:rStyle w:val="Lienhypertexte"/>
                <w:noProof/>
              </w:rPr>
              <w:t>C.</w:t>
            </w:r>
            <w:r w:rsidR="00433BDB">
              <w:rPr>
                <w:rFonts w:eastAsiaTheme="minorEastAsia"/>
                <w:noProof/>
                <w:lang w:eastAsia="fr-FR"/>
              </w:rPr>
              <w:tab/>
            </w:r>
            <w:r w:rsidR="00433BDB" w:rsidRPr="00F0687C">
              <w:rPr>
                <w:rStyle w:val="Lienhypertexte"/>
                <w:noProof/>
              </w:rPr>
              <w:t>Code de connexion</w:t>
            </w:r>
            <w:r w:rsidR="00433BDB">
              <w:rPr>
                <w:noProof/>
                <w:webHidden/>
              </w:rPr>
              <w:tab/>
            </w:r>
            <w:r w:rsidR="00433BDB">
              <w:rPr>
                <w:noProof/>
                <w:webHidden/>
              </w:rPr>
              <w:fldChar w:fldCharType="begin"/>
            </w:r>
            <w:r w:rsidR="00433BDB">
              <w:rPr>
                <w:noProof/>
                <w:webHidden/>
              </w:rPr>
              <w:instrText xml:space="preserve"> PAGEREF _Toc39416642 \h </w:instrText>
            </w:r>
            <w:r w:rsidR="00433BDB">
              <w:rPr>
                <w:noProof/>
                <w:webHidden/>
              </w:rPr>
            </w:r>
            <w:r w:rsidR="00433BDB">
              <w:rPr>
                <w:noProof/>
                <w:webHidden/>
              </w:rPr>
              <w:fldChar w:fldCharType="separate"/>
            </w:r>
            <w:r w:rsidR="00433BDB">
              <w:rPr>
                <w:noProof/>
                <w:webHidden/>
              </w:rPr>
              <w:t>12</w:t>
            </w:r>
            <w:r w:rsidR="00433BDB">
              <w:rPr>
                <w:noProof/>
                <w:webHidden/>
              </w:rPr>
              <w:fldChar w:fldCharType="end"/>
            </w:r>
          </w:hyperlink>
        </w:p>
        <w:p w14:paraId="65E1ED9A" w14:textId="4B7E83EB" w:rsidR="00433BDB" w:rsidRDefault="003A3A67">
          <w:pPr>
            <w:pStyle w:val="TM2"/>
            <w:tabs>
              <w:tab w:val="left" w:pos="660"/>
              <w:tab w:val="right" w:leader="dot" w:pos="9736"/>
            </w:tabs>
            <w:rPr>
              <w:rFonts w:eastAsiaTheme="minorEastAsia"/>
              <w:noProof/>
              <w:lang w:eastAsia="fr-FR"/>
            </w:rPr>
          </w:pPr>
          <w:hyperlink w:anchor="_Toc39416643" w:history="1">
            <w:r w:rsidR="00433BDB" w:rsidRPr="00F0687C">
              <w:rPr>
                <w:rStyle w:val="Lienhypertexte"/>
                <w:noProof/>
              </w:rPr>
              <w:t>D.</w:t>
            </w:r>
            <w:r w:rsidR="00433BDB">
              <w:rPr>
                <w:rFonts w:eastAsiaTheme="minorEastAsia"/>
                <w:noProof/>
                <w:lang w:eastAsia="fr-FR"/>
              </w:rPr>
              <w:tab/>
            </w:r>
            <w:r w:rsidR="00433BDB" w:rsidRPr="00F0687C">
              <w:rPr>
                <w:rStyle w:val="Lienhypertexte"/>
                <w:noProof/>
              </w:rPr>
              <w:t>Programme  pour jouer la musique et afficher le message grâce au mot de passe</w:t>
            </w:r>
            <w:r w:rsidR="00433BDB">
              <w:rPr>
                <w:noProof/>
                <w:webHidden/>
              </w:rPr>
              <w:tab/>
            </w:r>
            <w:r w:rsidR="00433BDB">
              <w:rPr>
                <w:noProof/>
                <w:webHidden/>
              </w:rPr>
              <w:fldChar w:fldCharType="begin"/>
            </w:r>
            <w:r w:rsidR="00433BDB">
              <w:rPr>
                <w:noProof/>
                <w:webHidden/>
              </w:rPr>
              <w:instrText xml:space="preserve"> PAGEREF _Toc39416643 \h </w:instrText>
            </w:r>
            <w:r w:rsidR="00433BDB">
              <w:rPr>
                <w:noProof/>
                <w:webHidden/>
              </w:rPr>
            </w:r>
            <w:r w:rsidR="00433BDB">
              <w:rPr>
                <w:noProof/>
                <w:webHidden/>
              </w:rPr>
              <w:fldChar w:fldCharType="separate"/>
            </w:r>
            <w:r w:rsidR="00433BDB">
              <w:rPr>
                <w:noProof/>
                <w:webHidden/>
              </w:rPr>
              <w:t>14</w:t>
            </w:r>
            <w:r w:rsidR="00433BDB">
              <w:rPr>
                <w:noProof/>
                <w:webHidden/>
              </w:rPr>
              <w:fldChar w:fldCharType="end"/>
            </w:r>
          </w:hyperlink>
        </w:p>
        <w:p w14:paraId="26CB46E2" w14:textId="27650FC7" w:rsidR="00E076A7" w:rsidRDefault="00E076A7">
          <w:r>
            <w:rPr>
              <w:b/>
              <w:bCs/>
            </w:rPr>
            <w:fldChar w:fldCharType="end"/>
          </w:r>
        </w:p>
      </w:sdtContent>
    </w:sdt>
    <w:p w14:paraId="73DF693B" w14:textId="77777777" w:rsidR="00542DCF" w:rsidRDefault="00542DCF" w:rsidP="00542DCF">
      <w:pPr>
        <w:pStyle w:val="Titre"/>
      </w:pPr>
    </w:p>
    <w:p w14:paraId="70CD57E4" w14:textId="77777777" w:rsidR="00542DCF" w:rsidRDefault="00542DCF" w:rsidP="00542DCF">
      <w:pPr>
        <w:pStyle w:val="Titre"/>
      </w:pPr>
    </w:p>
    <w:p w14:paraId="0E85988D" w14:textId="77777777" w:rsidR="00542DCF" w:rsidRDefault="00542DCF" w:rsidP="00542DCF">
      <w:pPr>
        <w:pStyle w:val="Titre"/>
      </w:pPr>
    </w:p>
    <w:p w14:paraId="6D171469" w14:textId="77777777" w:rsidR="00542DCF" w:rsidRDefault="00542DCF" w:rsidP="00542DCF">
      <w:pPr>
        <w:pStyle w:val="Titre"/>
      </w:pPr>
    </w:p>
    <w:p w14:paraId="193F65D4" w14:textId="77777777" w:rsidR="00542DCF" w:rsidRDefault="00542DCF" w:rsidP="00E076A7">
      <w:pPr>
        <w:pStyle w:val="Titre"/>
        <w:jc w:val="left"/>
      </w:pPr>
    </w:p>
    <w:p w14:paraId="5754AE43" w14:textId="56A041BD" w:rsidR="00542DCF" w:rsidRDefault="00542DCF" w:rsidP="004C153A">
      <w:pPr>
        <w:pStyle w:val="Titre1"/>
      </w:pPr>
      <w:bookmarkStart w:id="0" w:name="_Toc39416627"/>
      <w:r>
        <w:lastRenderedPageBreak/>
        <w:t>Introduction</w:t>
      </w:r>
      <w:bookmarkEnd w:id="0"/>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bookmarkStart w:id="1" w:name="_Toc39416628"/>
      <w:r>
        <w:t>Rappel du 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6A3CA724" w14:textId="37DFBBA6" w:rsidR="00090EED" w:rsidRPr="00090EED" w:rsidRDefault="00221758" w:rsidP="00090EED">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p>
    <w:p w14:paraId="1D2EA074" w14:textId="77777777" w:rsidR="00090EED" w:rsidRPr="00090EED" w:rsidRDefault="00090EED" w:rsidP="00090EED">
      <w:pPr>
        <w:pStyle w:val="Paragraphedeliste"/>
        <w:ind w:left="1440"/>
      </w:pPr>
    </w:p>
    <w:p w14:paraId="67DE0542" w14:textId="77777777" w:rsidR="00542DCF" w:rsidRPr="00D96855" w:rsidRDefault="00542DCF" w:rsidP="004C153A">
      <w:pPr>
        <w:pStyle w:val="Titre1"/>
      </w:pPr>
      <w:bookmarkStart w:id="2" w:name="_Toc39416629"/>
      <w:r>
        <w:t>Réalisation du projet</w:t>
      </w:r>
      <w:bookmarkEnd w:id="2"/>
    </w:p>
    <w:p w14:paraId="4B7CB554" w14:textId="77777777" w:rsidR="00542DCF" w:rsidRDefault="00542DCF" w:rsidP="00542DCF">
      <w:pPr>
        <w:rPr>
          <w:b/>
          <w:bCs/>
          <w:sz w:val="24"/>
          <w:szCs w:val="24"/>
        </w:rPr>
      </w:pPr>
    </w:p>
    <w:p w14:paraId="1C6097C6" w14:textId="69439BBD" w:rsidR="00542DCF" w:rsidRDefault="00542DCF" w:rsidP="004C153A">
      <w:pPr>
        <w:pStyle w:val="Titre2"/>
      </w:pPr>
      <w:bookmarkStart w:id="3" w:name="_Toc39416630"/>
      <w:r w:rsidRPr="004C153A">
        <w:t>Tache de l’étudiant</w:t>
      </w:r>
      <w:bookmarkEnd w:id="3"/>
      <w:r w:rsidRPr="004C153A">
        <w:t xml:space="preserve">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1AB6FAAE" w:rsidR="00542DCF" w:rsidRDefault="00542DCF" w:rsidP="00542DCF">
      <w:pPr>
        <w:rPr>
          <w:sz w:val="24"/>
          <w:szCs w:val="24"/>
        </w:rPr>
      </w:pPr>
      <w:r w:rsidRPr="008C1B3D">
        <w:rPr>
          <w:b/>
          <w:bCs/>
          <w:sz w:val="24"/>
          <w:szCs w:val="24"/>
        </w:rPr>
        <w:lastRenderedPageBreak/>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77777777" w:rsidR="00FB1D47" w:rsidRPr="00FB1D47" w:rsidRDefault="00FB1D47" w:rsidP="00FB1D47">
      <w:pPr>
        <w:pStyle w:val="Paragraphedeliste"/>
        <w:rPr>
          <w:sz w:val="24"/>
          <w:szCs w:val="24"/>
        </w:rPr>
      </w:pPr>
    </w:p>
    <w:p w14:paraId="61E43F17" w14:textId="54F66ED7" w:rsidR="00542DCF" w:rsidRPr="004C153A" w:rsidRDefault="00542DCF" w:rsidP="004C153A">
      <w:pPr>
        <w:pStyle w:val="Titre2"/>
      </w:pPr>
      <w:bookmarkStart w:id="4" w:name="_Toc39416631"/>
      <w:r w:rsidRPr="004C153A">
        <w:t>Langages et matériels</w:t>
      </w:r>
      <w:bookmarkEnd w:id="4"/>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rPr>
          <w:noProof/>
        </w:rPr>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4CE3FD0F" w14:textId="717F93D6" w:rsidR="00E50445" w:rsidRDefault="00E50445" w:rsidP="00090EED">
      <w:pPr>
        <w:pStyle w:val="Titre"/>
        <w:jc w:val="left"/>
        <w:rPr>
          <w:rFonts w:asciiTheme="minorHAnsi" w:eastAsiaTheme="minorHAnsi" w:hAnsiTheme="minorHAnsi" w:cstheme="minorBidi"/>
          <w:color w:val="auto"/>
          <w:spacing w:val="0"/>
          <w:kern w:val="0"/>
          <w:sz w:val="24"/>
          <w:szCs w:val="24"/>
        </w:rPr>
      </w:pPr>
    </w:p>
    <w:p w14:paraId="106A2A8C" w14:textId="77777777" w:rsidR="00090EED" w:rsidRDefault="00090EED" w:rsidP="00090EED">
      <w:pPr>
        <w:rPr>
          <w:rFonts w:ascii="Arial" w:hAnsi="Arial" w:cs="Arial"/>
          <w:color w:val="222222"/>
          <w:shd w:val="clear" w:color="auto" w:fill="FFFFFF"/>
        </w:rPr>
      </w:pPr>
    </w:p>
    <w:p w14:paraId="46577C77" w14:textId="4C87CA56" w:rsidR="00090EED" w:rsidRPr="00090EED" w:rsidRDefault="00090EED" w:rsidP="00090EED">
      <w:pPr>
        <w:rPr>
          <w:sz w:val="24"/>
          <w:szCs w:val="24"/>
        </w:rPr>
      </w:pPr>
      <w:r w:rsidRPr="00090EED">
        <w:rPr>
          <w:sz w:val="24"/>
          <w:szCs w:val="24"/>
        </w:rPr>
        <w:t xml:space="preserve">Le </w:t>
      </w:r>
      <w:r w:rsidRPr="00090EED">
        <w:rPr>
          <w:b/>
          <w:bCs/>
          <w:sz w:val="24"/>
          <w:szCs w:val="24"/>
        </w:rPr>
        <w:t>HyperText Markup Language</w:t>
      </w:r>
      <w:r w:rsidRPr="00090EED">
        <w:rPr>
          <w:sz w:val="24"/>
          <w:szCs w:val="24"/>
        </w:rPr>
        <w:t>, généralement abrégé HTML ou dans sa dernière version HTML5, est le langage de balisage conçu pour représenter les pages web. C'est un langage permettant d'écrire de l'hypertexte, d'où son nom.</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 xml:space="preserve">de ce qui est réalisable grâce à </w:t>
      </w:r>
      <w:r w:rsidR="007E1C4C" w:rsidRPr="007E1C4C">
        <w:rPr>
          <w:rFonts w:asciiTheme="minorHAnsi" w:hAnsiTheme="minorHAnsi" w:cstheme="minorBidi"/>
        </w:rPr>
        <w:t>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5A806489"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Un lecteur de vidéos ou de musiques, aussi puissant que celui de Youtube, grâce aux balises &lt;video&gt;et&lt;audio&gt;  </w:t>
      </w:r>
    </w:p>
    <w:p w14:paraId="132ED475" w14:textId="04CEBCA5" w:rsidR="00090EED" w:rsidRDefault="007E1C4C" w:rsidP="00090EED">
      <w:pPr>
        <w:rPr>
          <w:rFonts w:eastAsia="Times New Roman"/>
          <w:sz w:val="24"/>
          <w:szCs w:val="24"/>
          <w:lang w:eastAsia="fr-FR"/>
        </w:rPr>
      </w:pPr>
      <w:r w:rsidRPr="007E1C4C">
        <w:rPr>
          <w:b/>
          <w:bCs/>
          <w:sz w:val="24"/>
          <w:szCs w:val="24"/>
        </w:rPr>
        <w:lastRenderedPageBreak/>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A27B081" w14:textId="31587569" w:rsidR="007E1C4C" w:rsidRP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Bootstrap utilise également des fichiers JavaScript et notamment des librairies JavaScript externes comme jQuery ou Popper pour définir des composants entiers comme des barres de navigation, des fenêtres modales, etc. qu’on va pouvoir également directement implémenter.</w:t>
      </w: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34E7BE9B" w:rsidR="00E50445" w:rsidRDefault="00B41ED6" w:rsidP="00542DCF">
      <w:pPr>
        <w:pStyle w:val="Titre"/>
      </w:pPr>
      <w:r w:rsidRPr="002702C1">
        <w:rPr>
          <w:noProof/>
        </w:rPr>
        <w:drawing>
          <wp:anchor distT="0" distB="0" distL="114300" distR="114300" simplePos="0" relativeHeight="251686912" behindDoc="1" locked="0" layoutInCell="1" allowOverlap="1" wp14:anchorId="2B537E11" wp14:editId="643343C1">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92032" behindDoc="1" locked="0" layoutInCell="1" allowOverlap="1" wp14:anchorId="46E6EC43" wp14:editId="1ED4A41E">
            <wp:simplePos x="0" y="0"/>
            <wp:positionH relativeFrom="margin">
              <wp:posOffset>2868295</wp:posOffset>
            </wp:positionH>
            <wp:positionV relativeFrom="paragraph">
              <wp:posOffset>32385</wp:posOffset>
            </wp:positionV>
            <wp:extent cx="396240" cy="413385"/>
            <wp:effectExtent l="0" t="0" r="3810" b="5715"/>
            <wp:wrapTight wrapText="bothSides">
              <wp:wrapPolygon edited="0">
                <wp:start x="0" y="0"/>
                <wp:lineTo x="0" y="20903"/>
                <wp:lineTo x="20769" y="20903"/>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5" w:name="_Toc39416632"/>
      <w:r w:rsidRPr="001F5B2E">
        <w:t>Réalisation Application web</w:t>
      </w:r>
      <w:bookmarkEnd w:id="5"/>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6" w:name="_Toc39416633"/>
      <w:r>
        <w:t>Informations de connexion au serveur BDD :</w:t>
      </w:r>
      <w:bookmarkEnd w:id="6"/>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r>
        <w:rPr>
          <w:b/>
          <w:bCs/>
        </w:rPr>
        <w:t>projet_telethon</w:t>
      </w:r>
    </w:p>
    <w:p w14:paraId="1C3C40B4" w14:textId="3424E897" w:rsidR="009E131E" w:rsidRDefault="009E131E" w:rsidP="009E131E">
      <w:pPr>
        <w:pStyle w:val="Paragraphedeliste"/>
        <w:numPr>
          <w:ilvl w:val="1"/>
          <w:numId w:val="14"/>
        </w:numPr>
      </w:pPr>
      <w:r>
        <w:t xml:space="preserve">Utilisateur : </w:t>
      </w:r>
      <w:r w:rsidR="009D4077">
        <w:rPr>
          <w:b/>
          <w:bCs/>
        </w:rPr>
        <w:t>root</w:t>
      </w:r>
    </w:p>
    <w:p w14:paraId="4E8AF0FD" w14:textId="3FB305D5" w:rsidR="009E131E" w:rsidRDefault="009E131E" w:rsidP="009E131E">
      <w:pPr>
        <w:pStyle w:val="Paragraphedeliste"/>
        <w:numPr>
          <w:ilvl w:val="1"/>
          <w:numId w:val="14"/>
        </w:numPr>
      </w:pPr>
      <w:r>
        <w:t>Mot de passe :</w:t>
      </w:r>
      <w:r>
        <w:rPr>
          <w:b/>
          <w:bCs/>
        </w:rPr>
        <w:t xml:space="preserve"> </w:t>
      </w:r>
      <w:r w:rsidR="009D4077">
        <w:rPr>
          <w:b/>
          <w:bCs/>
        </w:rPr>
        <w:t>«  »</w:t>
      </w:r>
    </w:p>
    <w:p w14:paraId="434BEB35" w14:textId="36CBB29A" w:rsidR="009E131E" w:rsidRDefault="009E131E" w:rsidP="009E131E">
      <w:pPr>
        <w:pStyle w:val="Titre2"/>
        <w:ind w:left="426" w:hanging="284"/>
      </w:pPr>
      <w:bookmarkStart w:id="7" w:name="_Toc39128993"/>
      <w:bookmarkStart w:id="8" w:name="_Toc39416634"/>
      <w:r>
        <w:t>Code de sélection de la base de données :</w:t>
      </w:r>
      <w:bookmarkEnd w:id="7"/>
      <w:bookmarkEnd w:id="8"/>
    </w:p>
    <w:p w14:paraId="528B2D2A" w14:textId="1001B856" w:rsidR="009E131E" w:rsidRDefault="009E131E" w:rsidP="009E131E">
      <w:r>
        <w:t>Afin que l’application puisse communiquée avec la base de données, il est nécessaire d’employé le code suivant :</w:t>
      </w:r>
    </w:p>
    <w:p w14:paraId="060DDE65" w14:textId="1A1AF54A" w:rsidR="003302A8" w:rsidRDefault="003302A8" w:rsidP="003302A8">
      <w:r>
        <w:drawing>
          <wp:anchor distT="0" distB="0" distL="114300" distR="114300" simplePos="0" relativeHeight="251744256" behindDoc="1" locked="0" layoutInCell="1" allowOverlap="1" wp14:anchorId="47CF2442" wp14:editId="58A09867">
            <wp:simplePos x="0" y="0"/>
            <wp:positionH relativeFrom="margin">
              <wp:align>left</wp:align>
            </wp:positionH>
            <wp:positionV relativeFrom="paragraph">
              <wp:posOffset>268605</wp:posOffset>
            </wp:positionV>
            <wp:extent cx="6244590" cy="419100"/>
            <wp:effectExtent l="0" t="0" r="3810" b="0"/>
            <wp:wrapTight wrapText="bothSides">
              <wp:wrapPolygon edited="0">
                <wp:start x="0" y="0"/>
                <wp:lineTo x="0" y="20618"/>
                <wp:lineTo x="21547" y="20618"/>
                <wp:lineTo x="2154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3708" r="52049" b="72209"/>
                    <a:stretch/>
                  </pic:blipFill>
                  <pic:spPr bwMode="auto">
                    <a:xfrm>
                      <a:off x="0" y="0"/>
                      <a:ext cx="624459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2A8">
        <w:t>Crée une instance PDO qui représente une connexion à la base</w:t>
      </w:r>
    </w:p>
    <w:p w14:paraId="38159E9C" w14:textId="0B790696" w:rsidR="002C1484" w:rsidRDefault="002C1484" w:rsidP="003302A8"/>
    <w:p w14:paraId="20A3D27F" w14:textId="152981B4" w:rsidR="009E131E" w:rsidRDefault="002C1484" w:rsidP="009E131E">
      <w:r>
        <w:lastRenderedPageBreak/>
        <w:drawing>
          <wp:anchor distT="0" distB="0" distL="114300" distR="114300" simplePos="0" relativeHeight="251758592" behindDoc="1" locked="0" layoutInCell="1" allowOverlap="1" wp14:anchorId="5DA7882B" wp14:editId="35DA879A">
            <wp:simplePos x="0" y="0"/>
            <wp:positionH relativeFrom="margin">
              <wp:align>left</wp:align>
            </wp:positionH>
            <wp:positionV relativeFrom="paragraph">
              <wp:posOffset>304800</wp:posOffset>
            </wp:positionV>
            <wp:extent cx="6013450" cy="428625"/>
            <wp:effectExtent l="0" t="0" r="6350" b="9525"/>
            <wp:wrapTight wrapText="bothSides">
              <wp:wrapPolygon edited="0">
                <wp:start x="0" y="0"/>
                <wp:lineTo x="0" y="21120"/>
                <wp:lineTo x="21554" y="21120"/>
                <wp:lineTo x="2155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8608" r="59172" b="68023"/>
                    <a:stretch/>
                  </pic:blipFill>
                  <pic:spPr bwMode="auto">
                    <a:xfrm>
                      <a:off x="0" y="0"/>
                      <a:ext cx="6013450"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Prépare une requête à l'exécution et retourne un objet</w:t>
      </w:r>
      <w:r w:rsidR="003302A8" w:rsidRPr="003302A8">
        <w:t> </w:t>
      </w:r>
    </w:p>
    <w:p w14:paraId="7FEF242E" w14:textId="2CD0A6B1" w:rsidR="00E61C3C" w:rsidRDefault="002C1484" w:rsidP="00542DCF">
      <w:r>
        <w:rPr>
          <w:noProof/>
        </w:rPr>
        <w:drawing>
          <wp:anchor distT="0" distB="0" distL="114300" distR="114300" simplePos="0" relativeHeight="251760640" behindDoc="1" locked="0" layoutInCell="1" allowOverlap="1" wp14:anchorId="022A8F68" wp14:editId="61B1F002">
            <wp:simplePos x="0" y="0"/>
            <wp:positionH relativeFrom="margin">
              <wp:align>left</wp:align>
            </wp:positionH>
            <wp:positionV relativeFrom="paragraph">
              <wp:posOffset>761365</wp:posOffset>
            </wp:positionV>
            <wp:extent cx="5553075" cy="209550"/>
            <wp:effectExtent l="0" t="0" r="9525" b="0"/>
            <wp:wrapTight wrapText="bothSides">
              <wp:wrapPolygon edited="0">
                <wp:start x="0" y="0"/>
                <wp:lineTo x="0" y="19636"/>
                <wp:lineTo x="21563" y="19636"/>
                <wp:lineTo x="21563"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31977" r="63153" b="66526"/>
                    <a:stretch/>
                  </pic:blipFill>
                  <pic:spPr bwMode="auto">
                    <a:xfrm>
                      <a:off x="0" y="0"/>
                      <a:ext cx="5553075"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399BE5EE" w:rsidR="002C1484" w:rsidRPr="002C1484" w:rsidRDefault="002C1484" w:rsidP="00542DCF"/>
    <w:p w14:paraId="6080DFE1" w14:textId="63895E30" w:rsidR="003302A8" w:rsidRPr="00090EED" w:rsidRDefault="003302A8" w:rsidP="00542DCF">
      <w:r>
        <w:drawing>
          <wp:anchor distT="0" distB="0" distL="114300" distR="114300" simplePos="0" relativeHeight="251762688" behindDoc="1" locked="0" layoutInCell="1" allowOverlap="1" wp14:anchorId="4E4D07ED" wp14:editId="7F91DE0B">
            <wp:simplePos x="0" y="0"/>
            <wp:positionH relativeFrom="margin">
              <wp:posOffset>-635</wp:posOffset>
            </wp:positionH>
            <wp:positionV relativeFrom="paragraph">
              <wp:posOffset>262890</wp:posOffset>
            </wp:positionV>
            <wp:extent cx="6082665" cy="371475"/>
            <wp:effectExtent l="0" t="0" r="0" b="9525"/>
            <wp:wrapTight wrapText="bothSides">
              <wp:wrapPolygon edited="0">
                <wp:start x="0" y="0"/>
                <wp:lineTo x="0" y="21046"/>
                <wp:lineTo x="21512" y="21046"/>
                <wp:lineTo x="2151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2" t="33713" r="55906" b="63021"/>
                    <a:stretch/>
                  </pic:blipFill>
                  <pic:spPr bwMode="auto">
                    <a:xfrm>
                      <a:off x="0" y="0"/>
                      <a:ext cx="6082665"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2A8">
        <w:t xml:space="preserve"> Retourne </w:t>
      </w:r>
      <w:r w:rsidRPr="003302A8">
        <w:t xml:space="preserve">dans le variable « $types » </w:t>
      </w:r>
      <w:r w:rsidRPr="003302A8">
        <w:t>un tableau contenant toutes les lignes du jeu d'enregistrements</w:t>
      </w:r>
    </w:p>
    <w:p w14:paraId="2C62DA92" w14:textId="47114BE3" w:rsidR="009E131E" w:rsidRPr="009E131E" w:rsidRDefault="00933824" w:rsidP="009E131E">
      <w:pPr>
        <w:pStyle w:val="Titre2"/>
      </w:pPr>
      <w:bookmarkStart w:id="9" w:name="_Toc39416635"/>
      <w:r>
        <w:t>Formulaires</w:t>
      </w:r>
      <w:r w:rsidR="00381276" w:rsidRPr="004E4054">
        <w:t xml:space="preserve"> de connexion :</w:t>
      </w:r>
      <w:bookmarkEnd w:id="9"/>
    </w:p>
    <w:p w14:paraId="58DE432D" w14:textId="3989EEEB"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933824">
        <w:rPr>
          <w:sz w:val="24"/>
          <w:szCs w:val="24"/>
        </w:rPr>
        <w:t>deux</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3E5481FB" w14:textId="7B846406" w:rsidR="00E43BA8" w:rsidRDefault="006E57A3" w:rsidP="006E57A3">
      <w:pPr>
        <w:jc w:val="both"/>
        <w:rPr>
          <w:sz w:val="24"/>
          <w:szCs w:val="24"/>
        </w:rPr>
      </w:pPr>
      <w:r>
        <w:rPr>
          <w:noProof/>
        </w:rPr>
        <w:lastRenderedPageBreak/>
        <w:drawing>
          <wp:anchor distT="0" distB="0" distL="114300" distR="114300" simplePos="0" relativeHeight="251697152" behindDoc="1" locked="0" layoutInCell="1" allowOverlap="1" wp14:anchorId="2E4CAC99" wp14:editId="4DA8C02A">
            <wp:simplePos x="0" y="0"/>
            <wp:positionH relativeFrom="margin">
              <wp:align>right</wp:align>
            </wp:positionH>
            <wp:positionV relativeFrom="paragraph">
              <wp:posOffset>370840</wp:posOffset>
            </wp:positionV>
            <wp:extent cx="6181725" cy="2303145"/>
            <wp:effectExtent l="0" t="0" r="9525" b="1905"/>
            <wp:wrapTight wrapText="bothSides">
              <wp:wrapPolygon edited="0">
                <wp:start x="0" y="0"/>
                <wp:lineTo x="0" y="21439"/>
                <wp:lineTo x="21567" y="21439"/>
                <wp:lineTo x="21567"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2411" t="15124" r="46753" b="59285"/>
                    <a:stretch/>
                  </pic:blipFill>
                  <pic:spPr bwMode="auto">
                    <a:xfrm>
                      <a:off x="0" y="0"/>
                      <a:ext cx="618172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A47B1">
        <w:rPr>
          <w:sz w:val="24"/>
          <w:szCs w:val="24"/>
        </w:rPr>
        <w:t xml:space="preserve">Pour cela j’ai créé </w:t>
      </w:r>
      <w:r w:rsidR="004B0B1B">
        <w:rPr>
          <w:sz w:val="24"/>
          <w:szCs w:val="24"/>
        </w:rPr>
        <w:t>deux</w:t>
      </w:r>
      <w:r w:rsidR="004A47B1">
        <w:rPr>
          <w:sz w:val="24"/>
          <w:szCs w:val="24"/>
        </w:rPr>
        <w:t xml:space="preserve"> fonctions</w:t>
      </w:r>
      <w:r w:rsidR="004B0B1B">
        <w:rPr>
          <w:sz w:val="24"/>
          <w:szCs w:val="24"/>
        </w:rPr>
        <w:t xml:space="preserve">, une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4B0B1B">
        <w:rPr>
          <w:sz w:val="24"/>
          <w:szCs w:val="24"/>
        </w:rPr>
        <w:t xml:space="preserve">l’autre de la </w:t>
      </w:r>
      <w:r w:rsidR="004A47B1">
        <w:rPr>
          <w:sz w:val="24"/>
          <w:szCs w:val="24"/>
        </w:rPr>
        <w:t>détruire</w:t>
      </w:r>
      <w:r w:rsidR="004B0B1B">
        <w:rPr>
          <w:sz w:val="24"/>
          <w:szCs w:val="24"/>
        </w:rPr>
        <w:t> :</w:t>
      </w:r>
    </w:p>
    <w:p w14:paraId="7CF292EB" w14:textId="54FFFC71" w:rsidR="001713AA" w:rsidRDefault="001713AA" w:rsidP="00542DCF">
      <w:pPr>
        <w:rPr>
          <w:sz w:val="24"/>
          <w:szCs w:val="24"/>
        </w:rPr>
      </w:pPr>
    </w:p>
    <w:p w14:paraId="1B3E285A" w14:textId="7B381D4D" w:rsidR="0067475E" w:rsidRDefault="006E57A3" w:rsidP="00542DCF">
      <w:pPr>
        <w:rPr>
          <w:sz w:val="24"/>
          <w:szCs w:val="24"/>
        </w:rPr>
      </w:pPr>
      <w:r>
        <w:rPr>
          <w:noProof/>
        </w:rPr>
        <w:drawing>
          <wp:anchor distT="0" distB="0" distL="114300" distR="114300" simplePos="0" relativeHeight="251696128" behindDoc="1" locked="0" layoutInCell="1" allowOverlap="1" wp14:anchorId="19AFCD22" wp14:editId="494AA865">
            <wp:simplePos x="0" y="0"/>
            <wp:positionH relativeFrom="margin">
              <wp:align>right</wp:align>
            </wp:positionH>
            <wp:positionV relativeFrom="paragraph">
              <wp:posOffset>290830</wp:posOffset>
            </wp:positionV>
            <wp:extent cx="6191250" cy="1035050"/>
            <wp:effectExtent l="0" t="0" r="0" b="0"/>
            <wp:wrapTight wrapText="bothSides">
              <wp:wrapPolygon edited="0">
                <wp:start x="0" y="0"/>
                <wp:lineTo x="0" y="21070"/>
                <wp:lineTo x="21534" y="21070"/>
                <wp:lineTo x="21534"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830" t="36681" r="45885" b="48736"/>
                    <a:stretch/>
                  </pic:blipFill>
                  <pic:spPr bwMode="auto">
                    <a:xfrm>
                      <a:off x="0" y="0"/>
                      <a:ext cx="619125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 xml:space="preserve">Ensuite j’ai créé une fonction qui permet de savoir si une session est en cour </w:t>
      </w:r>
    </w:p>
    <w:p w14:paraId="3BE6DA53" w14:textId="1945D04C" w:rsidR="00673646" w:rsidRPr="006E57A3" w:rsidRDefault="006E57A3" w:rsidP="00542DCF">
      <w:pPr>
        <w:rPr>
          <w:sz w:val="24"/>
          <w:szCs w:val="24"/>
        </w:rPr>
      </w:pPr>
      <w:r>
        <w:rPr>
          <w:noProof/>
          <w:sz w:val="24"/>
          <w:szCs w:val="24"/>
        </w:rPr>
        <w:drawing>
          <wp:anchor distT="0" distB="0" distL="114300" distR="114300" simplePos="0" relativeHeight="251716608" behindDoc="1" locked="0" layoutInCell="1" allowOverlap="1" wp14:anchorId="4E3A3ED2" wp14:editId="651F43C0">
            <wp:simplePos x="0" y="0"/>
            <wp:positionH relativeFrom="margin">
              <wp:align>right</wp:align>
            </wp:positionH>
            <wp:positionV relativeFrom="paragraph">
              <wp:posOffset>1626870</wp:posOffset>
            </wp:positionV>
            <wp:extent cx="6181725" cy="2496185"/>
            <wp:effectExtent l="0" t="0" r="9525" b="0"/>
            <wp:wrapTight wrapText="bothSides">
              <wp:wrapPolygon edited="0">
                <wp:start x="0" y="0"/>
                <wp:lineTo x="0" y="21430"/>
                <wp:lineTo x="21567" y="21430"/>
                <wp:lineTo x="2156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27748"/>
                    <a:stretch/>
                  </pic:blipFill>
                  <pic:spPr bwMode="auto">
                    <a:xfrm>
                      <a:off x="0" y="0"/>
                      <a:ext cx="6181725" cy="249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75E">
        <w:rPr>
          <w:sz w:val="24"/>
          <w:szCs w:val="24"/>
        </w:rPr>
        <w:t>et deux autres fonctions permett</w:t>
      </w:r>
      <w:r w:rsidR="00405516">
        <w:rPr>
          <w:sz w:val="24"/>
          <w:szCs w:val="24"/>
        </w:rPr>
        <w:t>ant</w:t>
      </w:r>
      <w:r w:rsidR="0067475E">
        <w:rPr>
          <w:sz w:val="24"/>
          <w:szCs w:val="24"/>
        </w:rPr>
        <w:t xml:space="preserve"> d’identifier si l’utilisateur est un administrateur ou un superviseur :</w:t>
      </w:r>
    </w:p>
    <w:p w14:paraId="3D1082FE" w14:textId="1B90DC9D" w:rsidR="001713AA" w:rsidRDefault="00E076A7" w:rsidP="00542DCF">
      <w:pPr>
        <w:rPr>
          <w:sz w:val="24"/>
          <w:szCs w:val="24"/>
        </w:rPr>
      </w:pPr>
      <w:r>
        <w:rPr>
          <w:noProof/>
        </w:rPr>
        <w:drawing>
          <wp:anchor distT="0" distB="0" distL="114300" distR="114300" simplePos="0" relativeHeight="251750400" behindDoc="1" locked="0" layoutInCell="1" allowOverlap="1" wp14:anchorId="5185F0ED" wp14:editId="5B89277C">
            <wp:simplePos x="0" y="0"/>
            <wp:positionH relativeFrom="margin">
              <wp:align>right</wp:align>
            </wp:positionH>
            <wp:positionV relativeFrom="paragraph">
              <wp:posOffset>746125</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9543E">
        <w:rPr>
          <w:sz w:val="24"/>
          <w:szCs w:val="24"/>
        </w:rPr>
        <w:t xml:space="preserve">Pour finir </w:t>
      </w:r>
      <w:r w:rsidR="004E4054">
        <w:rPr>
          <w:sz w:val="24"/>
          <w:szCs w:val="24"/>
        </w:rPr>
        <w:t>grâce aux fonctions is_admin() et is_superviseur() je peux rediriger convenablement. s</w:t>
      </w:r>
      <w:r w:rsidR="0029543E">
        <w:rPr>
          <w:sz w:val="24"/>
          <w:szCs w:val="24"/>
        </w:rPr>
        <w:t xml:space="preserve">i l’administrateur est connecté je le redirige vers la page pour modifier les comptes superviseurs, si </w:t>
      </w:r>
      <w:r w:rsidR="004E4054">
        <w:rPr>
          <w:sz w:val="24"/>
          <w:szCs w:val="24"/>
        </w:rPr>
        <w:t>le</w:t>
      </w:r>
      <w:r w:rsidR="0029543E">
        <w:rPr>
          <w:sz w:val="24"/>
          <w:szCs w:val="24"/>
        </w:rPr>
        <w:t xml:space="preserve"> superviseur est connecté je le redirige vers la page pour modifier les créneaux.</w:t>
      </w:r>
    </w:p>
    <w:p w14:paraId="1F6C3952" w14:textId="77777777" w:rsidR="002C1484" w:rsidRPr="00E076A7" w:rsidRDefault="002C1484" w:rsidP="00542DCF">
      <w:pPr>
        <w:rPr>
          <w:sz w:val="24"/>
          <w:szCs w:val="24"/>
        </w:rPr>
      </w:pPr>
    </w:p>
    <w:p w14:paraId="3008E5BD" w14:textId="6E455931" w:rsidR="00542DCF" w:rsidRDefault="00542DCF" w:rsidP="00673646">
      <w:pPr>
        <w:pStyle w:val="Titre2"/>
      </w:pPr>
      <w:bookmarkStart w:id="10" w:name="_Toc39416636"/>
      <w:r w:rsidRPr="004E4054">
        <w:lastRenderedPageBreak/>
        <w:t xml:space="preserve">Gérer les comptes superviseur </w:t>
      </w:r>
      <w:r w:rsidR="001713AA">
        <w:t>et les créneaux</w:t>
      </w:r>
      <w:bookmarkEnd w:id="10"/>
    </w:p>
    <w:p w14:paraId="4792B12E" w14:textId="77777777" w:rsidR="00673646" w:rsidRPr="00673646" w:rsidRDefault="00673646" w:rsidP="00673646"/>
    <w:p w14:paraId="78F050B2" w14:textId="7A3CB2DD" w:rsidR="00542DCF" w:rsidRDefault="004E4054" w:rsidP="00542DCF">
      <w:pPr>
        <w:rPr>
          <w:sz w:val="24"/>
          <w:szCs w:val="24"/>
        </w:rPr>
      </w:pPr>
      <w:r>
        <w:rPr>
          <w:noProof/>
        </w:rPr>
        <w:drawing>
          <wp:anchor distT="0" distB="0" distL="114300" distR="114300" simplePos="0" relativeHeight="251720704" behindDoc="1" locked="0" layoutInCell="1" allowOverlap="1" wp14:anchorId="50F0B753" wp14:editId="158FA80A">
            <wp:simplePos x="0" y="0"/>
            <wp:positionH relativeFrom="column">
              <wp:posOffset>-190500</wp:posOffset>
            </wp:positionH>
            <wp:positionV relativeFrom="paragraph">
              <wp:posOffset>360045</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3B422D">
        <w:rPr>
          <w:sz w:val="24"/>
          <w:szCs w:val="24"/>
        </w:rPr>
        <w:t>L’administrateur doit pouvoir modifier, supprimer et ajouter des comptes superviseurs</w:t>
      </w:r>
      <w:r w:rsidR="00542DCF">
        <w:rPr>
          <w:sz w:val="24"/>
          <w:szCs w:val="24"/>
        </w:rPr>
        <w:t xml:space="preserve">.  </w:t>
      </w:r>
    </w:p>
    <w:p w14:paraId="3654BD8B" w14:textId="7D8F36F8" w:rsidR="00542DCF" w:rsidRDefault="00542DCF" w:rsidP="00542DCF">
      <w:pPr>
        <w:rPr>
          <w:sz w:val="24"/>
          <w:szCs w:val="24"/>
        </w:rPr>
      </w:pP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03FFC69" w:rsidR="004E4054" w:rsidRDefault="004E4054" w:rsidP="00542DCF">
      <w:pPr>
        <w:rPr>
          <w:sz w:val="24"/>
          <w:szCs w:val="24"/>
        </w:rPr>
      </w:pPr>
    </w:p>
    <w:p w14:paraId="4F763B90" w14:textId="7B2FDEA8" w:rsidR="00C743D8" w:rsidRDefault="00E076A7" w:rsidP="00542DCF">
      <w:pPr>
        <w:rPr>
          <w:sz w:val="24"/>
          <w:szCs w:val="24"/>
        </w:rPr>
      </w:pPr>
      <w:r>
        <w:rPr>
          <w:noProof/>
        </w:rPr>
        <w:drawing>
          <wp:anchor distT="0" distB="0" distL="114300" distR="114300" simplePos="0" relativeHeight="251746304" behindDoc="1" locked="0" layoutInCell="1" allowOverlap="1" wp14:anchorId="3E897B56" wp14:editId="21922510">
            <wp:simplePos x="0" y="0"/>
            <wp:positionH relativeFrom="margin">
              <wp:posOffset>-190500</wp:posOffset>
            </wp:positionH>
            <wp:positionV relativeFrom="paragraph">
              <wp:posOffset>113665</wp:posOffset>
            </wp:positionV>
            <wp:extent cx="5334000" cy="1671320"/>
            <wp:effectExtent l="0" t="0" r="0" b="5080"/>
            <wp:wrapTight wrapText="bothSides">
              <wp:wrapPolygon edited="0">
                <wp:start x="0" y="0"/>
                <wp:lineTo x="0" y="21419"/>
                <wp:lineTo x="21523" y="21419"/>
                <wp:lineTo x="2152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1991" t="31730" r="2420" b="43251"/>
                    <a:stretch/>
                  </pic:blipFill>
                  <pic:spPr bwMode="auto">
                    <a:xfrm>
                      <a:off x="0" y="0"/>
                      <a:ext cx="533400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0124C896" w:rsidR="00C743D8" w:rsidRDefault="00C743D8" w:rsidP="00542DCF">
      <w:pPr>
        <w:rPr>
          <w:sz w:val="24"/>
          <w:szCs w:val="24"/>
        </w:rPr>
      </w:pPr>
    </w:p>
    <w:p w14:paraId="2421B71E" w14:textId="3D7E2E9A" w:rsidR="001713AA" w:rsidRDefault="001713AA" w:rsidP="00542DCF">
      <w:pPr>
        <w:rPr>
          <w:sz w:val="24"/>
          <w:szCs w:val="24"/>
        </w:rPr>
      </w:pPr>
    </w:p>
    <w:p w14:paraId="2CCEAC1A" w14:textId="0FAD3957" w:rsidR="001713AA" w:rsidRDefault="001713AA" w:rsidP="00542DCF">
      <w:pPr>
        <w:rPr>
          <w:sz w:val="24"/>
          <w:szCs w:val="24"/>
        </w:rPr>
      </w:pPr>
    </w:p>
    <w:p w14:paraId="037D748F" w14:textId="7EED3D08" w:rsidR="001713AA" w:rsidRDefault="001713AA" w:rsidP="00542DCF">
      <w:pPr>
        <w:rPr>
          <w:sz w:val="24"/>
          <w:szCs w:val="24"/>
        </w:rPr>
      </w:pPr>
    </w:p>
    <w:p w14:paraId="1783441E" w14:textId="13C8F3FE" w:rsidR="001713AA" w:rsidRDefault="001713AA" w:rsidP="00542DCF">
      <w:pPr>
        <w:rPr>
          <w:sz w:val="24"/>
          <w:szCs w:val="24"/>
        </w:rPr>
      </w:pPr>
    </w:p>
    <w:p w14:paraId="1F452341" w14:textId="77777777" w:rsidR="00E076A7" w:rsidRDefault="00E076A7" w:rsidP="00542DCF">
      <w:pPr>
        <w:rPr>
          <w:sz w:val="24"/>
          <w:szCs w:val="24"/>
        </w:rPr>
      </w:pPr>
    </w:p>
    <w:p w14:paraId="6884327D" w14:textId="69DBF978" w:rsidR="00463263" w:rsidRDefault="001713AA" w:rsidP="00542DCF">
      <w:pPr>
        <w:rPr>
          <w:sz w:val="24"/>
          <w:szCs w:val="24"/>
        </w:rPr>
      </w:pPr>
      <w:r>
        <w:rPr>
          <w:noProof/>
        </w:rPr>
        <w:drawing>
          <wp:anchor distT="0" distB="0" distL="114300" distR="114300" simplePos="0" relativeHeight="251701248" behindDoc="1" locked="0" layoutInCell="1" allowOverlap="1" wp14:anchorId="212A1880" wp14:editId="4212CA72">
            <wp:simplePos x="0" y="0"/>
            <wp:positionH relativeFrom="margin">
              <wp:align>right</wp:align>
            </wp:positionH>
            <wp:positionV relativeFrom="paragraph">
              <wp:posOffset>820420</wp:posOffset>
            </wp:positionV>
            <wp:extent cx="6191250" cy="1224915"/>
            <wp:effectExtent l="0" t="0" r="0" b="0"/>
            <wp:wrapTight wrapText="bothSides">
              <wp:wrapPolygon edited="0">
                <wp:start x="0" y="0"/>
                <wp:lineTo x="0" y="21163"/>
                <wp:lineTo x="21534" y="21163"/>
                <wp:lineTo x="2153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48" t="39158" r="34973" b="45228"/>
                    <a:stretch/>
                  </pic:blipFill>
                  <pic:spPr bwMode="auto">
                    <a:xfrm>
                      <a:off x="0" y="0"/>
                      <a:ext cx="61912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2E8C15DA" w14:textId="3C9651E7" w:rsidR="00381276" w:rsidRPr="001713AA" w:rsidRDefault="00E076A7" w:rsidP="00542DCF">
      <w:pPr>
        <w:rPr>
          <w:sz w:val="24"/>
          <w:szCs w:val="24"/>
        </w:rPr>
      </w:pPr>
      <w:r>
        <w:rPr>
          <w:noProof/>
        </w:rPr>
        <w:drawing>
          <wp:anchor distT="0" distB="0" distL="114300" distR="114300" simplePos="0" relativeHeight="251703296" behindDoc="1" locked="0" layoutInCell="1" allowOverlap="1" wp14:anchorId="08C0FD51" wp14:editId="3E1EE42C">
            <wp:simplePos x="0" y="0"/>
            <wp:positionH relativeFrom="margin">
              <wp:align>right</wp:align>
            </wp:positionH>
            <wp:positionV relativeFrom="paragraph">
              <wp:posOffset>640715</wp:posOffset>
            </wp:positionV>
            <wp:extent cx="6181725" cy="1319530"/>
            <wp:effectExtent l="0" t="0" r="9525" b="0"/>
            <wp:wrapTight wrapText="bothSides">
              <wp:wrapPolygon edited="0">
                <wp:start x="0" y="0"/>
                <wp:lineTo x="0" y="21205"/>
                <wp:lineTo x="21567" y="21205"/>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32" t="55778" r="31978" b="25652"/>
                    <a:stretch/>
                  </pic:blipFill>
                  <pic:spPr bwMode="auto">
                    <a:xfrm>
                      <a:off x="0" y="0"/>
                      <a:ext cx="6181725"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donné. La fonction « bindValue() » s’occupe de faire l’association des éléments récupérés par le serveur avec les variables SQL.</w:t>
      </w:r>
    </w:p>
    <w:p w14:paraId="68B907D1" w14:textId="545C18E8" w:rsidR="00542DCF" w:rsidRPr="00933824" w:rsidRDefault="00933824" w:rsidP="00542DCF">
      <w:pPr>
        <w:rPr>
          <w:sz w:val="24"/>
          <w:szCs w:val="24"/>
        </w:rPr>
      </w:pPr>
      <w:r w:rsidRPr="00933824">
        <w:rPr>
          <w:sz w:val="24"/>
          <w:szCs w:val="24"/>
        </w:rPr>
        <w:t>Pour ajouter il suffit</w:t>
      </w:r>
      <w:r>
        <w:rPr>
          <w:sz w:val="24"/>
          <w:szCs w:val="24"/>
        </w:rPr>
        <w:t xml:space="preserve"> de se connecter à la BDD, de récupérer le login et le mot de passe passé dans le formulaire et</w:t>
      </w:r>
      <w:r w:rsidRPr="00933824">
        <w:rPr>
          <w:sz w:val="24"/>
          <w:szCs w:val="24"/>
        </w:rPr>
        <w:t xml:space="preserve"> </w:t>
      </w:r>
      <w:r>
        <w:rPr>
          <w:sz w:val="24"/>
          <w:szCs w:val="24"/>
        </w:rPr>
        <w:t>de faire une requête d’insertion.</w:t>
      </w:r>
    </w:p>
    <w:p w14:paraId="1D6DD796" w14:textId="1F3CB6E1" w:rsidR="00542DCF" w:rsidRDefault="00E076A7" w:rsidP="00542DCF">
      <w:pPr>
        <w:rPr>
          <w:sz w:val="24"/>
          <w:szCs w:val="24"/>
        </w:rPr>
      </w:pPr>
      <w:r>
        <w:rPr>
          <w:noProof/>
        </w:rPr>
        <w:lastRenderedPageBreak/>
        <w:drawing>
          <wp:anchor distT="0" distB="0" distL="114300" distR="114300" simplePos="0" relativeHeight="251748352" behindDoc="1" locked="0" layoutInCell="1" allowOverlap="1" wp14:anchorId="5EABDDC9" wp14:editId="05F8E553">
            <wp:simplePos x="0" y="0"/>
            <wp:positionH relativeFrom="page">
              <wp:posOffset>3756025</wp:posOffset>
            </wp:positionH>
            <wp:positionV relativeFrom="paragraph">
              <wp:posOffset>709295</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3824">
        <w:rPr>
          <w:noProof/>
        </w:rPr>
        <w:drawing>
          <wp:inline distT="0" distB="0" distL="0" distR="0" wp14:anchorId="42717435" wp14:editId="1FE92B36">
            <wp:extent cx="6219825" cy="448310"/>
            <wp:effectExtent l="0" t="0" r="9525"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646" t="37017" r="36545" b="59386"/>
                    <a:stretch/>
                  </pic:blipFill>
                  <pic:spPr bwMode="auto">
                    <a:xfrm>
                      <a:off x="0" y="0"/>
                      <a:ext cx="7500101" cy="540589"/>
                    </a:xfrm>
                    <a:prstGeom prst="rect">
                      <a:avLst/>
                    </a:prstGeom>
                    <a:ln>
                      <a:noFill/>
                    </a:ln>
                    <a:extLst>
                      <a:ext uri="{53640926-AAD7-44D8-BBD7-CCE9431645EC}">
                        <a14:shadowObscured xmlns:a14="http://schemas.microsoft.com/office/drawing/2010/main"/>
                      </a:ext>
                    </a:extLst>
                  </pic:spPr>
                </pic:pic>
              </a:graphicData>
            </a:graphic>
          </wp:inline>
        </w:drawing>
      </w:r>
    </w:p>
    <w:p w14:paraId="090D8B58" w14:textId="3F8FAB5C" w:rsidR="00933824" w:rsidRPr="00E076A7" w:rsidRDefault="00E076A7" w:rsidP="00542DCF">
      <w:pPr>
        <w:rPr>
          <w:sz w:val="24"/>
          <w:szCs w:val="24"/>
        </w:rPr>
      </w:pPr>
      <w:r>
        <w:rPr>
          <w:noProof/>
        </w:rPr>
        <w:drawing>
          <wp:anchor distT="0" distB="0" distL="114300" distR="114300" simplePos="0" relativeHeight="251756544" behindDoc="1" locked="0" layoutInCell="1" allowOverlap="1" wp14:anchorId="2B71F99C" wp14:editId="7441EA2F">
            <wp:simplePos x="0" y="0"/>
            <wp:positionH relativeFrom="column">
              <wp:posOffset>-390525</wp:posOffset>
            </wp:positionH>
            <wp:positionV relativeFrom="paragraph">
              <wp:posOffset>166370</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p>
    <w:p w14:paraId="5D522B1E" w14:textId="078233EF" w:rsidR="00E076A7" w:rsidRDefault="00542DCF" w:rsidP="00E076A7">
      <w:pPr>
        <w:pStyle w:val="Titre2"/>
      </w:pPr>
      <w:bookmarkStart w:id="11" w:name="_Toc39416637"/>
      <w:r w:rsidRPr="00EB3221">
        <w:t>Réservation de créneaux</w:t>
      </w:r>
      <w:bookmarkEnd w:id="11"/>
      <w:r w:rsidRPr="00EB3221">
        <w:t xml:space="preserve"> </w:t>
      </w:r>
    </w:p>
    <w:p w14:paraId="40CFCDD0" w14:textId="5744DF61" w:rsidR="00C433D4" w:rsidRPr="00433BDB" w:rsidRDefault="00433BDB" w:rsidP="00542DCF">
      <w:pPr>
        <w:rPr>
          <w:sz w:val="28"/>
          <w:szCs w:val="28"/>
          <w:u w:val="single"/>
        </w:rPr>
      </w:pPr>
      <w:r>
        <w:rPr>
          <w:noProof/>
        </w:rPr>
        <w:drawing>
          <wp:anchor distT="0" distB="0" distL="114300" distR="114300" simplePos="0" relativeHeight="251705344" behindDoc="1" locked="0" layoutInCell="1" allowOverlap="1" wp14:anchorId="482B264B" wp14:editId="193D146A">
            <wp:simplePos x="0" y="0"/>
            <wp:positionH relativeFrom="margin">
              <wp:posOffset>-161925</wp:posOffset>
            </wp:positionH>
            <wp:positionV relativeFrom="paragraph">
              <wp:posOffset>428625</wp:posOffset>
            </wp:positionV>
            <wp:extent cx="6235416" cy="2952750"/>
            <wp:effectExtent l="0" t="0" r="0" b="0"/>
            <wp:wrapTight wrapText="bothSides">
              <wp:wrapPolygon edited="0">
                <wp:start x="0" y="0"/>
                <wp:lineTo x="0" y="21461"/>
                <wp:lineTo x="21514" y="21461"/>
                <wp:lineTo x="21514"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 t="10408" r="1020" b="4338"/>
                    <a:stretch/>
                  </pic:blipFill>
                  <pic:spPr bwMode="auto">
                    <a:xfrm>
                      <a:off x="0" y="0"/>
                      <a:ext cx="6239956" cy="295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Pr>
          <w:sz w:val="28"/>
          <w:szCs w:val="28"/>
          <w:u w:val="single"/>
        </w:rPr>
        <w:t xml:space="preserve"> </w:t>
      </w:r>
      <w:r w:rsidR="00CE4AF6">
        <w:rPr>
          <w:sz w:val="24"/>
          <w:szCs w:val="24"/>
        </w:rPr>
        <w:t>Voici un calendrier avec les créneaux disponibles. Le joueur doit cliquer sur l’heure qu’il désire.</w:t>
      </w:r>
    </w:p>
    <w:p w14:paraId="1B7F0CE6" w14:textId="4B1ACD5D" w:rsidR="00E076A7" w:rsidRPr="00E076A7" w:rsidRDefault="00F3238A" w:rsidP="00542DCF">
      <w:pPr>
        <w:rPr>
          <w:sz w:val="28"/>
          <w:szCs w:val="28"/>
          <w:u w:val="single"/>
        </w:rPr>
      </w:pPr>
      <w:r w:rsidRPr="00673646">
        <w:rPr>
          <w:sz w:val="28"/>
          <w:szCs w:val="28"/>
          <w:u w:val="single"/>
        </w:rPr>
        <w:t>Fonctions du calendrier :</w:t>
      </w:r>
    </w:p>
    <w:p w14:paraId="506B1CFA" w14:textId="212A63F4" w:rsidR="00433BDB" w:rsidRDefault="003302A8" w:rsidP="00542DCF">
      <w:pPr>
        <w:rPr>
          <w:sz w:val="24"/>
          <w:szCs w:val="24"/>
        </w:rPr>
      </w:pPr>
      <w:r>
        <w:rPr>
          <w:noProof/>
        </w:rPr>
        <w:drawing>
          <wp:anchor distT="0" distB="0" distL="114300" distR="114300" simplePos="0" relativeHeight="251730944" behindDoc="1" locked="0" layoutInCell="1" allowOverlap="1" wp14:anchorId="61EDB4EF" wp14:editId="5161B58C">
            <wp:simplePos x="0" y="0"/>
            <wp:positionH relativeFrom="margin">
              <wp:align>right</wp:align>
            </wp:positionH>
            <wp:positionV relativeFrom="paragraph">
              <wp:posOffset>327025</wp:posOffset>
            </wp:positionV>
            <wp:extent cx="6191250" cy="1412240"/>
            <wp:effectExtent l="0" t="0" r="0" b="0"/>
            <wp:wrapTight wrapText="bothSides">
              <wp:wrapPolygon edited="0">
                <wp:start x="0" y="0"/>
                <wp:lineTo x="0" y="21270"/>
                <wp:lineTo x="21534" y="21270"/>
                <wp:lineTo x="21534"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585" t="33192" r="30889" b="44939"/>
                    <a:stretch/>
                  </pic:blipFill>
                  <pic:spPr bwMode="auto">
                    <a:xfrm>
                      <a:off x="0" y="0"/>
                      <a:ext cx="619125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Voici le constructeur du calendrier</w:t>
      </w:r>
      <w:r w:rsidR="00433BDB">
        <w:rPr>
          <w:sz w:val="24"/>
          <w:szCs w:val="24"/>
        </w:rPr>
        <w:t> :</w:t>
      </w:r>
    </w:p>
    <w:p w14:paraId="0A60BCFF" w14:textId="2C21A101" w:rsidR="00433BDB" w:rsidRDefault="00433BDB" w:rsidP="00542DCF">
      <w:pPr>
        <w:rPr>
          <w:sz w:val="24"/>
          <w:szCs w:val="24"/>
        </w:rPr>
      </w:pPr>
      <w:r>
        <w:rPr>
          <w:noProof/>
        </w:rPr>
        <w:lastRenderedPageBreak/>
        <w:drawing>
          <wp:anchor distT="0" distB="0" distL="114300" distR="114300" simplePos="0" relativeHeight="251754496" behindDoc="1" locked="0" layoutInCell="1" allowOverlap="1" wp14:anchorId="5F7782BD" wp14:editId="71FCCC6B">
            <wp:simplePos x="0" y="0"/>
            <wp:positionH relativeFrom="margin">
              <wp:align>right</wp:align>
            </wp:positionH>
            <wp:positionV relativeFrom="paragraph">
              <wp:posOffset>1743075</wp:posOffset>
            </wp:positionV>
            <wp:extent cx="6181725" cy="2630170"/>
            <wp:effectExtent l="0" t="0" r="9525" b="0"/>
            <wp:wrapTight wrapText="bothSides">
              <wp:wrapPolygon edited="0">
                <wp:start x="0" y="0"/>
                <wp:lineTo x="0" y="21433"/>
                <wp:lineTo x="21567" y="21433"/>
                <wp:lineTo x="21567"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1717" t="26040" r="28144" b="44284"/>
                    <a:stretch/>
                  </pic:blipFill>
                  <pic:spPr bwMode="auto">
                    <a:xfrm>
                      <a:off x="0" y="0"/>
                      <a:ext cx="618172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La fonction getWeeks permet de retourner le nombre de semaines dans le mois</w:t>
      </w:r>
      <w:r>
        <w:rPr>
          <w:sz w:val="24"/>
          <w:szCs w:val="24"/>
        </w:rPr>
        <w:t> :</w:t>
      </w:r>
    </w:p>
    <w:p w14:paraId="05C05E73" w14:textId="71904295" w:rsidR="00E076A7" w:rsidRDefault="003302A8" w:rsidP="00542DCF">
      <w:pPr>
        <w:rPr>
          <w:sz w:val="24"/>
          <w:szCs w:val="24"/>
        </w:rPr>
      </w:pPr>
      <w:r>
        <w:rPr>
          <w:noProof/>
        </w:rPr>
        <w:drawing>
          <wp:anchor distT="0" distB="0" distL="114300" distR="114300" simplePos="0" relativeHeight="251755520" behindDoc="1" locked="0" layoutInCell="1" allowOverlap="1" wp14:anchorId="6B8840F3" wp14:editId="4605A055">
            <wp:simplePos x="0" y="0"/>
            <wp:positionH relativeFrom="margin">
              <wp:align>right</wp:align>
            </wp:positionH>
            <wp:positionV relativeFrom="paragraph">
              <wp:posOffset>200025</wp:posOffset>
            </wp:positionV>
            <wp:extent cx="6191250" cy="3257550"/>
            <wp:effectExtent l="0" t="0" r="0" b="0"/>
            <wp:wrapTight wrapText="bothSides">
              <wp:wrapPolygon edited="0">
                <wp:start x="0" y="0"/>
                <wp:lineTo x="0" y="21474"/>
                <wp:lineTo x="21534" y="21474"/>
                <wp:lineTo x="21534"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360" t="37237" r="38458" b="23468"/>
                    <a:stretch/>
                  </pic:blipFill>
                  <pic:spPr bwMode="auto">
                    <a:xfrm>
                      <a:off x="0" y="0"/>
                      <a:ext cx="619125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Ces deux fonctions permettent de naviguer entre les mois</w:t>
      </w:r>
      <w:r w:rsidR="00433BDB">
        <w:rPr>
          <w:sz w:val="24"/>
          <w:szCs w:val="24"/>
        </w:rPr>
        <w:t> :</w:t>
      </w:r>
    </w:p>
    <w:p w14:paraId="4359FA14" w14:textId="3E20209F" w:rsidR="00542DCF" w:rsidRDefault="00CE4AF6" w:rsidP="00542DCF">
      <w:pPr>
        <w:rPr>
          <w:sz w:val="24"/>
          <w:szCs w:val="24"/>
        </w:rPr>
      </w:pPr>
      <w:r>
        <w:rPr>
          <w:sz w:val="24"/>
          <w:szCs w:val="24"/>
        </w:rPr>
        <w:t>Une fois la date et l’heure choisie, le joueur est redirigé vers un formulaire où il doit renseigner le nombres de personnes, son nom et son numéro de téléphone.</w:t>
      </w:r>
    </w:p>
    <w:p w14:paraId="6DDB9F1D" w14:textId="26B5B458" w:rsidR="00542DCF" w:rsidRDefault="00CE4AF6" w:rsidP="00542DCF">
      <w:pPr>
        <w:rPr>
          <w:sz w:val="24"/>
          <w:szCs w:val="24"/>
        </w:rPr>
      </w:pPr>
      <w:r>
        <w:rPr>
          <w:noProof/>
        </w:rPr>
        <w:drawing>
          <wp:anchor distT="0" distB="0" distL="114300" distR="114300" simplePos="0" relativeHeight="251708416" behindDoc="1" locked="0" layoutInCell="1" allowOverlap="1" wp14:anchorId="179D711D" wp14:editId="38EB866F">
            <wp:simplePos x="0" y="0"/>
            <wp:positionH relativeFrom="column">
              <wp:posOffset>542925</wp:posOffset>
            </wp:positionH>
            <wp:positionV relativeFrom="paragraph">
              <wp:posOffset>0</wp:posOffset>
            </wp:positionV>
            <wp:extent cx="3752850" cy="2986405"/>
            <wp:effectExtent l="0" t="0" r="0" b="4445"/>
            <wp:wrapTight wrapText="bothSides">
              <wp:wrapPolygon edited="0">
                <wp:start x="0" y="0"/>
                <wp:lineTo x="0" y="21494"/>
                <wp:lineTo x="21490" y="21494"/>
                <wp:lineTo x="21490"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7878" t="31478" r="28493" b="6795"/>
                    <a:stretch/>
                  </pic:blipFill>
                  <pic:spPr bwMode="auto">
                    <a:xfrm>
                      <a:off x="0" y="0"/>
                      <a:ext cx="375285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4112D" w14:textId="62EE5F87" w:rsidR="00542DCF" w:rsidRDefault="00542DCF" w:rsidP="00542DCF">
      <w:pPr>
        <w:rPr>
          <w:sz w:val="24"/>
          <w:szCs w:val="24"/>
        </w:rPr>
      </w:pPr>
    </w:p>
    <w:p w14:paraId="08C3A5B8" w14:textId="2E76B3D8" w:rsidR="00542DCF" w:rsidRDefault="00542DCF" w:rsidP="00542DCF">
      <w:pPr>
        <w:rPr>
          <w:sz w:val="24"/>
          <w:szCs w:val="24"/>
        </w:rPr>
      </w:pPr>
    </w:p>
    <w:p w14:paraId="54B94A6D" w14:textId="76294535" w:rsidR="00542DCF" w:rsidRDefault="00542DCF" w:rsidP="00542DCF">
      <w:pPr>
        <w:rPr>
          <w:sz w:val="24"/>
          <w:szCs w:val="24"/>
        </w:rPr>
      </w:pPr>
    </w:p>
    <w:p w14:paraId="6369157B" w14:textId="1E911692" w:rsidR="00542DCF" w:rsidRDefault="00542DCF" w:rsidP="00542DCF">
      <w:pPr>
        <w:rPr>
          <w:sz w:val="24"/>
          <w:szCs w:val="24"/>
        </w:rPr>
      </w:pPr>
    </w:p>
    <w:p w14:paraId="516A0060" w14:textId="7542EF7D" w:rsidR="00542DCF" w:rsidRDefault="00542DCF" w:rsidP="00542DCF">
      <w:pPr>
        <w:rPr>
          <w:sz w:val="24"/>
          <w:szCs w:val="24"/>
        </w:rPr>
      </w:pPr>
    </w:p>
    <w:p w14:paraId="6A9D43E8" w14:textId="27BB8B52" w:rsidR="00542DCF" w:rsidRDefault="00542DCF" w:rsidP="00542DCF">
      <w:pPr>
        <w:rPr>
          <w:sz w:val="24"/>
          <w:szCs w:val="24"/>
        </w:rPr>
      </w:pPr>
    </w:p>
    <w:p w14:paraId="2E42FDBD" w14:textId="214E2E91" w:rsidR="00542DCF" w:rsidRDefault="00542DCF" w:rsidP="00542DCF">
      <w:pPr>
        <w:rPr>
          <w:sz w:val="24"/>
          <w:szCs w:val="24"/>
        </w:rPr>
      </w:pPr>
    </w:p>
    <w:p w14:paraId="5B0D090F" w14:textId="2744D8EC" w:rsidR="00542DCF" w:rsidRDefault="00542DCF" w:rsidP="00542DCF">
      <w:pPr>
        <w:rPr>
          <w:sz w:val="24"/>
          <w:szCs w:val="24"/>
        </w:rPr>
      </w:pPr>
    </w:p>
    <w:p w14:paraId="1E2176A4" w14:textId="39A89146" w:rsidR="00542DCF" w:rsidRDefault="00542DCF" w:rsidP="00542DCF">
      <w:pPr>
        <w:rPr>
          <w:sz w:val="24"/>
          <w:szCs w:val="24"/>
        </w:rPr>
      </w:pPr>
    </w:p>
    <w:p w14:paraId="3ABE17F8" w14:textId="58F17CB0" w:rsidR="00C433D4" w:rsidRDefault="00C433D4" w:rsidP="00542DCF">
      <w:pPr>
        <w:rPr>
          <w:sz w:val="24"/>
          <w:szCs w:val="24"/>
        </w:rPr>
      </w:pPr>
    </w:p>
    <w:p w14:paraId="43495CB4" w14:textId="70764D63" w:rsidR="00090EED" w:rsidRDefault="00090EED" w:rsidP="00542DCF">
      <w:pPr>
        <w:rPr>
          <w:sz w:val="24"/>
          <w:szCs w:val="24"/>
        </w:rPr>
      </w:pPr>
    </w:p>
    <w:p w14:paraId="3AE014A1" w14:textId="565E1C9A" w:rsidR="00542DCF" w:rsidRDefault="002C1484" w:rsidP="00542DCF">
      <w:pPr>
        <w:rPr>
          <w:sz w:val="24"/>
          <w:szCs w:val="24"/>
        </w:rPr>
      </w:pPr>
      <w:r>
        <w:rPr>
          <w:noProof/>
        </w:rPr>
        <w:lastRenderedPageBreak/>
        <w:drawing>
          <wp:anchor distT="0" distB="0" distL="114300" distR="114300" simplePos="0" relativeHeight="251763712" behindDoc="1" locked="0" layoutInCell="1" allowOverlap="1" wp14:anchorId="66BC69AA" wp14:editId="577FFD21">
            <wp:simplePos x="0" y="0"/>
            <wp:positionH relativeFrom="column">
              <wp:posOffset>-228600</wp:posOffset>
            </wp:positionH>
            <wp:positionV relativeFrom="paragraph">
              <wp:posOffset>802005</wp:posOffset>
            </wp:positionV>
            <wp:extent cx="6684645" cy="2872105"/>
            <wp:effectExtent l="0" t="0" r="1905" b="4445"/>
            <wp:wrapTight wrapText="bothSides">
              <wp:wrapPolygon edited="0">
                <wp:start x="0" y="0"/>
                <wp:lineTo x="0" y="21490"/>
                <wp:lineTo x="21545" y="21490"/>
                <wp:lineTo x="21545"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2484" t="12314" r="728" b="44454"/>
                    <a:stretch/>
                  </pic:blipFill>
                  <pic:spPr bwMode="auto">
                    <a:xfrm>
                      <a:off x="0" y="0"/>
                      <a:ext cx="6684645" cy="287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sidR="00CE4AF6">
        <w:rPr>
          <w:sz w:val="24"/>
          <w:szCs w:val="24"/>
        </w:rPr>
        <w:t xml:space="preserve"> permettant au joueur d</w:t>
      </w:r>
      <w:r w:rsidR="00BB2141">
        <w:rPr>
          <w:sz w:val="24"/>
          <w:szCs w:val="24"/>
        </w:rPr>
        <w:t>’accéder à la page « Ma réservation » pour</w:t>
      </w:r>
      <w:r w:rsidR="00CE4AF6">
        <w:rPr>
          <w:sz w:val="24"/>
          <w:szCs w:val="24"/>
        </w:rPr>
        <w:t xml:space="preserve"> consulter, modifier ou annuler sa réservation.</w:t>
      </w:r>
    </w:p>
    <w:p w14:paraId="274CEE21" w14:textId="77777777" w:rsidR="00433BDB" w:rsidRDefault="00433BDB" w:rsidP="00542DCF">
      <w:pPr>
        <w:rPr>
          <w:sz w:val="24"/>
          <w:szCs w:val="24"/>
        </w:rPr>
      </w:pPr>
    </w:p>
    <w:p w14:paraId="45B7BDB2" w14:textId="1BDB9C85" w:rsidR="00433BDB" w:rsidRDefault="00BB2141" w:rsidP="00433BDB">
      <w:pPr>
        <w:pStyle w:val="Titre2"/>
      </w:pPr>
      <w:bookmarkStart w:id="12" w:name="_Toc39416638"/>
      <w:r w:rsidRPr="00673646">
        <w:t>Consulter, modifier, annuler sa réservation :</w:t>
      </w:r>
      <w:bookmarkEnd w:id="12"/>
    </w:p>
    <w:p w14:paraId="0DBDF7FE" w14:textId="77777777" w:rsidR="002C1484" w:rsidRPr="00433BDB" w:rsidRDefault="002C1484" w:rsidP="00433BDB"/>
    <w:p w14:paraId="72239437" w14:textId="59206B9F" w:rsidR="00933824" w:rsidRPr="00A71144" w:rsidRDefault="002C1484" w:rsidP="00933824">
      <w:pPr>
        <w:rPr>
          <w:sz w:val="24"/>
          <w:szCs w:val="24"/>
        </w:rPr>
      </w:pPr>
      <w:r w:rsidRPr="00A71144">
        <w:rPr>
          <w:sz w:val="24"/>
          <w:szCs w:val="24"/>
        </w:rPr>
        <w:drawing>
          <wp:anchor distT="0" distB="0" distL="114300" distR="114300" simplePos="0" relativeHeight="251764736" behindDoc="1" locked="0" layoutInCell="1" allowOverlap="1" wp14:anchorId="2F4182FF" wp14:editId="177D0BC3">
            <wp:simplePos x="0" y="0"/>
            <wp:positionH relativeFrom="column">
              <wp:posOffset>-496570</wp:posOffset>
            </wp:positionH>
            <wp:positionV relativeFrom="paragraph">
              <wp:posOffset>616585</wp:posOffset>
            </wp:positionV>
            <wp:extent cx="6923405" cy="2999105"/>
            <wp:effectExtent l="0" t="0" r="0" b="0"/>
            <wp:wrapTight wrapText="bothSides">
              <wp:wrapPolygon edited="0">
                <wp:start x="0" y="0"/>
                <wp:lineTo x="0" y="21403"/>
                <wp:lineTo x="21515" y="21403"/>
                <wp:lineTo x="21515"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3968" t="33498" r="22583" b="17639"/>
                    <a:stretch/>
                  </pic:blipFill>
                  <pic:spPr bwMode="auto">
                    <a:xfrm>
                      <a:off x="0" y="0"/>
                      <a:ext cx="6923405" cy="299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F35" w:rsidRPr="00A71144">
        <w:rPr>
          <w:sz w:val="24"/>
          <w:szCs w:val="24"/>
        </w:rPr>
        <w:t xml:space="preserve">Pour consulter, modifier ou annuler sa réservation le joueur pourra accéder ca réservation grâce au mot de passe fournit </w:t>
      </w:r>
      <w:r w:rsidRPr="00A71144">
        <w:rPr>
          <w:sz w:val="24"/>
          <w:szCs w:val="24"/>
        </w:rPr>
        <w:t>par mail</w:t>
      </w:r>
      <w:r w:rsidR="00337F35" w:rsidRPr="00A71144">
        <w:rPr>
          <w:sz w:val="24"/>
          <w:szCs w:val="24"/>
        </w:rPr>
        <w:t>.</w:t>
      </w:r>
    </w:p>
    <w:p w14:paraId="3AB6C1D4" w14:textId="5B54A3E5" w:rsidR="002C1484" w:rsidRDefault="002C1484" w:rsidP="00933824"/>
    <w:p w14:paraId="4E5D038C" w14:textId="2927B673" w:rsidR="002C1484" w:rsidRDefault="002C1484" w:rsidP="00933824"/>
    <w:p w14:paraId="6CD1708E" w14:textId="70120090" w:rsidR="002C1484" w:rsidRDefault="00004D39" w:rsidP="00933824">
      <w:r>
        <w:lastRenderedPageBreak/>
        <w:t>Pour envoyer un mail il faut premièrement définir le mail du destinataire, l’objet et l’entête du mail.</w:t>
      </w:r>
    </w:p>
    <w:p w14:paraId="2DCE0C2F" w14:textId="6632C3F2" w:rsidR="002C1484" w:rsidRDefault="002C1484" w:rsidP="00933824">
      <w:r>
        <w:rPr>
          <w:noProof/>
        </w:rPr>
        <w:drawing>
          <wp:inline distT="0" distB="0" distL="0" distR="0" wp14:anchorId="4493FF3E" wp14:editId="6DE405C4">
            <wp:extent cx="5562199" cy="1994535"/>
            <wp:effectExtent l="0" t="0" r="635"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620" t="23742" r="55520" b="55947"/>
                    <a:stretch/>
                  </pic:blipFill>
                  <pic:spPr bwMode="auto">
                    <a:xfrm>
                      <a:off x="0" y="0"/>
                      <a:ext cx="5588703" cy="2004039"/>
                    </a:xfrm>
                    <a:prstGeom prst="rect">
                      <a:avLst/>
                    </a:prstGeom>
                    <a:ln>
                      <a:noFill/>
                    </a:ln>
                    <a:extLst>
                      <a:ext uri="{53640926-AAD7-44D8-BBD7-CCE9431645EC}">
                        <a14:shadowObscured xmlns:a14="http://schemas.microsoft.com/office/drawing/2010/main"/>
                      </a:ext>
                    </a:extLst>
                  </pic:spPr>
                </pic:pic>
              </a:graphicData>
            </a:graphic>
          </wp:inline>
        </w:drawing>
      </w:r>
    </w:p>
    <w:p w14:paraId="02AB6998" w14:textId="6AA54ED6" w:rsidR="002C1484" w:rsidRPr="00A71144" w:rsidRDefault="00004D39" w:rsidP="00933824">
      <w:pPr>
        <w:rPr>
          <w:sz w:val="24"/>
          <w:szCs w:val="24"/>
        </w:rPr>
      </w:pPr>
      <w:r>
        <w:rPr>
          <w:sz w:val="24"/>
          <w:szCs w:val="24"/>
        </w:rPr>
        <w:t>Ensuite il faut définir le message qui</w:t>
      </w:r>
      <w:r w:rsidR="00A71144" w:rsidRPr="00A71144">
        <w:rPr>
          <w:sz w:val="24"/>
          <w:szCs w:val="24"/>
        </w:rPr>
        <w:t xml:space="preserve"> contient du simple texte html incluant le nom du joueur et le mot de passe de la base de donnée.</w:t>
      </w:r>
    </w:p>
    <w:p w14:paraId="325514ED" w14:textId="62CE628C" w:rsidR="002C1484" w:rsidRDefault="00A71144" w:rsidP="00933824">
      <w:r>
        <w:rPr>
          <w:noProof/>
        </w:rPr>
        <w:drawing>
          <wp:inline distT="0" distB="0" distL="0" distR="0" wp14:anchorId="3A7EF07E" wp14:editId="650B4699">
            <wp:extent cx="6529705" cy="2638425"/>
            <wp:effectExtent l="0" t="0" r="444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082" t="30242" r="32434" b="34718"/>
                    <a:stretch/>
                  </pic:blipFill>
                  <pic:spPr bwMode="auto">
                    <a:xfrm>
                      <a:off x="0" y="0"/>
                      <a:ext cx="6547163" cy="2645479"/>
                    </a:xfrm>
                    <a:prstGeom prst="rect">
                      <a:avLst/>
                    </a:prstGeom>
                    <a:ln>
                      <a:noFill/>
                    </a:ln>
                    <a:extLst>
                      <a:ext uri="{53640926-AAD7-44D8-BBD7-CCE9431645EC}">
                        <a14:shadowObscured xmlns:a14="http://schemas.microsoft.com/office/drawing/2010/main"/>
                      </a:ext>
                    </a:extLst>
                  </pic:spPr>
                </pic:pic>
              </a:graphicData>
            </a:graphic>
          </wp:inline>
        </w:drawing>
      </w:r>
    </w:p>
    <w:p w14:paraId="2C412F7D" w14:textId="73B80E57" w:rsidR="00A71144" w:rsidRPr="00A71144" w:rsidRDefault="00A71144" w:rsidP="00933824">
      <w:pPr>
        <w:rPr>
          <w:sz w:val="24"/>
          <w:szCs w:val="24"/>
        </w:rPr>
      </w:pPr>
      <w:r w:rsidRPr="00A71144">
        <w:rPr>
          <w:sz w:val="24"/>
          <w:szCs w:val="24"/>
        </w:rPr>
        <w:t xml:space="preserve">L’envoie du mail s’opère </w:t>
      </w:r>
      <w:r>
        <w:rPr>
          <w:sz w:val="24"/>
          <w:szCs w:val="24"/>
        </w:rPr>
        <w:t>avec la fonction mail avec en paramètre le message, le sujet, le mail du destinataire et l’entête du mail.</w:t>
      </w:r>
    </w:p>
    <w:p w14:paraId="3AB800D0" w14:textId="77777777" w:rsidR="00FB1D47"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1D8CB993" w:rsidR="002C1484" w:rsidRDefault="002C1484" w:rsidP="00933824">
      <w:r>
        <w:rPr>
          <w:noProof/>
        </w:rPr>
        <w:lastRenderedPageBreak/>
        <w:drawing>
          <wp:anchor distT="0" distB="0" distL="114300" distR="114300" simplePos="0" relativeHeight="251752448" behindDoc="1" locked="0" layoutInCell="1" allowOverlap="1" wp14:anchorId="79F916D3" wp14:editId="6DF55F95">
            <wp:simplePos x="0" y="0"/>
            <wp:positionH relativeFrom="margin">
              <wp:posOffset>2018030</wp:posOffset>
            </wp:positionH>
            <wp:positionV relativeFrom="paragraph">
              <wp:posOffset>243205</wp:posOffset>
            </wp:positionV>
            <wp:extent cx="3171825" cy="1885315"/>
            <wp:effectExtent l="0" t="0" r="9525" b="635"/>
            <wp:wrapTight wrapText="bothSides">
              <wp:wrapPolygon edited="0">
                <wp:start x="0" y="0"/>
                <wp:lineTo x="0" y="21389"/>
                <wp:lineTo x="21535" y="21389"/>
                <wp:lineTo x="2153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2061" t="31734" r="32534" b="30848"/>
                    <a:stretch/>
                  </pic:blipFill>
                  <pic:spPr bwMode="auto">
                    <a:xfrm>
                      <a:off x="0" y="0"/>
                      <a:ext cx="3171825" cy="188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DA5E3" w14:textId="77777777" w:rsidR="00E076A7" w:rsidRDefault="00E076A7" w:rsidP="00933824">
      <w:pPr>
        <w:rPr>
          <w:sz w:val="28"/>
          <w:szCs w:val="28"/>
          <w:u w:val="single"/>
        </w:rPr>
      </w:pPr>
    </w:p>
    <w:p w14:paraId="7EA50191" w14:textId="77777777" w:rsidR="00E076A7" w:rsidRDefault="00E076A7" w:rsidP="00933824">
      <w:pPr>
        <w:rPr>
          <w:sz w:val="28"/>
          <w:szCs w:val="28"/>
          <w:u w:val="single"/>
        </w:rPr>
      </w:pPr>
    </w:p>
    <w:p w14:paraId="63E57CD7" w14:textId="1B3A07D9" w:rsidR="00933824" w:rsidRDefault="00933824" w:rsidP="00933824">
      <w:r w:rsidRPr="00933824">
        <w:rPr>
          <w:sz w:val="28"/>
          <w:szCs w:val="28"/>
          <w:u w:val="single"/>
        </w:rPr>
        <w:t>Connexion </w:t>
      </w:r>
      <w:r>
        <w:t>:</w:t>
      </w:r>
    </w:p>
    <w:p w14:paraId="0F234CCC" w14:textId="3AA92DAD" w:rsidR="00933824" w:rsidRPr="00933824" w:rsidRDefault="00933824" w:rsidP="00933824"/>
    <w:p w14:paraId="0FBFAC57" w14:textId="1B844549" w:rsidR="00933824" w:rsidRPr="00933824" w:rsidRDefault="00933824" w:rsidP="00933824"/>
    <w:p w14:paraId="4CB09A64" w14:textId="5C0CC381" w:rsidR="00933824" w:rsidRDefault="00933824" w:rsidP="00542DCF">
      <w:pPr>
        <w:rPr>
          <w:sz w:val="28"/>
          <w:szCs w:val="28"/>
        </w:rPr>
      </w:pPr>
    </w:p>
    <w:p w14:paraId="0AFE5002" w14:textId="1F16AFF4" w:rsidR="00C433D4" w:rsidRPr="00343F94" w:rsidRDefault="00E076A7" w:rsidP="00542DCF">
      <w:pPr>
        <w:rPr>
          <w:sz w:val="28"/>
          <w:szCs w:val="28"/>
        </w:rPr>
      </w:pPr>
      <w:r>
        <w:rPr>
          <w:noProof/>
        </w:rPr>
        <w:drawing>
          <wp:anchor distT="0" distB="0" distL="114300" distR="114300" simplePos="0" relativeHeight="251731968" behindDoc="1" locked="0" layoutInCell="1" allowOverlap="1" wp14:anchorId="485F7C60" wp14:editId="564EAA78">
            <wp:simplePos x="0" y="0"/>
            <wp:positionH relativeFrom="column">
              <wp:posOffset>2085975</wp:posOffset>
            </wp:positionH>
            <wp:positionV relativeFrom="paragraph">
              <wp:posOffset>0</wp:posOffset>
            </wp:positionV>
            <wp:extent cx="3095625" cy="2778125"/>
            <wp:effectExtent l="0" t="0" r="9525" b="3175"/>
            <wp:wrapTight wrapText="bothSides">
              <wp:wrapPolygon edited="0">
                <wp:start x="0" y="0"/>
                <wp:lineTo x="0" y="21477"/>
                <wp:lineTo x="21534" y="21477"/>
                <wp:lineTo x="21534"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0628" t="18332" r="31818" b="21744"/>
                    <a:stretch/>
                  </pic:blipFill>
                  <pic:spPr bwMode="auto">
                    <a:xfrm>
                      <a:off x="0" y="0"/>
                      <a:ext cx="3095625" cy="277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DD52A" w14:textId="35447A5A" w:rsidR="00C433D4" w:rsidRPr="009E131E" w:rsidRDefault="00343F94" w:rsidP="00542DCF">
      <w:pPr>
        <w:rPr>
          <w:sz w:val="28"/>
          <w:szCs w:val="28"/>
          <w:u w:val="single"/>
        </w:rPr>
      </w:pPr>
      <w:r w:rsidRPr="009E131E">
        <w:rPr>
          <w:sz w:val="28"/>
          <w:szCs w:val="28"/>
          <w:u w:val="single"/>
        </w:rPr>
        <w:t>Ma réservation :</w:t>
      </w:r>
    </w:p>
    <w:p w14:paraId="7202E8B6" w14:textId="6803F351" w:rsidR="00C433D4" w:rsidRDefault="00C433D4" w:rsidP="00542DCF">
      <w:pPr>
        <w:rPr>
          <w:sz w:val="28"/>
          <w:szCs w:val="28"/>
        </w:rPr>
      </w:pPr>
    </w:p>
    <w:p w14:paraId="7914F492" w14:textId="33F7840B" w:rsidR="00343F94" w:rsidRDefault="00343F94" w:rsidP="00542DCF">
      <w:pPr>
        <w:rPr>
          <w:sz w:val="28"/>
          <w:szCs w:val="28"/>
        </w:rPr>
      </w:pPr>
    </w:p>
    <w:p w14:paraId="39916F57" w14:textId="1B69322D" w:rsidR="00343F94" w:rsidRDefault="00343F94" w:rsidP="00542DCF">
      <w:pPr>
        <w:rPr>
          <w:sz w:val="28"/>
          <w:szCs w:val="28"/>
        </w:rPr>
      </w:pPr>
    </w:p>
    <w:p w14:paraId="2DB6AC75" w14:textId="5402E29D" w:rsidR="00343F94" w:rsidRDefault="00343F94" w:rsidP="00542DCF">
      <w:pPr>
        <w:rPr>
          <w:sz w:val="28"/>
          <w:szCs w:val="28"/>
        </w:rPr>
      </w:pPr>
    </w:p>
    <w:p w14:paraId="0DBC8046" w14:textId="1391ABBD"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77777777" w:rsidR="00090EED" w:rsidRPr="009E131E" w:rsidRDefault="00090EED" w:rsidP="009E131E"/>
    <w:p w14:paraId="67DEC8F5" w14:textId="518ABFA1" w:rsidR="00542DCF" w:rsidRDefault="00542DCF" w:rsidP="004C153A">
      <w:pPr>
        <w:pStyle w:val="Titre1"/>
      </w:pPr>
      <w:bookmarkStart w:id="13" w:name="_Toc39416639"/>
      <w:r w:rsidRPr="001F5B2E">
        <w:t xml:space="preserve">Réalisation </w:t>
      </w:r>
      <w:r>
        <w:t>système énigme musique</w:t>
      </w:r>
      <w:bookmarkEnd w:id="13"/>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4" w:name="_Toc39416640"/>
      <w:r w:rsidR="00542DCF">
        <w:t>Câblages des différents composants</w:t>
      </w:r>
      <w:bookmarkEnd w:id="14"/>
    </w:p>
    <w:p w14:paraId="53BEDBE9" w14:textId="28FC2E08" w:rsidR="00542DCF" w:rsidRDefault="00542DCF" w:rsidP="00542DCF"/>
    <w:p w14:paraId="5C075EB9" w14:textId="6D7EB927" w:rsidR="00542DCF" w:rsidRDefault="00E076A7" w:rsidP="00542DCF">
      <w:r>
        <w:rPr>
          <w:noProof/>
        </w:rPr>
        <w:lastRenderedPageBreak/>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4C153A">
      <w:pPr>
        <w:pStyle w:val="Titre2"/>
      </w:pPr>
      <w:bookmarkStart w:id="15" w:name="_Toc39416641"/>
      <w:r>
        <w:t>Les différentes bibliothèques utilisées</w:t>
      </w:r>
      <w:bookmarkEnd w:id="15"/>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10E0B8A6" w:rsidR="00542DCF" w:rsidRPr="00433BDB" w:rsidRDefault="00542DCF" w:rsidP="00433BDB">
      <w:pPr>
        <w:tabs>
          <w:tab w:val="left" w:pos="1386"/>
        </w:tabs>
        <w:rPr>
          <w:sz w:val="24"/>
          <w:szCs w:val="24"/>
        </w:rPr>
      </w:pPr>
      <w:r>
        <w:rPr>
          <w:rFonts w:ascii="Trebuchet MS" w:hAnsi="Trebuchet MS"/>
          <w:color w:val="444444"/>
          <w:sz w:val="17"/>
          <w:szCs w:val="17"/>
          <w:shd w:val="clear" w:color="auto" w:fill="FFFFFF"/>
        </w:rPr>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hyperlink r:id="rId59" w:history="1">
        <w:r w:rsidRPr="00B55BDF">
          <w:rPr>
            <w:sz w:val="24"/>
            <w:szCs w:val="24"/>
          </w:rPr>
          <w:t>pinMode</w:t>
        </w:r>
      </w:hyperlink>
      <w:r w:rsidRPr="00B55BDF">
        <w:rPr>
          <w:sz w:val="24"/>
          <w:szCs w:val="24"/>
        </w:rPr>
        <w:t> et </w:t>
      </w:r>
      <w:hyperlink r:id="rId60" w:history="1">
        <w:r w:rsidRPr="00B55BDF">
          <w:rPr>
            <w:sz w:val="24"/>
            <w:szCs w:val="24"/>
          </w:rPr>
          <w:t>digitalRead</w:t>
        </w:r>
      </w:hyperlink>
      <w:r w:rsidRPr="00B55BDF">
        <w:rPr>
          <w:sz w:val="24"/>
          <w:szCs w:val="24"/>
        </w:rPr>
        <w:t> appelées par l'utilisateur.</w:t>
      </w:r>
    </w:p>
    <w:p w14:paraId="61A663A2" w14:textId="11742378" w:rsidR="00542DCF"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77777777" w:rsidR="00542DCF" w:rsidRPr="00B55BDF" w:rsidRDefault="00542DCF" w:rsidP="00542DCF">
      <w:pPr>
        <w:rPr>
          <w:sz w:val="24"/>
          <w:szCs w:val="24"/>
        </w:rPr>
      </w:pPr>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52F68" w14:textId="6CEB1AC1" w:rsidR="00542DCF"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LiquidCrystal ( LCD ) basés sur le chipset Hitachi HD44780, que l'on trouve sur la plupart des LCD textuels . </w:t>
      </w:r>
    </w:p>
    <w:p w14:paraId="3398F938" w14:textId="03C6A171"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77777777" w:rsidR="00884AA7" w:rsidRDefault="00884AA7" w:rsidP="00542DCF">
      <w:pPr>
        <w:rPr>
          <w:sz w:val="24"/>
          <w:szCs w:val="24"/>
        </w:rPr>
      </w:pPr>
    </w:p>
    <w:p w14:paraId="5A94BF23" w14:textId="050033BD" w:rsidR="00542DCF" w:rsidRDefault="00542DCF" w:rsidP="004C153A">
      <w:pPr>
        <w:pStyle w:val="Titre2"/>
      </w:pPr>
      <w:bookmarkStart w:id="16" w:name="_Toc39416642"/>
      <w:r>
        <w:t>Code de connexion</w:t>
      </w:r>
      <w:bookmarkEnd w:id="16"/>
      <w:r>
        <w:t xml:space="preserve"> </w:t>
      </w:r>
    </w:p>
    <w:p w14:paraId="73CD9FB7" w14:textId="51199380" w:rsidR="00381276" w:rsidRPr="00381276" w:rsidRDefault="00381276" w:rsidP="00381276"/>
    <w:p w14:paraId="049F5B1C" w14:textId="5B617C5E" w:rsidR="009D359D" w:rsidRPr="00AA1CE3" w:rsidRDefault="00381276" w:rsidP="00AA1CE3">
      <w:pPr>
        <w:pStyle w:val="Paragraphedeliste"/>
        <w:numPr>
          <w:ilvl w:val="0"/>
          <w:numId w:val="3"/>
        </w:numPr>
        <w:rPr>
          <w:b/>
          <w:bCs/>
        </w:rPr>
      </w:pPr>
      <w:r w:rsidRPr="00AA1CE3">
        <w:rPr>
          <w:b/>
          <w:bCs/>
        </w:rPr>
        <w:t>Pavé numérique :</w:t>
      </w:r>
      <w:r w:rsidRPr="00AA1CE3">
        <w:rPr>
          <w:b/>
          <w:bCs/>
          <w:noProof/>
        </w:rPr>
        <w:t xml:space="preserve"> </w:t>
      </w:r>
    </w:p>
    <w:p w14:paraId="7076F578" w14:textId="77777777" w:rsidR="009D359D" w:rsidRDefault="009D359D" w:rsidP="009D359D">
      <w:pPr>
        <w:pStyle w:val="Paragraphedeliste"/>
      </w:pPr>
    </w:p>
    <w:p w14:paraId="443B6385" w14:textId="45F31E06" w:rsidR="00E61C3C" w:rsidRDefault="00E61C3C" w:rsidP="009D359D">
      <w:r>
        <w:rPr>
          <w:noProof/>
        </w:rPr>
        <w:lastRenderedPageBreak/>
        <w:drawing>
          <wp:anchor distT="0" distB="0" distL="114300" distR="114300" simplePos="0" relativeHeight="251679744" behindDoc="1" locked="0" layoutInCell="1" allowOverlap="1" wp14:anchorId="0B824E55" wp14:editId="6528C69B">
            <wp:simplePos x="0" y="0"/>
            <wp:positionH relativeFrom="margin">
              <wp:posOffset>-125095</wp:posOffset>
            </wp:positionH>
            <wp:positionV relativeFrom="paragraph">
              <wp:posOffset>542925</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 xml:space="preserve">Il faut tout d’abord déclaré la bibliothèque « Keypad.h », puis déclaré les lignes et les colonnes, ensuite il faut connecter les broches au lignes ou colonnes correspondant. </w:t>
      </w:r>
    </w:p>
    <w:p w14:paraId="1AD3B53B" w14:textId="77777777" w:rsidR="00E61C3C" w:rsidRDefault="00E61C3C" w:rsidP="009D359D"/>
    <w:p w14:paraId="229AE677" w14:textId="61542D99" w:rsidR="009D359D" w:rsidRDefault="00E61C3C" w:rsidP="009D359D">
      <w:r>
        <w:rPr>
          <w:noProof/>
        </w:rPr>
        <w:drawing>
          <wp:anchor distT="0" distB="0" distL="114300" distR="114300" simplePos="0" relativeHeight="251724800" behindDoc="1" locked="0" layoutInCell="1" allowOverlap="1" wp14:anchorId="15CE978D" wp14:editId="4B1B33A4">
            <wp:simplePos x="0" y="0"/>
            <wp:positionH relativeFrom="margin">
              <wp:posOffset>-177165</wp:posOffset>
            </wp:positionH>
            <wp:positionV relativeFrom="paragraph">
              <wp:posOffset>532130</wp:posOffset>
            </wp:positionV>
            <wp:extent cx="6863715" cy="2044065"/>
            <wp:effectExtent l="0" t="0" r="0" b="0"/>
            <wp:wrapTight wrapText="bothSides">
              <wp:wrapPolygon edited="0">
                <wp:start x="0" y="0"/>
                <wp:lineTo x="0" y="21338"/>
                <wp:lineTo x="21522" y="21338"/>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36164" r="55376" b="46703"/>
                    <a:stretch/>
                  </pic:blipFill>
                  <pic:spPr bwMode="auto">
                    <a:xfrm>
                      <a:off x="0" y="0"/>
                      <a:ext cx="6863715" cy="204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La bibliothèque « keypad » inclue un constructeur qui créé un « objet clavier», il faut ensuite ouvire le port série à 9600 bps.</w:t>
      </w:r>
    </w:p>
    <w:p w14:paraId="75663253" w14:textId="77777777" w:rsidR="00FB1D47" w:rsidRDefault="00FB1D47" w:rsidP="009D359D"/>
    <w:p w14:paraId="5E3D8B81" w14:textId="2944999E" w:rsidR="00FB1D47" w:rsidRDefault="00E61C3C" w:rsidP="00E076A7">
      <w:r>
        <w:rPr>
          <w:noProof/>
        </w:rPr>
        <w:drawing>
          <wp:anchor distT="0" distB="0" distL="114300" distR="114300" simplePos="0" relativeHeight="251726848" behindDoc="1" locked="0" layoutInCell="1" allowOverlap="1" wp14:anchorId="35E02F1B" wp14:editId="3F83CF1D">
            <wp:simplePos x="0" y="0"/>
            <wp:positionH relativeFrom="margin">
              <wp:posOffset>-194310</wp:posOffset>
            </wp:positionH>
            <wp:positionV relativeFrom="paragraph">
              <wp:posOffset>361315</wp:posOffset>
            </wp:positionV>
            <wp:extent cx="6743065" cy="1604010"/>
            <wp:effectExtent l="0" t="0" r="635" b="0"/>
            <wp:wrapTight wrapText="bothSides">
              <wp:wrapPolygon edited="0">
                <wp:start x="0" y="0"/>
                <wp:lineTo x="0" y="21292"/>
                <wp:lineTo x="21541" y="21292"/>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3827" r="63579" b="33557"/>
                    <a:stretch/>
                  </pic:blipFill>
                  <pic:spPr bwMode="auto">
                    <a:xfrm>
                      <a:off x="0" y="0"/>
                      <a:ext cx="6743065" cy="160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keypad.getKey() » renvoie la touche appuyée et « Serial.println » l’écrit sur le port série</w:t>
      </w:r>
      <w:r w:rsidR="00640035">
        <w:t>.</w:t>
      </w:r>
    </w:p>
    <w:p w14:paraId="47C5FE1E" w14:textId="11B295D3" w:rsidR="00FB1D47" w:rsidRDefault="00FB1D47" w:rsidP="00E076A7"/>
    <w:p w14:paraId="0B2A79BA" w14:textId="77777777" w:rsidR="00FB1D47" w:rsidRDefault="00FB1D47" w:rsidP="00E076A7"/>
    <w:p w14:paraId="17168555" w14:textId="6166DED3" w:rsidR="00AA1CE3" w:rsidRPr="00FB1D47" w:rsidRDefault="00542DCF" w:rsidP="00FB1D47">
      <w:pPr>
        <w:pStyle w:val="Paragraphedeliste"/>
        <w:numPr>
          <w:ilvl w:val="0"/>
          <w:numId w:val="3"/>
        </w:numPr>
        <w:tabs>
          <w:tab w:val="left" w:pos="2676"/>
        </w:tabs>
        <w:rPr>
          <w:b/>
          <w:bCs/>
        </w:rPr>
      </w:pPr>
      <w:r w:rsidRPr="00AA1CE3">
        <w:rPr>
          <w:b/>
          <w:bCs/>
        </w:rPr>
        <w:t>Ecran LCD :</w:t>
      </w:r>
    </w:p>
    <w:p w14:paraId="1A57A4D8" w14:textId="07D2E0A8" w:rsidR="00542DCF" w:rsidRDefault="009D359D" w:rsidP="00542DCF">
      <w:pPr>
        <w:tabs>
          <w:tab w:val="left" w:pos="2676"/>
        </w:tabs>
      </w:pPr>
      <w:r>
        <w:rPr>
          <w:noProof/>
        </w:rPr>
        <w:lastRenderedPageBreak/>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faut tout d’abord déclaré les bibliothèque « Wire.h » et « LiquidCrystal_I2C.h »</w:t>
      </w:r>
      <w:r w:rsidR="00640035">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7A1DCDFE" w:rsidR="00E61C3C" w:rsidRDefault="00E076A7" w:rsidP="00542DCF">
      <w:r>
        <w:rPr>
          <w:noProof/>
        </w:rPr>
        <w:drawing>
          <wp:anchor distT="0" distB="0" distL="114300" distR="114300" simplePos="0" relativeHeight="251728896" behindDoc="1" locked="0" layoutInCell="1" allowOverlap="1" wp14:anchorId="4A774C7D" wp14:editId="4BA41155">
            <wp:simplePos x="0" y="0"/>
            <wp:positionH relativeFrom="page">
              <wp:posOffset>465455</wp:posOffset>
            </wp:positionH>
            <wp:positionV relativeFrom="paragraph">
              <wp:posOffset>267970</wp:posOffset>
            </wp:positionV>
            <wp:extent cx="6952615" cy="2026920"/>
            <wp:effectExtent l="0" t="0" r="635" b="0"/>
            <wp:wrapTight wrapText="bothSides">
              <wp:wrapPolygon edited="0">
                <wp:start x="0" y="0"/>
                <wp:lineTo x="0" y="21316"/>
                <wp:lineTo x="21543" y="21316"/>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25285" r="58071" b="56332"/>
                    <a:stretch/>
                  </pic:blipFill>
                  <pic:spPr bwMode="auto">
                    <a:xfrm>
                      <a:off x="0" y="0"/>
                      <a:ext cx="6952615"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Il faut ensuite initialiser l’écran et la technologie Backlight. Pour finir il reste à écrire le messag</w:t>
      </w:r>
    </w:p>
    <w:p w14:paraId="10620BC2" w14:textId="147AF554" w:rsidR="00004D39" w:rsidRPr="00AB09FF" w:rsidRDefault="00542DCF" w:rsidP="00004D39">
      <w:pPr>
        <w:pStyle w:val="Paragraphedeliste"/>
        <w:numPr>
          <w:ilvl w:val="0"/>
          <w:numId w:val="3"/>
        </w:numPr>
        <w:rPr>
          <w:b/>
          <w:bCs/>
        </w:rPr>
      </w:pPr>
      <w:r w:rsidRPr="00AA1CE3">
        <w:rPr>
          <w:b/>
          <w:bCs/>
        </w:rPr>
        <w:t xml:space="preserve">Buzzer : </w:t>
      </w:r>
    </w:p>
    <w:p w14:paraId="1B20D5AB" w14:textId="5251B762" w:rsidR="00004D39" w:rsidRPr="00004D39" w:rsidRDefault="00004D39" w:rsidP="00004D39">
      <w:pPr>
        <w:shd w:val="clear" w:color="auto" w:fill="FFFFFF"/>
        <w:spacing w:after="225" w:line="240" w:lineRule="auto"/>
        <w:rPr>
          <w:rFonts w:ascii="Arial" w:eastAsia="Times New Roman" w:hAnsi="Arial" w:cs="Arial"/>
          <w:sz w:val="24"/>
          <w:szCs w:val="24"/>
          <w:lang w:eastAsia="fr-FR"/>
        </w:rPr>
      </w:pPr>
      <w:r w:rsidRPr="00004D39">
        <w:rPr>
          <w:rFonts w:ascii="Arial" w:eastAsia="Times New Roman" w:hAnsi="Arial" w:cs="Arial"/>
          <w:sz w:val="24"/>
          <w:szCs w:val="24"/>
          <w:lang w:eastAsia="fr-FR"/>
        </w:rPr>
        <w:t xml:space="preserve">La gamme européenne comprend 12 notes. Chacune d'elle est à une fréquence précise. Voici un exemple de tableau des fréquences </w:t>
      </w:r>
      <w:r w:rsidR="00AB09FF">
        <w:rPr>
          <w:rFonts w:ascii="Arial" w:eastAsia="Times New Roman" w:hAnsi="Arial" w:cs="Arial"/>
          <w:sz w:val="24"/>
          <w:szCs w:val="24"/>
          <w:lang w:eastAsia="fr-FR"/>
        </w:rPr>
        <w:t>et la partition solfège de « Au clair de la lune »</w:t>
      </w:r>
      <w:r w:rsidRPr="00004D39">
        <w:rPr>
          <w:rFonts w:ascii="Arial" w:eastAsia="Times New Roman" w:hAnsi="Arial" w:cs="Arial"/>
          <w:sz w:val="24"/>
          <w:szCs w:val="24"/>
          <w:lang w:eastAsia="fr-FR"/>
        </w:rPr>
        <w:t>:</w:t>
      </w:r>
    </w:p>
    <w:p w14:paraId="33B3439D" w14:textId="622A3B5F" w:rsidR="00004D39" w:rsidRPr="00004D39" w:rsidRDefault="00AB09FF" w:rsidP="00004D39">
      <w:pPr>
        <w:rPr>
          <w:b/>
          <w:bCs/>
        </w:rPr>
      </w:pPr>
      <w:r>
        <w:rPr>
          <w:noProof/>
        </w:rPr>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lastRenderedPageBreak/>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w:t>
      </w:r>
      <w:r>
        <w:rPr>
          <w:rFonts w:ascii="Arial" w:hAnsi="Arial" w:cs="Arial"/>
          <w:sz w:val="21"/>
          <w:szCs w:val="21"/>
          <w:shd w:val="clear" w:color="auto" w:fill="FFFFFF"/>
        </w:rPr>
        <w:t>augmente la fréquence de la note</w:t>
      </w:r>
      <w:r>
        <w:rPr>
          <w:rFonts w:ascii="Arial" w:hAnsi="Arial" w:cs="Arial"/>
          <w:sz w:val="21"/>
          <w:szCs w:val="21"/>
          <w:shd w:val="clear" w:color="auto" w:fill="FFFFFF"/>
        </w:rPr>
        <w:t>)</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3641C6C4" w:rsidR="00AB09FF" w:rsidRPr="00AB09FF" w:rsidRDefault="00AB09FF" w:rsidP="00AB09FF">
      <w:r w:rsidRPr="00AB09FF">
        <w:t>8 : la note dure 4 temps (ronde en musique) donc 8 croches</w:t>
      </w:r>
    </w:p>
    <w:p w14:paraId="1A98DD5F" w14:textId="1D6EE80C" w:rsidR="00004D39" w:rsidRDefault="00FB1D47" w:rsidP="00D72F04">
      <w:r>
        <w:rPr>
          <w:noProof/>
        </w:rPr>
        <w:drawing>
          <wp:anchor distT="0" distB="0" distL="114300" distR="114300" simplePos="0" relativeHeight="251765760" behindDoc="1" locked="0" layoutInCell="1" allowOverlap="1" wp14:anchorId="13E1ED46" wp14:editId="19A0BB1B">
            <wp:simplePos x="0" y="0"/>
            <wp:positionH relativeFrom="column">
              <wp:posOffset>-177117</wp:posOffset>
            </wp:positionH>
            <wp:positionV relativeFrom="paragraph">
              <wp:posOffset>248561</wp:posOffset>
            </wp:positionV>
            <wp:extent cx="6210935" cy="5092065"/>
            <wp:effectExtent l="0" t="0" r="0" b="0"/>
            <wp:wrapTight wrapText="bothSides">
              <wp:wrapPolygon edited="0">
                <wp:start x="0" y="0"/>
                <wp:lineTo x="0" y="21495"/>
                <wp:lineTo x="21532" y="21495"/>
                <wp:lineTo x="2153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40497" r="75221" b="23385"/>
                    <a:stretch/>
                  </pic:blipFill>
                  <pic:spPr bwMode="auto">
                    <a:xfrm>
                      <a:off x="0" y="0"/>
                      <a:ext cx="6210935" cy="509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9EE83" w14:textId="27F77F41" w:rsidR="00D72F04" w:rsidRPr="00D72F04" w:rsidRDefault="00D72F04" w:rsidP="00D72F04"/>
    <w:p w14:paraId="797E2335" w14:textId="1A0F607A" w:rsidR="00542DCF" w:rsidRDefault="00542DCF" w:rsidP="00004D39">
      <w:pPr>
        <w:pStyle w:val="Titre2"/>
      </w:pPr>
      <w:bookmarkStart w:id="17" w:name="_Toc39416643"/>
      <w:r>
        <w:t xml:space="preserve">Programme  </w:t>
      </w:r>
      <w:r w:rsidR="00673646">
        <w:t>pour jouer la musique et afficher le message grâce au mot de passe</w:t>
      </w:r>
      <w:bookmarkEnd w:id="17"/>
    </w:p>
    <w:p w14:paraId="7719AC6D" w14:textId="34DA6147" w:rsidR="00542DCF" w:rsidRPr="003C416B" w:rsidRDefault="00542DCF" w:rsidP="00542DCF">
      <w:pPr>
        <w:tabs>
          <w:tab w:val="left" w:pos="1019"/>
        </w:tabs>
      </w:pPr>
    </w:p>
    <w:p w14:paraId="6E5A4066" w14:textId="413CB682" w:rsidR="00BC092C" w:rsidRDefault="00E72D1B" w:rsidP="00BC092C">
      <w:r>
        <w:t>Définition des touches pour valider et réinitialiser</w:t>
      </w:r>
    </w:p>
    <w:p w14:paraId="17657F72" w14:textId="30A027E0" w:rsidR="00BC092C" w:rsidRDefault="00D72F04" w:rsidP="00BC092C">
      <w:r>
        <w:rPr>
          <w:noProof/>
        </w:rPr>
        <w:drawing>
          <wp:inline distT="0" distB="0" distL="0" distR="0" wp14:anchorId="0B2692D9" wp14:editId="306BBC80">
            <wp:extent cx="6520510" cy="32004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5995" r="68756" b="46742"/>
                    <a:stretch/>
                  </pic:blipFill>
                  <pic:spPr bwMode="auto">
                    <a:xfrm>
                      <a:off x="0" y="0"/>
                      <a:ext cx="6604266" cy="3241509"/>
                    </a:xfrm>
                    <a:prstGeom prst="rect">
                      <a:avLst/>
                    </a:prstGeom>
                    <a:ln>
                      <a:noFill/>
                    </a:ln>
                    <a:extLst>
                      <a:ext uri="{53640926-AAD7-44D8-BBD7-CCE9431645EC}">
                        <a14:shadowObscured xmlns:a14="http://schemas.microsoft.com/office/drawing/2010/main"/>
                      </a:ext>
                    </a:extLst>
                  </pic:spPr>
                </pic:pic>
              </a:graphicData>
            </a:graphic>
          </wp:inline>
        </w:drawing>
      </w:r>
    </w:p>
    <w:p w14:paraId="559990B3" w14:textId="60CB04C7" w:rsidR="000A4930" w:rsidRDefault="00E72D1B" w:rsidP="00BC092C">
      <w:r>
        <w:rPr>
          <w:noProof/>
        </w:rPr>
        <w:drawing>
          <wp:anchor distT="0" distB="0" distL="114300" distR="114300" simplePos="0" relativeHeight="251722752" behindDoc="1" locked="0" layoutInCell="1" allowOverlap="1" wp14:anchorId="0DC3EFA6" wp14:editId="71B151CC">
            <wp:simplePos x="0" y="0"/>
            <wp:positionH relativeFrom="column">
              <wp:posOffset>-168646</wp:posOffset>
            </wp:positionH>
            <wp:positionV relativeFrom="paragraph">
              <wp:posOffset>697625</wp:posOffset>
            </wp:positionV>
            <wp:extent cx="6650990" cy="3846830"/>
            <wp:effectExtent l="0" t="0" r="0" b="1270"/>
            <wp:wrapTight wrapText="bothSides">
              <wp:wrapPolygon edited="0">
                <wp:start x="0" y="0"/>
                <wp:lineTo x="0" y="21500"/>
                <wp:lineTo x="21530" y="21500"/>
                <wp:lineTo x="2153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0328" t="52536" r="18274" b="15177"/>
                    <a:stretch/>
                  </pic:blipFill>
                  <pic:spPr bwMode="auto">
                    <a:xfrm>
                      <a:off x="0" y="0"/>
                      <a:ext cx="6650990" cy="384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Vérification du mot de passe une fois que la touche pour valider est appuyée. Si le mot de passe est bon, on affiche « bravo » et on joue la musique.</w:t>
      </w:r>
    </w:p>
    <w:p w14:paraId="67832154" w14:textId="0C80F456" w:rsidR="000A4930" w:rsidRDefault="00506F75" w:rsidP="000E4FA4">
      <w:pPr>
        <w:pStyle w:val="Titre1"/>
      </w:pPr>
      <w:r>
        <w:lastRenderedPageBreak/>
        <w:t>Fiches</w:t>
      </w:r>
      <w:r w:rsidR="00935746">
        <w:t xml:space="preserve"> </w:t>
      </w:r>
      <w:r w:rsidR="000A4930">
        <w:t>recette</w:t>
      </w:r>
      <w:r w:rsidR="00935746">
        <w:t>s</w:t>
      </w:r>
    </w:p>
    <w:p w14:paraId="4A2A3FE3" w14:textId="5AA9A454" w:rsidR="00416C52" w:rsidRPr="00416C52" w:rsidRDefault="00416C52" w:rsidP="00416C52"/>
    <w:p w14:paraId="02794F3A" w14:textId="29162357" w:rsidR="00781ED5" w:rsidRDefault="00781ED5" w:rsidP="00416C52">
      <w:pPr>
        <w:pStyle w:val="Titre2"/>
        <w:numPr>
          <w:ilvl w:val="0"/>
          <w:numId w:val="23"/>
        </w:numPr>
        <w:rPr>
          <w:noProof/>
        </w:rPr>
      </w:pPr>
      <w:r w:rsidRPr="00781ED5">
        <w:drawing>
          <wp:anchor distT="0" distB="0" distL="114300" distR="114300" simplePos="0" relativeHeight="251772928" behindDoc="1" locked="0" layoutInCell="1" allowOverlap="1" wp14:anchorId="6BE4BB18" wp14:editId="00D86367">
            <wp:simplePos x="0" y="0"/>
            <wp:positionH relativeFrom="margin">
              <wp:align>right</wp:align>
            </wp:positionH>
            <wp:positionV relativeFrom="paragraph">
              <wp:posOffset>299193</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r w:rsidRPr="00781ED5">
        <w:drawing>
          <wp:anchor distT="0" distB="0" distL="114300" distR="114300" simplePos="0" relativeHeight="251770880" behindDoc="1" locked="0" layoutInCell="1" allowOverlap="1" wp14:anchorId="7B1C95BD" wp14:editId="2615D2D7">
            <wp:simplePos x="0" y="0"/>
            <wp:positionH relativeFrom="margin">
              <wp:align>right</wp:align>
            </wp:positionH>
            <wp:positionV relativeFrom="paragraph">
              <wp:posOffset>1323820</wp:posOffset>
            </wp:positionV>
            <wp:extent cx="6188710" cy="2104845"/>
            <wp:effectExtent l="0" t="0" r="0" b="0"/>
            <wp:wrapTight wrapText="bothSides">
              <wp:wrapPolygon edited="0">
                <wp:start x="133" y="978"/>
                <wp:lineTo x="133" y="21118"/>
                <wp:lineTo x="21343" y="21118"/>
                <wp:lineTo x="21343" y="978"/>
                <wp:lineTo x="133"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46828"/>
                    <a:stretch/>
                  </pic:blipFill>
                  <pic:spPr bwMode="auto">
                    <a:xfrm>
                      <a:off x="0" y="0"/>
                      <a:ext cx="6188710" cy="2104845"/>
                    </a:xfrm>
                    <a:prstGeom prst="rect">
                      <a:avLst/>
                    </a:prstGeom>
                    <a:ln>
                      <a:noFill/>
                    </a:ln>
                    <a:extLst>
                      <a:ext uri="{53640926-AAD7-44D8-BBD7-CCE9431645EC}">
                        <a14:shadowObscured xmlns:a14="http://schemas.microsoft.com/office/drawing/2010/main"/>
                      </a:ext>
                    </a:extLst>
                  </pic:spPr>
                </pic:pic>
              </a:graphicData>
            </a:graphic>
          </wp:anchor>
        </w:drawing>
      </w:r>
      <w:r>
        <w:t xml:space="preserve"> se connecter</w:t>
      </w:r>
    </w:p>
    <w:p w14:paraId="3C2E2551" w14:textId="365ED50A" w:rsidR="00935746" w:rsidRDefault="00781ED5" w:rsidP="00935746">
      <w:r w:rsidRPr="00781ED5">
        <w:rPr>
          <w:noProof/>
        </w:rPr>
        <w:drawing>
          <wp:anchor distT="0" distB="0" distL="114300" distR="114300" simplePos="0" relativeHeight="251771904" behindDoc="1" locked="0" layoutInCell="1" allowOverlap="1" wp14:anchorId="0B4A9E9F" wp14:editId="2F0AE816">
            <wp:simplePos x="0" y="0"/>
            <wp:positionH relativeFrom="column">
              <wp:posOffset>1021272</wp:posOffset>
            </wp:positionH>
            <wp:positionV relativeFrom="paragraph">
              <wp:posOffset>3247833</wp:posOffset>
            </wp:positionV>
            <wp:extent cx="3990340" cy="2958860"/>
            <wp:effectExtent l="0" t="0" r="0" b="0"/>
            <wp:wrapTight wrapText="bothSides">
              <wp:wrapPolygon edited="0">
                <wp:start x="0" y="417"/>
                <wp:lineTo x="0" y="21002"/>
                <wp:lineTo x="20933" y="21002"/>
                <wp:lineTo x="20933" y="417"/>
                <wp:lineTo x="0" y="417"/>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5518" b="23394"/>
                    <a:stretch/>
                  </pic:blipFill>
                  <pic:spPr bwMode="auto">
                    <a:xfrm>
                      <a:off x="0" y="0"/>
                      <a:ext cx="3990340" cy="2958860"/>
                    </a:xfrm>
                    <a:prstGeom prst="rect">
                      <a:avLst/>
                    </a:prstGeom>
                    <a:ln>
                      <a:noFill/>
                    </a:ln>
                    <a:extLst>
                      <a:ext uri="{53640926-AAD7-44D8-BBD7-CCE9431645EC}">
                        <a14:shadowObscured xmlns:a14="http://schemas.microsoft.com/office/drawing/2010/main"/>
                      </a:ext>
                    </a:extLst>
                  </pic:spPr>
                </pic:pic>
              </a:graphicData>
            </a:graphic>
          </wp:anchor>
        </w:drawing>
      </w:r>
    </w:p>
    <w:p w14:paraId="11CCC057" w14:textId="7E62227E" w:rsidR="00935746" w:rsidRDefault="00935746" w:rsidP="00935746"/>
    <w:p w14:paraId="14571906" w14:textId="13B70CAB" w:rsidR="00506F75" w:rsidRDefault="00506F75" w:rsidP="00935746"/>
    <w:p w14:paraId="646CE91E" w14:textId="1F4CED17" w:rsidR="00506F75" w:rsidRDefault="00506F75" w:rsidP="00935746"/>
    <w:p w14:paraId="410C6F39" w14:textId="3744D433" w:rsidR="00506F75" w:rsidRDefault="00506F75" w:rsidP="00935746"/>
    <w:p w14:paraId="01431E86" w14:textId="1DFCC039" w:rsidR="00506F75" w:rsidRDefault="00781ED5" w:rsidP="00781ED5">
      <w:pPr>
        <w:tabs>
          <w:tab w:val="left" w:pos="1725"/>
        </w:tabs>
      </w:pPr>
      <w:r>
        <w:tab/>
      </w:r>
    </w:p>
    <w:p w14:paraId="3F4D942C" w14:textId="1E3A3198" w:rsidR="00506F75" w:rsidRDefault="00506F75" w:rsidP="00935746"/>
    <w:p w14:paraId="398D48AB" w14:textId="61A43413" w:rsidR="00506F75" w:rsidRDefault="00506F75" w:rsidP="00935746"/>
    <w:p w14:paraId="6511A235" w14:textId="2F08C757" w:rsidR="00506F75" w:rsidRDefault="00506F75" w:rsidP="00935746"/>
    <w:p w14:paraId="49F5248E" w14:textId="2CD7B130" w:rsidR="00506F75" w:rsidRDefault="00506F75" w:rsidP="00935746"/>
    <w:p w14:paraId="7305CAC8" w14:textId="5641FDF2" w:rsidR="00506F75" w:rsidRDefault="00506F75" w:rsidP="00935746"/>
    <w:p w14:paraId="2361DD09" w14:textId="0CF7346B" w:rsidR="00506F75" w:rsidRDefault="00506F75" w:rsidP="00935746"/>
    <w:p w14:paraId="02A29DF4" w14:textId="749492D8" w:rsidR="00416C52" w:rsidRDefault="00416C52" w:rsidP="00935746"/>
    <w:p w14:paraId="02D262D5" w14:textId="5C262A51" w:rsidR="00416C52" w:rsidRDefault="00416C52" w:rsidP="00935746"/>
    <w:p w14:paraId="237620D7" w14:textId="77777777" w:rsidR="00416C52" w:rsidRDefault="00416C52" w:rsidP="00935746"/>
    <w:p w14:paraId="75217779" w14:textId="1CFA7B66" w:rsidR="00506F75" w:rsidRDefault="00506F75" w:rsidP="00935746"/>
    <w:p w14:paraId="05B2EC22" w14:textId="540B9EF4" w:rsidR="00506F75" w:rsidRDefault="00416C52" w:rsidP="00416C52">
      <w:pPr>
        <w:pStyle w:val="Titre2"/>
      </w:pPr>
      <w:r>
        <w:lastRenderedPageBreak/>
        <w:t>Gérer comptes superviseurs</w:t>
      </w:r>
    </w:p>
    <w:p w14:paraId="3B31B98A" w14:textId="0D8E4F22" w:rsidR="00506F75" w:rsidRDefault="00506F75" w:rsidP="00935746"/>
    <w:p w14:paraId="284E3F84" w14:textId="07A65558" w:rsidR="00506F75" w:rsidRDefault="00416C52" w:rsidP="00935746">
      <w:r w:rsidRPr="00416C52">
        <w:drawing>
          <wp:inline distT="0" distB="0" distL="0" distR="0" wp14:anchorId="0B82969C" wp14:editId="0731BCD4">
            <wp:extent cx="6373508" cy="828135"/>
            <wp:effectExtent l="0" t="0" r="825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596" b="79023"/>
                    <a:stretch/>
                  </pic:blipFill>
                  <pic:spPr bwMode="auto">
                    <a:xfrm>
                      <a:off x="0" y="0"/>
                      <a:ext cx="6418305" cy="833956"/>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077DEA72" w:rsidR="00506F75" w:rsidRDefault="00506F75" w:rsidP="00935746"/>
    <w:p w14:paraId="031A9C29" w14:textId="0BF66B45" w:rsidR="00506F75" w:rsidRDefault="00416C52" w:rsidP="00935746">
      <w:r w:rsidRPr="00416C52">
        <w:drawing>
          <wp:anchor distT="0" distB="0" distL="114300" distR="114300" simplePos="0" relativeHeight="251773952" behindDoc="1" locked="0" layoutInCell="1" allowOverlap="1" wp14:anchorId="72B75EC4" wp14:editId="4E1E80B3">
            <wp:simplePos x="0" y="0"/>
            <wp:positionH relativeFrom="column">
              <wp:posOffset>4313</wp:posOffset>
            </wp:positionH>
            <wp:positionV relativeFrom="paragraph">
              <wp:posOffset>1294</wp:posOffset>
            </wp:positionV>
            <wp:extent cx="5893585" cy="2441275"/>
            <wp:effectExtent l="0" t="0" r="0" b="0"/>
            <wp:wrapTight wrapText="bothSides">
              <wp:wrapPolygon edited="0">
                <wp:start x="0" y="0"/>
                <wp:lineTo x="70" y="21240"/>
                <wp:lineTo x="21225" y="21240"/>
                <wp:lineTo x="21225"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33372" b="52802"/>
                    <a:stretch/>
                  </pic:blipFill>
                  <pic:spPr bwMode="auto">
                    <a:xfrm>
                      <a:off x="0" y="0"/>
                      <a:ext cx="5893585" cy="2441275"/>
                    </a:xfrm>
                    <a:prstGeom prst="rect">
                      <a:avLst/>
                    </a:prstGeom>
                    <a:ln>
                      <a:noFill/>
                    </a:ln>
                    <a:extLst>
                      <a:ext uri="{53640926-AAD7-44D8-BBD7-CCE9431645EC}">
                        <a14:shadowObscured xmlns:a14="http://schemas.microsoft.com/office/drawing/2010/main"/>
                      </a:ext>
                    </a:extLst>
                  </pic:spPr>
                </pic:pic>
              </a:graphicData>
            </a:graphic>
          </wp:anchor>
        </w:drawing>
      </w:r>
    </w:p>
    <w:p w14:paraId="33D5330C" w14:textId="0ACA89A5" w:rsidR="00506F75" w:rsidRDefault="00506F75" w:rsidP="00935746"/>
    <w:p w14:paraId="424D6CBE" w14:textId="316480B2" w:rsidR="00506F75" w:rsidRDefault="00506F75" w:rsidP="00935746"/>
    <w:p w14:paraId="6694E972" w14:textId="4D72216F" w:rsidR="00506F75" w:rsidRDefault="00506F75" w:rsidP="00935746"/>
    <w:p w14:paraId="3D7C3871" w14:textId="774A595A" w:rsidR="00506F75" w:rsidRDefault="00506F75" w:rsidP="00935746"/>
    <w:p w14:paraId="25375500" w14:textId="1DD41F43" w:rsidR="00506F75" w:rsidRDefault="00506F75" w:rsidP="00935746"/>
    <w:p w14:paraId="52DC2BD0" w14:textId="3016CB11" w:rsidR="00506F75" w:rsidRDefault="00506F75" w:rsidP="00935746"/>
    <w:p w14:paraId="343B00A8" w14:textId="76AA905C" w:rsidR="00506F75" w:rsidRDefault="00506F75" w:rsidP="00935746"/>
    <w:p w14:paraId="2E4C69A6" w14:textId="5460DBF3" w:rsidR="00506F75" w:rsidRDefault="00506F75" w:rsidP="00935746"/>
    <w:p w14:paraId="2CA41794" w14:textId="0B08379D" w:rsidR="00506F75" w:rsidRDefault="00416C52" w:rsidP="00935746">
      <w:r w:rsidRPr="00781ED5">
        <w:rPr>
          <w:noProof/>
        </w:rPr>
        <w:drawing>
          <wp:anchor distT="0" distB="0" distL="114300" distR="114300" simplePos="0" relativeHeight="251776000" behindDoc="1" locked="0" layoutInCell="1" allowOverlap="1" wp14:anchorId="5D7CF227" wp14:editId="1D329A66">
            <wp:simplePos x="0" y="0"/>
            <wp:positionH relativeFrom="column">
              <wp:posOffset>871268</wp:posOffset>
            </wp:positionH>
            <wp:positionV relativeFrom="paragraph">
              <wp:posOffset>9956</wp:posOffset>
            </wp:positionV>
            <wp:extent cx="3990340" cy="2958860"/>
            <wp:effectExtent l="0" t="0" r="0" b="0"/>
            <wp:wrapTight wrapText="bothSides">
              <wp:wrapPolygon edited="0">
                <wp:start x="0" y="417"/>
                <wp:lineTo x="0" y="21002"/>
                <wp:lineTo x="20933" y="21002"/>
                <wp:lineTo x="20933" y="417"/>
                <wp:lineTo x="0" y="417"/>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5518" b="23394"/>
                    <a:stretch/>
                  </pic:blipFill>
                  <pic:spPr bwMode="auto">
                    <a:xfrm>
                      <a:off x="0" y="0"/>
                      <a:ext cx="3990340" cy="2958860"/>
                    </a:xfrm>
                    <a:prstGeom prst="rect">
                      <a:avLst/>
                    </a:prstGeom>
                    <a:ln>
                      <a:noFill/>
                    </a:ln>
                    <a:extLst>
                      <a:ext uri="{53640926-AAD7-44D8-BBD7-CCE9431645EC}">
                        <a14:shadowObscured xmlns:a14="http://schemas.microsoft.com/office/drawing/2010/main"/>
                      </a:ext>
                    </a:extLst>
                  </pic:spPr>
                </pic:pic>
              </a:graphicData>
            </a:graphic>
          </wp:anchor>
        </w:drawing>
      </w:r>
    </w:p>
    <w:p w14:paraId="04232CB6" w14:textId="1A70F7AB" w:rsidR="00506F75" w:rsidRDefault="00506F75" w:rsidP="00935746"/>
    <w:p w14:paraId="3AF7E2E3" w14:textId="06EA9E99" w:rsidR="00506F75" w:rsidRDefault="00506F75" w:rsidP="00935746">
      <w:pPr>
        <w:rPr>
          <w:noProof/>
        </w:rPr>
      </w:pPr>
    </w:p>
    <w:p w14:paraId="29360650" w14:textId="216EDED8" w:rsidR="00506F75" w:rsidRPr="00506F75" w:rsidRDefault="00506F75" w:rsidP="00506F75"/>
    <w:p w14:paraId="362DA4C1" w14:textId="1016639F" w:rsidR="00506F75" w:rsidRPr="00506F75" w:rsidRDefault="00506F75" w:rsidP="00506F75"/>
    <w:p w14:paraId="45F886A1" w14:textId="074530B7" w:rsidR="00506F75" w:rsidRPr="00506F75" w:rsidRDefault="00506F75" w:rsidP="00506F75"/>
    <w:p w14:paraId="5A740785" w14:textId="1B77B2ED" w:rsidR="00506F75" w:rsidRDefault="00506F75" w:rsidP="00506F75">
      <w:pPr>
        <w:rPr>
          <w:noProof/>
        </w:rPr>
      </w:pPr>
    </w:p>
    <w:p w14:paraId="3F7C22D4" w14:textId="3B132FA3" w:rsidR="00506F75" w:rsidRDefault="00506F75" w:rsidP="00506F75">
      <w:pPr>
        <w:tabs>
          <w:tab w:val="left" w:pos="6290"/>
        </w:tabs>
        <w:rPr>
          <w:noProof/>
        </w:rPr>
      </w:pPr>
      <w:r>
        <w:tab/>
      </w:r>
    </w:p>
    <w:p w14:paraId="16DEEC2A" w14:textId="5111C2C1" w:rsidR="00506F75" w:rsidRPr="00506F75" w:rsidRDefault="00506F75" w:rsidP="00506F75"/>
    <w:p w14:paraId="698C06AA" w14:textId="0DD55670" w:rsidR="00506F75" w:rsidRPr="00506F75" w:rsidRDefault="00506F75" w:rsidP="00506F75"/>
    <w:p w14:paraId="6389A7B0" w14:textId="30D22121" w:rsidR="00506F75" w:rsidRDefault="00506F75" w:rsidP="00506F75">
      <w:pPr>
        <w:rPr>
          <w:noProof/>
        </w:rPr>
      </w:pPr>
    </w:p>
    <w:p w14:paraId="30781BD4" w14:textId="42ADD682" w:rsidR="00506F75" w:rsidRDefault="00506F75" w:rsidP="00506F75">
      <w:pPr>
        <w:tabs>
          <w:tab w:val="left" w:pos="3573"/>
        </w:tabs>
      </w:pPr>
      <w:r>
        <w:tab/>
      </w:r>
    </w:p>
    <w:p w14:paraId="3A451266" w14:textId="30D0D0F1" w:rsidR="00506F75" w:rsidRPr="00506F75" w:rsidRDefault="00506F75" w:rsidP="00506F75"/>
    <w:p w14:paraId="202A019B" w14:textId="12D9E261" w:rsidR="00506F75" w:rsidRDefault="00506F75" w:rsidP="00506F75"/>
    <w:p w14:paraId="539B9EF6" w14:textId="2C29337A" w:rsidR="00506F75" w:rsidRDefault="00416C52" w:rsidP="00506F75">
      <w:pPr>
        <w:tabs>
          <w:tab w:val="left" w:pos="3546"/>
        </w:tabs>
      </w:pPr>
      <w:r w:rsidRPr="00416C52">
        <w:lastRenderedPageBreak/>
        <w:drawing>
          <wp:anchor distT="0" distB="0" distL="114300" distR="114300" simplePos="0" relativeHeight="251781120" behindDoc="1" locked="0" layoutInCell="1" allowOverlap="1" wp14:anchorId="75B37AE8" wp14:editId="5C9BF97E">
            <wp:simplePos x="0" y="0"/>
            <wp:positionH relativeFrom="margin">
              <wp:align>center</wp:align>
            </wp:positionH>
            <wp:positionV relativeFrom="paragraph">
              <wp:posOffset>914400</wp:posOffset>
            </wp:positionV>
            <wp:extent cx="5917721" cy="2286000"/>
            <wp:effectExtent l="0" t="0" r="0" b="0"/>
            <wp:wrapTight wrapText="bothSides">
              <wp:wrapPolygon edited="0">
                <wp:start x="0" y="180"/>
                <wp:lineTo x="0" y="21060"/>
                <wp:lineTo x="21417" y="21060"/>
                <wp:lineTo x="21417"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4379" b="33481"/>
                    <a:stretch/>
                  </pic:blipFill>
                  <pic:spPr bwMode="auto">
                    <a:xfrm>
                      <a:off x="0" y="0"/>
                      <a:ext cx="5917721" cy="2286000"/>
                    </a:xfrm>
                    <a:prstGeom prst="rect">
                      <a:avLst/>
                    </a:prstGeom>
                    <a:ln>
                      <a:noFill/>
                    </a:ln>
                    <a:extLst>
                      <a:ext uri="{53640926-AAD7-44D8-BBD7-CCE9431645EC}">
                        <a14:shadowObscured xmlns:a14="http://schemas.microsoft.com/office/drawing/2010/main"/>
                      </a:ext>
                    </a:extLst>
                  </pic:spPr>
                </pic:pic>
              </a:graphicData>
            </a:graphic>
          </wp:anchor>
        </w:drawing>
      </w:r>
      <w:r w:rsidR="00506F75">
        <w:tab/>
      </w:r>
    </w:p>
    <w:p w14:paraId="25B65E1B" w14:textId="49723F26" w:rsidR="00AB3DD7" w:rsidRPr="00AB3DD7" w:rsidRDefault="00AB3DD7" w:rsidP="00AB3DD7"/>
    <w:p w14:paraId="3EED6281" w14:textId="33E8D691" w:rsidR="00AB3DD7" w:rsidRPr="00AB3DD7" w:rsidRDefault="00AB3DD7" w:rsidP="00AB3DD7"/>
    <w:p w14:paraId="067C3B24" w14:textId="66F58BF9" w:rsidR="00AB3DD7" w:rsidRPr="00AB3DD7" w:rsidRDefault="00AB3DD7" w:rsidP="00AB3DD7"/>
    <w:p w14:paraId="7507BCA0" w14:textId="44DC38EA" w:rsidR="00AB3DD7" w:rsidRPr="00AB3DD7" w:rsidRDefault="00AB3DD7" w:rsidP="00AB3DD7"/>
    <w:p w14:paraId="4F804D56" w14:textId="0823BE67" w:rsidR="00AB3DD7" w:rsidRPr="00AB3DD7" w:rsidRDefault="00AB3DD7" w:rsidP="00AB3DD7"/>
    <w:p w14:paraId="5E4C26F2" w14:textId="2A7EEE3A" w:rsidR="00AB3DD7" w:rsidRPr="00AB3DD7" w:rsidRDefault="00AB3DD7" w:rsidP="00AB3DD7"/>
    <w:p w14:paraId="6285F884" w14:textId="0E95B760" w:rsidR="00AB3DD7" w:rsidRPr="00AB3DD7" w:rsidRDefault="00AB3DD7" w:rsidP="00AB3DD7"/>
    <w:p w14:paraId="1BBFF510" w14:textId="1BAC916A" w:rsidR="00AB3DD7" w:rsidRDefault="00AB3DD7" w:rsidP="00AB3DD7">
      <w:pPr>
        <w:jc w:val="right"/>
      </w:pPr>
    </w:p>
    <w:p w14:paraId="557372BD" w14:textId="492F04C1" w:rsidR="00AB3DD7" w:rsidRDefault="00AB3DD7" w:rsidP="00AB3DD7">
      <w:pPr>
        <w:jc w:val="right"/>
      </w:pPr>
    </w:p>
    <w:p w14:paraId="7A7EEF39" w14:textId="0B1A4363" w:rsidR="00AB3DD7" w:rsidRDefault="00AB3DD7" w:rsidP="00AB3DD7">
      <w:pPr>
        <w:jc w:val="right"/>
      </w:pPr>
    </w:p>
    <w:p w14:paraId="5992E5B4" w14:textId="404D5EFE" w:rsidR="00AB3DD7" w:rsidRDefault="00AB3DD7" w:rsidP="00AB3DD7">
      <w:pPr>
        <w:jc w:val="right"/>
      </w:pPr>
    </w:p>
    <w:p w14:paraId="0612086B" w14:textId="5677B2DE" w:rsidR="00AB3DD7" w:rsidRDefault="00AB3DD7" w:rsidP="00AB3DD7">
      <w:pPr>
        <w:jc w:val="right"/>
      </w:pPr>
    </w:p>
    <w:p w14:paraId="436348F0" w14:textId="0C19365D" w:rsidR="00AB3DD7" w:rsidRDefault="00AB3DD7" w:rsidP="00AB3DD7">
      <w:pPr>
        <w:jc w:val="right"/>
      </w:pPr>
    </w:p>
    <w:p w14:paraId="266464CE" w14:textId="06D80FA1" w:rsidR="00AB3DD7" w:rsidRDefault="00AB3DD7" w:rsidP="00AB3DD7">
      <w:pPr>
        <w:jc w:val="right"/>
      </w:pPr>
    </w:p>
    <w:p w14:paraId="53AEF529" w14:textId="121CFD04" w:rsidR="00AB3DD7" w:rsidRDefault="00AB3DD7" w:rsidP="00AB3DD7">
      <w:pPr>
        <w:jc w:val="right"/>
      </w:pPr>
    </w:p>
    <w:p w14:paraId="6DAF1935" w14:textId="38BDCF96" w:rsidR="00AB3DD7" w:rsidRDefault="00AB3DD7" w:rsidP="00AB3DD7">
      <w:pPr>
        <w:jc w:val="right"/>
      </w:pPr>
    </w:p>
    <w:p w14:paraId="15D4A642" w14:textId="40CA496F" w:rsidR="00AB3DD7" w:rsidRDefault="00AB3DD7" w:rsidP="00AB3DD7">
      <w:pPr>
        <w:jc w:val="right"/>
      </w:pPr>
    </w:p>
    <w:p w14:paraId="49CB5E9B" w14:textId="194EF6B6" w:rsidR="00AB3DD7" w:rsidRDefault="00AB3DD7" w:rsidP="00AB3DD7">
      <w:pPr>
        <w:jc w:val="right"/>
      </w:pPr>
    </w:p>
    <w:p w14:paraId="0841609A" w14:textId="13931B90" w:rsidR="00AB3DD7" w:rsidRDefault="00AB3DD7" w:rsidP="00AB3DD7">
      <w:pPr>
        <w:jc w:val="right"/>
      </w:pPr>
    </w:p>
    <w:p w14:paraId="27281CE8" w14:textId="41106192" w:rsidR="00AB3DD7" w:rsidRDefault="00AB3DD7" w:rsidP="00AB3DD7">
      <w:pPr>
        <w:jc w:val="right"/>
      </w:pPr>
    </w:p>
    <w:p w14:paraId="4944383B" w14:textId="15151AED" w:rsidR="00AB3DD7" w:rsidRDefault="00AB3DD7" w:rsidP="00AB3DD7">
      <w:pPr>
        <w:jc w:val="right"/>
      </w:pPr>
    </w:p>
    <w:p w14:paraId="560F9523" w14:textId="76D1BBB5" w:rsidR="00AB3DD7" w:rsidRDefault="00AB3DD7" w:rsidP="00AB3DD7">
      <w:pPr>
        <w:jc w:val="right"/>
      </w:pPr>
    </w:p>
    <w:p w14:paraId="5DA19858" w14:textId="5A0CCF62" w:rsidR="00AB3DD7" w:rsidRDefault="00AB3DD7" w:rsidP="00AB3DD7">
      <w:pPr>
        <w:jc w:val="right"/>
      </w:pPr>
    </w:p>
    <w:p w14:paraId="0C2BDB90" w14:textId="74364300" w:rsidR="00AB3DD7" w:rsidRPr="00AB3DD7" w:rsidRDefault="00AB3DD7" w:rsidP="00AB3DD7">
      <w:pPr>
        <w:jc w:val="right"/>
      </w:pPr>
    </w:p>
    <w:p w14:paraId="7D5A9297" w14:textId="705CD98E" w:rsidR="00AB3DD7" w:rsidRPr="00AB3DD7" w:rsidRDefault="00AB3DD7" w:rsidP="00AB3DD7">
      <w:r>
        <w:rPr>
          <w:noProof/>
        </w:rPr>
        <w:drawing>
          <wp:anchor distT="0" distB="0" distL="114300" distR="114300" simplePos="0" relativeHeight="251780096" behindDoc="1" locked="0" layoutInCell="1" allowOverlap="1" wp14:anchorId="41E61E4A" wp14:editId="5467B54F">
            <wp:simplePos x="0" y="0"/>
            <wp:positionH relativeFrom="column">
              <wp:posOffset>701172</wp:posOffset>
            </wp:positionH>
            <wp:positionV relativeFrom="paragraph">
              <wp:posOffset>9298</wp:posOffset>
            </wp:positionV>
            <wp:extent cx="4597400" cy="1022985"/>
            <wp:effectExtent l="0" t="0" r="0" b="5715"/>
            <wp:wrapTight wrapText="bothSides">
              <wp:wrapPolygon edited="0">
                <wp:start x="0" y="0"/>
                <wp:lineTo x="0" y="21318"/>
                <wp:lineTo x="21481" y="21318"/>
                <wp:lineTo x="21481"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435" t="41412" r="73934" b="50423"/>
                    <a:stretch/>
                  </pic:blipFill>
                  <pic:spPr bwMode="auto">
                    <a:xfrm>
                      <a:off x="0" y="0"/>
                      <a:ext cx="4597400" cy="1022985"/>
                    </a:xfrm>
                    <a:prstGeom prst="rect">
                      <a:avLst/>
                    </a:prstGeom>
                    <a:ln>
                      <a:noFill/>
                    </a:ln>
                    <a:extLst>
                      <a:ext uri="{53640926-AAD7-44D8-BBD7-CCE9431645EC}">
                        <a14:shadowObscured xmlns:a14="http://schemas.microsoft.com/office/drawing/2010/main"/>
                      </a:ext>
                    </a:extLst>
                  </pic:spPr>
                </pic:pic>
              </a:graphicData>
            </a:graphic>
          </wp:anchor>
        </w:drawing>
      </w:r>
    </w:p>
    <w:p w14:paraId="779F5DD9" w14:textId="2156EA5E" w:rsidR="00AB3DD7" w:rsidRPr="00AB3DD7" w:rsidRDefault="00AB3DD7" w:rsidP="00AB3DD7"/>
    <w:p w14:paraId="30FF3989" w14:textId="33C10557" w:rsidR="00AB3DD7" w:rsidRPr="00AB3DD7" w:rsidRDefault="00AB3DD7" w:rsidP="00AB3DD7"/>
    <w:p w14:paraId="5526673C" w14:textId="7AF6FD35" w:rsidR="00AB3DD7" w:rsidRPr="00AB3DD7" w:rsidRDefault="00AB3DD7" w:rsidP="00AB3DD7"/>
    <w:p w14:paraId="3E3318C2" w14:textId="03F7B105" w:rsidR="00AB3DD7" w:rsidRPr="00AB3DD7" w:rsidRDefault="00AB3DD7" w:rsidP="00AB3DD7"/>
    <w:p w14:paraId="288230FD" w14:textId="36271559" w:rsidR="00AB3DD7" w:rsidRPr="00AB3DD7" w:rsidRDefault="00AB3DD7" w:rsidP="00AB3DD7"/>
    <w:p w14:paraId="3E909CD0" w14:textId="77293258" w:rsidR="00AB3DD7" w:rsidRPr="00AB3DD7" w:rsidRDefault="00AB3DD7" w:rsidP="00AB3DD7"/>
    <w:p w14:paraId="3FC739C4" w14:textId="31A1ED47" w:rsidR="00AB3DD7" w:rsidRDefault="00AB3DD7" w:rsidP="00AB3DD7"/>
    <w:p w14:paraId="6BBB206B" w14:textId="23FC8718" w:rsidR="00AB3DD7" w:rsidRDefault="00AB3DD7" w:rsidP="00AB3DD7"/>
    <w:p w14:paraId="5DFD0C6A" w14:textId="1732019B" w:rsidR="00AB3DD7" w:rsidRDefault="00AB3DD7" w:rsidP="00AB3DD7"/>
    <w:p w14:paraId="49A983C1" w14:textId="63A37428" w:rsidR="00AB3DD7" w:rsidRDefault="00AB3DD7" w:rsidP="00AB3DD7"/>
    <w:p w14:paraId="66032775" w14:textId="5E47C2CC" w:rsidR="00AB3DD7" w:rsidRDefault="00AB3DD7" w:rsidP="00AB3DD7"/>
    <w:p w14:paraId="7EA6471C" w14:textId="5C2FAC9E" w:rsidR="00AB3DD7" w:rsidRDefault="00AB3DD7" w:rsidP="00AB3DD7"/>
    <w:p w14:paraId="28690CF0" w14:textId="2EF233CE" w:rsidR="00AB3DD7" w:rsidRDefault="00AB3DD7" w:rsidP="00AB3DD7"/>
    <w:p w14:paraId="75D5E658" w14:textId="4D7D322D" w:rsidR="00AB3DD7" w:rsidRDefault="00AB3DD7" w:rsidP="00AB3DD7"/>
    <w:p w14:paraId="5DE9ED03" w14:textId="033C25C1" w:rsidR="00AB3DD7" w:rsidRDefault="00AB3DD7" w:rsidP="00AB3DD7"/>
    <w:p w14:paraId="3580FE9B" w14:textId="30B46192" w:rsidR="00AB3DD7" w:rsidRDefault="00AB3DD7" w:rsidP="00AB3DD7"/>
    <w:p w14:paraId="130FDFAE" w14:textId="6304CE2E" w:rsidR="00AB3DD7" w:rsidRDefault="00AB3DD7" w:rsidP="00AB3DD7"/>
    <w:p w14:paraId="4A66AED9" w14:textId="604EA980" w:rsidR="00AB3DD7" w:rsidRDefault="00AB3DD7" w:rsidP="00AB3DD7"/>
    <w:p w14:paraId="44C97834" w14:textId="00154187" w:rsidR="00AB3DD7" w:rsidRDefault="00AB3DD7" w:rsidP="00AB3DD7"/>
    <w:p w14:paraId="4A7F9B54" w14:textId="1C76C3B4" w:rsidR="00AB3DD7" w:rsidRDefault="00AB3DD7" w:rsidP="00AB3DD7"/>
    <w:p w14:paraId="133E9DDF" w14:textId="643B2071" w:rsidR="00AB3DD7" w:rsidRDefault="00AB3DD7" w:rsidP="00AB3DD7"/>
    <w:p w14:paraId="4B58843D" w14:textId="1DD5F54C" w:rsidR="00AB3DD7" w:rsidRDefault="00AB3DD7" w:rsidP="00AB3DD7"/>
    <w:p w14:paraId="343035FC" w14:textId="3893C210" w:rsidR="00AB3DD7" w:rsidRDefault="00AB3DD7" w:rsidP="00AB3DD7"/>
    <w:p w14:paraId="1788BE86" w14:textId="7401E4EE" w:rsidR="00AB3DD7" w:rsidRDefault="00AB3DD7" w:rsidP="00AB3DD7"/>
    <w:p w14:paraId="07B87EE4" w14:textId="77777777" w:rsidR="00AB3DD7" w:rsidRDefault="00AB3DD7" w:rsidP="00AB3DD7"/>
    <w:p w14:paraId="2E16346F" w14:textId="0CFA24DE" w:rsidR="00AB3DD7" w:rsidRDefault="00AB3DD7" w:rsidP="00AB3DD7"/>
    <w:p w14:paraId="31FBDFD9" w14:textId="6E2DC9B0" w:rsidR="00AB3DD7" w:rsidRDefault="00AB3DD7" w:rsidP="00AB3DD7"/>
    <w:p w14:paraId="49EF55AC" w14:textId="57678915" w:rsidR="00AB3DD7" w:rsidRDefault="00AB3DD7" w:rsidP="00AB3DD7"/>
    <w:p w14:paraId="5FF34326" w14:textId="3489C276" w:rsidR="00AB3DD7" w:rsidRDefault="00AB3DD7" w:rsidP="00AB3DD7">
      <w:r>
        <w:rPr>
          <w:noProof/>
        </w:rPr>
        <w:lastRenderedPageBreak/>
        <w:drawing>
          <wp:anchor distT="0" distB="0" distL="114300" distR="114300" simplePos="0" relativeHeight="251779072" behindDoc="1" locked="0" layoutInCell="1" allowOverlap="1" wp14:anchorId="6BAF12D4" wp14:editId="23F5ED0E">
            <wp:simplePos x="0" y="0"/>
            <wp:positionH relativeFrom="margin">
              <wp:align>left</wp:align>
            </wp:positionH>
            <wp:positionV relativeFrom="paragraph">
              <wp:posOffset>331878</wp:posOffset>
            </wp:positionV>
            <wp:extent cx="6557010" cy="974725"/>
            <wp:effectExtent l="0" t="0" r="0" b="0"/>
            <wp:wrapTight wrapText="bothSides">
              <wp:wrapPolygon edited="0">
                <wp:start x="0" y="0"/>
                <wp:lineTo x="0" y="21107"/>
                <wp:lineTo x="21525" y="21107"/>
                <wp:lineTo x="21525"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5448" t="78817" r="63588" b="13000"/>
                    <a:stretch/>
                  </pic:blipFill>
                  <pic:spPr bwMode="auto">
                    <a:xfrm>
                      <a:off x="0" y="0"/>
                      <a:ext cx="6557010" cy="974725"/>
                    </a:xfrm>
                    <a:prstGeom prst="rect">
                      <a:avLst/>
                    </a:prstGeom>
                    <a:ln>
                      <a:noFill/>
                    </a:ln>
                    <a:extLst>
                      <a:ext uri="{53640926-AAD7-44D8-BBD7-CCE9431645EC}">
                        <a14:shadowObscured xmlns:a14="http://schemas.microsoft.com/office/drawing/2010/main"/>
                      </a:ext>
                    </a:extLst>
                  </pic:spPr>
                </pic:pic>
              </a:graphicData>
            </a:graphic>
          </wp:anchor>
        </w:drawing>
      </w:r>
    </w:p>
    <w:p w14:paraId="1CFAA59E" w14:textId="7BC6CBD6" w:rsidR="00AB3DD7" w:rsidRDefault="00AB3DD7" w:rsidP="00AB3DD7"/>
    <w:p w14:paraId="4AE49EB3" w14:textId="114C897E" w:rsidR="00AB3DD7" w:rsidRDefault="00AB3DD7" w:rsidP="00AB3DD7"/>
    <w:p w14:paraId="5EC899CB" w14:textId="19047185" w:rsidR="00AB3DD7" w:rsidRPr="00AB3DD7" w:rsidRDefault="00AB3DD7" w:rsidP="00AB3DD7"/>
    <w:p w14:paraId="5A83B17D" w14:textId="093CEEC4" w:rsidR="00AB3DD7" w:rsidRPr="00AB3DD7" w:rsidRDefault="00AB3DD7" w:rsidP="00AB3DD7"/>
    <w:p w14:paraId="01A08D54" w14:textId="075A84DE" w:rsidR="00AB3DD7" w:rsidRPr="00AB3DD7" w:rsidRDefault="00AB3DD7" w:rsidP="00AB3DD7"/>
    <w:p w14:paraId="36A7F8B7" w14:textId="64FD4F12" w:rsidR="00AB3DD7" w:rsidRPr="00AB3DD7" w:rsidRDefault="00AB3DD7" w:rsidP="00AB3DD7"/>
    <w:p w14:paraId="64CF4BBD" w14:textId="7F998891" w:rsidR="00AB3DD7" w:rsidRPr="00AB3DD7" w:rsidRDefault="00AB3DD7" w:rsidP="00AB3DD7"/>
    <w:p w14:paraId="40192CFE" w14:textId="20DFF21A" w:rsidR="00AB3DD7" w:rsidRPr="00AB3DD7" w:rsidRDefault="00AB3DD7" w:rsidP="00AB3DD7"/>
    <w:p w14:paraId="4A57A384" w14:textId="1F28D127" w:rsidR="00AB3DD7" w:rsidRPr="00AB3DD7" w:rsidRDefault="00AB3DD7" w:rsidP="00AB3DD7"/>
    <w:p w14:paraId="7BEC829B" w14:textId="3B5B726A" w:rsidR="00AB3DD7" w:rsidRPr="00AB3DD7" w:rsidRDefault="00AB3DD7" w:rsidP="00AB3DD7"/>
    <w:p w14:paraId="3E411AF5" w14:textId="62B409A9" w:rsidR="00AB3DD7" w:rsidRPr="00AB3DD7" w:rsidRDefault="00AB3DD7" w:rsidP="00AB3DD7"/>
    <w:p w14:paraId="2FE37E60" w14:textId="4573E485" w:rsidR="00AB3DD7" w:rsidRDefault="00AB3DD7" w:rsidP="00AB3DD7"/>
    <w:p w14:paraId="0A128C46" w14:textId="049C17A0" w:rsidR="00AB3DD7" w:rsidRDefault="00AB3DD7" w:rsidP="00AB3DD7">
      <w:pPr>
        <w:jc w:val="center"/>
      </w:pPr>
    </w:p>
    <w:p w14:paraId="7342FF75" w14:textId="6C4F1D64" w:rsidR="00AB3DD7" w:rsidRDefault="00AB3DD7" w:rsidP="00AB3DD7">
      <w:pPr>
        <w:jc w:val="center"/>
      </w:pPr>
    </w:p>
    <w:p w14:paraId="32278921" w14:textId="31C47DF2" w:rsidR="00AB3DD7" w:rsidRDefault="00AB3DD7" w:rsidP="00AB3DD7">
      <w:pPr>
        <w:jc w:val="center"/>
      </w:pPr>
    </w:p>
    <w:p w14:paraId="5A208747" w14:textId="2CF28AE2" w:rsidR="00AB3DD7" w:rsidRDefault="00AB3DD7" w:rsidP="00AB3DD7">
      <w:pPr>
        <w:jc w:val="center"/>
      </w:pPr>
    </w:p>
    <w:p w14:paraId="6FC6BCA4" w14:textId="06F2A402" w:rsidR="00AB3DD7" w:rsidRDefault="00AB3DD7" w:rsidP="00AB3DD7">
      <w:pPr>
        <w:jc w:val="center"/>
      </w:pPr>
    </w:p>
    <w:p w14:paraId="4A1FDCEC" w14:textId="436B25E5" w:rsidR="00AB3DD7" w:rsidRDefault="00AB3DD7" w:rsidP="00AB3DD7">
      <w:pPr>
        <w:jc w:val="center"/>
      </w:pPr>
    </w:p>
    <w:p w14:paraId="0099AC12" w14:textId="035F547D" w:rsidR="00AB3DD7" w:rsidRDefault="00AB3DD7" w:rsidP="00AB3DD7">
      <w:pPr>
        <w:jc w:val="center"/>
      </w:pPr>
    </w:p>
    <w:p w14:paraId="77767BC1" w14:textId="755F9E99" w:rsidR="00AB3DD7" w:rsidRDefault="00AB3DD7" w:rsidP="00AB3DD7">
      <w:pPr>
        <w:jc w:val="center"/>
      </w:pPr>
    </w:p>
    <w:p w14:paraId="70543F2D" w14:textId="6B089B41" w:rsidR="00AB3DD7" w:rsidRDefault="00AB3DD7" w:rsidP="00AB3DD7">
      <w:pPr>
        <w:jc w:val="center"/>
      </w:pPr>
    </w:p>
    <w:p w14:paraId="4438FAD5" w14:textId="77777777" w:rsidR="00AB3DD7" w:rsidRDefault="00AB3DD7" w:rsidP="00AB3DD7">
      <w:pPr>
        <w:jc w:val="center"/>
      </w:pPr>
    </w:p>
    <w:p w14:paraId="3CB12E61" w14:textId="0CFC01EC" w:rsidR="00AB3DD7" w:rsidRDefault="00AB3DD7" w:rsidP="00AB3DD7">
      <w:pPr>
        <w:jc w:val="center"/>
      </w:pPr>
    </w:p>
    <w:p w14:paraId="4E7FB226" w14:textId="58FB9EB6" w:rsidR="00AB3DD7" w:rsidRDefault="00AB3DD7" w:rsidP="00AB3DD7">
      <w:pPr>
        <w:jc w:val="center"/>
      </w:pPr>
      <w:r>
        <w:rPr>
          <w:noProof/>
        </w:rPr>
        <w:lastRenderedPageBreak/>
        <w:drawing>
          <wp:anchor distT="0" distB="0" distL="114300" distR="114300" simplePos="0" relativeHeight="251778048" behindDoc="1" locked="0" layoutInCell="1" allowOverlap="1" wp14:anchorId="430EE6AE" wp14:editId="2A611766">
            <wp:simplePos x="0" y="0"/>
            <wp:positionH relativeFrom="column">
              <wp:posOffset>494713</wp:posOffset>
            </wp:positionH>
            <wp:positionV relativeFrom="paragraph">
              <wp:posOffset>484337</wp:posOffset>
            </wp:positionV>
            <wp:extent cx="4824771" cy="1069675"/>
            <wp:effectExtent l="0" t="0" r="0" b="0"/>
            <wp:wrapTight wrapText="bothSides">
              <wp:wrapPolygon edited="0">
                <wp:start x="0" y="0"/>
                <wp:lineTo x="0" y="21164"/>
                <wp:lineTo x="21492" y="21164"/>
                <wp:lineTo x="21492"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299" t="71659" r="73377" b="19936"/>
                    <a:stretch/>
                  </pic:blipFill>
                  <pic:spPr bwMode="auto">
                    <a:xfrm>
                      <a:off x="0" y="0"/>
                      <a:ext cx="4824771" cy="1069675"/>
                    </a:xfrm>
                    <a:prstGeom prst="rect">
                      <a:avLst/>
                    </a:prstGeom>
                    <a:ln>
                      <a:noFill/>
                    </a:ln>
                    <a:extLst>
                      <a:ext uri="{53640926-AAD7-44D8-BBD7-CCE9431645EC}">
                        <a14:shadowObscured xmlns:a14="http://schemas.microsoft.com/office/drawing/2010/main"/>
                      </a:ext>
                    </a:extLst>
                  </pic:spPr>
                </pic:pic>
              </a:graphicData>
            </a:graphic>
          </wp:anchor>
        </w:drawing>
      </w:r>
    </w:p>
    <w:p w14:paraId="48048415" w14:textId="0B755C2A" w:rsidR="00AB3DD7" w:rsidRPr="00AB3DD7" w:rsidRDefault="00AB3DD7" w:rsidP="00AB3DD7"/>
    <w:p w14:paraId="305D6950" w14:textId="0A9DE26E" w:rsidR="00AB3DD7" w:rsidRPr="00AB3DD7" w:rsidRDefault="00AB3DD7" w:rsidP="00AB3DD7"/>
    <w:p w14:paraId="66044A8F" w14:textId="4DAD3D6B" w:rsidR="00AB3DD7" w:rsidRPr="00AB3DD7" w:rsidRDefault="00AB3DD7" w:rsidP="00AB3DD7"/>
    <w:p w14:paraId="0A1A1A2D" w14:textId="266ADDD5" w:rsidR="00AB3DD7" w:rsidRPr="00AB3DD7" w:rsidRDefault="00AB3DD7" w:rsidP="00AB3DD7"/>
    <w:p w14:paraId="6CCCF1AB" w14:textId="0D601D4B" w:rsidR="00AB3DD7" w:rsidRPr="00AB3DD7" w:rsidRDefault="00AB3DD7" w:rsidP="00AB3DD7"/>
    <w:p w14:paraId="3B507693" w14:textId="18E1C550" w:rsidR="00AB3DD7" w:rsidRPr="00AB3DD7" w:rsidRDefault="00AB3DD7" w:rsidP="00AB3DD7"/>
    <w:p w14:paraId="285B54B9" w14:textId="52CDFBB2"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5B6EB643" w14:textId="4153100A" w:rsidR="00AB3DD7" w:rsidRPr="00AB3DD7" w:rsidRDefault="00AB3DD7" w:rsidP="00AB3DD7"/>
    <w:p w14:paraId="2A9B3876" w14:textId="1FD1BEC4" w:rsidR="00AB3DD7" w:rsidRPr="00AB3DD7" w:rsidRDefault="00AB3DD7" w:rsidP="00AB3DD7"/>
    <w:p w14:paraId="4C902C03" w14:textId="51F53B84" w:rsidR="00AB3DD7" w:rsidRPr="00AB3DD7" w:rsidRDefault="00AB3DD7" w:rsidP="00AB3DD7"/>
    <w:p w14:paraId="47F91B48" w14:textId="3A987B50" w:rsidR="00AB3DD7" w:rsidRPr="00AB3DD7" w:rsidRDefault="00AB3DD7" w:rsidP="00AB3DD7"/>
    <w:p w14:paraId="06BF83F5" w14:textId="7C3603F3" w:rsidR="00AB3DD7" w:rsidRPr="00AB3DD7" w:rsidRDefault="00AB3DD7" w:rsidP="00AB3DD7"/>
    <w:p w14:paraId="3F427917" w14:textId="742C2BE9" w:rsidR="00AB3DD7" w:rsidRPr="00AB3DD7" w:rsidRDefault="00AB3DD7" w:rsidP="00AB3DD7"/>
    <w:p w14:paraId="5D9D9190" w14:textId="198C57BC" w:rsidR="00AB3DD7" w:rsidRDefault="00AB3DD7" w:rsidP="00AB3DD7">
      <w:pPr>
        <w:tabs>
          <w:tab w:val="left" w:pos="3573"/>
        </w:tabs>
      </w:pPr>
      <w:r>
        <w:tab/>
      </w:r>
    </w:p>
    <w:p w14:paraId="380E8D82" w14:textId="21577AC6" w:rsidR="00AB3DD7" w:rsidRDefault="00AB3DD7" w:rsidP="00AB3DD7">
      <w:pPr>
        <w:tabs>
          <w:tab w:val="left" w:pos="3573"/>
        </w:tabs>
      </w:pPr>
    </w:p>
    <w:p w14:paraId="340DC51D" w14:textId="0F4FB272" w:rsidR="00AB3DD7" w:rsidRDefault="00AB3DD7" w:rsidP="00AB3DD7">
      <w:pPr>
        <w:tabs>
          <w:tab w:val="left" w:pos="3573"/>
        </w:tabs>
      </w:pPr>
    </w:p>
    <w:p w14:paraId="7F7D68C5" w14:textId="092957F6" w:rsidR="00AB3DD7" w:rsidRDefault="00AB3DD7" w:rsidP="00AB3DD7">
      <w:pPr>
        <w:tabs>
          <w:tab w:val="left" w:pos="3573"/>
        </w:tabs>
      </w:pPr>
    </w:p>
    <w:p w14:paraId="12203EBA" w14:textId="7A132E8C" w:rsidR="00AB3DD7" w:rsidRDefault="00AB3DD7" w:rsidP="00AB3DD7">
      <w:pPr>
        <w:tabs>
          <w:tab w:val="left" w:pos="3573"/>
        </w:tabs>
      </w:pPr>
    </w:p>
    <w:p w14:paraId="4CEDADEA" w14:textId="5535C9FD" w:rsidR="00AB3DD7" w:rsidRDefault="00AB3DD7" w:rsidP="00AB3DD7">
      <w:pPr>
        <w:tabs>
          <w:tab w:val="left" w:pos="3573"/>
        </w:tabs>
      </w:pPr>
    </w:p>
    <w:p w14:paraId="0B92E2E7" w14:textId="1D17724A" w:rsidR="00AB3DD7" w:rsidRDefault="00AB3DD7" w:rsidP="00AB3DD7">
      <w:pPr>
        <w:tabs>
          <w:tab w:val="left" w:pos="3573"/>
        </w:tabs>
      </w:pPr>
    </w:p>
    <w:p w14:paraId="27884778" w14:textId="322A7E1E" w:rsidR="00AB3DD7" w:rsidRDefault="00AB3DD7" w:rsidP="00AB3DD7">
      <w:pPr>
        <w:tabs>
          <w:tab w:val="left" w:pos="3573"/>
        </w:tabs>
      </w:pPr>
    </w:p>
    <w:p w14:paraId="23350F3B" w14:textId="4596051A" w:rsidR="00AB3DD7" w:rsidRDefault="00AB3DD7" w:rsidP="00AB3DD7">
      <w:pPr>
        <w:tabs>
          <w:tab w:val="left" w:pos="3573"/>
        </w:tabs>
      </w:pPr>
    </w:p>
    <w:p w14:paraId="274E98E7" w14:textId="0D4CA353" w:rsidR="00AB3DD7" w:rsidRDefault="00AB3DD7" w:rsidP="00AB3DD7">
      <w:pPr>
        <w:tabs>
          <w:tab w:val="left" w:pos="3573"/>
        </w:tabs>
      </w:pPr>
    </w:p>
    <w:p w14:paraId="50224C9E" w14:textId="4EE21C58" w:rsidR="00AB3DD7" w:rsidRDefault="00AB3DD7" w:rsidP="00AB3DD7">
      <w:pPr>
        <w:tabs>
          <w:tab w:val="left" w:pos="3573"/>
        </w:tabs>
      </w:pPr>
    </w:p>
    <w:p w14:paraId="536638BB" w14:textId="139B32D5" w:rsidR="00AB3DD7" w:rsidRDefault="00AB3DD7" w:rsidP="00AB3DD7">
      <w:pPr>
        <w:tabs>
          <w:tab w:val="left" w:pos="3573"/>
        </w:tabs>
      </w:pPr>
    </w:p>
    <w:p w14:paraId="43F9C123" w14:textId="5F73388D" w:rsidR="00AB3DD7" w:rsidRDefault="00AB3DD7" w:rsidP="00AB3DD7">
      <w:pPr>
        <w:tabs>
          <w:tab w:val="left" w:pos="3573"/>
        </w:tabs>
      </w:pPr>
    </w:p>
    <w:p w14:paraId="624D5515" w14:textId="4BC5FAFE" w:rsidR="00AB3DD7" w:rsidRDefault="00AB3DD7" w:rsidP="00AB3DD7">
      <w:pPr>
        <w:tabs>
          <w:tab w:val="left" w:pos="3573"/>
        </w:tabs>
      </w:pPr>
    </w:p>
    <w:p w14:paraId="053ABF7D" w14:textId="39D0D063" w:rsidR="00AB3DD7" w:rsidRDefault="00AB3DD7" w:rsidP="00AB3DD7">
      <w:pPr>
        <w:tabs>
          <w:tab w:val="left" w:pos="3573"/>
        </w:tabs>
      </w:pPr>
    </w:p>
    <w:p w14:paraId="1AD745BA" w14:textId="4F9AA94A" w:rsidR="00AB3DD7" w:rsidRDefault="00AB3DD7" w:rsidP="00AB3DD7">
      <w:pPr>
        <w:tabs>
          <w:tab w:val="left" w:pos="3573"/>
        </w:tabs>
      </w:pPr>
    </w:p>
    <w:p w14:paraId="66635974" w14:textId="1A6AF583" w:rsidR="00AB3DD7" w:rsidRPr="00AB3DD7" w:rsidRDefault="00AB3DD7" w:rsidP="00AB3DD7">
      <w:pPr>
        <w:pStyle w:val="Titre1"/>
      </w:pPr>
      <w:r>
        <w:t>Conclusion</w:t>
      </w:r>
    </w:p>
    <w:sectPr w:rsidR="00AB3DD7" w:rsidRPr="00AB3DD7" w:rsidSect="00BC092C">
      <w:headerReference w:type="default" r:id="rId76"/>
      <w:footerReference w:type="default" r:id="rId77"/>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F3759" w14:textId="77777777" w:rsidR="003A3A67" w:rsidRDefault="003A3A67" w:rsidP="000A1FEF">
      <w:pPr>
        <w:spacing w:after="0" w:line="240" w:lineRule="auto"/>
      </w:pPr>
      <w:r>
        <w:separator/>
      </w:r>
    </w:p>
  </w:endnote>
  <w:endnote w:type="continuationSeparator" w:id="0">
    <w:p w14:paraId="25229DED" w14:textId="77777777" w:rsidR="003A3A67" w:rsidRDefault="003A3A67"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C433D4" w:rsidRDefault="00C433D4">
    <w:pPr>
      <w:pStyle w:val="Pieddepage"/>
      <w:pBdr>
        <w:bottom w:val="single" w:sz="6" w:space="1" w:color="auto"/>
      </w:pBdr>
    </w:pPr>
  </w:p>
  <w:p w14:paraId="74F156B0" w14:textId="53729654" w:rsidR="00C433D4" w:rsidRDefault="00C433D4"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sidR="006E57A3">
      <w:rPr>
        <w:i/>
        <w:noProof/>
      </w:rPr>
      <w:t>13/05/2020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CCA46" w14:textId="77777777" w:rsidR="003A3A67" w:rsidRDefault="003A3A67" w:rsidP="000A1FEF">
      <w:pPr>
        <w:spacing w:after="0" w:line="240" w:lineRule="auto"/>
      </w:pPr>
      <w:r>
        <w:separator/>
      </w:r>
    </w:p>
  </w:footnote>
  <w:footnote w:type="continuationSeparator" w:id="0">
    <w:p w14:paraId="70A9A31C" w14:textId="77777777" w:rsidR="003A3A67" w:rsidRDefault="003A3A67"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C433D4" w:rsidRDefault="00C433D4"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C433D4" w:rsidRPr="000A1FEF" w:rsidRDefault="00C433D4">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B61511"/>
    <w:multiLevelType w:val="hybridMultilevel"/>
    <w:tmpl w:val="F2AC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6FC6D9B"/>
    <w:multiLevelType w:val="hybridMultilevel"/>
    <w:tmpl w:val="2B40A12A"/>
    <w:lvl w:ilvl="0" w:tplc="40C89D2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4"/>
  </w:num>
  <w:num w:numId="4">
    <w:abstractNumId w:val="15"/>
  </w:num>
  <w:num w:numId="5">
    <w:abstractNumId w:val="12"/>
  </w:num>
  <w:num w:numId="6">
    <w:abstractNumId w:val="10"/>
  </w:num>
  <w:num w:numId="7">
    <w:abstractNumId w:val="3"/>
  </w:num>
  <w:num w:numId="8">
    <w:abstractNumId w:val="5"/>
  </w:num>
  <w:num w:numId="9">
    <w:abstractNumId w:val="2"/>
  </w:num>
  <w:num w:numId="10">
    <w:abstractNumId w:val="2"/>
    <w:lvlOverride w:ilvl="0">
      <w:startOverride w:val="1"/>
    </w:lvlOverride>
  </w:num>
  <w:num w:numId="11">
    <w:abstractNumId w:val="2"/>
  </w:num>
  <w:num w:numId="12">
    <w:abstractNumId w:val="2"/>
    <w:lvlOverride w:ilvl="0">
      <w:startOverride w:val="1"/>
    </w:lvlOverride>
  </w:num>
  <w:num w:numId="13">
    <w:abstractNumId w:val="11"/>
  </w:num>
  <w:num w:numId="14">
    <w:abstractNumId w:val="1"/>
  </w:num>
  <w:num w:numId="15">
    <w:abstractNumId w:val="2"/>
    <w:lvlOverride w:ilvl="0">
      <w:startOverride w:val="1"/>
    </w:lvlOverride>
  </w:num>
  <w:num w:numId="16">
    <w:abstractNumId w:val="7"/>
  </w:num>
  <w:num w:numId="17">
    <w:abstractNumId w:val="0"/>
  </w:num>
  <w:num w:numId="18">
    <w:abstractNumId w:val="8"/>
  </w:num>
  <w:num w:numId="19">
    <w:abstractNumId w:val="6"/>
  </w:num>
  <w:num w:numId="20">
    <w:abstractNumId w:val="14"/>
    <w:lvlOverride w:ilvl="0">
      <w:startOverride w:val="1"/>
    </w:lvlOverride>
  </w:num>
  <w:num w:numId="21">
    <w:abstractNumId w:val="9"/>
  </w:num>
  <w:num w:numId="22">
    <w:abstractNumId w:val="9"/>
    <w:lvlOverride w:ilvl="0">
      <w:startOverride w:val="1"/>
    </w:lvlOverride>
  </w:num>
  <w:num w:numId="2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90EED"/>
    <w:rsid w:val="000A1FEF"/>
    <w:rsid w:val="000A4930"/>
    <w:rsid w:val="001600F7"/>
    <w:rsid w:val="001713AA"/>
    <w:rsid w:val="0019460F"/>
    <w:rsid w:val="001B584C"/>
    <w:rsid w:val="00200349"/>
    <w:rsid w:val="00206288"/>
    <w:rsid w:val="00221758"/>
    <w:rsid w:val="002702C1"/>
    <w:rsid w:val="0029543E"/>
    <w:rsid w:val="002C1484"/>
    <w:rsid w:val="002C2A30"/>
    <w:rsid w:val="00304693"/>
    <w:rsid w:val="00315FEB"/>
    <w:rsid w:val="003302A8"/>
    <w:rsid w:val="00337F35"/>
    <w:rsid w:val="00343F94"/>
    <w:rsid w:val="00352785"/>
    <w:rsid w:val="00381276"/>
    <w:rsid w:val="003A3A67"/>
    <w:rsid w:val="003B07A3"/>
    <w:rsid w:val="003C28F3"/>
    <w:rsid w:val="00405516"/>
    <w:rsid w:val="00416C52"/>
    <w:rsid w:val="00433BDB"/>
    <w:rsid w:val="00463263"/>
    <w:rsid w:val="00494E71"/>
    <w:rsid w:val="004A47B1"/>
    <w:rsid w:val="004B0B1B"/>
    <w:rsid w:val="004B1F92"/>
    <w:rsid w:val="004C153A"/>
    <w:rsid w:val="004E4054"/>
    <w:rsid w:val="00506F75"/>
    <w:rsid w:val="00542DCF"/>
    <w:rsid w:val="00582CB8"/>
    <w:rsid w:val="00640035"/>
    <w:rsid w:val="00673646"/>
    <w:rsid w:val="0067475E"/>
    <w:rsid w:val="006D37B8"/>
    <w:rsid w:val="006E57A3"/>
    <w:rsid w:val="00770AF2"/>
    <w:rsid w:val="00775951"/>
    <w:rsid w:val="00781ED5"/>
    <w:rsid w:val="00795ACA"/>
    <w:rsid w:val="007E1C4C"/>
    <w:rsid w:val="008672B0"/>
    <w:rsid w:val="00867EA8"/>
    <w:rsid w:val="00880AF7"/>
    <w:rsid w:val="00884AA7"/>
    <w:rsid w:val="009261C8"/>
    <w:rsid w:val="00933824"/>
    <w:rsid w:val="00935746"/>
    <w:rsid w:val="00942014"/>
    <w:rsid w:val="00947153"/>
    <w:rsid w:val="00990A28"/>
    <w:rsid w:val="009C1C5D"/>
    <w:rsid w:val="009D359D"/>
    <w:rsid w:val="009D4077"/>
    <w:rsid w:val="009E131E"/>
    <w:rsid w:val="00A71144"/>
    <w:rsid w:val="00A74598"/>
    <w:rsid w:val="00AA1CE3"/>
    <w:rsid w:val="00AB09FF"/>
    <w:rsid w:val="00AB3DD7"/>
    <w:rsid w:val="00AE7D32"/>
    <w:rsid w:val="00B41ED6"/>
    <w:rsid w:val="00BB2141"/>
    <w:rsid w:val="00BC092C"/>
    <w:rsid w:val="00C42424"/>
    <w:rsid w:val="00C433D4"/>
    <w:rsid w:val="00C44C6A"/>
    <w:rsid w:val="00C743D8"/>
    <w:rsid w:val="00CE4AF6"/>
    <w:rsid w:val="00D72F04"/>
    <w:rsid w:val="00D85093"/>
    <w:rsid w:val="00E076A7"/>
    <w:rsid w:val="00E43BA8"/>
    <w:rsid w:val="00E50445"/>
    <w:rsid w:val="00E61C3C"/>
    <w:rsid w:val="00E72D1B"/>
    <w:rsid w:val="00EB3221"/>
    <w:rsid w:val="00ED43AE"/>
    <w:rsid w:val="00ED5C56"/>
    <w:rsid w:val="00F3238A"/>
    <w:rsid w:val="00F639FD"/>
    <w:rsid w:val="00FA22FD"/>
    <w:rsid w:val="00FA327C"/>
    <w:rsid w:val="00FB1D47"/>
    <w:rsid w:val="00FB32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1.png"/><Relationship Id="rId11" Type="http://schemas.openxmlformats.org/officeDocument/2006/relationships/diagramData" Target="diagrams/data1.xml"/><Relationship Id="rId24" Type="http://schemas.openxmlformats.org/officeDocument/2006/relationships/diagramLayout" Target="diagrams/layout2.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ww.mon-club-elec.fr/pmwiki_reference_arduino/pmwiki.php?n=Main.PinMode" TargetMode="External"/><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ww.mon-club-elec.fr/pmwiki_reference_arduino/pmwiki.php?n=Main.DigitalRead"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3.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1ECBFD-4B96-4496-8F5B-6201D5280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24</Pages>
  <Words>1822</Words>
  <Characters>10027</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33</cp:revision>
  <dcterms:created xsi:type="dcterms:W3CDTF">2020-04-06T06:51:00Z</dcterms:created>
  <dcterms:modified xsi:type="dcterms:W3CDTF">2020-05-13T16:30:00Z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