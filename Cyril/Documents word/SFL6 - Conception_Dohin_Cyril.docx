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D91E4" w14:textId="1C7B3029" w:rsidR="00BC092C" w:rsidRDefault="000A1FEF" w:rsidP="00BC092C">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931056" w:rsidRPr="000A1FEF" w:rsidRDefault="00931056"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931056" w:rsidRPr="000A1FEF" w:rsidRDefault="00931056"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59025BE2" w14:textId="77777777" w:rsidR="00542DCF" w:rsidRDefault="00542DCF" w:rsidP="00497CE7">
      <w:pPr>
        <w:pStyle w:val="Titre"/>
        <w:jc w:val="left"/>
      </w:pPr>
    </w:p>
    <w:sdt>
      <w:sdtPr>
        <w:rPr>
          <w:rFonts w:asciiTheme="minorHAnsi" w:eastAsiaTheme="minorHAnsi" w:hAnsiTheme="minorHAnsi" w:cstheme="minorBidi"/>
          <w:color w:val="auto"/>
          <w:sz w:val="22"/>
          <w:szCs w:val="22"/>
          <w:lang w:eastAsia="en-US"/>
        </w:rPr>
        <w:id w:val="393626867"/>
        <w:docPartObj>
          <w:docPartGallery w:val="Table of Contents"/>
          <w:docPartUnique/>
        </w:docPartObj>
      </w:sdtPr>
      <w:sdtEndPr>
        <w:rPr>
          <w:b/>
          <w:bCs/>
        </w:rPr>
      </w:sdtEndPr>
      <w:sdtContent>
        <w:p w14:paraId="4E1C17D6" w14:textId="2CDBEA5F" w:rsidR="00E076A7" w:rsidRDefault="00E076A7">
          <w:pPr>
            <w:pStyle w:val="En-ttedetabledesmatires"/>
          </w:pPr>
          <w:r>
            <w:t>Table des matières</w:t>
          </w:r>
        </w:p>
        <w:p w14:paraId="33D591FF" w14:textId="27548844" w:rsidR="004B374B" w:rsidRDefault="00E076A7">
          <w:pPr>
            <w:pStyle w:val="TM1"/>
            <w:tabs>
              <w:tab w:val="left" w:pos="440"/>
              <w:tab w:val="right" w:leader="dot" w:pos="9736"/>
            </w:tabs>
            <w:rPr>
              <w:rFonts w:eastAsiaTheme="minorEastAsia"/>
              <w:noProof/>
              <w:lang w:eastAsia="fr-FR"/>
            </w:rPr>
          </w:pPr>
          <w:r>
            <w:fldChar w:fldCharType="begin"/>
          </w:r>
          <w:r>
            <w:instrText xml:space="preserve"> TOC \o "1-3" \h \z \u </w:instrText>
          </w:r>
          <w:r>
            <w:fldChar w:fldCharType="separate"/>
          </w:r>
          <w:hyperlink w:anchor="_Toc40779109" w:history="1">
            <w:r w:rsidR="004B374B" w:rsidRPr="003F15AA">
              <w:rPr>
                <w:rStyle w:val="Lienhypertexte"/>
                <w:noProof/>
              </w:rPr>
              <w:t>I.</w:t>
            </w:r>
            <w:r w:rsidR="004B374B">
              <w:rPr>
                <w:rFonts w:eastAsiaTheme="minorEastAsia"/>
                <w:noProof/>
                <w:lang w:eastAsia="fr-FR"/>
              </w:rPr>
              <w:tab/>
            </w:r>
            <w:r w:rsidR="004B374B" w:rsidRPr="003F15AA">
              <w:rPr>
                <w:rStyle w:val="Lienhypertexte"/>
                <w:noProof/>
              </w:rPr>
              <w:t>Introduction</w:t>
            </w:r>
            <w:r w:rsidR="004B374B">
              <w:rPr>
                <w:noProof/>
                <w:webHidden/>
              </w:rPr>
              <w:tab/>
            </w:r>
            <w:r w:rsidR="004B374B">
              <w:rPr>
                <w:noProof/>
                <w:webHidden/>
              </w:rPr>
              <w:fldChar w:fldCharType="begin"/>
            </w:r>
            <w:r w:rsidR="004B374B">
              <w:rPr>
                <w:noProof/>
                <w:webHidden/>
              </w:rPr>
              <w:instrText xml:space="preserve"> PAGEREF _Toc40779109 \h </w:instrText>
            </w:r>
            <w:r w:rsidR="004B374B">
              <w:rPr>
                <w:noProof/>
                <w:webHidden/>
              </w:rPr>
            </w:r>
            <w:r w:rsidR="004B374B">
              <w:rPr>
                <w:noProof/>
                <w:webHidden/>
              </w:rPr>
              <w:fldChar w:fldCharType="separate"/>
            </w:r>
            <w:r w:rsidR="004B374B">
              <w:rPr>
                <w:noProof/>
                <w:webHidden/>
              </w:rPr>
              <w:t>2</w:t>
            </w:r>
            <w:r w:rsidR="004B374B">
              <w:rPr>
                <w:noProof/>
                <w:webHidden/>
              </w:rPr>
              <w:fldChar w:fldCharType="end"/>
            </w:r>
          </w:hyperlink>
        </w:p>
        <w:p w14:paraId="234EB589" w14:textId="145A54F4" w:rsidR="004B374B" w:rsidRDefault="008772FF">
          <w:pPr>
            <w:pStyle w:val="TM2"/>
            <w:tabs>
              <w:tab w:val="left" w:pos="660"/>
              <w:tab w:val="right" w:leader="dot" w:pos="9736"/>
            </w:tabs>
            <w:rPr>
              <w:rFonts w:eastAsiaTheme="minorEastAsia"/>
              <w:noProof/>
              <w:lang w:eastAsia="fr-FR"/>
            </w:rPr>
          </w:pPr>
          <w:hyperlink w:anchor="_Toc40779110" w:history="1">
            <w:r w:rsidR="004B374B" w:rsidRPr="003F15AA">
              <w:rPr>
                <w:rStyle w:val="Lienhypertexte"/>
                <w:noProof/>
              </w:rPr>
              <w:t>A.</w:t>
            </w:r>
            <w:r w:rsidR="004B374B">
              <w:rPr>
                <w:rFonts w:eastAsiaTheme="minorEastAsia"/>
                <w:noProof/>
                <w:lang w:eastAsia="fr-FR"/>
              </w:rPr>
              <w:tab/>
            </w:r>
            <w:r w:rsidR="004B374B" w:rsidRPr="003F15AA">
              <w:rPr>
                <w:rStyle w:val="Lienhypertexte"/>
                <w:noProof/>
              </w:rPr>
              <w:t>Cahier des charges</w:t>
            </w:r>
            <w:r w:rsidR="004B374B">
              <w:rPr>
                <w:noProof/>
                <w:webHidden/>
              </w:rPr>
              <w:tab/>
            </w:r>
            <w:r w:rsidR="004B374B">
              <w:rPr>
                <w:noProof/>
                <w:webHidden/>
              </w:rPr>
              <w:fldChar w:fldCharType="begin"/>
            </w:r>
            <w:r w:rsidR="004B374B">
              <w:rPr>
                <w:noProof/>
                <w:webHidden/>
              </w:rPr>
              <w:instrText xml:space="preserve"> PAGEREF _Toc40779110 \h </w:instrText>
            </w:r>
            <w:r w:rsidR="004B374B">
              <w:rPr>
                <w:noProof/>
                <w:webHidden/>
              </w:rPr>
            </w:r>
            <w:r w:rsidR="004B374B">
              <w:rPr>
                <w:noProof/>
                <w:webHidden/>
              </w:rPr>
              <w:fldChar w:fldCharType="separate"/>
            </w:r>
            <w:r w:rsidR="004B374B">
              <w:rPr>
                <w:noProof/>
                <w:webHidden/>
              </w:rPr>
              <w:t>2</w:t>
            </w:r>
            <w:r w:rsidR="004B374B">
              <w:rPr>
                <w:noProof/>
                <w:webHidden/>
              </w:rPr>
              <w:fldChar w:fldCharType="end"/>
            </w:r>
          </w:hyperlink>
        </w:p>
        <w:p w14:paraId="1D9710B4" w14:textId="0FDC5F7B" w:rsidR="004B374B" w:rsidRDefault="008772FF">
          <w:pPr>
            <w:pStyle w:val="TM2"/>
            <w:tabs>
              <w:tab w:val="left" w:pos="660"/>
              <w:tab w:val="right" w:leader="dot" w:pos="9736"/>
            </w:tabs>
            <w:rPr>
              <w:rFonts w:eastAsiaTheme="minorEastAsia"/>
              <w:noProof/>
              <w:lang w:eastAsia="fr-FR"/>
            </w:rPr>
          </w:pPr>
          <w:hyperlink w:anchor="_Toc40779111" w:history="1">
            <w:r w:rsidR="004B374B" w:rsidRPr="003F15AA">
              <w:rPr>
                <w:rStyle w:val="Lienhypertexte"/>
                <w:noProof/>
              </w:rPr>
              <w:t>B.</w:t>
            </w:r>
            <w:r w:rsidR="004B374B">
              <w:rPr>
                <w:rFonts w:eastAsiaTheme="minorEastAsia"/>
                <w:noProof/>
                <w:lang w:eastAsia="fr-FR"/>
              </w:rPr>
              <w:tab/>
            </w:r>
            <w:r w:rsidR="004B374B" w:rsidRPr="003F15AA">
              <w:rPr>
                <w:rStyle w:val="Lienhypertexte"/>
                <w:noProof/>
              </w:rPr>
              <w:t>Langages et matériels</w:t>
            </w:r>
            <w:r w:rsidR="004B374B">
              <w:rPr>
                <w:noProof/>
                <w:webHidden/>
              </w:rPr>
              <w:tab/>
            </w:r>
            <w:r w:rsidR="004B374B">
              <w:rPr>
                <w:noProof/>
                <w:webHidden/>
              </w:rPr>
              <w:fldChar w:fldCharType="begin"/>
            </w:r>
            <w:r w:rsidR="004B374B">
              <w:rPr>
                <w:noProof/>
                <w:webHidden/>
              </w:rPr>
              <w:instrText xml:space="preserve"> PAGEREF _Toc40779111 \h </w:instrText>
            </w:r>
            <w:r w:rsidR="004B374B">
              <w:rPr>
                <w:noProof/>
                <w:webHidden/>
              </w:rPr>
            </w:r>
            <w:r w:rsidR="004B374B">
              <w:rPr>
                <w:noProof/>
                <w:webHidden/>
              </w:rPr>
              <w:fldChar w:fldCharType="separate"/>
            </w:r>
            <w:r w:rsidR="004B374B">
              <w:rPr>
                <w:noProof/>
                <w:webHidden/>
              </w:rPr>
              <w:t>3</w:t>
            </w:r>
            <w:r w:rsidR="004B374B">
              <w:rPr>
                <w:noProof/>
                <w:webHidden/>
              </w:rPr>
              <w:fldChar w:fldCharType="end"/>
            </w:r>
          </w:hyperlink>
        </w:p>
        <w:p w14:paraId="47688B41" w14:textId="24FA8482" w:rsidR="004B374B" w:rsidRDefault="008772FF">
          <w:pPr>
            <w:pStyle w:val="TM1"/>
            <w:tabs>
              <w:tab w:val="left" w:pos="440"/>
              <w:tab w:val="right" w:leader="dot" w:pos="9736"/>
            </w:tabs>
            <w:rPr>
              <w:rFonts w:eastAsiaTheme="minorEastAsia"/>
              <w:noProof/>
              <w:lang w:eastAsia="fr-FR"/>
            </w:rPr>
          </w:pPr>
          <w:hyperlink w:anchor="_Toc40779112" w:history="1">
            <w:r w:rsidR="004B374B" w:rsidRPr="003F15AA">
              <w:rPr>
                <w:rStyle w:val="Lienhypertexte"/>
                <w:noProof/>
              </w:rPr>
              <w:t>II.</w:t>
            </w:r>
            <w:r w:rsidR="004B374B">
              <w:rPr>
                <w:rFonts w:eastAsiaTheme="minorEastAsia"/>
                <w:noProof/>
                <w:lang w:eastAsia="fr-FR"/>
              </w:rPr>
              <w:tab/>
            </w:r>
            <w:r w:rsidR="004B374B" w:rsidRPr="003F15AA">
              <w:rPr>
                <w:rStyle w:val="Lienhypertexte"/>
                <w:noProof/>
              </w:rPr>
              <w:t>Réalisation Application web</w:t>
            </w:r>
            <w:r w:rsidR="004B374B">
              <w:rPr>
                <w:noProof/>
                <w:webHidden/>
              </w:rPr>
              <w:tab/>
            </w:r>
            <w:r w:rsidR="004B374B">
              <w:rPr>
                <w:noProof/>
                <w:webHidden/>
              </w:rPr>
              <w:fldChar w:fldCharType="begin"/>
            </w:r>
            <w:r w:rsidR="004B374B">
              <w:rPr>
                <w:noProof/>
                <w:webHidden/>
              </w:rPr>
              <w:instrText xml:space="preserve"> PAGEREF _Toc40779112 \h </w:instrText>
            </w:r>
            <w:r w:rsidR="004B374B">
              <w:rPr>
                <w:noProof/>
                <w:webHidden/>
              </w:rPr>
            </w:r>
            <w:r w:rsidR="004B374B">
              <w:rPr>
                <w:noProof/>
                <w:webHidden/>
              </w:rPr>
              <w:fldChar w:fldCharType="separate"/>
            </w:r>
            <w:r w:rsidR="004B374B">
              <w:rPr>
                <w:noProof/>
                <w:webHidden/>
              </w:rPr>
              <w:t>4</w:t>
            </w:r>
            <w:r w:rsidR="004B374B">
              <w:rPr>
                <w:noProof/>
                <w:webHidden/>
              </w:rPr>
              <w:fldChar w:fldCharType="end"/>
            </w:r>
          </w:hyperlink>
        </w:p>
        <w:p w14:paraId="10B3097E" w14:textId="55460BE8" w:rsidR="004B374B" w:rsidRDefault="008772FF">
          <w:pPr>
            <w:pStyle w:val="TM2"/>
            <w:tabs>
              <w:tab w:val="left" w:pos="660"/>
              <w:tab w:val="right" w:leader="dot" w:pos="9736"/>
            </w:tabs>
            <w:rPr>
              <w:rFonts w:eastAsiaTheme="minorEastAsia"/>
              <w:noProof/>
              <w:lang w:eastAsia="fr-FR"/>
            </w:rPr>
          </w:pPr>
          <w:hyperlink w:anchor="_Toc40779113" w:history="1">
            <w:r w:rsidR="004B374B" w:rsidRPr="003F15AA">
              <w:rPr>
                <w:rStyle w:val="Lienhypertexte"/>
                <w:noProof/>
              </w:rPr>
              <w:t>A.</w:t>
            </w:r>
            <w:r w:rsidR="004B374B">
              <w:rPr>
                <w:rFonts w:eastAsiaTheme="minorEastAsia"/>
                <w:noProof/>
                <w:lang w:eastAsia="fr-FR"/>
              </w:rPr>
              <w:tab/>
            </w:r>
            <w:r w:rsidR="004B374B" w:rsidRPr="003F15AA">
              <w:rPr>
                <w:rStyle w:val="Lienhypertexte"/>
                <w:noProof/>
              </w:rPr>
              <w:t>Informations de connexion au serveur BDD :</w:t>
            </w:r>
            <w:r w:rsidR="004B374B">
              <w:rPr>
                <w:noProof/>
                <w:webHidden/>
              </w:rPr>
              <w:tab/>
            </w:r>
            <w:r w:rsidR="004B374B">
              <w:rPr>
                <w:noProof/>
                <w:webHidden/>
              </w:rPr>
              <w:fldChar w:fldCharType="begin"/>
            </w:r>
            <w:r w:rsidR="004B374B">
              <w:rPr>
                <w:noProof/>
                <w:webHidden/>
              </w:rPr>
              <w:instrText xml:space="preserve"> PAGEREF _Toc40779113 \h </w:instrText>
            </w:r>
            <w:r w:rsidR="004B374B">
              <w:rPr>
                <w:noProof/>
                <w:webHidden/>
              </w:rPr>
            </w:r>
            <w:r w:rsidR="004B374B">
              <w:rPr>
                <w:noProof/>
                <w:webHidden/>
              </w:rPr>
              <w:fldChar w:fldCharType="separate"/>
            </w:r>
            <w:r w:rsidR="004B374B">
              <w:rPr>
                <w:noProof/>
                <w:webHidden/>
              </w:rPr>
              <w:t>4</w:t>
            </w:r>
            <w:r w:rsidR="004B374B">
              <w:rPr>
                <w:noProof/>
                <w:webHidden/>
              </w:rPr>
              <w:fldChar w:fldCharType="end"/>
            </w:r>
          </w:hyperlink>
        </w:p>
        <w:p w14:paraId="3F7FE830" w14:textId="7E635CC9" w:rsidR="004B374B" w:rsidRDefault="008772FF">
          <w:pPr>
            <w:pStyle w:val="TM2"/>
            <w:tabs>
              <w:tab w:val="left" w:pos="660"/>
              <w:tab w:val="right" w:leader="dot" w:pos="9736"/>
            </w:tabs>
            <w:rPr>
              <w:rFonts w:eastAsiaTheme="minorEastAsia"/>
              <w:noProof/>
              <w:lang w:eastAsia="fr-FR"/>
            </w:rPr>
          </w:pPr>
          <w:hyperlink w:anchor="_Toc40779114" w:history="1">
            <w:r w:rsidR="004B374B" w:rsidRPr="003F15AA">
              <w:rPr>
                <w:rStyle w:val="Lienhypertexte"/>
                <w:noProof/>
              </w:rPr>
              <w:t>C.</w:t>
            </w:r>
            <w:r w:rsidR="004B374B">
              <w:rPr>
                <w:rFonts w:eastAsiaTheme="minorEastAsia"/>
                <w:noProof/>
                <w:lang w:eastAsia="fr-FR"/>
              </w:rPr>
              <w:tab/>
            </w:r>
            <w:r w:rsidR="004B374B" w:rsidRPr="003F15AA">
              <w:rPr>
                <w:rStyle w:val="Lienhypertexte"/>
                <w:noProof/>
              </w:rPr>
              <w:t>Code de sélection de la base de données :</w:t>
            </w:r>
            <w:r w:rsidR="004B374B">
              <w:rPr>
                <w:noProof/>
                <w:webHidden/>
              </w:rPr>
              <w:tab/>
            </w:r>
            <w:r w:rsidR="004B374B">
              <w:rPr>
                <w:noProof/>
                <w:webHidden/>
              </w:rPr>
              <w:fldChar w:fldCharType="begin"/>
            </w:r>
            <w:r w:rsidR="004B374B">
              <w:rPr>
                <w:noProof/>
                <w:webHidden/>
              </w:rPr>
              <w:instrText xml:space="preserve"> PAGEREF _Toc40779114 \h </w:instrText>
            </w:r>
            <w:r w:rsidR="004B374B">
              <w:rPr>
                <w:noProof/>
                <w:webHidden/>
              </w:rPr>
            </w:r>
            <w:r w:rsidR="004B374B">
              <w:rPr>
                <w:noProof/>
                <w:webHidden/>
              </w:rPr>
              <w:fldChar w:fldCharType="separate"/>
            </w:r>
            <w:r w:rsidR="004B374B">
              <w:rPr>
                <w:noProof/>
                <w:webHidden/>
              </w:rPr>
              <w:t>4</w:t>
            </w:r>
            <w:r w:rsidR="004B374B">
              <w:rPr>
                <w:noProof/>
                <w:webHidden/>
              </w:rPr>
              <w:fldChar w:fldCharType="end"/>
            </w:r>
          </w:hyperlink>
        </w:p>
        <w:p w14:paraId="28FB42DE" w14:textId="6A5E9D75" w:rsidR="004B374B" w:rsidRDefault="008772FF">
          <w:pPr>
            <w:pStyle w:val="TM2"/>
            <w:tabs>
              <w:tab w:val="left" w:pos="660"/>
              <w:tab w:val="right" w:leader="dot" w:pos="9736"/>
            </w:tabs>
            <w:rPr>
              <w:rFonts w:eastAsiaTheme="minorEastAsia"/>
              <w:noProof/>
              <w:lang w:eastAsia="fr-FR"/>
            </w:rPr>
          </w:pPr>
          <w:hyperlink w:anchor="_Toc40779115" w:history="1">
            <w:r w:rsidR="004B374B" w:rsidRPr="003F15AA">
              <w:rPr>
                <w:rStyle w:val="Lienhypertexte"/>
                <w:noProof/>
              </w:rPr>
              <w:t>D.</w:t>
            </w:r>
            <w:r w:rsidR="004B374B">
              <w:rPr>
                <w:rFonts w:eastAsiaTheme="minorEastAsia"/>
                <w:noProof/>
                <w:lang w:eastAsia="fr-FR"/>
              </w:rPr>
              <w:tab/>
            </w:r>
            <w:r w:rsidR="004B374B" w:rsidRPr="003F15AA">
              <w:rPr>
                <w:rStyle w:val="Lienhypertexte"/>
                <w:noProof/>
              </w:rPr>
              <w:t>Formulaires de connexion :</w:t>
            </w:r>
            <w:r w:rsidR="004B374B">
              <w:rPr>
                <w:noProof/>
                <w:webHidden/>
              </w:rPr>
              <w:tab/>
            </w:r>
            <w:r w:rsidR="004B374B">
              <w:rPr>
                <w:noProof/>
                <w:webHidden/>
              </w:rPr>
              <w:fldChar w:fldCharType="begin"/>
            </w:r>
            <w:r w:rsidR="004B374B">
              <w:rPr>
                <w:noProof/>
                <w:webHidden/>
              </w:rPr>
              <w:instrText xml:space="preserve"> PAGEREF _Toc40779115 \h </w:instrText>
            </w:r>
            <w:r w:rsidR="004B374B">
              <w:rPr>
                <w:noProof/>
                <w:webHidden/>
              </w:rPr>
            </w:r>
            <w:r w:rsidR="004B374B">
              <w:rPr>
                <w:noProof/>
                <w:webHidden/>
              </w:rPr>
              <w:fldChar w:fldCharType="separate"/>
            </w:r>
            <w:r w:rsidR="004B374B">
              <w:rPr>
                <w:noProof/>
                <w:webHidden/>
              </w:rPr>
              <w:t>5</w:t>
            </w:r>
            <w:r w:rsidR="004B374B">
              <w:rPr>
                <w:noProof/>
                <w:webHidden/>
              </w:rPr>
              <w:fldChar w:fldCharType="end"/>
            </w:r>
          </w:hyperlink>
        </w:p>
        <w:p w14:paraId="4A4118C9" w14:textId="0AC48BB2" w:rsidR="004B374B" w:rsidRDefault="008772FF">
          <w:pPr>
            <w:pStyle w:val="TM2"/>
            <w:tabs>
              <w:tab w:val="left" w:pos="660"/>
              <w:tab w:val="right" w:leader="dot" w:pos="9736"/>
            </w:tabs>
            <w:rPr>
              <w:rFonts w:eastAsiaTheme="minorEastAsia"/>
              <w:noProof/>
              <w:lang w:eastAsia="fr-FR"/>
            </w:rPr>
          </w:pPr>
          <w:hyperlink w:anchor="_Toc40779116" w:history="1">
            <w:r w:rsidR="004B374B" w:rsidRPr="003F15AA">
              <w:rPr>
                <w:rStyle w:val="Lienhypertexte"/>
                <w:noProof/>
              </w:rPr>
              <w:t>E.</w:t>
            </w:r>
            <w:r w:rsidR="004B374B">
              <w:rPr>
                <w:rFonts w:eastAsiaTheme="minorEastAsia"/>
                <w:noProof/>
                <w:lang w:eastAsia="fr-FR"/>
              </w:rPr>
              <w:tab/>
            </w:r>
            <w:r w:rsidR="004B374B" w:rsidRPr="003F15AA">
              <w:rPr>
                <w:rStyle w:val="Lienhypertexte"/>
                <w:noProof/>
              </w:rPr>
              <w:t>Gérer les comptes superviseur et les créneaux</w:t>
            </w:r>
            <w:r w:rsidR="004B374B">
              <w:rPr>
                <w:noProof/>
                <w:webHidden/>
              </w:rPr>
              <w:tab/>
            </w:r>
            <w:r w:rsidR="004B374B">
              <w:rPr>
                <w:noProof/>
                <w:webHidden/>
              </w:rPr>
              <w:fldChar w:fldCharType="begin"/>
            </w:r>
            <w:r w:rsidR="004B374B">
              <w:rPr>
                <w:noProof/>
                <w:webHidden/>
              </w:rPr>
              <w:instrText xml:space="preserve"> PAGEREF _Toc40779116 \h </w:instrText>
            </w:r>
            <w:r w:rsidR="004B374B">
              <w:rPr>
                <w:noProof/>
                <w:webHidden/>
              </w:rPr>
            </w:r>
            <w:r w:rsidR="004B374B">
              <w:rPr>
                <w:noProof/>
                <w:webHidden/>
              </w:rPr>
              <w:fldChar w:fldCharType="separate"/>
            </w:r>
            <w:r w:rsidR="004B374B">
              <w:rPr>
                <w:noProof/>
                <w:webHidden/>
              </w:rPr>
              <w:t>7</w:t>
            </w:r>
            <w:r w:rsidR="004B374B">
              <w:rPr>
                <w:noProof/>
                <w:webHidden/>
              </w:rPr>
              <w:fldChar w:fldCharType="end"/>
            </w:r>
          </w:hyperlink>
        </w:p>
        <w:p w14:paraId="3E60C491" w14:textId="355B177F" w:rsidR="004B374B" w:rsidRDefault="008772FF">
          <w:pPr>
            <w:pStyle w:val="TM2"/>
            <w:tabs>
              <w:tab w:val="left" w:pos="660"/>
              <w:tab w:val="right" w:leader="dot" w:pos="9736"/>
            </w:tabs>
            <w:rPr>
              <w:rFonts w:eastAsiaTheme="minorEastAsia"/>
              <w:noProof/>
              <w:lang w:eastAsia="fr-FR"/>
            </w:rPr>
          </w:pPr>
          <w:hyperlink w:anchor="_Toc40779117" w:history="1">
            <w:r w:rsidR="004B374B" w:rsidRPr="003F15AA">
              <w:rPr>
                <w:rStyle w:val="Lienhypertexte"/>
                <w:noProof/>
              </w:rPr>
              <w:t>F.</w:t>
            </w:r>
            <w:r w:rsidR="004B374B">
              <w:rPr>
                <w:rFonts w:eastAsiaTheme="minorEastAsia"/>
                <w:noProof/>
                <w:lang w:eastAsia="fr-FR"/>
              </w:rPr>
              <w:tab/>
            </w:r>
            <w:r w:rsidR="004B374B" w:rsidRPr="003F15AA">
              <w:rPr>
                <w:rStyle w:val="Lienhypertexte"/>
                <w:noProof/>
              </w:rPr>
              <w:t>Réservation de créneaux</w:t>
            </w:r>
            <w:r w:rsidR="004B374B">
              <w:rPr>
                <w:noProof/>
                <w:webHidden/>
              </w:rPr>
              <w:tab/>
            </w:r>
            <w:r w:rsidR="004B374B">
              <w:rPr>
                <w:noProof/>
                <w:webHidden/>
              </w:rPr>
              <w:fldChar w:fldCharType="begin"/>
            </w:r>
            <w:r w:rsidR="004B374B">
              <w:rPr>
                <w:noProof/>
                <w:webHidden/>
              </w:rPr>
              <w:instrText xml:space="preserve"> PAGEREF _Toc40779117 \h </w:instrText>
            </w:r>
            <w:r w:rsidR="004B374B">
              <w:rPr>
                <w:noProof/>
                <w:webHidden/>
              </w:rPr>
            </w:r>
            <w:r w:rsidR="004B374B">
              <w:rPr>
                <w:noProof/>
                <w:webHidden/>
              </w:rPr>
              <w:fldChar w:fldCharType="separate"/>
            </w:r>
            <w:r w:rsidR="004B374B">
              <w:rPr>
                <w:noProof/>
                <w:webHidden/>
              </w:rPr>
              <w:t>9</w:t>
            </w:r>
            <w:r w:rsidR="004B374B">
              <w:rPr>
                <w:noProof/>
                <w:webHidden/>
              </w:rPr>
              <w:fldChar w:fldCharType="end"/>
            </w:r>
          </w:hyperlink>
        </w:p>
        <w:p w14:paraId="2161B795" w14:textId="7A48348E" w:rsidR="004B374B" w:rsidRDefault="008772FF">
          <w:pPr>
            <w:pStyle w:val="TM2"/>
            <w:tabs>
              <w:tab w:val="left" w:pos="660"/>
              <w:tab w:val="right" w:leader="dot" w:pos="9736"/>
            </w:tabs>
            <w:rPr>
              <w:rFonts w:eastAsiaTheme="minorEastAsia"/>
              <w:noProof/>
              <w:lang w:eastAsia="fr-FR"/>
            </w:rPr>
          </w:pPr>
          <w:hyperlink w:anchor="_Toc40779118" w:history="1">
            <w:r w:rsidR="004B374B" w:rsidRPr="003F15AA">
              <w:rPr>
                <w:rStyle w:val="Lienhypertexte"/>
                <w:noProof/>
              </w:rPr>
              <w:t>G.</w:t>
            </w:r>
            <w:r w:rsidR="004B374B">
              <w:rPr>
                <w:rFonts w:eastAsiaTheme="minorEastAsia"/>
                <w:noProof/>
                <w:lang w:eastAsia="fr-FR"/>
              </w:rPr>
              <w:tab/>
            </w:r>
            <w:r w:rsidR="004B374B" w:rsidRPr="003F15AA">
              <w:rPr>
                <w:rStyle w:val="Lienhypertexte"/>
                <w:noProof/>
              </w:rPr>
              <w:t>Consulter, modifier, annuler sa réservation :</w:t>
            </w:r>
            <w:r w:rsidR="004B374B">
              <w:rPr>
                <w:noProof/>
                <w:webHidden/>
              </w:rPr>
              <w:tab/>
            </w:r>
            <w:r w:rsidR="004B374B">
              <w:rPr>
                <w:noProof/>
                <w:webHidden/>
              </w:rPr>
              <w:fldChar w:fldCharType="begin"/>
            </w:r>
            <w:r w:rsidR="004B374B">
              <w:rPr>
                <w:noProof/>
                <w:webHidden/>
              </w:rPr>
              <w:instrText xml:space="preserve"> PAGEREF _Toc40779118 \h </w:instrText>
            </w:r>
            <w:r w:rsidR="004B374B">
              <w:rPr>
                <w:noProof/>
                <w:webHidden/>
              </w:rPr>
            </w:r>
            <w:r w:rsidR="004B374B">
              <w:rPr>
                <w:noProof/>
                <w:webHidden/>
              </w:rPr>
              <w:fldChar w:fldCharType="separate"/>
            </w:r>
            <w:r w:rsidR="004B374B">
              <w:rPr>
                <w:noProof/>
                <w:webHidden/>
              </w:rPr>
              <w:t>11</w:t>
            </w:r>
            <w:r w:rsidR="004B374B">
              <w:rPr>
                <w:noProof/>
                <w:webHidden/>
              </w:rPr>
              <w:fldChar w:fldCharType="end"/>
            </w:r>
          </w:hyperlink>
        </w:p>
        <w:p w14:paraId="3CCC9EDA" w14:textId="090AF257" w:rsidR="004B374B" w:rsidRDefault="008772FF">
          <w:pPr>
            <w:pStyle w:val="TM1"/>
            <w:tabs>
              <w:tab w:val="left" w:pos="660"/>
              <w:tab w:val="right" w:leader="dot" w:pos="9736"/>
            </w:tabs>
            <w:rPr>
              <w:rFonts w:eastAsiaTheme="minorEastAsia"/>
              <w:noProof/>
              <w:lang w:eastAsia="fr-FR"/>
            </w:rPr>
          </w:pPr>
          <w:hyperlink w:anchor="_Toc40779119" w:history="1">
            <w:r w:rsidR="004B374B" w:rsidRPr="003F15AA">
              <w:rPr>
                <w:rStyle w:val="Lienhypertexte"/>
                <w:noProof/>
              </w:rPr>
              <w:t>III.</w:t>
            </w:r>
            <w:r w:rsidR="004B374B">
              <w:rPr>
                <w:rFonts w:eastAsiaTheme="minorEastAsia"/>
                <w:noProof/>
                <w:lang w:eastAsia="fr-FR"/>
              </w:rPr>
              <w:tab/>
            </w:r>
            <w:r w:rsidR="004B374B" w:rsidRPr="003F15AA">
              <w:rPr>
                <w:rStyle w:val="Lienhypertexte"/>
                <w:noProof/>
              </w:rPr>
              <w:t>Réalisation système énigme musique</w:t>
            </w:r>
            <w:r w:rsidR="004B374B">
              <w:rPr>
                <w:noProof/>
                <w:webHidden/>
              </w:rPr>
              <w:tab/>
            </w:r>
            <w:r w:rsidR="004B374B">
              <w:rPr>
                <w:noProof/>
                <w:webHidden/>
              </w:rPr>
              <w:fldChar w:fldCharType="begin"/>
            </w:r>
            <w:r w:rsidR="004B374B">
              <w:rPr>
                <w:noProof/>
                <w:webHidden/>
              </w:rPr>
              <w:instrText xml:space="preserve"> PAGEREF _Toc40779119 \h </w:instrText>
            </w:r>
            <w:r w:rsidR="004B374B">
              <w:rPr>
                <w:noProof/>
                <w:webHidden/>
              </w:rPr>
            </w:r>
            <w:r w:rsidR="004B374B">
              <w:rPr>
                <w:noProof/>
                <w:webHidden/>
              </w:rPr>
              <w:fldChar w:fldCharType="separate"/>
            </w:r>
            <w:r w:rsidR="004B374B">
              <w:rPr>
                <w:noProof/>
                <w:webHidden/>
              </w:rPr>
              <w:t>13</w:t>
            </w:r>
            <w:r w:rsidR="004B374B">
              <w:rPr>
                <w:noProof/>
                <w:webHidden/>
              </w:rPr>
              <w:fldChar w:fldCharType="end"/>
            </w:r>
          </w:hyperlink>
        </w:p>
        <w:p w14:paraId="10F6F53A" w14:textId="0DB25203" w:rsidR="004B374B" w:rsidRDefault="008772FF">
          <w:pPr>
            <w:pStyle w:val="TM2"/>
            <w:tabs>
              <w:tab w:val="left" w:pos="660"/>
              <w:tab w:val="right" w:leader="dot" w:pos="9736"/>
            </w:tabs>
            <w:rPr>
              <w:rFonts w:eastAsiaTheme="minorEastAsia"/>
              <w:noProof/>
              <w:lang w:eastAsia="fr-FR"/>
            </w:rPr>
          </w:pPr>
          <w:hyperlink w:anchor="_Toc40779120" w:history="1">
            <w:r w:rsidR="004B374B" w:rsidRPr="003F15AA">
              <w:rPr>
                <w:rStyle w:val="Lienhypertexte"/>
                <w:noProof/>
              </w:rPr>
              <w:t>A.</w:t>
            </w:r>
            <w:r w:rsidR="004B374B">
              <w:rPr>
                <w:rFonts w:eastAsiaTheme="minorEastAsia"/>
                <w:noProof/>
                <w:lang w:eastAsia="fr-FR"/>
              </w:rPr>
              <w:tab/>
            </w:r>
            <w:r w:rsidR="004B374B" w:rsidRPr="003F15AA">
              <w:rPr>
                <w:rStyle w:val="Lienhypertexte"/>
                <w:noProof/>
              </w:rPr>
              <w:t>Câblages des différents composants</w:t>
            </w:r>
            <w:r w:rsidR="004B374B">
              <w:rPr>
                <w:noProof/>
                <w:webHidden/>
              </w:rPr>
              <w:tab/>
            </w:r>
            <w:r w:rsidR="004B374B">
              <w:rPr>
                <w:noProof/>
                <w:webHidden/>
              </w:rPr>
              <w:fldChar w:fldCharType="begin"/>
            </w:r>
            <w:r w:rsidR="004B374B">
              <w:rPr>
                <w:noProof/>
                <w:webHidden/>
              </w:rPr>
              <w:instrText xml:space="preserve"> PAGEREF _Toc40779120 \h </w:instrText>
            </w:r>
            <w:r w:rsidR="004B374B">
              <w:rPr>
                <w:noProof/>
                <w:webHidden/>
              </w:rPr>
            </w:r>
            <w:r w:rsidR="004B374B">
              <w:rPr>
                <w:noProof/>
                <w:webHidden/>
              </w:rPr>
              <w:fldChar w:fldCharType="separate"/>
            </w:r>
            <w:r w:rsidR="004B374B">
              <w:rPr>
                <w:noProof/>
                <w:webHidden/>
              </w:rPr>
              <w:t>13</w:t>
            </w:r>
            <w:r w:rsidR="004B374B">
              <w:rPr>
                <w:noProof/>
                <w:webHidden/>
              </w:rPr>
              <w:fldChar w:fldCharType="end"/>
            </w:r>
          </w:hyperlink>
        </w:p>
        <w:p w14:paraId="6D2A785A" w14:textId="51717B44" w:rsidR="004B374B" w:rsidRDefault="008772FF">
          <w:pPr>
            <w:pStyle w:val="TM2"/>
            <w:tabs>
              <w:tab w:val="left" w:pos="660"/>
              <w:tab w:val="right" w:leader="dot" w:pos="9736"/>
            </w:tabs>
            <w:rPr>
              <w:rFonts w:eastAsiaTheme="minorEastAsia"/>
              <w:noProof/>
              <w:lang w:eastAsia="fr-FR"/>
            </w:rPr>
          </w:pPr>
          <w:hyperlink w:anchor="_Toc40779121" w:history="1">
            <w:r w:rsidR="004B374B" w:rsidRPr="003F15AA">
              <w:rPr>
                <w:rStyle w:val="Lienhypertexte"/>
                <w:noProof/>
              </w:rPr>
              <w:t>B.</w:t>
            </w:r>
            <w:r w:rsidR="004B374B">
              <w:rPr>
                <w:rFonts w:eastAsiaTheme="minorEastAsia"/>
                <w:noProof/>
                <w:lang w:eastAsia="fr-FR"/>
              </w:rPr>
              <w:tab/>
            </w:r>
            <w:r w:rsidR="004B374B" w:rsidRPr="003F15AA">
              <w:rPr>
                <w:rStyle w:val="Lienhypertexte"/>
                <w:noProof/>
              </w:rPr>
              <w:t>Les différentes bibliothèques utilisées</w:t>
            </w:r>
            <w:r w:rsidR="004B374B">
              <w:rPr>
                <w:noProof/>
                <w:webHidden/>
              </w:rPr>
              <w:tab/>
            </w:r>
            <w:r w:rsidR="004B374B">
              <w:rPr>
                <w:noProof/>
                <w:webHidden/>
              </w:rPr>
              <w:fldChar w:fldCharType="begin"/>
            </w:r>
            <w:r w:rsidR="004B374B">
              <w:rPr>
                <w:noProof/>
                <w:webHidden/>
              </w:rPr>
              <w:instrText xml:space="preserve"> PAGEREF _Toc40779121 \h </w:instrText>
            </w:r>
            <w:r w:rsidR="004B374B">
              <w:rPr>
                <w:noProof/>
                <w:webHidden/>
              </w:rPr>
            </w:r>
            <w:r w:rsidR="004B374B">
              <w:rPr>
                <w:noProof/>
                <w:webHidden/>
              </w:rPr>
              <w:fldChar w:fldCharType="separate"/>
            </w:r>
            <w:r w:rsidR="004B374B">
              <w:rPr>
                <w:noProof/>
                <w:webHidden/>
              </w:rPr>
              <w:t>13</w:t>
            </w:r>
            <w:r w:rsidR="004B374B">
              <w:rPr>
                <w:noProof/>
                <w:webHidden/>
              </w:rPr>
              <w:fldChar w:fldCharType="end"/>
            </w:r>
          </w:hyperlink>
        </w:p>
        <w:p w14:paraId="1157FD13" w14:textId="4A6576FF" w:rsidR="004B374B" w:rsidRDefault="008772FF">
          <w:pPr>
            <w:pStyle w:val="TM2"/>
            <w:tabs>
              <w:tab w:val="left" w:pos="660"/>
              <w:tab w:val="right" w:leader="dot" w:pos="9736"/>
            </w:tabs>
            <w:rPr>
              <w:rFonts w:eastAsiaTheme="minorEastAsia"/>
              <w:noProof/>
              <w:lang w:eastAsia="fr-FR"/>
            </w:rPr>
          </w:pPr>
          <w:hyperlink w:anchor="_Toc40779122" w:history="1">
            <w:r w:rsidR="004B374B" w:rsidRPr="003F15AA">
              <w:rPr>
                <w:rStyle w:val="Lienhypertexte"/>
                <w:noProof/>
              </w:rPr>
              <w:t>C.</w:t>
            </w:r>
            <w:r w:rsidR="004B374B">
              <w:rPr>
                <w:rFonts w:eastAsiaTheme="minorEastAsia"/>
                <w:noProof/>
                <w:lang w:eastAsia="fr-FR"/>
              </w:rPr>
              <w:tab/>
            </w:r>
            <w:r w:rsidR="004B374B" w:rsidRPr="003F15AA">
              <w:rPr>
                <w:rStyle w:val="Lienhypertexte"/>
                <w:noProof/>
              </w:rPr>
              <w:t>Code de connexion</w:t>
            </w:r>
            <w:r w:rsidR="004B374B">
              <w:rPr>
                <w:noProof/>
                <w:webHidden/>
              </w:rPr>
              <w:tab/>
            </w:r>
            <w:r w:rsidR="004B374B">
              <w:rPr>
                <w:noProof/>
                <w:webHidden/>
              </w:rPr>
              <w:fldChar w:fldCharType="begin"/>
            </w:r>
            <w:r w:rsidR="004B374B">
              <w:rPr>
                <w:noProof/>
                <w:webHidden/>
              </w:rPr>
              <w:instrText xml:space="preserve"> PAGEREF _Toc40779122 \h </w:instrText>
            </w:r>
            <w:r w:rsidR="004B374B">
              <w:rPr>
                <w:noProof/>
                <w:webHidden/>
              </w:rPr>
            </w:r>
            <w:r w:rsidR="004B374B">
              <w:rPr>
                <w:noProof/>
                <w:webHidden/>
              </w:rPr>
              <w:fldChar w:fldCharType="separate"/>
            </w:r>
            <w:r w:rsidR="004B374B">
              <w:rPr>
                <w:noProof/>
                <w:webHidden/>
              </w:rPr>
              <w:t>14</w:t>
            </w:r>
            <w:r w:rsidR="004B374B">
              <w:rPr>
                <w:noProof/>
                <w:webHidden/>
              </w:rPr>
              <w:fldChar w:fldCharType="end"/>
            </w:r>
          </w:hyperlink>
        </w:p>
        <w:p w14:paraId="7794766D" w14:textId="5A626B94" w:rsidR="004B374B" w:rsidRDefault="008772FF">
          <w:pPr>
            <w:pStyle w:val="TM2"/>
            <w:tabs>
              <w:tab w:val="left" w:pos="660"/>
              <w:tab w:val="right" w:leader="dot" w:pos="9736"/>
            </w:tabs>
            <w:rPr>
              <w:rFonts w:eastAsiaTheme="minorEastAsia"/>
              <w:noProof/>
              <w:lang w:eastAsia="fr-FR"/>
            </w:rPr>
          </w:pPr>
          <w:hyperlink w:anchor="_Toc40779123" w:history="1">
            <w:r w:rsidR="004B374B" w:rsidRPr="003F15AA">
              <w:rPr>
                <w:rStyle w:val="Lienhypertexte"/>
                <w:noProof/>
              </w:rPr>
              <w:t>D.</w:t>
            </w:r>
            <w:r w:rsidR="004B374B">
              <w:rPr>
                <w:rFonts w:eastAsiaTheme="minorEastAsia"/>
                <w:noProof/>
                <w:lang w:eastAsia="fr-FR"/>
              </w:rPr>
              <w:tab/>
            </w:r>
            <w:r w:rsidR="004B374B" w:rsidRPr="003F15AA">
              <w:rPr>
                <w:rStyle w:val="Lienhypertexte"/>
                <w:noProof/>
              </w:rPr>
              <w:t>Programme  pour jouer la musique et afficher le message grâce au mot de passe</w:t>
            </w:r>
            <w:r w:rsidR="004B374B">
              <w:rPr>
                <w:noProof/>
                <w:webHidden/>
              </w:rPr>
              <w:tab/>
            </w:r>
            <w:r w:rsidR="004B374B">
              <w:rPr>
                <w:noProof/>
                <w:webHidden/>
              </w:rPr>
              <w:fldChar w:fldCharType="begin"/>
            </w:r>
            <w:r w:rsidR="004B374B">
              <w:rPr>
                <w:noProof/>
                <w:webHidden/>
              </w:rPr>
              <w:instrText xml:space="preserve"> PAGEREF _Toc40779123 \h </w:instrText>
            </w:r>
            <w:r w:rsidR="004B374B">
              <w:rPr>
                <w:noProof/>
                <w:webHidden/>
              </w:rPr>
            </w:r>
            <w:r w:rsidR="004B374B">
              <w:rPr>
                <w:noProof/>
                <w:webHidden/>
              </w:rPr>
              <w:fldChar w:fldCharType="separate"/>
            </w:r>
            <w:r w:rsidR="004B374B">
              <w:rPr>
                <w:noProof/>
                <w:webHidden/>
              </w:rPr>
              <w:t>17</w:t>
            </w:r>
            <w:r w:rsidR="004B374B">
              <w:rPr>
                <w:noProof/>
                <w:webHidden/>
              </w:rPr>
              <w:fldChar w:fldCharType="end"/>
            </w:r>
          </w:hyperlink>
        </w:p>
        <w:p w14:paraId="15901A1A" w14:textId="0517C8D9" w:rsidR="004B374B" w:rsidRDefault="008772FF">
          <w:pPr>
            <w:pStyle w:val="TM1"/>
            <w:tabs>
              <w:tab w:val="left" w:pos="660"/>
              <w:tab w:val="right" w:leader="dot" w:pos="9736"/>
            </w:tabs>
            <w:rPr>
              <w:rFonts w:eastAsiaTheme="minorEastAsia"/>
              <w:noProof/>
              <w:lang w:eastAsia="fr-FR"/>
            </w:rPr>
          </w:pPr>
          <w:hyperlink w:anchor="_Toc40779124" w:history="1">
            <w:r w:rsidR="004B374B" w:rsidRPr="003F15AA">
              <w:rPr>
                <w:rStyle w:val="Lienhypertexte"/>
                <w:noProof/>
              </w:rPr>
              <w:t>IV.</w:t>
            </w:r>
            <w:r w:rsidR="004B374B">
              <w:rPr>
                <w:rFonts w:eastAsiaTheme="minorEastAsia"/>
                <w:noProof/>
                <w:lang w:eastAsia="fr-FR"/>
              </w:rPr>
              <w:tab/>
            </w:r>
            <w:r w:rsidR="004B374B" w:rsidRPr="003F15AA">
              <w:rPr>
                <w:rStyle w:val="Lienhypertexte"/>
                <w:noProof/>
              </w:rPr>
              <w:t>Problèmes rencontrés</w:t>
            </w:r>
            <w:r w:rsidR="004B374B">
              <w:rPr>
                <w:noProof/>
                <w:webHidden/>
              </w:rPr>
              <w:tab/>
            </w:r>
            <w:r w:rsidR="004B374B">
              <w:rPr>
                <w:noProof/>
                <w:webHidden/>
              </w:rPr>
              <w:fldChar w:fldCharType="begin"/>
            </w:r>
            <w:r w:rsidR="004B374B">
              <w:rPr>
                <w:noProof/>
                <w:webHidden/>
              </w:rPr>
              <w:instrText xml:space="preserve"> PAGEREF _Toc40779124 \h </w:instrText>
            </w:r>
            <w:r w:rsidR="004B374B">
              <w:rPr>
                <w:noProof/>
                <w:webHidden/>
              </w:rPr>
            </w:r>
            <w:r w:rsidR="004B374B">
              <w:rPr>
                <w:noProof/>
                <w:webHidden/>
              </w:rPr>
              <w:fldChar w:fldCharType="separate"/>
            </w:r>
            <w:r w:rsidR="004B374B">
              <w:rPr>
                <w:noProof/>
                <w:webHidden/>
              </w:rPr>
              <w:t>18</w:t>
            </w:r>
            <w:r w:rsidR="004B374B">
              <w:rPr>
                <w:noProof/>
                <w:webHidden/>
              </w:rPr>
              <w:fldChar w:fldCharType="end"/>
            </w:r>
          </w:hyperlink>
        </w:p>
        <w:p w14:paraId="54461D81" w14:textId="7D2EA659" w:rsidR="004B374B" w:rsidRDefault="008772FF">
          <w:pPr>
            <w:pStyle w:val="TM1"/>
            <w:tabs>
              <w:tab w:val="left" w:pos="440"/>
              <w:tab w:val="right" w:leader="dot" w:pos="9736"/>
            </w:tabs>
            <w:rPr>
              <w:rFonts w:eastAsiaTheme="minorEastAsia"/>
              <w:noProof/>
              <w:lang w:eastAsia="fr-FR"/>
            </w:rPr>
          </w:pPr>
          <w:hyperlink w:anchor="_Toc40779125" w:history="1">
            <w:r w:rsidR="004B374B" w:rsidRPr="003F15AA">
              <w:rPr>
                <w:rStyle w:val="Lienhypertexte"/>
                <w:noProof/>
              </w:rPr>
              <w:t>V.</w:t>
            </w:r>
            <w:r w:rsidR="004B374B">
              <w:rPr>
                <w:rFonts w:eastAsiaTheme="minorEastAsia"/>
                <w:noProof/>
                <w:lang w:eastAsia="fr-FR"/>
              </w:rPr>
              <w:tab/>
            </w:r>
            <w:r w:rsidR="004B374B" w:rsidRPr="003F15AA">
              <w:rPr>
                <w:rStyle w:val="Lienhypertexte"/>
                <w:noProof/>
              </w:rPr>
              <w:t>Fiches recettes</w:t>
            </w:r>
            <w:r w:rsidR="004B374B">
              <w:rPr>
                <w:noProof/>
                <w:webHidden/>
              </w:rPr>
              <w:tab/>
            </w:r>
            <w:r w:rsidR="004B374B">
              <w:rPr>
                <w:noProof/>
                <w:webHidden/>
              </w:rPr>
              <w:fldChar w:fldCharType="begin"/>
            </w:r>
            <w:r w:rsidR="004B374B">
              <w:rPr>
                <w:noProof/>
                <w:webHidden/>
              </w:rPr>
              <w:instrText xml:space="preserve"> PAGEREF _Toc40779125 \h </w:instrText>
            </w:r>
            <w:r w:rsidR="004B374B">
              <w:rPr>
                <w:noProof/>
                <w:webHidden/>
              </w:rPr>
            </w:r>
            <w:r w:rsidR="004B374B">
              <w:rPr>
                <w:noProof/>
                <w:webHidden/>
              </w:rPr>
              <w:fldChar w:fldCharType="separate"/>
            </w:r>
            <w:r w:rsidR="004B374B">
              <w:rPr>
                <w:noProof/>
                <w:webHidden/>
              </w:rPr>
              <w:t>19</w:t>
            </w:r>
            <w:r w:rsidR="004B374B">
              <w:rPr>
                <w:noProof/>
                <w:webHidden/>
              </w:rPr>
              <w:fldChar w:fldCharType="end"/>
            </w:r>
          </w:hyperlink>
        </w:p>
        <w:p w14:paraId="20E6B156" w14:textId="7322E74D" w:rsidR="004B374B" w:rsidRDefault="008772FF">
          <w:pPr>
            <w:pStyle w:val="TM2"/>
            <w:tabs>
              <w:tab w:val="left" w:pos="660"/>
              <w:tab w:val="right" w:leader="dot" w:pos="9736"/>
            </w:tabs>
            <w:rPr>
              <w:rFonts w:eastAsiaTheme="minorEastAsia"/>
              <w:noProof/>
              <w:lang w:eastAsia="fr-FR"/>
            </w:rPr>
          </w:pPr>
          <w:hyperlink w:anchor="_Toc40779126" w:history="1">
            <w:r w:rsidR="004B374B" w:rsidRPr="003F15AA">
              <w:rPr>
                <w:rStyle w:val="Lienhypertexte"/>
                <w:noProof/>
              </w:rPr>
              <w:t>A.</w:t>
            </w:r>
            <w:r w:rsidR="004B374B">
              <w:rPr>
                <w:rFonts w:eastAsiaTheme="minorEastAsia"/>
                <w:noProof/>
                <w:lang w:eastAsia="fr-FR"/>
              </w:rPr>
              <w:tab/>
            </w:r>
            <w:r w:rsidR="004B374B" w:rsidRPr="003F15AA">
              <w:rPr>
                <w:rStyle w:val="Lienhypertexte"/>
                <w:noProof/>
              </w:rPr>
              <w:t>se connecter</w:t>
            </w:r>
            <w:r w:rsidR="004B374B">
              <w:rPr>
                <w:noProof/>
                <w:webHidden/>
              </w:rPr>
              <w:tab/>
            </w:r>
            <w:r w:rsidR="004B374B">
              <w:rPr>
                <w:noProof/>
                <w:webHidden/>
              </w:rPr>
              <w:fldChar w:fldCharType="begin"/>
            </w:r>
            <w:r w:rsidR="004B374B">
              <w:rPr>
                <w:noProof/>
                <w:webHidden/>
              </w:rPr>
              <w:instrText xml:space="preserve"> PAGEREF _Toc40779126 \h </w:instrText>
            </w:r>
            <w:r w:rsidR="004B374B">
              <w:rPr>
                <w:noProof/>
                <w:webHidden/>
              </w:rPr>
            </w:r>
            <w:r w:rsidR="004B374B">
              <w:rPr>
                <w:noProof/>
                <w:webHidden/>
              </w:rPr>
              <w:fldChar w:fldCharType="separate"/>
            </w:r>
            <w:r w:rsidR="004B374B">
              <w:rPr>
                <w:noProof/>
                <w:webHidden/>
              </w:rPr>
              <w:t>19</w:t>
            </w:r>
            <w:r w:rsidR="004B374B">
              <w:rPr>
                <w:noProof/>
                <w:webHidden/>
              </w:rPr>
              <w:fldChar w:fldCharType="end"/>
            </w:r>
          </w:hyperlink>
        </w:p>
        <w:p w14:paraId="4D2DF10E" w14:textId="524132C8" w:rsidR="004B374B" w:rsidRDefault="008772FF">
          <w:pPr>
            <w:pStyle w:val="TM2"/>
            <w:tabs>
              <w:tab w:val="left" w:pos="660"/>
              <w:tab w:val="right" w:leader="dot" w:pos="9736"/>
            </w:tabs>
            <w:rPr>
              <w:rFonts w:eastAsiaTheme="minorEastAsia"/>
              <w:noProof/>
              <w:lang w:eastAsia="fr-FR"/>
            </w:rPr>
          </w:pPr>
          <w:hyperlink w:anchor="_Toc40779127" w:history="1">
            <w:r w:rsidR="004B374B" w:rsidRPr="003F15AA">
              <w:rPr>
                <w:rStyle w:val="Lienhypertexte"/>
                <w:noProof/>
              </w:rPr>
              <w:t>B.</w:t>
            </w:r>
            <w:r w:rsidR="004B374B">
              <w:rPr>
                <w:rFonts w:eastAsiaTheme="minorEastAsia"/>
                <w:noProof/>
                <w:lang w:eastAsia="fr-FR"/>
              </w:rPr>
              <w:tab/>
            </w:r>
            <w:r w:rsidR="004B374B" w:rsidRPr="003F15AA">
              <w:rPr>
                <w:rStyle w:val="Lienhypertexte"/>
                <w:noProof/>
              </w:rPr>
              <w:t>Gérer comptes superviseurs</w:t>
            </w:r>
            <w:r w:rsidR="004B374B">
              <w:rPr>
                <w:noProof/>
                <w:webHidden/>
              </w:rPr>
              <w:tab/>
            </w:r>
            <w:r w:rsidR="004B374B">
              <w:rPr>
                <w:noProof/>
                <w:webHidden/>
              </w:rPr>
              <w:fldChar w:fldCharType="begin"/>
            </w:r>
            <w:r w:rsidR="004B374B">
              <w:rPr>
                <w:noProof/>
                <w:webHidden/>
              </w:rPr>
              <w:instrText xml:space="preserve"> PAGEREF _Toc40779127 \h </w:instrText>
            </w:r>
            <w:r w:rsidR="004B374B">
              <w:rPr>
                <w:noProof/>
                <w:webHidden/>
              </w:rPr>
            </w:r>
            <w:r w:rsidR="004B374B">
              <w:rPr>
                <w:noProof/>
                <w:webHidden/>
              </w:rPr>
              <w:fldChar w:fldCharType="separate"/>
            </w:r>
            <w:r w:rsidR="004B374B">
              <w:rPr>
                <w:noProof/>
                <w:webHidden/>
              </w:rPr>
              <w:t>20</w:t>
            </w:r>
            <w:r w:rsidR="004B374B">
              <w:rPr>
                <w:noProof/>
                <w:webHidden/>
              </w:rPr>
              <w:fldChar w:fldCharType="end"/>
            </w:r>
          </w:hyperlink>
        </w:p>
        <w:p w14:paraId="7685847E" w14:textId="502AFE09" w:rsidR="004B374B" w:rsidRDefault="008772FF">
          <w:pPr>
            <w:pStyle w:val="TM2"/>
            <w:tabs>
              <w:tab w:val="left" w:pos="660"/>
              <w:tab w:val="right" w:leader="dot" w:pos="9736"/>
            </w:tabs>
            <w:rPr>
              <w:rFonts w:eastAsiaTheme="minorEastAsia"/>
              <w:noProof/>
              <w:lang w:eastAsia="fr-FR"/>
            </w:rPr>
          </w:pPr>
          <w:hyperlink w:anchor="_Toc40779128" w:history="1">
            <w:r w:rsidR="004B374B" w:rsidRPr="003F15AA">
              <w:rPr>
                <w:rStyle w:val="Lienhypertexte"/>
                <w:noProof/>
              </w:rPr>
              <w:t>C.</w:t>
            </w:r>
            <w:r w:rsidR="004B374B">
              <w:rPr>
                <w:rFonts w:eastAsiaTheme="minorEastAsia"/>
                <w:noProof/>
                <w:lang w:eastAsia="fr-FR"/>
              </w:rPr>
              <w:tab/>
            </w:r>
            <w:r w:rsidR="004B374B" w:rsidRPr="003F15AA">
              <w:rPr>
                <w:rStyle w:val="Lienhypertexte"/>
                <w:noProof/>
              </w:rPr>
              <w:t>Gérer les créneaux</w:t>
            </w:r>
            <w:r w:rsidR="004B374B">
              <w:rPr>
                <w:noProof/>
                <w:webHidden/>
              </w:rPr>
              <w:tab/>
            </w:r>
            <w:r w:rsidR="004B374B">
              <w:rPr>
                <w:noProof/>
                <w:webHidden/>
              </w:rPr>
              <w:fldChar w:fldCharType="begin"/>
            </w:r>
            <w:r w:rsidR="004B374B">
              <w:rPr>
                <w:noProof/>
                <w:webHidden/>
              </w:rPr>
              <w:instrText xml:space="preserve"> PAGEREF _Toc40779128 \h </w:instrText>
            </w:r>
            <w:r w:rsidR="004B374B">
              <w:rPr>
                <w:noProof/>
                <w:webHidden/>
              </w:rPr>
            </w:r>
            <w:r w:rsidR="004B374B">
              <w:rPr>
                <w:noProof/>
                <w:webHidden/>
              </w:rPr>
              <w:fldChar w:fldCharType="separate"/>
            </w:r>
            <w:r w:rsidR="004B374B">
              <w:rPr>
                <w:noProof/>
                <w:webHidden/>
              </w:rPr>
              <w:t>21</w:t>
            </w:r>
            <w:r w:rsidR="004B374B">
              <w:rPr>
                <w:noProof/>
                <w:webHidden/>
              </w:rPr>
              <w:fldChar w:fldCharType="end"/>
            </w:r>
          </w:hyperlink>
        </w:p>
        <w:p w14:paraId="7B38D0E1" w14:textId="403DF12E" w:rsidR="004B374B" w:rsidRDefault="008772FF">
          <w:pPr>
            <w:pStyle w:val="TM2"/>
            <w:tabs>
              <w:tab w:val="left" w:pos="660"/>
              <w:tab w:val="right" w:leader="dot" w:pos="9736"/>
            </w:tabs>
            <w:rPr>
              <w:rFonts w:eastAsiaTheme="minorEastAsia"/>
              <w:noProof/>
              <w:lang w:eastAsia="fr-FR"/>
            </w:rPr>
          </w:pPr>
          <w:hyperlink w:anchor="_Toc40779129" w:history="1">
            <w:r w:rsidR="004B374B" w:rsidRPr="003F15AA">
              <w:rPr>
                <w:rStyle w:val="Lienhypertexte"/>
                <w:noProof/>
              </w:rPr>
              <w:t>D.</w:t>
            </w:r>
            <w:r w:rsidR="004B374B">
              <w:rPr>
                <w:rFonts w:eastAsiaTheme="minorEastAsia"/>
                <w:noProof/>
                <w:lang w:eastAsia="fr-FR"/>
              </w:rPr>
              <w:tab/>
            </w:r>
            <w:r w:rsidR="004B374B" w:rsidRPr="003F15AA">
              <w:rPr>
                <w:rStyle w:val="Lienhypertexte"/>
                <w:noProof/>
              </w:rPr>
              <w:t>Réserver un créneau</w:t>
            </w:r>
            <w:r w:rsidR="004B374B">
              <w:rPr>
                <w:noProof/>
                <w:webHidden/>
              </w:rPr>
              <w:tab/>
            </w:r>
            <w:r w:rsidR="004B374B">
              <w:rPr>
                <w:noProof/>
                <w:webHidden/>
              </w:rPr>
              <w:fldChar w:fldCharType="begin"/>
            </w:r>
            <w:r w:rsidR="004B374B">
              <w:rPr>
                <w:noProof/>
                <w:webHidden/>
              </w:rPr>
              <w:instrText xml:space="preserve"> PAGEREF _Toc40779129 \h </w:instrText>
            </w:r>
            <w:r w:rsidR="004B374B">
              <w:rPr>
                <w:noProof/>
                <w:webHidden/>
              </w:rPr>
            </w:r>
            <w:r w:rsidR="004B374B">
              <w:rPr>
                <w:noProof/>
                <w:webHidden/>
              </w:rPr>
              <w:fldChar w:fldCharType="separate"/>
            </w:r>
            <w:r w:rsidR="004B374B">
              <w:rPr>
                <w:noProof/>
                <w:webHidden/>
              </w:rPr>
              <w:t>22</w:t>
            </w:r>
            <w:r w:rsidR="004B374B">
              <w:rPr>
                <w:noProof/>
                <w:webHidden/>
              </w:rPr>
              <w:fldChar w:fldCharType="end"/>
            </w:r>
          </w:hyperlink>
        </w:p>
        <w:p w14:paraId="4DB2325C" w14:textId="7AB87AE3" w:rsidR="004B374B" w:rsidRDefault="008772FF">
          <w:pPr>
            <w:pStyle w:val="TM2"/>
            <w:tabs>
              <w:tab w:val="left" w:pos="660"/>
              <w:tab w:val="right" w:leader="dot" w:pos="9736"/>
            </w:tabs>
            <w:rPr>
              <w:rFonts w:eastAsiaTheme="minorEastAsia"/>
              <w:noProof/>
              <w:lang w:eastAsia="fr-FR"/>
            </w:rPr>
          </w:pPr>
          <w:hyperlink w:anchor="_Toc40779130" w:history="1">
            <w:r w:rsidR="004B374B" w:rsidRPr="003F15AA">
              <w:rPr>
                <w:rStyle w:val="Lienhypertexte"/>
                <w:noProof/>
              </w:rPr>
              <w:t>E.</w:t>
            </w:r>
            <w:r w:rsidR="004B374B">
              <w:rPr>
                <w:rFonts w:eastAsiaTheme="minorEastAsia"/>
                <w:noProof/>
                <w:lang w:eastAsia="fr-FR"/>
              </w:rPr>
              <w:tab/>
            </w:r>
            <w:r w:rsidR="004B374B" w:rsidRPr="003F15AA">
              <w:rPr>
                <w:rStyle w:val="Lienhypertexte"/>
                <w:noProof/>
              </w:rPr>
              <w:t>Modifier ou annuler un créneau</w:t>
            </w:r>
            <w:r w:rsidR="004B374B">
              <w:rPr>
                <w:noProof/>
                <w:webHidden/>
              </w:rPr>
              <w:tab/>
            </w:r>
            <w:r w:rsidR="004B374B">
              <w:rPr>
                <w:noProof/>
                <w:webHidden/>
              </w:rPr>
              <w:fldChar w:fldCharType="begin"/>
            </w:r>
            <w:r w:rsidR="004B374B">
              <w:rPr>
                <w:noProof/>
                <w:webHidden/>
              </w:rPr>
              <w:instrText xml:space="preserve"> PAGEREF _Toc40779130 \h </w:instrText>
            </w:r>
            <w:r w:rsidR="004B374B">
              <w:rPr>
                <w:noProof/>
                <w:webHidden/>
              </w:rPr>
            </w:r>
            <w:r w:rsidR="004B374B">
              <w:rPr>
                <w:noProof/>
                <w:webHidden/>
              </w:rPr>
              <w:fldChar w:fldCharType="separate"/>
            </w:r>
            <w:r w:rsidR="004B374B">
              <w:rPr>
                <w:noProof/>
                <w:webHidden/>
              </w:rPr>
              <w:t>23</w:t>
            </w:r>
            <w:r w:rsidR="004B374B">
              <w:rPr>
                <w:noProof/>
                <w:webHidden/>
              </w:rPr>
              <w:fldChar w:fldCharType="end"/>
            </w:r>
          </w:hyperlink>
        </w:p>
        <w:p w14:paraId="4842DF8B" w14:textId="3F83207B" w:rsidR="004B374B" w:rsidRDefault="008772FF">
          <w:pPr>
            <w:pStyle w:val="TM2"/>
            <w:tabs>
              <w:tab w:val="left" w:pos="660"/>
              <w:tab w:val="right" w:leader="dot" w:pos="9736"/>
            </w:tabs>
            <w:rPr>
              <w:rFonts w:eastAsiaTheme="minorEastAsia"/>
              <w:noProof/>
              <w:lang w:eastAsia="fr-FR"/>
            </w:rPr>
          </w:pPr>
          <w:hyperlink w:anchor="_Toc40779131" w:history="1">
            <w:r w:rsidR="004B374B" w:rsidRPr="003F15AA">
              <w:rPr>
                <w:rStyle w:val="Lienhypertexte"/>
                <w:noProof/>
              </w:rPr>
              <w:t>F.</w:t>
            </w:r>
            <w:r w:rsidR="004B374B">
              <w:rPr>
                <w:rFonts w:eastAsiaTheme="minorEastAsia"/>
                <w:noProof/>
                <w:lang w:eastAsia="fr-FR"/>
              </w:rPr>
              <w:tab/>
            </w:r>
            <w:r w:rsidR="004B374B" w:rsidRPr="003F15AA">
              <w:rPr>
                <w:rStyle w:val="Lienhypertexte"/>
                <w:noProof/>
              </w:rPr>
              <w:t>Mécanisme énigme musique</w:t>
            </w:r>
            <w:r w:rsidR="004B374B">
              <w:rPr>
                <w:noProof/>
                <w:webHidden/>
              </w:rPr>
              <w:tab/>
            </w:r>
            <w:r w:rsidR="004B374B">
              <w:rPr>
                <w:noProof/>
                <w:webHidden/>
              </w:rPr>
              <w:fldChar w:fldCharType="begin"/>
            </w:r>
            <w:r w:rsidR="004B374B">
              <w:rPr>
                <w:noProof/>
                <w:webHidden/>
              </w:rPr>
              <w:instrText xml:space="preserve"> PAGEREF _Toc40779131 \h </w:instrText>
            </w:r>
            <w:r w:rsidR="004B374B">
              <w:rPr>
                <w:noProof/>
                <w:webHidden/>
              </w:rPr>
            </w:r>
            <w:r w:rsidR="004B374B">
              <w:rPr>
                <w:noProof/>
                <w:webHidden/>
              </w:rPr>
              <w:fldChar w:fldCharType="separate"/>
            </w:r>
            <w:r w:rsidR="004B374B">
              <w:rPr>
                <w:noProof/>
                <w:webHidden/>
              </w:rPr>
              <w:t>24</w:t>
            </w:r>
            <w:r w:rsidR="004B374B">
              <w:rPr>
                <w:noProof/>
                <w:webHidden/>
              </w:rPr>
              <w:fldChar w:fldCharType="end"/>
            </w:r>
          </w:hyperlink>
        </w:p>
        <w:p w14:paraId="4886B575" w14:textId="7B4C19D0" w:rsidR="004B374B" w:rsidRDefault="008772FF">
          <w:pPr>
            <w:pStyle w:val="TM1"/>
            <w:tabs>
              <w:tab w:val="left" w:pos="660"/>
              <w:tab w:val="right" w:leader="dot" w:pos="9736"/>
            </w:tabs>
            <w:rPr>
              <w:rFonts w:eastAsiaTheme="minorEastAsia"/>
              <w:noProof/>
              <w:lang w:eastAsia="fr-FR"/>
            </w:rPr>
          </w:pPr>
          <w:hyperlink w:anchor="_Toc40779132" w:history="1">
            <w:r w:rsidR="004B374B" w:rsidRPr="003F15AA">
              <w:rPr>
                <w:rStyle w:val="Lienhypertexte"/>
                <w:noProof/>
              </w:rPr>
              <w:t>VI.</w:t>
            </w:r>
            <w:r w:rsidR="004B374B">
              <w:rPr>
                <w:rFonts w:eastAsiaTheme="minorEastAsia"/>
                <w:noProof/>
                <w:lang w:eastAsia="fr-FR"/>
              </w:rPr>
              <w:tab/>
            </w:r>
            <w:r w:rsidR="004B374B" w:rsidRPr="003F15AA">
              <w:rPr>
                <w:rStyle w:val="Lienhypertexte"/>
                <w:noProof/>
              </w:rPr>
              <w:t>Conclusion</w:t>
            </w:r>
            <w:r w:rsidR="004B374B">
              <w:rPr>
                <w:noProof/>
                <w:webHidden/>
              </w:rPr>
              <w:tab/>
            </w:r>
            <w:r w:rsidR="004B374B">
              <w:rPr>
                <w:noProof/>
                <w:webHidden/>
              </w:rPr>
              <w:fldChar w:fldCharType="begin"/>
            </w:r>
            <w:r w:rsidR="004B374B">
              <w:rPr>
                <w:noProof/>
                <w:webHidden/>
              </w:rPr>
              <w:instrText xml:space="preserve"> PAGEREF _Toc40779132 \h </w:instrText>
            </w:r>
            <w:r w:rsidR="004B374B">
              <w:rPr>
                <w:noProof/>
                <w:webHidden/>
              </w:rPr>
            </w:r>
            <w:r w:rsidR="004B374B">
              <w:rPr>
                <w:noProof/>
                <w:webHidden/>
              </w:rPr>
              <w:fldChar w:fldCharType="separate"/>
            </w:r>
            <w:r w:rsidR="004B374B">
              <w:rPr>
                <w:noProof/>
                <w:webHidden/>
              </w:rPr>
              <w:t>25</w:t>
            </w:r>
            <w:r w:rsidR="004B374B">
              <w:rPr>
                <w:noProof/>
                <w:webHidden/>
              </w:rPr>
              <w:fldChar w:fldCharType="end"/>
            </w:r>
          </w:hyperlink>
        </w:p>
        <w:p w14:paraId="72EC1ACC" w14:textId="16C3BCA1" w:rsidR="004B374B" w:rsidRDefault="008772FF">
          <w:pPr>
            <w:pStyle w:val="TM2"/>
            <w:tabs>
              <w:tab w:val="left" w:pos="660"/>
              <w:tab w:val="right" w:leader="dot" w:pos="9736"/>
            </w:tabs>
            <w:rPr>
              <w:rFonts w:eastAsiaTheme="minorEastAsia"/>
              <w:noProof/>
              <w:lang w:eastAsia="fr-FR"/>
            </w:rPr>
          </w:pPr>
          <w:hyperlink w:anchor="_Toc40779133" w:history="1">
            <w:r w:rsidR="004B374B" w:rsidRPr="003F15AA">
              <w:rPr>
                <w:rStyle w:val="Lienhypertexte"/>
                <w:noProof/>
              </w:rPr>
              <w:t>A.</w:t>
            </w:r>
            <w:r w:rsidR="004B374B">
              <w:rPr>
                <w:rFonts w:eastAsiaTheme="minorEastAsia"/>
                <w:noProof/>
                <w:lang w:eastAsia="fr-FR"/>
              </w:rPr>
              <w:tab/>
            </w:r>
            <w:r w:rsidR="004B374B" w:rsidRPr="003F15AA">
              <w:rPr>
                <w:rStyle w:val="Lienhypertexte"/>
                <w:noProof/>
              </w:rPr>
              <w:t>Communication de groupe</w:t>
            </w:r>
            <w:r w:rsidR="004B374B">
              <w:rPr>
                <w:noProof/>
                <w:webHidden/>
              </w:rPr>
              <w:tab/>
            </w:r>
            <w:r w:rsidR="004B374B">
              <w:rPr>
                <w:noProof/>
                <w:webHidden/>
              </w:rPr>
              <w:fldChar w:fldCharType="begin"/>
            </w:r>
            <w:r w:rsidR="004B374B">
              <w:rPr>
                <w:noProof/>
                <w:webHidden/>
              </w:rPr>
              <w:instrText xml:space="preserve"> PAGEREF _Toc40779133 \h </w:instrText>
            </w:r>
            <w:r w:rsidR="004B374B">
              <w:rPr>
                <w:noProof/>
                <w:webHidden/>
              </w:rPr>
            </w:r>
            <w:r w:rsidR="004B374B">
              <w:rPr>
                <w:noProof/>
                <w:webHidden/>
              </w:rPr>
              <w:fldChar w:fldCharType="separate"/>
            </w:r>
            <w:r w:rsidR="004B374B">
              <w:rPr>
                <w:noProof/>
                <w:webHidden/>
              </w:rPr>
              <w:t>25</w:t>
            </w:r>
            <w:r w:rsidR="004B374B">
              <w:rPr>
                <w:noProof/>
                <w:webHidden/>
              </w:rPr>
              <w:fldChar w:fldCharType="end"/>
            </w:r>
          </w:hyperlink>
        </w:p>
        <w:p w14:paraId="66CD0762" w14:textId="592964ED" w:rsidR="004B374B" w:rsidRDefault="008772FF">
          <w:pPr>
            <w:pStyle w:val="TM2"/>
            <w:tabs>
              <w:tab w:val="left" w:pos="660"/>
              <w:tab w:val="right" w:leader="dot" w:pos="9736"/>
            </w:tabs>
            <w:rPr>
              <w:rFonts w:eastAsiaTheme="minorEastAsia"/>
              <w:noProof/>
              <w:lang w:eastAsia="fr-FR"/>
            </w:rPr>
          </w:pPr>
          <w:hyperlink w:anchor="_Toc40779134" w:history="1">
            <w:r w:rsidR="004B374B" w:rsidRPr="003F15AA">
              <w:rPr>
                <w:rStyle w:val="Lienhypertexte"/>
                <w:noProof/>
              </w:rPr>
              <w:t>B.</w:t>
            </w:r>
            <w:r w:rsidR="004B374B">
              <w:rPr>
                <w:rFonts w:eastAsiaTheme="minorEastAsia"/>
                <w:noProof/>
                <w:lang w:eastAsia="fr-FR"/>
              </w:rPr>
              <w:tab/>
            </w:r>
            <w:r w:rsidR="004B374B" w:rsidRPr="003F15AA">
              <w:rPr>
                <w:rStyle w:val="Lienhypertexte"/>
                <w:noProof/>
              </w:rPr>
              <w:t>Connaissances apportées</w:t>
            </w:r>
            <w:r w:rsidR="004B374B">
              <w:rPr>
                <w:noProof/>
                <w:webHidden/>
              </w:rPr>
              <w:tab/>
            </w:r>
            <w:r w:rsidR="004B374B">
              <w:rPr>
                <w:noProof/>
                <w:webHidden/>
              </w:rPr>
              <w:fldChar w:fldCharType="begin"/>
            </w:r>
            <w:r w:rsidR="004B374B">
              <w:rPr>
                <w:noProof/>
                <w:webHidden/>
              </w:rPr>
              <w:instrText xml:space="preserve"> PAGEREF _Toc40779134 \h </w:instrText>
            </w:r>
            <w:r w:rsidR="004B374B">
              <w:rPr>
                <w:noProof/>
                <w:webHidden/>
              </w:rPr>
            </w:r>
            <w:r w:rsidR="004B374B">
              <w:rPr>
                <w:noProof/>
                <w:webHidden/>
              </w:rPr>
              <w:fldChar w:fldCharType="separate"/>
            </w:r>
            <w:r w:rsidR="004B374B">
              <w:rPr>
                <w:noProof/>
                <w:webHidden/>
              </w:rPr>
              <w:t>25</w:t>
            </w:r>
            <w:r w:rsidR="004B374B">
              <w:rPr>
                <w:noProof/>
                <w:webHidden/>
              </w:rPr>
              <w:fldChar w:fldCharType="end"/>
            </w:r>
          </w:hyperlink>
        </w:p>
        <w:p w14:paraId="62A11D6E" w14:textId="320A924D" w:rsidR="004B374B" w:rsidRDefault="008772FF">
          <w:pPr>
            <w:pStyle w:val="TM2"/>
            <w:tabs>
              <w:tab w:val="left" w:pos="660"/>
              <w:tab w:val="right" w:leader="dot" w:pos="9736"/>
            </w:tabs>
            <w:rPr>
              <w:rFonts w:eastAsiaTheme="minorEastAsia"/>
              <w:noProof/>
              <w:lang w:eastAsia="fr-FR"/>
            </w:rPr>
          </w:pPr>
          <w:hyperlink w:anchor="_Toc40779135" w:history="1">
            <w:r w:rsidR="004B374B" w:rsidRPr="003F15AA">
              <w:rPr>
                <w:rStyle w:val="Lienhypertexte"/>
                <w:noProof/>
              </w:rPr>
              <w:t>C.</w:t>
            </w:r>
            <w:r w:rsidR="004B374B">
              <w:rPr>
                <w:rFonts w:eastAsiaTheme="minorEastAsia"/>
                <w:noProof/>
                <w:lang w:eastAsia="fr-FR"/>
              </w:rPr>
              <w:tab/>
            </w:r>
            <w:r w:rsidR="004B374B" w:rsidRPr="003F15AA">
              <w:rPr>
                <w:rStyle w:val="Lienhypertexte"/>
                <w:noProof/>
              </w:rPr>
              <w:t>Ce qu’il me reste à faire</w:t>
            </w:r>
            <w:r w:rsidR="004B374B">
              <w:rPr>
                <w:noProof/>
                <w:webHidden/>
              </w:rPr>
              <w:tab/>
            </w:r>
            <w:r w:rsidR="004B374B">
              <w:rPr>
                <w:noProof/>
                <w:webHidden/>
              </w:rPr>
              <w:fldChar w:fldCharType="begin"/>
            </w:r>
            <w:r w:rsidR="004B374B">
              <w:rPr>
                <w:noProof/>
                <w:webHidden/>
              </w:rPr>
              <w:instrText xml:space="preserve"> PAGEREF _Toc40779135 \h </w:instrText>
            </w:r>
            <w:r w:rsidR="004B374B">
              <w:rPr>
                <w:noProof/>
                <w:webHidden/>
              </w:rPr>
            </w:r>
            <w:r w:rsidR="004B374B">
              <w:rPr>
                <w:noProof/>
                <w:webHidden/>
              </w:rPr>
              <w:fldChar w:fldCharType="separate"/>
            </w:r>
            <w:r w:rsidR="004B374B">
              <w:rPr>
                <w:noProof/>
                <w:webHidden/>
              </w:rPr>
              <w:t>25</w:t>
            </w:r>
            <w:r w:rsidR="004B374B">
              <w:rPr>
                <w:noProof/>
                <w:webHidden/>
              </w:rPr>
              <w:fldChar w:fldCharType="end"/>
            </w:r>
          </w:hyperlink>
        </w:p>
        <w:p w14:paraId="59F2F534" w14:textId="5F5BCE89" w:rsidR="004B374B" w:rsidRDefault="008772FF">
          <w:pPr>
            <w:pStyle w:val="TM2"/>
            <w:tabs>
              <w:tab w:val="left" w:pos="660"/>
              <w:tab w:val="right" w:leader="dot" w:pos="9736"/>
            </w:tabs>
            <w:rPr>
              <w:rFonts w:eastAsiaTheme="minorEastAsia"/>
              <w:noProof/>
              <w:lang w:eastAsia="fr-FR"/>
            </w:rPr>
          </w:pPr>
          <w:hyperlink w:anchor="_Toc40779136" w:history="1">
            <w:r w:rsidR="004B374B" w:rsidRPr="003F15AA">
              <w:rPr>
                <w:rStyle w:val="Lienhypertexte"/>
                <w:noProof/>
              </w:rPr>
              <w:t>D.</w:t>
            </w:r>
            <w:r w:rsidR="004B374B">
              <w:rPr>
                <w:rFonts w:eastAsiaTheme="minorEastAsia"/>
                <w:noProof/>
                <w:lang w:eastAsia="fr-FR"/>
              </w:rPr>
              <w:tab/>
            </w:r>
            <w:r w:rsidR="004B374B" w:rsidRPr="003F15AA">
              <w:rPr>
                <w:rStyle w:val="Lienhypertexte"/>
                <w:noProof/>
              </w:rPr>
              <w:t>Poursuite d’étude</w:t>
            </w:r>
            <w:r w:rsidR="004B374B">
              <w:rPr>
                <w:noProof/>
                <w:webHidden/>
              </w:rPr>
              <w:tab/>
            </w:r>
            <w:r w:rsidR="004B374B">
              <w:rPr>
                <w:noProof/>
                <w:webHidden/>
              </w:rPr>
              <w:fldChar w:fldCharType="begin"/>
            </w:r>
            <w:r w:rsidR="004B374B">
              <w:rPr>
                <w:noProof/>
                <w:webHidden/>
              </w:rPr>
              <w:instrText xml:space="preserve"> PAGEREF _Toc40779136 \h </w:instrText>
            </w:r>
            <w:r w:rsidR="004B374B">
              <w:rPr>
                <w:noProof/>
                <w:webHidden/>
              </w:rPr>
            </w:r>
            <w:r w:rsidR="004B374B">
              <w:rPr>
                <w:noProof/>
                <w:webHidden/>
              </w:rPr>
              <w:fldChar w:fldCharType="separate"/>
            </w:r>
            <w:r w:rsidR="004B374B">
              <w:rPr>
                <w:noProof/>
                <w:webHidden/>
              </w:rPr>
              <w:t>25</w:t>
            </w:r>
            <w:r w:rsidR="004B374B">
              <w:rPr>
                <w:noProof/>
                <w:webHidden/>
              </w:rPr>
              <w:fldChar w:fldCharType="end"/>
            </w:r>
          </w:hyperlink>
        </w:p>
        <w:p w14:paraId="193F65D4" w14:textId="58B5A97A" w:rsidR="00542DCF" w:rsidRDefault="00E076A7" w:rsidP="00B4716C">
          <w:pPr>
            <w:tabs>
              <w:tab w:val="left" w:pos="2730"/>
            </w:tabs>
          </w:pPr>
          <w:r>
            <w:rPr>
              <w:b/>
              <w:bCs/>
            </w:rPr>
            <w:fldChar w:fldCharType="end"/>
          </w:r>
        </w:p>
      </w:sdtContent>
    </w:sdt>
    <w:p w14:paraId="5754AE43" w14:textId="56A041BD" w:rsidR="00542DCF" w:rsidRDefault="00542DCF" w:rsidP="004C153A">
      <w:pPr>
        <w:pStyle w:val="Titre1"/>
      </w:pPr>
      <w:bookmarkStart w:id="0" w:name="_Toc40779109"/>
      <w:r>
        <w:lastRenderedPageBreak/>
        <w:t>Introduction</w:t>
      </w:r>
      <w:bookmarkEnd w:id="0"/>
    </w:p>
    <w:p w14:paraId="66AE165B" w14:textId="77777777" w:rsidR="00542DCF" w:rsidRPr="00D96855" w:rsidRDefault="00542DCF" w:rsidP="00542DCF">
      <w:pPr>
        <w:rPr>
          <w:sz w:val="24"/>
          <w:szCs w:val="24"/>
        </w:rPr>
      </w:pPr>
    </w:p>
    <w:p w14:paraId="3F9C8EFB" w14:textId="141B78B1" w:rsidR="00542DCF" w:rsidRDefault="00B85E8B" w:rsidP="00947153">
      <w:pPr>
        <w:pStyle w:val="Titre2"/>
      </w:pPr>
      <w:bookmarkStart w:id="1" w:name="_Toc40779110"/>
      <w:r>
        <w:t>C</w:t>
      </w:r>
      <w:r w:rsidR="00542DCF" w:rsidRPr="00D96855">
        <w:t>ahier des charges</w:t>
      </w:r>
      <w:bookmarkEnd w:id="1"/>
      <w:r w:rsidR="00542DCF" w:rsidRPr="00D96855">
        <w:t xml:space="preserve"> </w:t>
      </w:r>
    </w:p>
    <w:p w14:paraId="5775A0A2" w14:textId="77777777" w:rsidR="00AE7D32" w:rsidRPr="00D96855" w:rsidRDefault="00AE7D32" w:rsidP="00542DCF">
      <w:pPr>
        <w:rPr>
          <w:b/>
          <w:bCs/>
          <w:sz w:val="28"/>
          <w:szCs w:val="28"/>
        </w:rPr>
      </w:pPr>
    </w:p>
    <w:p w14:paraId="61BA9952" w14:textId="53B291AB" w:rsidR="004C153A" w:rsidRPr="00B85E8B" w:rsidRDefault="00B85E8B" w:rsidP="004C153A">
      <w:pPr>
        <w:rPr>
          <w:sz w:val="24"/>
          <w:szCs w:val="24"/>
        </w:rPr>
      </w:pPr>
      <w:r w:rsidRPr="00B85E8B">
        <w:rPr>
          <w:sz w:val="24"/>
          <w:szCs w:val="24"/>
        </w:rPr>
        <w:t xml:space="preserve">L’association du Téléthon de la ville de Saint Colomban organise, depuis trois ans, de petits Escape Game éphémères. Ceux-ci durent environ 15 minutes et ne sont proposés que le temps du week-end du téléthon. Devant l’engouement des visiteurs, l’association envisage de proposer en décembre 2020 un Escape Game de plus grande envergure. Le jeu aura une durée d’une heure et sera disponible pendant deux mois. </w:t>
      </w:r>
    </w:p>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600F51F3" w14:textId="1F2F8681" w:rsidR="00542DCF" w:rsidRPr="003B0045" w:rsidRDefault="00542DCF" w:rsidP="00542DCF">
      <w:pPr>
        <w:pStyle w:val="Paragraphedeliste"/>
        <w:numPr>
          <w:ilvl w:val="0"/>
          <w:numId w:val="3"/>
        </w:numPr>
        <w:rPr>
          <w:b/>
          <w:bCs/>
          <w:sz w:val="24"/>
          <w:szCs w:val="24"/>
        </w:rPr>
      </w:pPr>
      <w:r w:rsidRPr="008C1B3D">
        <w:rPr>
          <w:b/>
          <w:bCs/>
          <w:sz w:val="24"/>
          <w:szCs w:val="24"/>
        </w:rPr>
        <w:t>Le Mécanisme énigme musique</w:t>
      </w:r>
    </w:p>
    <w:p w14:paraId="46C7B516" w14:textId="048B28B0" w:rsidR="00542DCF" w:rsidRPr="00B85E8B" w:rsidRDefault="00542DCF" w:rsidP="00542DCF">
      <w:r w:rsidRPr="00B85E8B">
        <w:rPr>
          <w:b/>
          <w:bCs/>
          <w:sz w:val="24"/>
          <w:szCs w:val="24"/>
        </w:rPr>
        <w:t>L’application de réservation</w:t>
      </w:r>
      <w:r w:rsidRPr="00B85E8B">
        <w:rPr>
          <w:sz w:val="24"/>
          <w:szCs w:val="24"/>
        </w:rPr>
        <w:t xml:space="preserve"> consiste à créer une application web  permettant aux membres de l’association de pouvoir paramétrer les jours et heures d’ouverture. </w:t>
      </w:r>
      <w:r w:rsidR="00B85E8B">
        <w:rPr>
          <w:sz w:val="24"/>
          <w:szCs w:val="24"/>
        </w:rPr>
        <w:t>L</w:t>
      </w:r>
      <w:r w:rsidR="00B85E8B" w:rsidRPr="00B85E8B">
        <w:rPr>
          <w:sz w:val="24"/>
          <w:szCs w:val="24"/>
        </w:rPr>
        <w:t>’administrateur devra pouvoir gérer les comptes des membres de l’association</w:t>
      </w:r>
      <w:r w:rsidR="00B85E8B">
        <w:rPr>
          <w:sz w:val="24"/>
          <w:szCs w:val="24"/>
        </w:rPr>
        <w:t xml:space="preserve"> et l</w:t>
      </w:r>
      <w:r w:rsidRPr="00B85E8B">
        <w:rPr>
          <w:sz w:val="24"/>
          <w:szCs w:val="24"/>
        </w:rPr>
        <w:t>es visiteurs pourront réserver un créneau.</w:t>
      </w:r>
      <w:r w:rsidR="00B85E8B" w:rsidRPr="00B85E8B">
        <w:rPr>
          <w:sz w:val="24"/>
          <w:szCs w:val="24"/>
        </w:rPr>
        <w:t xml:space="preserve"> Lors de la validation d’une réservation, le joueur est invité à se présenter quinze minutes avant l’heure de début du créneau. </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3C7A7288" w14:textId="5B2B182C" w:rsidR="00542DCF" w:rsidRPr="00090EED" w:rsidRDefault="00542DCF" w:rsidP="00090EED">
      <w:pPr>
        <w:pStyle w:val="Paragraphedeliste"/>
        <w:numPr>
          <w:ilvl w:val="0"/>
          <w:numId w:val="4"/>
        </w:numPr>
        <w:rPr>
          <w:sz w:val="24"/>
          <w:szCs w:val="24"/>
        </w:rPr>
      </w:pPr>
      <w:r w:rsidRPr="008C1B3D">
        <w:rPr>
          <w:sz w:val="24"/>
          <w:szCs w:val="24"/>
        </w:rPr>
        <w:t>Créer la base de données</w:t>
      </w:r>
    </w:p>
    <w:p w14:paraId="40889164" w14:textId="42EEC491" w:rsidR="00542DCF" w:rsidRDefault="00542DCF" w:rsidP="00542DCF">
      <w:pPr>
        <w:rPr>
          <w:sz w:val="24"/>
          <w:szCs w:val="24"/>
        </w:rPr>
      </w:pPr>
      <w:r w:rsidRPr="008C1B3D">
        <w:rPr>
          <w:b/>
          <w:bCs/>
          <w:sz w:val="24"/>
          <w:szCs w:val="24"/>
        </w:rPr>
        <w:t>Le mécanisme énigme musique</w:t>
      </w:r>
      <w:r>
        <w:rPr>
          <w:sz w:val="24"/>
          <w:szCs w:val="24"/>
        </w:rPr>
        <w:t xml:space="preserve"> consiste à créer une application Arduino qui</w:t>
      </w:r>
      <w:r w:rsidRPr="008C1B3D">
        <w:rPr>
          <w:sz w:val="24"/>
          <w:szCs w:val="24"/>
        </w:rPr>
        <w:t xml:space="preserve"> </w:t>
      </w:r>
      <w:r w:rsidR="00947153">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BCABC0D" w14:textId="66270C22" w:rsidR="00542DCF" w:rsidRDefault="00542DCF" w:rsidP="009E131E">
      <w:pPr>
        <w:pStyle w:val="Paragraphedeliste"/>
        <w:numPr>
          <w:ilvl w:val="0"/>
          <w:numId w:val="5"/>
        </w:numPr>
        <w:rPr>
          <w:sz w:val="24"/>
          <w:szCs w:val="24"/>
        </w:rPr>
      </w:pPr>
      <w:r w:rsidRPr="008C1B3D">
        <w:rPr>
          <w:sz w:val="24"/>
          <w:szCs w:val="24"/>
        </w:rPr>
        <w:t>Jouer la musique</w:t>
      </w:r>
    </w:p>
    <w:p w14:paraId="03095144" w14:textId="69A49A10" w:rsidR="00FB1D47" w:rsidRDefault="00FB1D47" w:rsidP="00FB1D47">
      <w:pPr>
        <w:pStyle w:val="Paragraphedeliste"/>
        <w:rPr>
          <w:sz w:val="24"/>
          <w:szCs w:val="24"/>
        </w:rPr>
      </w:pPr>
    </w:p>
    <w:p w14:paraId="6AB74581" w14:textId="13F26312" w:rsidR="00B85E8B" w:rsidRDefault="00B85E8B" w:rsidP="00FB1D47">
      <w:pPr>
        <w:pStyle w:val="Paragraphedeliste"/>
        <w:rPr>
          <w:sz w:val="24"/>
          <w:szCs w:val="24"/>
        </w:rPr>
      </w:pPr>
    </w:p>
    <w:p w14:paraId="54CF7105" w14:textId="49C8D2D1" w:rsidR="00B85E8B" w:rsidRDefault="00B85E8B" w:rsidP="00FB1D47">
      <w:pPr>
        <w:pStyle w:val="Paragraphedeliste"/>
        <w:rPr>
          <w:sz w:val="24"/>
          <w:szCs w:val="24"/>
        </w:rPr>
      </w:pPr>
    </w:p>
    <w:p w14:paraId="384C7A7D" w14:textId="7A7161A2" w:rsidR="00B85E8B" w:rsidRDefault="00B85E8B" w:rsidP="00FB1D47">
      <w:pPr>
        <w:pStyle w:val="Paragraphedeliste"/>
        <w:rPr>
          <w:sz w:val="24"/>
          <w:szCs w:val="24"/>
        </w:rPr>
      </w:pPr>
    </w:p>
    <w:p w14:paraId="6ABB7E35" w14:textId="77777777" w:rsidR="00B85E8B" w:rsidRPr="00FB1D47" w:rsidRDefault="00B85E8B" w:rsidP="00FB1D47">
      <w:pPr>
        <w:pStyle w:val="Paragraphedeliste"/>
        <w:rPr>
          <w:sz w:val="24"/>
          <w:szCs w:val="24"/>
        </w:rPr>
      </w:pPr>
    </w:p>
    <w:p w14:paraId="61E43F17" w14:textId="54F66ED7" w:rsidR="00542DCF" w:rsidRPr="004C153A" w:rsidRDefault="00542DCF" w:rsidP="004C153A">
      <w:pPr>
        <w:pStyle w:val="Titre2"/>
      </w:pPr>
      <w:bookmarkStart w:id="2" w:name="_Toc40779111"/>
      <w:r w:rsidRPr="004C153A">
        <w:lastRenderedPageBreak/>
        <w:t>Langages et matériels</w:t>
      </w:r>
      <w:bookmarkEnd w:id="2"/>
      <w:r w:rsidR="00E50445" w:rsidRPr="004C153A">
        <w:t xml:space="preserve"> </w:t>
      </w:r>
    </w:p>
    <w:p w14:paraId="4C2731C2" w14:textId="057B7B7C" w:rsidR="00AE7D32" w:rsidRDefault="00AE7D32" w:rsidP="00542DCF">
      <w:pPr>
        <w:rPr>
          <w:sz w:val="28"/>
          <w:szCs w:val="28"/>
        </w:rPr>
      </w:pPr>
    </w:p>
    <w:p w14:paraId="0C5541EE" w14:textId="00E8C873" w:rsidR="00542DCF" w:rsidRPr="00B41ED6" w:rsidRDefault="00542DCF" w:rsidP="00542DCF">
      <w:pPr>
        <w:rPr>
          <w:sz w:val="24"/>
          <w:szCs w:val="24"/>
          <w:u w:val="single"/>
        </w:rPr>
      </w:pPr>
      <w:r w:rsidRPr="00B41ED6">
        <w:rPr>
          <w:sz w:val="24"/>
          <w:szCs w:val="24"/>
          <w:u w:val="single"/>
        </w:rPr>
        <w:t xml:space="preserve">Application de réservation : </w:t>
      </w:r>
    </w:p>
    <w:p w14:paraId="499FEDCC" w14:textId="2AF630AE"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05D16120">
            <wp:simplePos x="0" y="0"/>
            <wp:positionH relativeFrom="margin">
              <wp:align>left</wp:align>
            </wp:positionH>
            <wp:positionV relativeFrom="paragraph">
              <wp:posOffset>27473</wp:posOffset>
            </wp:positionV>
            <wp:extent cx="5476875" cy="3162300"/>
            <wp:effectExtent l="0" t="0" r="9525" b="0"/>
            <wp:wrapTight wrapText="bothSides">
              <wp:wrapPolygon edited="0">
                <wp:start x="0" y="3383"/>
                <wp:lineTo x="0" y="18217"/>
                <wp:lineTo x="21562" y="18217"/>
                <wp:lineTo x="21562" y="3383"/>
                <wp:lineTo x="0" y="3383"/>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p>
    <w:p w14:paraId="17728A45" w14:textId="7E870798" w:rsidR="00542DCF" w:rsidRPr="001F5B2E" w:rsidRDefault="00542DCF" w:rsidP="00542DCF">
      <w:pPr>
        <w:rPr>
          <w:sz w:val="28"/>
          <w:szCs w:val="28"/>
        </w:rPr>
      </w:pPr>
    </w:p>
    <w:p w14:paraId="202F46C5" w14:textId="16F1CF85"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3C348089">
            <wp:simplePos x="0" y="0"/>
            <wp:positionH relativeFrom="margin">
              <wp:align>left</wp:align>
            </wp:positionH>
            <wp:positionV relativeFrom="paragraph">
              <wp:posOffset>323215</wp:posOffset>
            </wp:positionV>
            <wp:extent cx="379095" cy="395605"/>
            <wp:effectExtent l="0" t="0" r="1905" b="4445"/>
            <wp:wrapTight wrapText="bothSides">
              <wp:wrapPolygon edited="0">
                <wp:start x="0" y="0"/>
                <wp:lineTo x="0" y="20803"/>
                <wp:lineTo x="20623" y="20803"/>
                <wp:lineTo x="20623"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456" r="31002"/>
                    <a:stretch/>
                  </pic:blipFill>
                  <pic:spPr bwMode="auto">
                    <a:xfrm>
                      <a:off x="0" y="0"/>
                      <a:ext cx="379095"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76395BBF" w:rsidR="00542DCF" w:rsidRDefault="00B41ED6" w:rsidP="00542DCF">
      <w:pPr>
        <w:rPr>
          <w:sz w:val="28"/>
          <w:szCs w:val="28"/>
        </w:rPr>
      </w:pPr>
      <w:r w:rsidRPr="00B41ED6">
        <w:rPr>
          <w:noProof/>
        </w:rPr>
        <w:drawing>
          <wp:anchor distT="0" distB="0" distL="114300" distR="114300" simplePos="0" relativeHeight="251741184" behindDoc="1" locked="0" layoutInCell="1" allowOverlap="1" wp14:anchorId="7749517C" wp14:editId="000E23BD">
            <wp:simplePos x="0" y="0"/>
            <wp:positionH relativeFrom="column">
              <wp:posOffset>2828290</wp:posOffset>
            </wp:positionH>
            <wp:positionV relativeFrom="paragraph">
              <wp:posOffset>5715</wp:posOffset>
            </wp:positionV>
            <wp:extent cx="429895" cy="376555"/>
            <wp:effectExtent l="0" t="0" r="8255" b="4445"/>
            <wp:wrapTight wrapText="bothSides">
              <wp:wrapPolygon edited="0">
                <wp:start x="0" y="0"/>
                <wp:lineTo x="0" y="20762"/>
                <wp:lineTo x="21058" y="20762"/>
                <wp:lineTo x="21058"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895" cy="376555"/>
                    </a:xfrm>
                    <a:prstGeom prst="rect">
                      <a:avLst/>
                    </a:prstGeom>
                  </pic:spPr>
                </pic:pic>
              </a:graphicData>
            </a:graphic>
            <wp14:sizeRelH relativeFrom="margin">
              <wp14:pctWidth>0</wp14:pctWidth>
            </wp14:sizeRelH>
            <wp14:sizeRelV relativeFrom="margin">
              <wp14:pctHeight>0</wp14:pctHeight>
            </wp14:sizeRelV>
          </wp:anchor>
        </w:drawing>
      </w:r>
    </w:p>
    <w:p w14:paraId="25BAEABF" w14:textId="7C18E7B8" w:rsidR="00542DCF" w:rsidRDefault="00471530" w:rsidP="00542DCF">
      <w:pPr>
        <w:rPr>
          <w:sz w:val="28"/>
          <w:szCs w:val="28"/>
        </w:rPr>
      </w:pPr>
      <w:r w:rsidRPr="00E50445">
        <w:rPr>
          <w:noProof/>
        </w:rPr>
        <w:drawing>
          <wp:anchor distT="0" distB="0" distL="114300" distR="114300" simplePos="0" relativeHeight="251682816" behindDoc="1" locked="0" layoutInCell="1" allowOverlap="1" wp14:anchorId="1351CA83" wp14:editId="419DA406">
            <wp:simplePos x="0" y="0"/>
            <wp:positionH relativeFrom="margin">
              <wp:align>left</wp:align>
            </wp:positionH>
            <wp:positionV relativeFrom="paragraph">
              <wp:posOffset>82011</wp:posOffset>
            </wp:positionV>
            <wp:extent cx="379095" cy="392430"/>
            <wp:effectExtent l="0" t="0" r="1905" b="7620"/>
            <wp:wrapTight wrapText="bothSides">
              <wp:wrapPolygon edited="0">
                <wp:start x="0" y="0"/>
                <wp:lineTo x="0" y="20971"/>
                <wp:lineTo x="20623" y="20971"/>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7880" t="12827" r="26960" b="19519"/>
                    <a:stretch/>
                  </pic:blipFill>
                  <pic:spPr bwMode="auto">
                    <a:xfrm>
                      <a:off x="0" y="0"/>
                      <a:ext cx="380700" cy="3940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ED6" w:rsidRPr="00B41ED6">
        <w:rPr>
          <w:noProof/>
        </w:rPr>
        <w:drawing>
          <wp:anchor distT="0" distB="0" distL="114300" distR="114300" simplePos="0" relativeHeight="251742208" behindDoc="1" locked="0" layoutInCell="1" allowOverlap="1" wp14:anchorId="0DA4F2B7" wp14:editId="63DDA6CA">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p>
    <w:p w14:paraId="0ECC5949" w14:textId="06FFE1D4" w:rsidR="00542DCF" w:rsidRDefault="00471530" w:rsidP="00542DCF">
      <w:pPr>
        <w:rPr>
          <w:sz w:val="28"/>
          <w:szCs w:val="28"/>
        </w:rPr>
      </w:pPr>
      <w:r w:rsidRPr="00E50445">
        <w:rPr>
          <w:noProof/>
        </w:rPr>
        <w:drawing>
          <wp:anchor distT="0" distB="0" distL="114300" distR="114300" simplePos="0" relativeHeight="251684864" behindDoc="1" locked="0" layoutInCell="1" allowOverlap="1" wp14:anchorId="76F66B1D" wp14:editId="00BF12C2">
            <wp:simplePos x="0" y="0"/>
            <wp:positionH relativeFrom="margin">
              <wp:align>left</wp:align>
            </wp:positionH>
            <wp:positionV relativeFrom="paragraph">
              <wp:posOffset>169282</wp:posOffset>
            </wp:positionV>
            <wp:extent cx="379095" cy="370840"/>
            <wp:effectExtent l="0" t="0" r="1905" b="0"/>
            <wp:wrapTight wrapText="bothSides">
              <wp:wrapPolygon edited="0">
                <wp:start x="0" y="0"/>
                <wp:lineTo x="0" y="19973"/>
                <wp:lineTo x="20623" y="19973"/>
                <wp:lineTo x="2062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095" cy="370840"/>
                    </a:xfrm>
                    <a:prstGeom prst="rect">
                      <a:avLst/>
                    </a:prstGeom>
                  </pic:spPr>
                </pic:pic>
              </a:graphicData>
            </a:graphic>
            <wp14:sizeRelH relativeFrom="margin">
              <wp14:pctWidth>0</wp14:pctWidth>
            </wp14:sizeRelH>
            <wp14:sizeRelV relativeFrom="margin">
              <wp14:pctHeight>0</wp14:pctHeight>
            </wp14:sizeRelV>
          </wp:anchor>
        </w:drawing>
      </w:r>
      <w:r w:rsidR="002702C1" w:rsidRPr="002702C1">
        <w:rPr>
          <w:noProof/>
        </w:rPr>
        <w:drawing>
          <wp:anchor distT="0" distB="0" distL="114300" distR="114300" simplePos="0" relativeHeight="251685888" behindDoc="1" locked="0" layoutInCell="1" allowOverlap="1" wp14:anchorId="78CD9077" wp14:editId="0C58A3BD">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03E74" w14:textId="0E9393C7" w:rsidR="00E50445" w:rsidRDefault="00B41ED6" w:rsidP="00542DCF">
      <w:pPr>
        <w:pStyle w:val="Titre"/>
      </w:pPr>
      <w:r w:rsidRPr="002702C1">
        <w:rPr>
          <w:noProof/>
        </w:rPr>
        <w:drawing>
          <wp:anchor distT="0" distB="0" distL="114300" distR="114300" simplePos="0" relativeHeight="251734016" behindDoc="1" locked="0" layoutInCell="1" allowOverlap="1" wp14:anchorId="3D77BAC2" wp14:editId="6A13FA19">
            <wp:simplePos x="0" y="0"/>
            <wp:positionH relativeFrom="column">
              <wp:posOffset>2794635</wp:posOffset>
            </wp:positionH>
            <wp:positionV relativeFrom="paragraph">
              <wp:posOffset>249555</wp:posOffset>
            </wp:positionV>
            <wp:extent cx="487680" cy="429895"/>
            <wp:effectExtent l="0" t="0" r="7620" b="8255"/>
            <wp:wrapTight wrapText="bothSides">
              <wp:wrapPolygon edited="0">
                <wp:start x="844" y="0"/>
                <wp:lineTo x="844" y="21058"/>
                <wp:lineTo x="21094" y="21058"/>
                <wp:lineTo x="21094" y="0"/>
                <wp:lineTo x="844"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475" r="61581"/>
                    <a:stretch/>
                  </pic:blipFill>
                  <pic:spPr bwMode="auto">
                    <a:xfrm>
                      <a:off x="0" y="0"/>
                      <a:ext cx="487680" cy="429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3840" behindDoc="1" locked="0" layoutInCell="1" allowOverlap="1" wp14:anchorId="0F21E005" wp14:editId="2EFD1B70">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9F2247B" w:rsidR="00E50445" w:rsidRDefault="00E50445" w:rsidP="00542DCF">
      <w:pPr>
        <w:pStyle w:val="Titre"/>
      </w:pPr>
    </w:p>
    <w:p w14:paraId="106A2A8C" w14:textId="77777777" w:rsidR="00090EED" w:rsidRDefault="00090EED" w:rsidP="00090EED">
      <w:pPr>
        <w:rPr>
          <w:rFonts w:ascii="Arial" w:hAnsi="Arial" w:cs="Arial"/>
          <w:color w:val="222222"/>
          <w:shd w:val="clear" w:color="auto" w:fill="FFFFFF"/>
        </w:rPr>
      </w:pPr>
    </w:p>
    <w:p w14:paraId="46577C77" w14:textId="491C33E3" w:rsidR="00090EED" w:rsidRPr="00090EED" w:rsidRDefault="00090EED" w:rsidP="00090EED">
      <w:pPr>
        <w:rPr>
          <w:sz w:val="24"/>
          <w:szCs w:val="24"/>
        </w:rPr>
      </w:pPr>
      <w:r w:rsidRPr="00090EED">
        <w:rPr>
          <w:sz w:val="24"/>
          <w:szCs w:val="24"/>
        </w:rPr>
        <w:t xml:space="preserve">Le </w:t>
      </w:r>
      <w:r w:rsidRPr="00090EED">
        <w:rPr>
          <w:b/>
          <w:bCs/>
          <w:sz w:val="24"/>
          <w:szCs w:val="24"/>
        </w:rPr>
        <w:t xml:space="preserve">HyperText Markup </w:t>
      </w:r>
      <w:proofErr w:type="spellStart"/>
      <w:r w:rsidRPr="00090EED">
        <w:rPr>
          <w:b/>
          <w:bCs/>
          <w:sz w:val="24"/>
          <w:szCs w:val="24"/>
        </w:rPr>
        <w:t>Language</w:t>
      </w:r>
      <w:proofErr w:type="spellEnd"/>
      <w:r w:rsidRPr="00090EED">
        <w:rPr>
          <w:sz w:val="24"/>
          <w:szCs w:val="24"/>
        </w:rPr>
        <w:t>, généralement abrégé HTML est le langage de balisage conçu pour représenter les pages web. C'est un langage permettant d'écrire de l'hypertexte.</w:t>
      </w:r>
    </w:p>
    <w:p w14:paraId="137F1C17" w14:textId="77777777" w:rsidR="00090EED" w:rsidRDefault="00090EED" w:rsidP="00090EED">
      <w:pPr>
        <w:pStyle w:val="NormalWeb"/>
        <w:shd w:val="clear" w:color="auto" w:fill="FFFFFF"/>
        <w:spacing w:before="0" w:beforeAutospacing="0" w:after="45" w:afterAutospacing="0"/>
      </w:pPr>
      <w:r w:rsidRPr="00090EED">
        <w:rPr>
          <w:rFonts w:asciiTheme="minorHAnsi" w:hAnsiTheme="minorHAnsi" w:cstheme="minorBidi"/>
          <w:b/>
          <w:bCs/>
        </w:rPr>
        <w:t>JavaScript</w:t>
      </w:r>
      <w:r w:rsidRPr="00090EED">
        <w:rPr>
          <w:rFonts w:asciiTheme="minorHAnsi" w:hAnsiTheme="minorHAnsi" w:cstheme="minorBidi"/>
        </w:rPr>
        <w:t> est un langage de script léger, orienté objet, principalement connu comme le langage de script des pages web</w:t>
      </w:r>
      <w:r>
        <w:t xml:space="preserve">. </w:t>
      </w:r>
    </w:p>
    <w:p w14:paraId="79ED8731" w14:textId="3B5F770F" w:rsidR="007E1C4C" w:rsidRPr="007E1C4C" w:rsidRDefault="00090EED" w:rsidP="00090EED">
      <w:pPr>
        <w:pStyle w:val="NormalWeb"/>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Exemple </w:t>
      </w:r>
      <w:r w:rsidR="007E1C4C" w:rsidRPr="007E1C4C">
        <w:rPr>
          <w:rFonts w:asciiTheme="minorHAnsi" w:hAnsiTheme="minorHAnsi" w:cstheme="minorBidi"/>
        </w:rPr>
        <w:t>de ce qui est réalisable grâce à JavaScript</w:t>
      </w:r>
      <w:r w:rsidR="007E1C4C">
        <w:rPr>
          <w:rFonts w:asciiTheme="minorHAnsi" w:hAnsiTheme="minorHAnsi" w:cstheme="minorBidi"/>
        </w:rPr>
        <w:t> :</w:t>
      </w:r>
    </w:p>
    <w:p w14:paraId="64402C49" w14:textId="0A9DBB4F"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système de chat, comme celui de Facebook </w:t>
      </w:r>
    </w:p>
    <w:p w14:paraId="0CEFDE1D" w14:textId="7E10830C"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Une suggestion lors de la frappe dans un champ de texte, comme lors d'une recherche avec Google </w:t>
      </w:r>
    </w:p>
    <w:p w14:paraId="6928C018" w14:textId="7D47C0AD"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lecteur de vidéos ou de musiques, aussi puissant que celui de </w:t>
      </w:r>
      <w:proofErr w:type="spellStart"/>
      <w:r w:rsidRPr="007E1C4C">
        <w:rPr>
          <w:rFonts w:asciiTheme="minorHAnsi" w:hAnsiTheme="minorHAnsi" w:cstheme="minorBidi"/>
        </w:rPr>
        <w:t>Youtube</w:t>
      </w:r>
      <w:proofErr w:type="spellEnd"/>
    </w:p>
    <w:p w14:paraId="132ED475" w14:textId="04CEBCA5" w:rsidR="00090EED" w:rsidRDefault="007E1C4C" w:rsidP="00090EED">
      <w:pPr>
        <w:rPr>
          <w:rFonts w:eastAsia="Times New Roman"/>
          <w:sz w:val="24"/>
          <w:szCs w:val="24"/>
          <w:lang w:eastAsia="fr-FR"/>
        </w:rPr>
      </w:pPr>
      <w:r w:rsidRPr="007E1C4C">
        <w:rPr>
          <w:b/>
          <w:bCs/>
          <w:sz w:val="24"/>
          <w:szCs w:val="24"/>
        </w:rPr>
        <w:t xml:space="preserve">JQuery </w:t>
      </w:r>
      <w:r w:rsidRPr="007E1C4C">
        <w:rPr>
          <w:rFonts w:eastAsia="Times New Roman"/>
          <w:sz w:val="24"/>
          <w:szCs w:val="24"/>
          <w:lang w:eastAsia="fr-FR"/>
        </w:rPr>
        <w:t xml:space="preserve">a pour but de faciliter l’utilisation de JavaScript sur </w:t>
      </w:r>
      <w:r>
        <w:rPr>
          <w:rFonts w:eastAsia="Times New Roman"/>
          <w:sz w:val="24"/>
          <w:szCs w:val="24"/>
          <w:lang w:eastAsia="fr-FR"/>
        </w:rPr>
        <w:t>un</w:t>
      </w:r>
      <w:r w:rsidRPr="007E1C4C">
        <w:rPr>
          <w:rFonts w:eastAsia="Times New Roman"/>
          <w:sz w:val="24"/>
          <w:szCs w:val="24"/>
          <w:lang w:eastAsia="fr-FR"/>
        </w:rPr>
        <w:t xml:space="preserve"> site web. jQuery encapsule un grand nombre de tâches courantes nécessitant de nombreuses lignes de code JavaScript dans des méthodes que vous pouvez appeler avec une seule ligne de code. </w:t>
      </w:r>
    </w:p>
    <w:p w14:paraId="09216B97" w14:textId="73DFFF47" w:rsidR="00497CE7" w:rsidRPr="007E1C4C" w:rsidRDefault="007E1C4C" w:rsidP="00090EED">
      <w:pPr>
        <w:rPr>
          <w:rFonts w:eastAsia="Times New Roman"/>
          <w:sz w:val="24"/>
          <w:szCs w:val="24"/>
          <w:lang w:eastAsia="fr-FR"/>
        </w:rPr>
      </w:pPr>
      <w:r w:rsidRPr="007E1C4C">
        <w:rPr>
          <w:rFonts w:eastAsia="Times New Roman"/>
          <w:b/>
          <w:bCs/>
          <w:sz w:val="24"/>
          <w:szCs w:val="24"/>
          <w:lang w:eastAsia="fr-FR"/>
        </w:rPr>
        <w:t>Bootstrap</w:t>
      </w:r>
      <w:r w:rsidRPr="007E1C4C">
        <w:rPr>
          <w:rFonts w:eastAsia="Times New Roman"/>
          <w:sz w:val="24"/>
          <w:szCs w:val="24"/>
          <w:lang w:eastAsia="fr-FR"/>
        </w:rPr>
        <w:t xml:space="preserve"> est un ensemble de fichiers CSS et JavaScript fonctionnant ensemble et qu’on va pouvoir utiliser pour créer des design complexes de manière relativement simple.</w:t>
      </w:r>
      <w:r>
        <w:rPr>
          <w:rFonts w:eastAsia="Times New Roman"/>
          <w:sz w:val="24"/>
          <w:szCs w:val="24"/>
          <w:lang w:eastAsia="fr-FR"/>
        </w:rPr>
        <w:t xml:space="preserve"> </w:t>
      </w:r>
      <w:r w:rsidRPr="007E1C4C">
        <w:rPr>
          <w:rFonts w:eastAsia="Times New Roman"/>
          <w:sz w:val="24"/>
          <w:szCs w:val="24"/>
          <w:lang w:eastAsia="fr-FR"/>
        </w:rPr>
        <w:t xml:space="preserve">Bootstrap utilise également des fichiers JavaScript et notamment des librairies JavaScript externes comme jQuery pour définir des composants entiers comme des barres de navigation, des fenêtres modales, etc. </w:t>
      </w:r>
    </w:p>
    <w:p w14:paraId="22B041AE" w14:textId="607E6B25" w:rsidR="00E50445" w:rsidRPr="00B41ED6" w:rsidRDefault="00E50445" w:rsidP="00E50445">
      <w:pPr>
        <w:rPr>
          <w:sz w:val="24"/>
          <w:szCs w:val="24"/>
          <w:u w:val="single"/>
        </w:rPr>
      </w:pPr>
      <w:r w:rsidRPr="001F5B2E">
        <w:rPr>
          <w:b/>
          <w:bCs/>
          <w:noProof/>
          <w:sz w:val="28"/>
          <w:szCs w:val="28"/>
        </w:rPr>
        <w:lastRenderedPageBreak/>
        <w:drawing>
          <wp:anchor distT="0" distB="0" distL="114300" distR="114300" simplePos="0" relativeHeight="251661312" behindDoc="1" locked="0" layoutInCell="1" allowOverlap="1" wp14:anchorId="38876881" wp14:editId="401CFC58">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22EC0D59" w14:textId="040EBE8A" w:rsidR="00E50445" w:rsidRDefault="00E50445" w:rsidP="00542DCF">
      <w:pPr>
        <w:pStyle w:val="Titre"/>
      </w:pPr>
    </w:p>
    <w:p w14:paraId="3708784D" w14:textId="0BB3918E" w:rsidR="00E50445" w:rsidRDefault="00E50445" w:rsidP="00542DCF">
      <w:pPr>
        <w:pStyle w:val="Titre"/>
      </w:pPr>
    </w:p>
    <w:p w14:paraId="0D8B482C" w14:textId="78A11BC8" w:rsidR="00E50445" w:rsidRDefault="00471530" w:rsidP="00542DCF">
      <w:pPr>
        <w:pStyle w:val="Titre"/>
      </w:pPr>
      <w:r w:rsidRPr="002702C1">
        <w:rPr>
          <w:noProof/>
        </w:rPr>
        <w:drawing>
          <wp:anchor distT="0" distB="0" distL="114300" distR="114300" simplePos="0" relativeHeight="251692032" behindDoc="1" locked="0" layoutInCell="1" allowOverlap="1" wp14:anchorId="46E6EC43" wp14:editId="2DA8AA8E">
            <wp:simplePos x="0" y="0"/>
            <wp:positionH relativeFrom="margin">
              <wp:posOffset>2867025</wp:posOffset>
            </wp:positionH>
            <wp:positionV relativeFrom="paragraph">
              <wp:posOffset>29845</wp:posOffset>
            </wp:positionV>
            <wp:extent cx="396240" cy="438150"/>
            <wp:effectExtent l="0" t="0" r="3810" b="0"/>
            <wp:wrapTight wrapText="bothSides">
              <wp:wrapPolygon edited="0">
                <wp:start x="0" y="0"/>
                <wp:lineTo x="0" y="20661"/>
                <wp:lineTo x="20769" y="20661"/>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3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686912" behindDoc="1" locked="0" layoutInCell="1" allowOverlap="1" wp14:anchorId="2B537E11" wp14:editId="33E4825D">
            <wp:simplePos x="0" y="0"/>
            <wp:positionH relativeFrom="margin">
              <wp:posOffset>-19050</wp:posOffset>
            </wp:positionH>
            <wp:positionV relativeFrom="paragraph">
              <wp:posOffset>39370</wp:posOffset>
            </wp:positionV>
            <wp:extent cx="396240" cy="428625"/>
            <wp:effectExtent l="0" t="0" r="3810" b="9525"/>
            <wp:wrapTight wrapText="bothSides">
              <wp:wrapPolygon edited="0">
                <wp:start x="0" y="0"/>
                <wp:lineTo x="0" y="21120"/>
                <wp:lineTo x="20769" y="21120"/>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72D597E" w:rsidR="00E50445" w:rsidRDefault="00B41ED6" w:rsidP="00542DCF">
      <w:pPr>
        <w:pStyle w:val="Titre"/>
      </w:pPr>
      <w:r w:rsidRPr="002702C1">
        <w:rPr>
          <w:noProof/>
        </w:rPr>
        <w:drawing>
          <wp:anchor distT="0" distB="0" distL="114300" distR="114300" simplePos="0" relativeHeight="251687936" behindDoc="1" locked="0" layoutInCell="1" allowOverlap="1" wp14:anchorId="3E380FE0" wp14:editId="2619B5A4">
            <wp:simplePos x="0" y="0"/>
            <wp:positionH relativeFrom="column">
              <wp:posOffset>2790825</wp:posOffset>
            </wp:positionH>
            <wp:positionV relativeFrom="paragraph">
              <wp:posOffset>33655</wp:posOffset>
            </wp:positionV>
            <wp:extent cx="457200" cy="419100"/>
            <wp:effectExtent l="0" t="0" r="0" b="0"/>
            <wp:wrapTight wrapText="bothSides">
              <wp:wrapPolygon edited="0">
                <wp:start x="0" y="0"/>
                <wp:lineTo x="0" y="20618"/>
                <wp:lineTo x="20700" y="20618"/>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3893" r="9249" b="15731"/>
                    <a:stretch/>
                  </pic:blipFill>
                  <pic:spPr bwMode="auto">
                    <a:xfrm>
                      <a:off x="0" y="0"/>
                      <a:ext cx="4572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8112" behindDoc="1" locked="0" layoutInCell="1" allowOverlap="1" wp14:anchorId="10182C72" wp14:editId="62FED5E4">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6064" behindDoc="1" locked="0" layoutInCell="1" allowOverlap="1" wp14:anchorId="64F04E27" wp14:editId="5110443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5628867D" w:rsidR="00E50445" w:rsidRDefault="00B41ED6" w:rsidP="00542DCF">
      <w:pPr>
        <w:pStyle w:val="Titre"/>
      </w:pPr>
      <w:r w:rsidRPr="002702C1">
        <w:rPr>
          <w:noProof/>
        </w:rPr>
        <w:drawing>
          <wp:anchor distT="0" distB="0" distL="114300" distR="114300" simplePos="0" relativeHeight="251688960" behindDoc="1" locked="0" layoutInCell="1" allowOverlap="1" wp14:anchorId="276C2A31" wp14:editId="0D32C8F1">
            <wp:simplePos x="0" y="0"/>
            <wp:positionH relativeFrom="margin">
              <wp:posOffset>2857500</wp:posOffset>
            </wp:positionH>
            <wp:positionV relativeFrom="paragraph">
              <wp:posOffset>8890</wp:posOffset>
            </wp:positionV>
            <wp:extent cx="396240" cy="419100"/>
            <wp:effectExtent l="0" t="0" r="3810" b="0"/>
            <wp:wrapTight wrapText="bothSides">
              <wp:wrapPolygon edited="0">
                <wp:start x="0" y="0"/>
                <wp:lineTo x="0" y="20618"/>
                <wp:lineTo x="20769" y="20618"/>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240" cy="41910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40160" behindDoc="1" locked="0" layoutInCell="1" allowOverlap="1" wp14:anchorId="15490612" wp14:editId="0C70CC3E">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89984" behindDoc="1" locked="0" layoutInCell="1" allowOverlap="1" wp14:anchorId="4DF34A38" wp14:editId="5EDF4ACE">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D87F7" w14:textId="2876BC93" w:rsidR="00E50445" w:rsidRDefault="00E50445" w:rsidP="00542DCF">
      <w:pPr>
        <w:pStyle w:val="Titre"/>
      </w:pPr>
    </w:p>
    <w:p w14:paraId="73E3EC1F" w14:textId="77777777" w:rsidR="009E131E" w:rsidRPr="004C153A" w:rsidRDefault="009E131E" w:rsidP="004C153A"/>
    <w:p w14:paraId="48302EAE" w14:textId="75EBD6C3" w:rsidR="001713AA" w:rsidRDefault="00542DCF" w:rsidP="001713AA">
      <w:pPr>
        <w:pStyle w:val="Titre1"/>
      </w:pPr>
      <w:bookmarkStart w:id="3" w:name="_Toc40779112"/>
      <w:r w:rsidRPr="001F5B2E">
        <w:t>Réalisation Application web</w:t>
      </w:r>
      <w:bookmarkEnd w:id="3"/>
    </w:p>
    <w:p w14:paraId="739AF025" w14:textId="77777777" w:rsidR="00337F35" w:rsidRPr="00337F35" w:rsidRDefault="00337F35" w:rsidP="00337F35"/>
    <w:p w14:paraId="6A506FEC" w14:textId="10B9AD42" w:rsidR="009E131E" w:rsidRPr="009E131E" w:rsidRDefault="009E131E" w:rsidP="009E131E">
      <w:pPr>
        <w:pStyle w:val="Titre2"/>
        <w:numPr>
          <w:ilvl w:val="0"/>
          <w:numId w:val="15"/>
        </w:numPr>
      </w:pPr>
      <w:bookmarkStart w:id="4" w:name="_Toc40779113"/>
      <w:r>
        <w:t>Informations de connexion au serveur BDD :</w:t>
      </w:r>
      <w:bookmarkEnd w:id="4"/>
    </w:p>
    <w:p w14:paraId="2AE28DB9" w14:textId="77777777" w:rsidR="009E131E" w:rsidRDefault="009E131E" w:rsidP="009E131E">
      <w:r>
        <w:t>Pour se connecter au serveur de base de données hébergé en local sur l’ordinateur, les informations suivantes sont requises :</w:t>
      </w:r>
    </w:p>
    <w:p w14:paraId="5063B5A4" w14:textId="77777777" w:rsidR="009E131E" w:rsidRDefault="009E131E" w:rsidP="009E131E">
      <w:pPr>
        <w:pStyle w:val="Paragraphedeliste"/>
        <w:numPr>
          <w:ilvl w:val="1"/>
          <w:numId w:val="14"/>
        </w:numPr>
      </w:pPr>
      <w:r>
        <w:t xml:space="preserve">Base de données : </w:t>
      </w:r>
      <w:proofErr w:type="spellStart"/>
      <w:r>
        <w:rPr>
          <w:b/>
          <w:bCs/>
        </w:rPr>
        <w:t>projet_telethon</w:t>
      </w:r>
      <w:proofErr w:type="spellEnd"/>
    </w:p>
    <w:p w14:paraId="1C3C40B4" w14:textId="7215DFD3" w:rsidR="009E131E" w:rsidRDefault="009E131E" w:rsidP="009E131E">
      <w:pPr>
        <w:pStyle w:val="Paragraphedeliste"/>
        <w:numPr>
          <w:ilvl w:val="1"/>
          <w:numId w:val="14"/>
        </w:numPr>
      </w:pPr>
      <w:r>
        <w:t xml:space="preserve">Utilisateur : </w:t>
      </w:r>
      <w:proofErr w:type="spellStart"/>
      <w:r w:rsidR="00931056">
        <w:rPr>
          <w:b/>
          <w:bCs/>
        </w:rPr>
        <w:t>Telethon</w:t>
      </w:r>
      <w:proofErr w:type="spellEnd"/>
    </w:p>
    <w:p w14:paraId="4E8AF0FD" w14:textId="7F4E5BE8" w:rsidR="009E131E" w:rsidRDefault="009E131E" w:rsidP="009E131E">
      <w:pPr>
        <w:pStyle w:val="Paragraphedeliste"/>
        <w:numPr>
          <w:ilvl w:val="1"/>
          <w:numId w:val="14"/>
        </w:numPr>
      </w:pPr>
      <w:r>
        <w:t>Mot de passe :</w:t>
      </w:r>
      <w:r>
        <w:rPr>
          <w:b/>
          <w:bCs/>
        </w:rPr>
        <w:t xml:space="preserve"> </w:t>
      </w:r>
      <w:proofErr w:type="spellStart"/>
      <w:r w:rsidR="00931056">
        <w:rPr>
          <w:b/>
          <w:bCs/>
        </w:rPr>
        <w:t>Stcolomban</w:t>
      </w:r>
      <w:proofErr w:type="spellEnd"/>
    </w:p>
    <w:p w14:paraId="434BEB35" w14:textId="36CBB29A" w:rsidR="009E131E" w:rsidRDefault="009E131E" w:rsidP="008B3F31">
      <w:pPr>
        <w:pStyle w:val="Titre2"/>
      </w:pPr>
      <w:bookmarkStart w:id="5" w:name="_Toc39128993"/>
      <w:bookmarkStart w:id="6" w:name="_Toc40779114"/>
      <w:r>
        <w:t>Code de sélection de la base de données :</w:t>
      </w:r>
      <w:bookmarkEnd w:id="5"/>
      <w:bookmarkEnd w:id="6"/>
    </w:p>
    <w:p w14:paraId="528B2D2A" w14:textId="1001B856" w:rsidR="009E131E" w:rsidRDefault="009E131E" w:rsidP="009E131E">
      <w:r>
        <w:t>Afin que l’application puisse communiquée avec la base de données, il est nécessaire d’employé le code suivant :</w:t>
      </w:r>
    </w:p>
    <w:p w14:paraId="060DDE65" w14:textId="7C28CC23" w:rsidR="003302A8" w:rsidRDefault="003302A8" w:rsidP="003302A8">
      <w:r w:rsidRPr="003302A8">
        <w:t>Crée une instance PDO qui représente une connexion à la base</w:t>
      </w:r>
    </w:p>
    <w:p w14:paraId="38159E9C" w14:textId="0ADC5BBA" w:rsidR="002C1484" w:rsidRDefault="00931056" w:rsidP="003302A8">
      <w:r>
        <w:rPr>
          <w:noProof/>
        </w:rPr>
        <w:drawing>
          <wp:inline distT="0" distB="0" distL="0" distR="0" wp14:anchorId="42B79F59" wp14:editId="0D86D3CF">
            <wp:extent cx="6235700" cy="2190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258" t="43779" r="47853" b="54654"/>
                    <a:stretch/>
                  </pic:blipFill>
                  <pic:spPr bwMode="auto">
                    <a:xfrm>
                      <a:off x="0" y="0"/>
                      <a:ext cx="6383626" cy="224272"/>
                    </a:xfrm>
                    <a:prstGeom prst="rect">
                      <a:avLst/>
                    </a:prstGeom>
                    <a:ln>
                      <a:noFill/>
                    </a:ln>
                    <a:extLst>
                      <a:ext uri="{53640926-AAD7-44D8-BBD7-CCE9431645EC}">
                        <a14:shadowObscured xmlns:a14="http://schemas.microsoft.com/office/drawing/2010/main"/>
                      </a:ext>
                    </a:extLst>
                  </pic:spPr>
                </pic:pic>
              </a:graphicData>
            </a:graphic>
          </wp:inline>
        </w:drawing>
      </w:r>
    </w:p>
    <w:p w14:paraId="144B612B" w14:textId="735145A5" w:rsidR="006E4955" w:rsidRDefault="003302A8" w:rsidP="00542DCF">
      <w:r w:rsidRPr="003302A8">
        <w:t>Prépare une requête à l'exécution et retourne un objet </w:t>
      </w:r>
      <w:r w:rsidR="006E4955">
        <w:rPr>
          <w:noProof/>
        </w:rPr>
        <w:drawing>
          <wp:anchor distT="0" distB="0" distL="114300" distR="114300" simplePos="0" relativeHeight="251758592" behindDoc="1" locked="0" layoutInCell="1" allowOverlap="1" wp14:anchorId="5DA7882B" wp14:editId="7918FE1B">
            <wp:simplePos x="0" y="0"/>
            <wp:positionH relativeFrom="margin">
              <wp:posOffset>0</wp:posOffset>
            </wp:positionH>
            <wp:positionV relativeFrom="paragraph">
              <wp:posOffset>266700</wp:posOffset>
            </wp:positionV>
            <wp:extent cx="5517515" cy="209550"/>
            <wp:effectExtent l="0" t="0" r="6985" b="0"/>
            <wp:wrapTight wrapText="bothSides">
              <wp:wrapPolygon edited="0">
                <wp:start x="0" y="0"/>
                <wp:lineTo x="0" y="19636"/>
                <wp:lineTo x="21553" y="19636"/>
                <wp:lineTo x="2155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3" t="30330" r="59172" b="68023"/>
                    <a:stretch/>
                  </pic:blipFill>
                  <pic:spPr bwMode="auto">
                    <a:xfrm>
                      <a:off x="0" y="0"/>
                      <a:ext cx="5517515"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AE026" w14:textId="77777777" w:rsidR="006E4955" w:rsidRDefault="006E4955" w:rsidP="00542DCF"/>
    <w:p w14:paraId="7FEF242E" w14:textId="25FDB47F" w:rsidR="00E61C3C" w:rsidRDefault="006E4955" w:rsidP="00542DCF">
      <w:r>
        <w:rPr>
          <w:noProof/>
        </w:rPr>
        <w:drawing>
          <wp:anchor distT="0" distB="0" distL="114300" distR="114300" simplePos="0" relativeHeight="251760640" behindDoc="1" locked="0" layoutInCell="1" allowOverlap="1" wp14:anchorId="022A8F68" wp14:editId="098BCAF6">
            <wp:simplePos x="0" y="0"/>
            <wp:positionH relativeFrom="margin">
              <wp:align>left</wp:align>
            </wp:positionH>
            <wp:positionV relativeFrom="paragraph">
              <wp:posOffset>286385</wp:posOffset>
            </wp:positionV>
            <wp:extent cx="2057400" cy="238125"/>
            <wp:effectExtent l="0" t="0" r="0" b="9525"/>
            <wp:wrapTight wrapText="bothSides">
              <wp:wrapPolygon edited="0">
                <wp:start x="0" y="0"/>
                <wp:lineTo x="0" y="20736"/>
                <wp:lineTo x="21400" y="20736"/>
                <wp:lineTo x="214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3" t="31977" r="76206" b="66306"/>
                    <a:stretch/>
                  </pic:blipFill>
                  <pic:spPr bwMode="auto">
                    <a:xfrm>
                      <a:off x="0" y="0"/>
                      <a:ext cx="205740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xml:space="preserve">Exécute </w:t>
      </w:r>
      <w:r w:rsidR="00090EED">
        <w:t>la</w:t>
      </w:r>
      <w:r w:rsidR="003302A8" w:rsidRPr="003302A8">
        <w:t xml:space="preserve"> requête préparée</w:t>
      </w:r>
    </w:p>
    <w:p w14:paraId="5CCA7669" w14:textId="516EE2C0" w:rsidR="002C1484" w:rsidRPr="002C1484" w:rsidRDefault="002C1484" w:rsidP="00542DCF"/>
    <w:p w14:paraId="6080DFE1" w14:textId="2B833D05" w:rsidR="003302A8" w:rsidRDefault="003302A8" w:rsidP="00542DCF">
      <w:r w:rsidRPr="003302A8">
        <w:t> Retourne dans le variable « $types » un tableau contenant toutes les lignes du jeu d'enregistrements</w:t>
      </w:r>
    </w:p>
    <w:p w14:paraId="1FFDD634" w14:textId="2B382617" w:rsidR="00931056" w:rsidRPr="00090EED" w:rsidRDefault="00931056" w:rsidP="00542DCF">
      <w:r>
        <w:rPr>
          <w:noProof/>
        </w:rPr>
        <w:drawing>
          <wp:anchor distT="0" distB="0" distL="114300" distR="114300" simplePos="0" relativeHeight="251762688" behindDoc="1" locked="0" layoutInCell="1" allowOverlap="1" wp14:anchorId="4E4D07ED" wp14:editId="0079AB67">
            <wp:simplePos x="0" y="0"/>
            <wp:positionH relativeFrom="margin">
              <wp:align>left</wp:align>
            </wp:positionH>
            <wp:positionV relativeFrom="paragraph">
              <wp:posOffset>10160</wp:posOffset>
            </wp:positionV>
            <wp:extent cx="3686175" cy="238125"/>
            <wp:effectExtent l="0" t="0" r="9525" b="9525"/>
            <wp:wrapTight wrapText="bothSides">
              <wp:wrapPolygon edited="0">
                <wp:start x="0" y="0"/>
                <wp:lineTo x="0" y="20736"/>
                <wp:lineTo x="21544" y="20736"/>
                <wp:lineTo x="21544"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2" t="35102" r="65186" b="62583"/>
                    <a:stretch/>
                  </pic:blipFill>
                  <pic:spPr bwMode="auto">
                    <a:xfrm>
                      <a:off x="0" y="0"/>
                      <a:ext cx="3686175"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2DA92" w14:textId="1562A577" w:rsidR="009E131E" w:rsidRPr="009E131E" w:rsidRDefault="00933824" w:rsidP="009E131E">
      <w:pPr>
        <w:pStyle w:val="Titre2"/>
      </w:pPr>
      <w:bookmarkStart w:id="7" w:name="_Toc40779115"/>
      <w:r>
        <w:lastRenderedPageBreak/>
        <w:t>Formulaires</w:t>
      </w:r>
      <w:r w:rsidR="00381276" w:rsidRPr="004E4054">
        <w:t xml:space="preserve"> de connexion :</w:t>
      </w:r>
      <w:bookmarkEnd w:id="7"/>
    </w:p>
    <w:p w14:paraId="58DE432D" w14:textId="0D9F3C55" w:rsidR="004A47B1" w:rsidRDefault="00542DCF" w:rsidP="00542DCF">
      <w:pPr>
        <w:rPr>
          <w:sz w:val="24"/>
          <w:szCs w:val="24"/>
        </w:rPr>
      </w:pPr>
      <w:r>
        <w:rPr>
          <w:sz w:val="24"/>
          <w:szCs w:val="24"/>
        </w:rPr>
        <w:t>Pour permettre à l’administrateur et au superviseur d’accéder à leurs page sans que les joueurs y est accès</w:t>
      </w:r>
      <w:r w:rsidR="001713AA">
        <w:rPr>
          <w:sz w:val="24"/>
          <w:szCs w:val="24"/>
        </w:rPr>
        <w:t xml:space="preserve"> mais aussi pour permettre aux joueurs de consulter leurs créneaux </w:t>
      </w:r>
      <w:r w:rsidR="00C174AC">
        <w:rPr>
          <w:sz w:val="24"/>
          <w:szCs w:val="24"/>
        </w:rPr>
        <w:t>une</w:t>
      </w:r>
      <w:r>
        <w:rPr>
          <w:sz w:val="24"/>
          <w:szCs w:val="24"/>
        </w:rPr>
        <w:t xml:space="preserve"> page</w:t>
      </w:r>
      <w:r w:rsidR="00933824">
        <w:rPr>
          <w:sz w:val="24"/>
          <w:szCs w:val="24"/>
        </w:rPr>
        <w:t xml:space="preserve">s </w:t>
      </w:r>
      <w:r>
        <w:rPr>
          <w:sz w:val="24"/>
          <w:szCs w:val="24"/>
        </w:rPr>
        <w:t>d’authentification doit être mise en œuvre.</w:t>
      </w:r>
    </w:p>
    <w:p w14:paraId="36A48020" w14:textId="7D99106A" w:rsidR="004A47B1" w:rsidRDefault="00E076A7" w:rsidP="00542DCF">
      <w:pPr>
        <w:rPr>
          <w:sz w:val="24"/>
          <w:szCs w:val="24"/>
        </w:rPr>
      </w:pPr>
      <w:r>
        <w:rPr>
          <w:noProof/>
        </w:rPr>
        <w:drawing>
          <wp:anchor distT="0" distB="0" distL="114300" distR="114300" simplePos="0" relativeHeight="251694080" behindDoc="1" locked="0" layoutInCell="1" allowOverlap="1" wp14:anchorId="2CD0FF91" wp14:editId="2FD94202">
            <wp:simplePos x="0" y="0"/>
            <wp:positionH relativeFrom="column">
              <wp:posOffset>866775</wp:posOffset>
            </wp:positionH>
            <wp:positionV relativeFrom="paragraph">
              <wp:posOffset>56515</wp:posOffset>
            </wp:positionV>
            <wp:extent cx="3333750" cy="3178810"/>
            <wp:effectExtent l="0" t="0" r="0" b="2540"/>
            <wp:wrapTight wrapText="bothSides">
              <wp:wrapPolygon edited="0">
                <wp:start x="0" y="0"/>
                <wp:lineTo x="0" y="21488"/>
                <wp:lineTo x="21477" y="21488"/>
                <wp:lineTo x="2147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2573" t="21458" r="31713" b="17990"/>
                    <a:stretch/>
                  </pic:blipFill>
                  <pic:spPr bwMode="auto">
                    <a:xfrm>
                      <a:off x="0" y="0"/>
                      <a:ext cx="333375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BAA02" w14:textId="5AB363FA" w:rsidR="004A47B1" w:rsidRDefault="004A47B1" w:rsidP="00542DCF">
      <w:pPr>
        <w:rPr>
          <w:sz w:val="24"/>
          <w:szCs w:val="24"/>
        </w:rPr>
      </w:pPr>
    </w:p>
    <w:p w14:paraId="2F0F6209" w14:textId="4A81E76F" w:rsidR="004A47B1" w:rsidRDefault="004A47B1" w:rsidP="00542DCF">
      <w:pPr>
        <w:rPr>
          <w:sz w:val="24"/>
          <w:szCs w:val="24"/>
        </w:rPr>
      </w:pPr>
    </w:p>
    <w:p w14:paraId="3FE4B14A" w14:textId="325FCC03" w:rsidR="004A47B1" w:rsidRDefault="004A47B1" w:rsidP="00542DCF">
      <w:pPr>
        <w:rPr>
          <w:sz w:val="24"/>
          <w:szCs w:val="24"/>
        </w:rPr>
      </w:pPr>
    </w:p>
    <w:p w14:paraId="124921C7" w14:textId="1AA180D3" w:rsidR="004A47B1" w:rsidRDefault="004A47B1" w:rsidP="00542DCF">
      <w:pPr>
        <w:rPr>
          <w:sz w:val="24"/>
          <w:szCs w:val="24"/>
        </w:rPr>
      </w:pPr>
    </w:p>
    <w:p w14:paraId="40D7D49A" w14:textId="40201988" w:rsidR="004A47B1" w:rsidRDefault="004A47B1" w:rsidP="00542DCF">
      <w:pPr>
        <w:rPr>
          <w:sz w:val="24"/>
          <w:szCs w:val="24"/>
        </w:rPr>
      </w:pPr>
    </w:p>
    <w:p w14:paraId="381D8C2D" w14:textId="33339F1B" w:rsidR="004A47B1" w:rsidRDefault="004A47B1" w:rsidP="00542DCF">
      <w:pPr>
        <w:rPr>
          <w:sz w:val="24"/>
          <w:szCs w:val="24"/>
        </w:rPr>
      </w:pPr>
    </w:p>
    <w:p w14:paraId="2D6DE5D1" w14:textId="6C165977" w:rsidR="004A47B1" w:rsidRDefault="004A47B1" w:rsidP="00542DCF">
      <w:pPr>
        <w:rPr>
          <w:sz w:val="24"/>
          <w:szCs w:val="24"/>
        </w:rPr>
      </w:pPr>
    </w:p>
    <w:p w14:paraId="30732291" w14:textId="599FB9E9" w:rsidR="004A47B1" w:rsidRDefault="004A47B1" w:rsidP="00542DCF">
      <w:pPr>
        <w:rPr>
          <w:sz w:val="24"/>
          <w:szCs w:val="24"/>
        </w:rPr>
      </w:pPr>
    </w:p>
    <w:p w14:paraId="7F8A223F" w14:textId="7150B642" w:rsidR="004A47B1" w:rsidRDefault="004A47B1" w:rsidP="00542DCF">
      <w:pPr>
        <w:rPr>
          <w:sz w:val="24"/>
          <w:szCs w:val="24"/>
        </w:rPr>
      </w:pPr>
    </w:p>
    <w:p w14:paraId="265611E7" w14:textId="77777777" w:rsidR="001713AA" w:rsidRDefault="001713AA" w:rsidP="00542DCF">
      <w:pPr>
        <w:rPr>
          <w:sz w:val="24"/>
          <w:szCs w:val="24"/>
        </w:rPr>
      </w:pPr>
    </w:p>
    <w:p w14:paraId="3F003100" w14:textId="0BB8F654" w:rsidR="00542DCF" w:rsidRDefault="00542DCF" w:rsidP="006E57A3">
      <w:pPr>
        <w:jc w:val="both"/>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0564917D" w14:textId="35CEBBD9" w:rsidR="00542DCF" w:rsidRDefault="00542DCF" w:rsidP="006E57A3">
      <w:pPr>
        <w:jc w:val="both"/>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6E57A3">
      <w:pPr>
        <w:pStyle w:val="Paragraphedeliste"/>
        <w:numPr>
          <w:ilvl w:val="0"/>
          <w:numId w:val="3"/>
        </w:numPr>
        <w:jc w:val="both"/>
        <w:rPr>
          <w:sz w:val="24"/>
          <w:szCs w:val="24"/>
        </w:rPr>
      </w:pPr>
      <w:r>
        <w:rPr>
          <w:sz w:val="24"/>
          <w:szCs w:val="24"/>
        </w:rPr>
        <w:t>Rôle administrateur permettant d’accéder à la page pour gérer les comptes superviseurs.</w:t>
      </w:r>
    </w:p>
    <w:p w14:paraId="092443DB" w14:textId="1CBC7509" w:rsidR="007E1C4C" w:rsidRPr="007E1C4C" w:rsidRDefault="00542DCF" w:rsidP="007E1C4C">
      <w:pPr>
        <w:pStyle w:val="Paragraphedeliste"/>
        <w:numPr>
          <w:ilvl w:val="0"/>
          <w:numId w:val="3"/>
        </w:numPr>
        <w:jc w:val="both"/>
        <w:rPr>
          <w:sz w:val="24"/>
          <w:szCs w:val="24"/>
        </w:rPr>
      </w:pPr>
      <w:r>
        <w:rPr>
          <w:sz w:val="24"/>
          <w:szCs w:val="24"/>
        </w:rPr>
        <w:t>Rôle superviseur permettant d’accéder à la page pour gérer les créneaux.</w:t>
      </w:r>
    </w:p>
    <w:p w14:paraId="7CF292EB" w14:textId="3D862764" w:rsidR="001713AA" w:rsidRDefault="006E57A3" w:rsidP="00DA7038">
      <w:pPr>
        <w:jc w:val="both"/>
        <w:rPr>
          <w:sz w:val="24"/>
          <w:szCs w:val="24"/>
        </w:rPr>
      </w:pPr>
      <w:r>
        <w:rPr>
          <w:noProof/>
        </w:rPr>
        <w:drawing>
          <wp:anchor distT="0" distB="0" distL="114300" distR="114300" simplePos="0" relativeHeight="251697152" behindDoc="1" locked="0" layoutInCell="1" allowOverlap="1" wp14:anchorId="2E4CAC99" wp14:editId="5A88C256">
            <wp:simplePos x="0" y="0"/>
            <wp:positionH relativeFrom="margin">
              <wp:align>center</wp:align>
            </wp:positionH>
            <wp:positionV relativeFrom="paragraph">
              <wp:posOffset>491622</wp:posOffset>
            </wp:positionV>
            <wp:extent cx="6852920" cy="2553335"/>
            <wp:effectExtent l="0" t="0" r="5080" b="0"/>
            <wp:wrapTight wrapText="bothSides">
              <wp:wrapPolygon edited="0">
                <wp:start x="0" y="0"/>
                <wp:lineTo x="0" y="21433"/>
                <wp:lineTo x="21556" y="21433"/>
                <wp:lineTo x="21556"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411" t="15124" r="46753" b="59285"/>
                    <a:stretch/>
                  </pic:blipFill>
                  <pic:spPr bwMode="auto">
                    <a:xfrm>
                      <a:off x="0" y="0"/>
                      <a:ext cx="6852920" cy="255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47B1">
        <w:rPr>
          <w:sz w:val="24"/>
          <w:szCs w:val="24"/>
        </w:rPr>
        <w:t>Pour cela j</w:t>
      </w:r>
      <w:r w:rsidR="00FE13F5">
        <w:rPr>
          <w:sz w:val="24"/>
          <w:szCs w:val="24"/>
        </w:rPr>
        <w:t xml:space="preserve">e </w:t>
      </w:r>
      <w:r w:rsidR="004A47B1">
        <w:rPr>
          <w:sz w:val="24"/>
          <w:szCs w:val="24"/>
        </w:rPr>
        <w:t xml:space="preserve">créé </w:t>
      </w:r>
      <w:r w:rsidR="004B0B1B">
        <w:rPr>
          <w:sz w:val="24"/>
          <w:szCs w:val="24"/>
        </w:rPr>
        <w:t>deux</w:t>
      </w:r>
      <w:r w:rsidR="004A47B1">
        <w:rPr>
          <w:sz w:val="24"/>
          <w:szCs w:val="24"/>
        </w:rPr>
        <w:t xml:space="preserve"> fonctions</w:t>
      </w:r>
      <w:r w:rsidR="004B0B1B">
        <w:rPr>
          <w:sz w:val="24"/>
          <w:szCs w:val="24"/>
        </w:rPr>
        <w:t xml:space="preserve">, </w:t>
      </w:r>
      <w:r w:rsidR="00FE13F5">
        <w:rPr>
          <w:sz w:val="24"/>
          <w:szCs w:val="24"/>
        </w:rPr>
        <w:t xml:space="preserve">la première est </w:t>
      </w:r>
      <w:proofErr w:type="spellStart"/>
      <w:r w:rsidR="00FE13F5">
        <w:rPr>
          <w:sz w:val="24"/>
          <w:szCs w:val="24"/>
        </w:rPr>
        <w:t>init_php_session</w:t>
      </w:r>
      <w:proofErr w:type="spellEnd"/>
      <w:r w:rsidR="00FE13F5">
        <w:rPr>
          <w:sz w:val="24"/>
          <w:szCs w:val="24"/>
        </w:rPr>
        <w:t xml:space="preserv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proofErr w:type="spellStart"/>
      <w:r w:rsidR="00FE13F5">
        <w:rPr>
          <w:sz w:val="24"/>
          <w:szCs w:val="24"/>
        </w:rPr>
        <w:t>clean_php_session</w:t>
      </w:r>
      <w:proofErr w:type="spellEnd"/>
      <w:r w:rsidR="00FE13F5">
        <w:rPr>
          <w:sz w:val="24"/>
          <w:szCs w:val="24"/>
        </w:rPr>
        <w:t xml:space="preserve">() </w:t>
      </w:r>
      <w:r w:rsidR="004B0B1B">
        <w:rPr>
          <w:sz w:val="24"/>
          <w:szCs w:val="24"/>
        </w:rPr>
        <w:t xml:space="preserve">de la </w:t>
      </w:r>
      <w:r w:rsidR="004A47B1">
        <w:rPr>
          <w:sz w:val="24"/>
          <w:szCs w:val="24"/>
        </w:rPr>
        <w:t>détruire</w:t>
      </w:r>
      <w:r w:rsidR="004B0B1B">
        <w:rPr>
          <w:sz w:val="24"/>
          <w:szCs w:val="24"/>
        </w:rPr>
        <w:t> :</w:t>
      </w:r>
    </w:p>
    <w:p w14:paraId="102B6AF3" w14:textId="0E951409" w:rsidR="00DA7038" w:rsidRDefault="008B3F31" w:rsidP="00542DCF">
      <w:pPr>
        <w:rPr>
          <w:sz w:val="24"/>
          <w:szCs w:val="24"/>
        </w:rPr>
      </w:pPr>
      <w:r>
        <w:rPr>
          <w:noProof/>
        </w:rPr>
        <w:lastRenderedPageBreak/>
        <w:drawing>
          <wp:anchor distT="0" distB="0" distL="114300" distR="114300" simplePos="0" relativeHeight="251696128" behindDoc="1" locked="0" layoutInCell="1" allowOverlap="1" wp14:anchorId="19AFCD22" wp14:editId="52BC8CBC">
            <wp:simplePos x="0" y="0"/>
            <wp:positionH relativeFrom="margin">
              <wp:align>center</wp:align>
            </wp:positionH>
            <wp:positionV relativeFrom="paragraph">
              <wp:posOffset>222250</wp:posOffset>
            </wp:positionV>
            <wp:extent cx="6814185" cy="1155700"/>
            <wp:effectExtent l="0" t="0" r="5715" b="6350"/>
            <wp:wrapTight wrapText="bothSides">
              <wp:wrapPolygon edited="0">
                <wp:start x="0" y="0"/>
                <wp:lineTo x="0" y="21363"/>
                <wp:lineTo x="21558" y="21363"/>
                <wp:lineTo x="21558"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2830" t="36681" r="53890" b="48736"/>
                    <a:stretch/>
                  </pic:blipFill>
                  <pic:spPr bwMode="auto">
                    <a:xfrm>
                      <a:off x="0" y="0"/>
                      <a:ext cx="681418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Ensuite j</w:t>
      </w:r>
      <w:r w:rsidR="00FE13F5">
        <w:rPr>
          <w:sz w:val="24"/>
          <w:szCs w:val="24"/>
        </w:rPr>
        <w:t>e</w:t>
      </w:r>
      <w:r w:rsidR="00494E71">
        <w:rPr>
          <w:sz w:val="24"/>
          <w:szCs w:val="24"/>
        </w:rPr>
        <w:t xml:space="preserve"> créé </w:t>
      </w:r>
      <w:r w:rsidR="00FE13F5">
        <w:rPr>
          <w:sz w:val="24"/>
          <w:szCs w:val="24"/>
        </w:rPr>
        <w:t xml:space="preserve">la fonction </w:t>
      </w:r>
      <w:proofErr w:type="spellStart"/>
      <w:r w:rsidR="00FE13F5">
        <w:rPr>
          <w:sz w:val="24"/>
          <w:szCs w:val="24"/>
        </w:rPr>
        <w:t>is_loged</w:t>
      </w:r>
      <w:proofErr w:type="spellEnd"/>
      <w:r w:rsidR="00FE13F5">
        <w:rPr>
          <w:sz w:val="24"/>
          <w:szCs w:val="24"/>
        </w:rPr>
        <w:t xml:space="preserve">(), </w:t>
      </w:r>
      <w:r w:rsidR="00DE25D0">
        <w:rPr>
          <w:sz w:val="24"/>
          <w:szCs w:val="24"/>
        </w:rPr>
        <w:t xml:space="preserve">un </w:t>
      </w:r>
      <w:proofErr w:type="spellStart"/>
      <w:r w:rsidR="00DE25D0">
        <w:rPr>
          <w:sz w:val="24"/>
          <w:szCs w:val="24"/>
        </w:rPr>
        <w:t>boolean</w:t>
      </w:r>
      <w:proofErr w:type="spellEnd"/>
      <w:r w:rsidR="00FE13F5">
        <w:rPr>
          <w:sz w:val="24"/>
          <w:szCs w:val="24"/>
        </w:rPr>
        <w:t xml:space="preserve"> </w:t>
      </w:r>
      <w:r w:rsidR="00494E71">
        <w:rPr>
          <w:sz w:val="24"/>
          <w:szCs w:val="24"/>
        </w:rPr>
        <w:t>qui</w:t>
      </w:r>
      <w:r w:rsidR="003B0045">
        <w:rPr>
          <w:sz w:val="24"/>
          <w:szCs w:val="24"/>
        </w:rPr>
        <w:t>,</w:t>
      </w:r>
      <w:r w:rsidR="00494E71">
        <w:rPr>
          <w:sz w:val="24"/>
          <w:szCs w:val="24"/>
        </w:rPr>
        <w:t xml:space="preserve"> </w:t>
      </w:r>
      <w:r w:rsidR="00931056">
        <w:rPr>
          <w:sz w:val="24"/>
          <w:szCs w:val="24"/>
        </w:rPr>
        <w:t xml:space="preserve">si une session est ouverte retourne </w:t>
      </w:r>
      <w:proofErr w:type="spellStart"/>
      <w:r w:rsidR="00931056">
        <w:rPr>
          <w:sz w:val="24"/>
          <w:szCs w:val="24"/>
        </w:rPr>
        <w:t>true</w:t>
      </w:r>
      <w:proofErr w:type="spellEnd"/>
      <w:r w:rsidR="00931056">
        <w:rPr>
          <w:sz w:val="24"/>
          <w:szCs w:val="24"/>
        </w:rPr>
        <w:t>.</w:t>
      </w:r>
    </w:p>
    <w:p w14:paraId="3BE6DA53" w14:textId="0DF540B5" w:rsidR="00673646" w:rsidRPr="006E57A3" w:rsidRDefault="008B3F31" w:rsidP="00542DCF">
      <w:pPr>
        <w:rPr>
          <w:sz w:val="24"/>
          <w:szCs w:val="24"/>
        </w:rPr>
      </w:pPr>
      <w:r>
        <w:rPr>
          <w:noProof/>
          <w:sz w:val="24"/>
          <w:szCs w:val="24"/>
        </w:rPr>
        <w:drawing>
          <wp:anchor distT="0" distB="0" distL="114300" distR="114300" simplePos="0" relativeHeight="251716608" behindDoc="1" locked="0" layoutInCell="1" allowOverlap="1" wp14:anchorId="4E3A3ED2" wp14:editId="1351DA8A">
            <wp:simplePos x="0" y="0"/>
            <wp:positionH relativeFrom="margin">
              <wp:posOffset>-375285</wp:posOffset>
            </wp:positionH>
            <wp:positionV relativeFrom="paragraph">
              <wp:posOffset>1662430</wp:posOffset>
            </wp:positionV>
            <wp:extent cx="6900545" cy="3018790"/>
            <wp:effectExtent l="0" t="0" r="0" b="0"/>
            <wp:wrapTight wrapText="bothSides">
              <wp:wrapPolygon edited="0">
                <wp:start x="0" y="0"/>
                <wp:lineTo x="0" y="21400"/>
                <wp:lineTo x="21526" y="21400"/>
                <wp:lineTo x="21526"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27748"/>
                    <a:stretch/>
                  </pic:blipFill>
                  <pic:spPr bwMode="auto">
                    <a:xfrm>
                      <a:off x="0" y="0"/>
                      <a:ext cx="6900545"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Ensuite</w:t>
      </w:r>
      <w:r w:rsidR="00DE25D0">
        <w:rPr>
          <w:sz w:val="24"/>
          <w:szCs w:val="24"/>
        </w:rPr>
        <w:t xml:space="preserve"> </w:t>
      </w:r>
      <w:proofErr w:type="spellStart"/>
      <w:r w:rsidR="00DE25D0">
        <w:rPr>
          <w:sz w:val="24"/>
          <w:szCs w:val="24"/>
        </w:rPr>
        <w:t>is_admin</w:t>
      </w:r>
      <w:proofErr w:type="spellEnd"/>
      <w:r w:rsidR="00DE25D0">
        <w:rPr>
          <w:sz w:val="24"/>
          <w:szCs w:val="24"/>
        </w:rPr>
        <w:t xml:space="preserve">() </w:t>
      </w:r>
      <w:r w:rsidR="00987DF3">
        <w:rPr>
          <w:sz w:val="24"/>
          <w:szCs w:val="24"/>
        </w:rPr>
        <w:t>permet de retourner</w:t>
      </w:r>
      <w:r w:rsidR="00DE25D0">
        <w:rPr>
          <w:sz w:val="24"/>
          <w:szCs w:val="24"/>
        </w:rPr>
        <w:t xml:space="preserve"> le rôles </w:t>
      </w:r>
      <w:r w:rsidR="00987DF3">
        <w:rPr>
          <w:sz w:val="24"/>
          <w:szCs w:val="24"/>
        </w:rPr>
        <w:t>égale 1</w:t>
      </w:r>
      <w:r w:rsidR="00DE25D0">
        <w:rPr>
          <w:sz w:val="24"/>
          <w:szCs w:val="24"/>
        </w:rPr>
        <w:t xml:space="preserve"> </w:t>
      </w:r>
      <w:r w:rsidR="00987DF3">
        <w:rPr>
          <w:sz w:val="24"/>
          <w:szCs w:val="24"/>
        </w:rPr>
        <w:t xml:space="preserve">qui est celui de l’administrateur et </w:t>
      </w:r>
      <w:proofErr w:type="spellStart"/>
      <w:r w:rsidR="00987DF3">
        <w:rPr>
          <w:sz w:val="24"/>
          <w:szCs w:val="24"/>
        </w:rPr>
        <w:t>is_superviseur</w:t>
      </w:r>
      <w:proofErr w:type="spellEnd"/>
      <w:r w:rsidR="00987DF3">
        <w:rPr>
          <w:sz w:val="24"/>
          <w:szCs w:val="24"/>
        </w:rPr>
        <w:t>() permet de retourner le rôles égale à 2, celui du superviseur.</w:t>
      </w:r>
    </w:p>
    <w:p w14:paraId="08987E34" w14:textId="77777777" w:rsidR="002F6665" w:rsidRDefault="002F6665" w:rsidP="00542DCF">
      <w:pPr>
        <w:rPr>
          <w:sz w:val="24"/>
          <w:szCs w:val="24"/>
        </w:rPr>
      </w:pPr>
    </w:p>
    <w:p w14:paraId="3D1082FE" w14:textId="102F7B43" w:rsidR="001713AA" w:rsidRDefault="008B3F31" w:rsidP="00542DCF">
      <w:pPr>
        <w:rPr>
          <w:sz w:val="24"/>
          <w:szCs w:val="24"/>
        </w:rPr>
      </w:pPr>
      <w:r>
        <w:rPr>
          <w:noProof/>
        </w:rPr>
        <w:drawing>
          <wp:anchor distT="0" distB="0" distL="114300" distR="114300" simplePos="0" relativeHeight="251750400" behindDoc="1" locked="0" layoutInCell="1" allowOverlap="1" wp14:anchorId="5185F0ED" wp14:editId="6F5BDCE8">
            <wp:simplePos x="0" y="0"/>
            <wp:positionH relativeFrom="margin">
              <wp:posOffset>-1270</wp:posOffset>
            </wp:positionH>
            <wp:positionV relativeFrom="paragraph">
              <wp:posOffset>675005</wp:posOffset>
            </wp:positionV>
            <wp:extent cx="6191250" cy="1075690"/>
            <wp:effectExtent l="0" t="0" r="0" b="0"/>
            <wp:wrapTight wrapText="bothSides">
              <wp:wrapPolygon edited="0">
                <wp:start x="0" y="0"/>
                <wp:lineTo x="0" y="21039"/>
                <wp:lineTo x="21534" y="21039"/>
                <wp:lineTo x="2153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2163" t="57461" r="23969" b="26943"/>
                    <a:stretch/>
                  </pic:blipFill>
                  <pic:spPr bwMode="auto">
                    <a:xfrm>
                      <a:off x="0" y="0"/>
                      <a:ext cx="619125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9543E">
        <w:rPr>
          <w:sz w:val="24"/>
          <w:szCs w:val="24"/>
        </w:rPr>
        <w:t xml:space="preserve">Pour finir </w:t>
      </w:r>
      <w:r w:rsidR="004E4054">
        <w:rPr>
          <w:sz w:val="24"/>
          <w:szCs w:val="24"/>
        </w:rPr>
        <w:t xml:space="preserve">grâce aux fonctions </w:t>
      </w:r>
      <w:proofErr w:type="spellStart"/>
      <w:r w:rsidR="004E4054">
        <w:rPr>
          <w:sz w:val="24"/>
          <w:szCs w:val="24"/>
        </w:rPr>
        <w:t>is_admin</w:t>
      </w:r>
      <w:proofErr w:type="spellEnd"/>
      <w:r w:rsidR="004E4054">
        <w:rPr>
          <w:sz w:val="24"/>
          <w:szCs w:val="24"/>
        </w:rPr>
        <w:t xml:space="preserve">() et </w:t>
      </w:r>
      <w:proofErr w:type="spellStart"/>
      <w:r w:rsidR="004E4054">
        <w:rPr>
          <w:sz w:val="24"/>
          <w:szCs w:val="24"/>
        </w:rPr>
        <w:t>is_superviseur</w:t>
      </w:r>
      <w:proofErr w:type="spellEnd"/>
      <w:r w:rsidR="004E4054">
        <w:rPr>
          <w:sz w:val="24"/>
          <w:szCs w:val="24"/>
        </w:rPr>
        <w:t>() je peux rediriger convenablement. s</w:t>
      </w:r>
      <w:r w:rsidR="0029543E">
        <w:rPr>
          <w:sz w:val="24"/>
          <w:szCs w:val="24"/>
        </w:rPr>
        <w:t xml:space="preserve">i l’administrateur est connecté je le redirige vers la page pour modifier les comptes superviseurs, si </w:t>
      </w:r>
      <w:r w:rsidR="004E4054">
        <w:rPr>
          <w:sz w:val="24"/>
          <w:szCs w:val="24"/>
        </w:rPr>
        <w:t>le</w:t>
      </w:r>
      <w:r w:rsidR="0029543E">
        <w:rPr>
          <w:sz w:val="24"/>
          <w:szCs w:val="24"/>
        </w:rPr>
        <w:t xml:space="preserve"> superviseur est connecté je le redirige vers la page pour modifier les créneaux.</w:t>
      </w:r>
    </w:p>
    <w:p w14:paraId="1F6C3952" w14:textId="19E9F1AD" w:rsidR="002C1484" w:rsidRDefault="002C1484" w:rsidP="00542DCF">
      <w:pPr>
        <w:rPr>
          <w:sz w:val="24"/>
          <w:szCs w:val="24"/>
        </w:rPr>
      </w:pPr>
    </w:p>
    <w:p w14:paraId="3EE9308C" w14:textId="12F83544" w:rsidR="008B3F31" w:rsidRDefault="008B3F31" w:rsidP="00542DCF">
      <w:pPr>
        <w:rPr>
          <w:sz w:val="24"/>
          <w:szCs w:val="24"/>
        </w:rPr>
      </w:pPr>
    </w:p>
    <w:p w14:paraId="57203357" w14:textId="22072BFF" w:rsidR="008B3F31" w:rsidRDefault="008B3F31" w:rsidP="00542DCF">
      <w:pPr>
        <w:rPr>
          <w:sz w:val="24"/>
          <w:szCs w:val="24"/>
        </w:rPr>
      </w:pPr>
    </w:p>
    <w:p w14:paraId="082F8DE9" w14:textId="54349E25" w:rsidR="008B3F31" w:rsidRDefault="008B3F31" w:rsidP="00542DCF">
      <w:pPr>
        <w:rPr>
          <w:sz w:val="24"/>
          <w:szCs w:val="24"/>
        </w:rPr>
      </w:pPr>
    </w:p>
    <w:p w14:paraId="01A3C1FE" w14:textId="77777777" w:rsidR="008B3F31" w:rsidRPr="00E076A7" w:rsidRDefault="008B3F31" w:rsidP="00542DCF">
      <w:pPr>
        <w:rPr>
          <w:sz w:val="24"/>
          <w:szCs w:val="24"/>
        </w:rPr>
      </w:pPr>
    </w:p>
    <w:p w14:paraId="3008E5BD" w14:textId="6E455931" w:rsidR="00542DCF" w:rsidRDefault="00542DCF" w:rsidP="00673646">
      <w:pPr>
        <w:pStyle w:val="Titre2"/>
      </w:pPr>
      <w:bookmarkStart w:id="8" w:name="_Toc40779116"/>
      <w:r w:rsidRPr="004E4054">
        <w:lastRenderedPageBreak/>
        <w:t xml:space="preserve">Gérer les comptes superviseur </w:t>
      </w:r>
      <w:r w:rsidR="001713AA">
        <w:t>et les créneaux</w:t>
      </w:r>
      <w:bookmarkEnd w:id="8"/>
    </w:p>
    <w:p w14:paraId="4792B12E" w14:textId="2CA7A2BD" w:rsidR="00673646" w:rsidRPr="00673646" w:rsidRDefault="00673646" w:rsidP="00673646"/>
    <w:p w14:paraId="78F050B2" w14:textId="1C5690E5" w:rsidR="00542DCF" w:rsidRDefault="00542DCF" w:rsidP="00542DCF">
      <w:pPr>
        <w:rPr>
          <w:sz w:val="24"/>
          <w:szCs w:val="24"/>
        </w:rPr>
      </w:pPr>
      <w:r w:rsidRPr="003B422D">
        <w:rPr>
          <w:sz w:val="24"/>
          <w:szCs w:val="24"/>
        </w:rPr>
        <w:t>L’administrateur doit pouvoir modifier, supprimer et ajouter des comptes superviseurs</w:t>
      </w:r>
      <w:r>
        <w:rPr>
          <w:sz w:val="24"/>
          <w:szCs w:val="24"/>
        </w:rPr>
        <w:t xml:space="preserve">.  </w:t>
      </w:r>
    </w:p>
    <w:p w14:paraId="3654BD8B" w14:textId="40015365" w:rsidR="00542DCF" w:rsidRDefault="006E4955" w:rsidP="00542DCF">
      <w:pPr>
        <w:rPr>
          <w:sz w:val="24"/>
          <w:szCs w:val="24"/>
        </w:rPr>
      </w:pPr>
      <w:r>
        <w:rPr>
          <w:noProof/>
        </w:rPr>
        <w:drawing>
          <wp:anchor distT="0" distB="0" distL="114300" distR="114300" simplePos="0" relativeHeight="251720704" behindDoc="1" locked="0" layoutInCell="1" allowOverlap="1" wp14:anchorId="50F0B753" wp14:editId="0DE917FF">
            <wp:simplePos x="0" y="0"/>
            <wp:positionH relativeFrom="margin">
              <wp:align>center</wp:align>
            </wp:positionH>
            <wp:positionV relativeFrom="paragraph">
              <wp:posOffset>10489</wp:posOffset>
            </wp:positionV>
            <wp:extent cx="5334000" cy="1561465"/>
            <wp:effectExtent l="0" t="0" r="0" b="635"/>
            <wp:wrapTight wrapText="bothSides">
              <wp:wrapPolygon edited="0">
                <wp:start x="0" y="0"/>
                <wp:lineTo x="0" y="21345"/>
                <wp:lineTo x="21523" y="21345"/>
                <wp:lineTo x="21523"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0180" t="31242" r="3669" b="44732"/>
                    <a:stretch/>
                  </pic:blipFill>
                  <pic:spPr bwMode="auto">
                    <a:xfrm>
                      <a:off x="0" y="0"/>
                      <a:ext cx="5334000"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AFAAC5A" w:rsidR="004E4054" w:rsidRDefault="004E4054" w:rsidP="00542DCF">
      <w:pPr>
        <w:rPr>
          <w:sz w:val="24"/>
          <w:szCs w:val="24"/>
        </w:rPr>
      </w:pPr>
    </w:p>
    <w:p w14:paraId="4F763B90" w14:textId="1DB2B8E9" w:rsidR="00C743D8" w:rsidRDefault="00127FF7" w:rsidP="00542DCF">
      <w:pPr>
        <w:rPr>
          <w:sz w:val="24"/>
          <w:szCs w:val="24"/>
        </w:rPr>
      </w:pPr>
      <w:r>
        <w:rPr>
          <w:noProof/>
        </w:rPr>
        <w:drawing>
          <wp:anchor distT="0" distB="0" distL="114300" distR="114300" simplePos="0" relativeHeight="251800576" behindDoc="1" locked="0" layoutInCell="1" allowOverlap="1" wp14:anchorId="00ABEB1E" wp14:editId="56B145A4">
            <wp:simplePos x="0" y="0"/>
            <wp:positionH relativeFrom="margin">
              <wp:align>center</wp:align>
            </wp:positionH>
            <wp:positionV relativeFrom="paragraph">
              <wp:posOffset>167005</wp:posOffset>
            </wp:positionV>
            <wp:extent cx="5321935" cy="2294255"/>
            <wp:effectExtent l="0" t="0" r="0" b="0"/>
            <wp:wrapTight wrapText="bothSides">
              <wp:wrapPolygon edited="0">
                <wp:start x="0" y="0"/>
                <wp:lineTo x="0" y="21343"/>
                <wp:lineTo x="21494" y="21343"/>
                <wp:lineTo x="2149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5745" t="23051" r="1162" b="41268"/>
                    <a:stretch/>
                  </pic:blipFill>
                  <pic:spPr bwMode="auto">
                    <a:xfrm>
                      <a:off x="0" y="0"/>
                      <a:ext cx="532193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05867" w14:textId="7859DE4D" w:rsidR="00C743D8" w:rsidRDefault="00C743D8" w:rsidP="00542DCF">
      <w:pPr>
        <w:rPr>
          <w:sz w:val="24"/>
          <w:szCs w:val="24"/>
        </w:rPr>
      </w:pPr>
    </w:p>
    <w:p w14:paraId="2421B71E" w14:textId="5EB516B4" w:rsidR="001713AA" w:rsidRDefault="001713AA" w:rsidP="00542DCF">
      <w:pPr>
        <w:rPr>
          <w:sz w:val="24"/>
          <w:szCs w:val="24"/>
        </w:rPr>
      </w:pPr>
    </w:p>
    <w:p w14:paraId="2CCEAC1A" w14:textId="23D6B189" w:rsidR="001713AA" w:rsidRDefault="001713AA" w:rsidP="00542DCF">
      <w:pPr>
        <w:rPr>
          <w:sz w:val="24"/>
          <w:szCs w:val="24"/>
        </w:rPr>
      </w:pPr>
    </w:p>
    <w:p w14:paraId="037D748F" w14:textId="72191BBB" w:rsidR="001713AA" w:rsidRDefault="001713AA" w:rsidP="00542DCF">
      <w:pPr>
        <w:rPr>
          <w:sz w:val="24"/>
          <w:szCs w:val="24"/>
        </w:rPr>
      </w:pPr>
    </w:p>
    <w:p w14:paraId="1783441E" w14:textId="516A2FBB" w:rsidR="001713AA" w:rsidRDefault="001713AA" w:rsidP="00542DCF">
      <w:pPr>
        <w:rPr>
          <w:sz w:val="24"/>
          <w:szCs w:val="24"/>
        </w:rPr>
      </w:pPr>
    </w:p>
    <w:p w14:paraId="1F452341" w14:textId="7BE9494A" w:rsidR="00E076A7" w:rsidRDefault="00E076A7" w:rsidP="00542DCF">
      <w:pPr>
        <w:rPr>
          <w:sz w:val="24"/>
          <w:szCs w:val="24"/>
        </w:rPr>
      </w:pPr>
    </w:p>
    <w:p w14:paraId="3FAD9B90" w14:textId="0235AA93" w:rsidR="00127FF7" w:rsidRDefault="00127FF7" w:rsidP="00542DCF">
      <w:pPr>
        <w:rPr>
          <w:sz w:val="24"/>
          <w:szCs w:val="24"/>
        </w:rPr>
      </w:pPr>
    </w:p>
    <w:p w14:paraId="5FDD72E9" w14:textId="35A5ACAB" w:rsidR="00127FF7" w:rsidRDefault="00127FF7" w:rsidP="00542DCF">
      <w:pPr>
        <w:rPr>
          <w:sz w:val="24"/>
          <w:szCs w:val="24"/>
        </w:rPr>
      </w:pPr>
    </w:p>
    <w:p w14:paraId="6884327D" w14:textId="335F46F9" w:rsidR="00463263" w:rsidRDefault="003B0045" w:rsidP="00542DCF">
      <w:pPr>
        <w:rPr>
          <w:sz w:val="24"/>
          <w:szCs w:val="24"/>
        </w:rPr>
      </w:pPr>
      <w:r>
        <w:rPr>
          <w:noProof/>
        </w:rPr>
        <w:drawing>
          <wp:anchor distT="0" distB="0" distL="114300" distR="114300" simplePos="0" relativeHeight="251701248" behindDoc="1" locked="0" layoutInCell="1" allowOverlap="1" wp14:anchorId="212A1880" wp14:editId="50B99EF1">
            <wp:simplePos x="0" y="0"/>
            <wp:positionH relativeFrom="margin">
              <wp:align>left</wp:align>
            </wp:positionH>
            <wp:positionV relativeFrom="paragraph">
              <wp:posOffset>403225</wp:posOffset>
            </wp:positionV>
            <wp:extent cx="6274435" cy="1275715"/>
            <wp:effectExtent l="0" t="0" r="0" b="635"/>
            <wp:wrapTight wrapText="bothSides">
              <wp:wrapPolygon edited="0">
                <wp:start x="0" y="0"/>
                <wp:lineTo x="0" y="21288"/>
                <wp:lineTo x="21510" y="21288"/>
                <wp:lineTo x="2151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48" t="39158" r="34973" b="45228"/>
                    <a:stretch/>
                  </pic:blipFill>
                  <pic:spPr bwMode="auto">
                    <a:xfrm>
                      <a:off x="0" y="0"/>
                      <a:ext cx="6274435"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7A3">
        <w:rPr>
          <w:sz w:val="24"/>
          <w:szCs w:val="24"/>
        </w:rPr>
        <w:t>Le code suivant p</w:t>
      </w:r>
      <w:r w:rsidR="00C743D8" w:rsidRPr="00ED43AE">
        <w:rPr>
          <w:sz w:val="24"/>
          <w:szCs w:val="24"/>
        </w:rPr>
        <w:t>e</w:t>
      </w:r>
      <w:r w:rsidR="00C743D8">
        <w:rPr>
          <w:sz w:val="24"/>
          <w:szCs w:val="24"/>
        </w:rPr>
        <w:t>rmet de supprimer grâce au paramètre « supprimer » passé par l’url. Lors de la requête SQL le serveur peut capter l’identifiant du compte superviseur à supprimer.</w:t>
      </w:r>
    </w:p>
    <w:p w14:paraId="0983FBD1" w14:textId="691C90F7" w:rsidR="00625BE4" w:rsidRDefault="008B3F31" w:rsidP="00542DCF">
      <w:pPr>
        <w:rPr>
          <w:noProof/>
          <w:sz w:val="24"/>
          <w:szCs w:val="24"/>
        </w:rPr>
      </w:pPr>
      <w:r>
        <w:rPr>
          <w:noProof/>
        </w:rPr>
        <w:drawing>
          <wp:anchor distT="0" distB="0" distL="114300" distR="114300" simplePos="0" relativeHeight="251822080" behindDoc="1" locked="0" layoutInCell="1" allowOverlap="1" wp14:anchorId="3E58DD84" wp14:editId="799D7443">
            <wp:simplePos x="0" y="0"/>
            <wp:positionH relativeFrom="margin">
              <wp:align>left</wp:align>
            </wp:positionH>
            <wp:positionV relativeFrom="paragraph">
              <wp:posOffset>1837690</wp:posOffset>
            </wp:positionV>
            <wp:extent cx="6109335" cy="1095375"/>
            <wp:effectExtent l="0" t="0" r="5715" b="9525"/>
            <wp:wrapTight wrapText="bothSides">
              <wp:wrapPolygon edited="0">
                <wp:start x="0" y="0"/>
                <wp:lineTo x="0" y="21412"/>
                <wp:lineTo x="21553" y="21412"/>
                <wp:lineTo x="2155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162" t="37212" r="36589" b="50748"/>
                    <a:stretch/>
                  </pic:blipFill>
                  <pic:spPr bwMode="auto">
                    <a:xfrm>
                      <a:off x="0" y="0"/>
                      <a:ext cx="6109335"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25BE4">
        <w:rPr>
          <w:noProof/>
          <w:sz w:val="24"/>
          <w:szCs w:val="24"/>
        </w:rPr>
        <w:t>Lorsque le supervserviseur supprime un créneau déjà réservé, le numéro de téléphone du joueur est affiché grace à une alert windows.</w:t>
      </w:r>
    </w:p>
    <w:p w14:paraId="23793F2D" w14:textId="131A0ACA" w:rsidR="003B0045" w:rsidRDefault="003B0045" w:rsidP="00542DCF">
      <w:pPr>
        <w:rPr>
          <w:noProof/>
          <w:sz w:val="24"/>
          <w:szCs w:val="24"/>
        </w:rPr>
      </w:pPr>
    </w:p>
    <w:p w14:paraId="2E8C15DA" w14:textId="7C7EB1D5" w:rsidR="00381276" w:rsidRPr="001713AA" w:rsidRDefault="00DA7038" w:rsidP="00542DCF">
      <w:pPr>
        <w:rPr>
          <w:sz w:val="24"/>
          <w:szCs w:val="24"/>
        </w:rPr>
      </w:pPr>
      <w:r>
        <w:rPr>
          <w:noProof/>
        </w:rPr>
        <w:lastRenderedPageBreak/>
        <w:drawing>
          <wp:anchor distT="0" distB="0" distL="114300" distR="114300" simplePos="0" relativeHeight="251703296" behindDoc="1" locked="0" layoutInCell="1" allowOverlap="1" wp14:anchorId="08C0FD51" wp14:editId="714314AB">
            <wp:simplePos x="0" y="0"/>
            <wp:positionH relativeFrom="margin">
              <wp:align>center</wp:align>
            </wp:positionH>
            <wp:positionV relativeFrom="paragraph">
              <wp:posOffset>628650</wp:posOffset>
            </wp:positionV>
            <wp:extent cx="6181725" cy="1475105"/>
            <wp:effectExtent l="0" t="0" r="9525" b="0"/>
            <wp:wrapTight wrapText="bothSides">
              <wp:wrapPolygon edited="0">
                <wp:start x="0" y="0"/>
                <wp:lineTo x="0" y="21200"/>
                <wp:lineTo x="21567" y="21200"/>
                <wp:lineTo x="2156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32" t="55778" r="31978" b="25652"/>
                    <a:stretch/>
                  </pic:blipFill>
                  <pic:spPr bwMode="auto">
                    <a:xfrm>
                      <a:off x="0" y="0"/>
                      <a:ext cx="618172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3D8">
        <w:rPr>
          <w:noProof/>
          <w:sz w:val="24"/>
          <w:szCs w:val="24"/>
        </w:rPr>
        <w:t>La</w:t>
      </w:r>
      <w:r w:rsidR="00C743D8">
        <w:rPr>
          <w:sz w:val="24"/>
          <w:szCs w:val="24"/>
        </w:rPr>
        <w:t xml:space="preserve"> modification 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La requête</w:t>
      </w:r>
      <w:r w:rsidR="00625BE4">
        <w:rPr>
          <w:sz w:val="24"/>
          <w:szCs w:val="24"/>
        </w:rPr>
        <w:t xml:space="preserve"> « update »</w:t>
      </w:r>
      <w:r w:rsidR="00C743D8">
        <w:rPr>
          <w:sz w:val="24"/>
          <w:szCs w:val="24"/>
        </w:rPr>
        <w:t xml:space="preserv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 xml:space="preserve">donné. La fonction « </w:t>
      </w:r>
      <w:proofErr w:type="spellStart"/>
      <w:r w:rsidR="00C743D8" w:rsidRPr="00795ACA">
        <w:rPr>
          <w:sz w:val="24"/>
          <w:szCs w:val="24"/>
        </w:rPr>
        <w:t>bindValue</w:t>
      </w:r>
      <w:proofErr w:type="spellEnd"/>
      <w:r w:rsidR="00C743D8" w:rsidRPr="00795ACA">
        <w:rPr>
          <w:sz w:val="24"/>
          <w:szCs w:val="24"/>
        </w:rPr>
        <w:t>() » s’occupe de faire l’association des éléments récupérés par le serveur avec les variables SQL.</w:t>
      </w:r>
    </w:p>
    <w:p w14:paraId="0419E835" w14:textId="4C68B58B" w:rsidR="00DA7038" w:rsidRDefault="00DA7038" w:rsidP="00542DCF">
      <w:pPr>
        <w:rPr>
          <w:sz w:val="24"/>
          <w:szCs w:val="24"/>
        </w:rPr>
      </w:pPr>
      <w:r>
        <w:rPr>
          <w:noProof/>
        </w:rPr>
        <w:drawing>
          <wp:anchor distT="0" distB="0" distL="114300" distR="114300" simplePos="0" relativeHeight="251748352" behindDoc="1" locked="0" layoutInCell="1" allowOverlap="1" wp14:anchorId="5EABDDC9" wp14:editId="7EE7FE55">
            <wp:simplePos x="0" y="0"/>
            <wp:positionH relativeFrom="page">
              <wp:posOffset>3762639</wp:posOffset>
            </wp:positionH>
            <wp:positionV relativeFrom="paragraph">
              <wp:posOffset>1967386</wp:posOffset>
            </wp:positionV>
            <wp:extent cx="3368040" cy="1724025"/>
            <wp:effectExtent l="0" t="0" r="3810" b="9525"/>
            <wp:wrapTight wrapText="bothSides">
              <wp:wrapPolygon edited="0">
                <wp:start x="0" y="0"/>
                <wp:lineTo x="0" y="21481"/>
                <wp:lineTo x="21502" y="21481"/>
                <wp:lineTo x="2150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2408" t="32334" r="33201" b="34450"/>
                    <a:stretch/>
                  </pic:blipFill>
                  <pic:spPr bwMode="auto">
                    <a:xfrm>
                      <a:off x="0" y="0"/>
                      <a:ext cx="3368040"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1" locked="0" layoutInCell="1" allowOverlap="1" wp14:anchorId="2B71F99C" wp14:editId="4C2561DA">
            <wp:simplePos x="0" y="0"/>
            <wp:positionH relativeFrom="column">
              <wp:posOffset>-345907</wp:posOffset>
            </wp:positionH>
            <wp:positionV relativeFrom="paragraph">
              <wp:posOffset>1996440</wp:posOffset>
            </wp:positionV>
            <wp:extent cx="3228975" cy="1719589"/>
            <wp:effectExtent l="0" t="0" r="0" b="0"/>
            <wp:wrapTight wrapText="bothSides">
              <wp:wrapPolygon edited="0">
                <wp:start x="0" y="0"/>
                <wp:lineTo x="0" y="21297"/>
                <wp:lineTo x="21409" y="21297"/>
                <wp:lineTo x="2140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1415" t="32922" r="33532" b="30041"/>
                    <a:stretch/>
                  </pic:blipFill>
                  <pic:spPr bwMode="auto">
                    <a:xfrm>
                      <a:off x="0" y="0"/>
                      <a:ext cx="3228975" cy="1719589"/>
                    </a:xfrm>
                    <a:prstGeom prst="rect">
                      <a:avLst/>
                    </a:prstGeom>
                    <a:ln>
                      <a:noFill/>
                    </a:ln>
                    <a:extLst>
                      <a:ext uri="{53640926-AAD7-44D8-BBD7-CCE9431645EC}">
                        <a14:shadowObscured xmlns:a14="http://schemas.microsoft.com/office/drawing/2010/main"/>
                      </a:ext>
                    </a:extLst>
                  </pic:spPr>
                </pic:pic>
              </a:graphicData>
            </a:graphic>
          </wp:anchor>
        </w:drawing>
      </w:r>
      <w:r w:rsidR="00933824" w:rsidRPr="00933824">
        <w:rPr>
          <w:sz w:val="24"/>
          <w:szCs w:val="24"/>
        </w:rPr>
        <w:t xml:space="preserve">Pour ajouter </w:t>
      </w:r>
      <w:r w:rsidR="00EA1268">
        <w:rPr>
          <w:sz w:val="24"/>
          <w:szCs w:val="24"/>
        </w:rPr>
        <w:t>un superviseur</w:t>
      </w:r>
      <w:r w:rsidR="00625BE4">
        <w:rPr>
          <w:sz w:val="24"/>
          <w:szCs w:val="24"/>
        </w:rPr>
        <w:t xml:space="preserve"> ou un créneau</w:t>
      </w:r>
      <w:r w:rsidR="00EA1268">
        <w:rPr>
          <w:sz w:val="24"/>
          <w:szCs w:val="24"/>
        </w:rPr>
        <w:t xml:space="preserve"> </w:t>
      </w:r>
      <w:r w:rsidR="00933824" w:rsidRPr="00933824">
        <w:rPr>
          <w:sz w:val="24"/>
          <w:szCs w:val="24"/>
        </w:rPr>
        <w:t>il suffit</w:t>
      </w:r>
      <w:r w:rsidR="00933824">
        <w:rPr>
          <w:sz w:val="24"/>
          <w:szCs w:val="24"/>
        </w:rPr>
        <w:t xml:space="preserve"> de se connecter à la BDD, de récupérer le login et le mot de passe passé dans l</w:t>
      </w:r>
      <w:r>
        <w:rPr>
          <w:sz w:val="24"/>
          <w:szCs w:val="24"/>
        </w:rPr>
        <w:t xml:space="preserve">e </w:t>
      </w:r>
      <w:r w:rsidR="00933824">
        <w:rPr>
          <w:sz w:val="24"/>
          <w:szCs w:val="24"/>
        </w:rPr>
        <w:t>formulaire et</w:t>
      </w:r>
      <w:r w:rsidR="00933824" w:rsidRPr="00933824">
        <w:rPr>
          <w:sz w:val="24"/>
          <w:szCs w:val="24"/>
        </w:rPr>
        <w:t xml:space="preserve"> </w:t>
      </w:r>
      <w:r w:rsidR="00933824">
        <w:rPr>
          <w:sz w:val="24"/>
          <w:szCs w:val="24"/>
        </w:rPr>
        <w:t>de faire une requête d’insertion.</w:t>
      </w:r>
    </w:p>
    <w:p w14:paraId="528F1596" w14:textId="0332ADE3" w:rsidR="00625BE4" w:rsidRPr="00A92664" w:rsidRDefault="00A92664" w:rsidP="00A92664">
      <w:pPr>
        <w:pStyle w:val="para"/>
        <w:rPr>
          <w:rFonts w:asciiTheme="minorHAnsi" w:eastAsiaTheme="minorHAnsi" w:hAnsiTheme="minorHAnsi" w:cstheme="minorBidi"/>
          <w:lang w:eastAsia="en-US"/>
        </w:rPr>
      </w:pPr>
      <w:r>
        <w:rPr>
          <w:noProof/>
        </w:rPr>
        <w:drawing>
          <wp:anchor distT="0" distB="0" distL="114300" distR="114300" simplePos="0" relativeHeight="251823104" behindDoc="1" locked="0" layoutInCell="1" allowOverlap="1" wp14:anchorId="1FD5339E" wp14:editId="4A4590B7">
            <wp:simplePos x="0" y="0"/>
            <wp:positionH relativeFrom="margin">
              <wp:align>center</wp:align>
            </wp:positionH>
            <wp:positionV relativeFrom="paragraph">
              <wp:posOffset>3068320</wp:posOffset>
            </wp:positionV>
            <wp:extent cx="6682105" cy="885825"/>
            <wp:effectExtent l="0" t="0" r="4445" b="9525"/>
            <wp:wrapTight wrapText="bothSides">
              <wp:wrapPolygon edited="0">
                <wp:start x="0" y="0"/>
                <wp:lineTo x="0" y="21368"/>
                <wp:lineTo x="21553" y="21368"/>
                <wp:lineTo x="2155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854" t="31740" r="40591" b="58939"/>
                    <a:stretch/>
                  </pic:blipFill>
                  <pic:spPr bwMode="auto">
                    <a:xfrm>
                      <a:off x="0" y="0"/>
                      <a:ext cx="6682105" cy="885825"/>
                    </a:xfrm>
                    <a:prstGeom prst="rect">
                      <a:avLst/>
                    </a:prstGeom>
                    <a:ln>
                      <a:noFill/>
                    </a:ln>
                    <a:extLst>
                      <a:ext uri="{53640926-AAD7-44D8-BBD7-CCE9431645EC}">
                        <a14:shadowObscured xmlns:a14="http://schemas.microsoft.com/office/drawing/2010/main"/>
                      </a:ext>
                    </a:extLst>
                  </pic:spPr>
                </pic:pic>
              </a:graphicData>
            </a:graphic>
          </wp:anchor>
        </w:drawing>
      </w:r>
      <w:r w:rsidR="00625BE4" w:rsidRPr="00A92664">
        <w:rPr>
          <w:rFonts w:asciiTheme="minorHAnsi" w:eastAsiaTheme="minorHAnsi" w:hAnsiTheme="minorHAnsi" w:cstheme="minorBidi"/>
          <w:lang w:eastAsia="en-US"/>
        </w:rPr>
        <w:t>Une fois un créneau ajouter, l’heure de fin se met automatiquement. L’heure de fin doit être de 2h, 1h30 de jeu et 30min entre chaque créneau.</w:t>
      </w:r>
      <w:r w:rsidR="00B244BD" w:rsidRPr="00A92664">
        <w:rPr>
          <w:rFonts w:asciiTheme="minorHAnsi" w:eastAsiaTheme="minorHAnsi" w:hAnsiTheme="minorHAnsi" w:cstheme="minorBidi"/>
          <w:lang w:eastAsia="en-US"/>
        </w:rPr>
        <w:t xml:space="preserve"> J’utilise la fonction </w:t>
      </w:r>
      <w:proofErr w:type="spellStart"/>
      <w:r w:rsidR="00B244BD" w:rsidRPr="00A92664">
        <w:rPr>
          <w:rFonts w:asciiTheme="minorHAnsi" w:eastAsiaTheme="minorHAnsi" w:hAnsiTheme="minorHAnsi" w:cstheme="minorBidi"/>
          <w:lang w:eastAsia="en-US"/>
        </w:rPr>
        <w:t>explode</w:t>
      </w:r>
      <w:proofErr w:type="spellEnd"/>
      <w:r w:rsidR="00B244BD" w:rsidRPr="00A92664">
        <w:rPr>
          <w:rFonts w:asciiTheme="minorHAnsi" w:eastAsiaTheme="minorHAnsi" w:hAnsiTheme="minorHAnsi" w:cstheme="minorBidi"/>
          <w:lang w:eastAsia="en-US"/>
        </w:rPr>
        <w:t xml:space="preserve">() </w:t>
      </w:r>
      <w:r w:rsidRPr="00A92664">
        <w:rPr>
          <w:rFonts w:asciiTheme="minorHAnsi" w:eastAsiaTheme="minorHAnsi" w:hAnsiTheme="minorHAnsi" w:cstheme="minorBidi"/>
          <w:lang w:eastAsia="en-US"/>
        </w:rPr>
        <w:t> </w:t>
      </w:r>
      <w:r>
        <w:rPr>
          <w:rFonts w:asciiTheme="minorHAnsi" w:eastAsiaTheme="minorHAnsi" w:hAnsiTheme="minorHAnsi" w:cstheme="minorBidi"/>
          <w:lang w:eastAsia="en-US"/>
        </w:rPr>
        <w:t xml:space="preserve">qui </w:t>
      </w:r>
      <w:r w:rsidRPr="00A92664">
        <w:rPr>
          <w:rFonts w:asciiTheme="minorHAnsi" w:eastAsiaTheme="minorHAnsi" w:hAnsiTheme="minorHAnsi" w:cstheme="minorBidi"/>
          <w:lang w:eastAsia="en-US"/>
        </w:rPr>
        <w:t xml:space="preserve">retourne un tableau de chaînes de caractères </w:t>
      </w:r>
      <w:r w:rsidR="00B244BD" w:rsidRPr="00A92664">
        <w:rPr>
          <w:rFonts w:asciiTheme="minorHAnsi" w:eastAsiaTheme="minorHAnsi" w:hAnsiTheme="minorHAnsi" w:cstheme="minorBidi"/>
          <w:lang w:eastAsia="en-US"/>
        </w:rPr>
        <w:t xml:space="preserve">et </w:t>
      </w:r>
      <w:proofErr w:type="spellStart"/>
      <w:r w:rsidR="00B244BD" w:rsidRPr="00A92664">
        <w:rPr>
          <w:rFonts w:asciiTheme="minorHAnsi" w:eastAsiaTheme="minorHAnsi" w:hAnsiTheme="minorHAnsi" w:cstheme="minorBidi"/>
          <w:lang w:eastAsia="en-US"/>
        </w:rPr>
        <w:t>mktime</w:t>
      </w:r>
      <w:proofErr w:type="spellEnd"/>
      <w:r w:rsidR="00B244BD" w:rsidRPr="00A92664">
        <w:rPr>
          <w:rFonts w:asciiTheme="minorHAnsi" w:eastAsiaTheme="minorHAnsi" w:hAnsiTheme="minorHAnsi" w:cstheme="minorBidi"/>
          <w:lang w:eastAsia="en-US"/>
        </w:rPr>
        <w:t>()</w:t>
      </w:r>
      <w:r w:rsidRPr="00A92664">
        <w:rPr>
          <w:rFonts w:asciiTheme="minorHAnsi" w:eastAsiaTheme="minorHAnsi" w:hAnsiTheme="minorHAnsi" w:cstheme="minorBidi"/>
          <w:lang w:eastAsia="en-US"/>
        </w:rPr>
        <w:t xml:space="preserve"> </w:t>
      </w:r>
      <w:r>
        <w:rPr>
          <w:rFonts w:asciiTheme="minorHAnsi" w:eastAsiaTheme="minorHAnsi" w:hAnsiTheme="minorHAnsi" w:cstheme="minorBidi"/>
          <w:lang w:eastAsia="en-US"/>
        </w:rPr>
        <w:t xml:space="preserve">qui </w:t>
      </w:r>
      <w:r w:rsidRPr="00A92664">
        <w:rPr>
          <w:rFonts w:asciiTheme="minorHAnsi" w:eastAsiaTheme="minorHAnsi" w:hAnsiTheme="minorHAnsi" w:cstheme="minorBidi"/>
          <w:lang w:eastAsia="en-US"/>
        </w:rPr>
        <w:t>retourne un timestamp correspondant aux arguments fournis. Ce timestamp est un entier long, contenant le nombre de secondes entre le début de l'époque (1er Janvier 1970 00:00:00 GMT) et le temps spécifié.</w:t>
      </w:r>
    </w:p>
    <w:p w14:paraId="1A9C218E" w14:textId="524A307B" w:rsidR="00DA7038" w:rsidRPr="00E076A7" w:rsidRDefault="00DA7038" w:rsidP="00542DCF">
      <w:pPr>
        <w:rPr>
          <w:sz w:val="24"/>
          <w:szCs w:val="24"/>
        </w:rPr>
      </w:pPr>
    </w:p>
    <w:p w14:paraId="5D522B1E" w14:textId="49D4D609" w:rsidR="00E076A7" w:rsidRDefault="00542DCF" w:rsidP="00E076A7">
      <w:pPr>
        <w:pStyle w:val="Titre2"/>
      </w:pPr>
      <w:bookmarkStart w:id="9" w:name="_Toc40779117"/>
      <w:r w:rsidRPr="00EB3221">
        <w:lastRenderedPageBreak/>
        <w:t>Réservation de créneaux</w:t>
      </w:r>
      <w:bookmarkEnd w:id="9"/>
      <w:r w:rsidRPr="00EB3221">
        <w:t xml:space="preserve"> </w:t>
      </w:r>
    </w:p>
    <w:p w14:paraId="072BDC71" w14:textId="22840558" w:rsidR="00DA7038" w:rsidRPr="00DA7038" w:rsidRDefault="00DA7038" w:rsidP="00542DCF">
      <w:pPr>
        <w:rPr>
          <w:sz w:val="24"/>
          <w:szCs w:val="24"/>
        </w:rPr>
      </w:pPr>
      <w:r>
        <w:rPr>
          <w:noProof/>
        </w:rPr>
        <w:drawing>
          <wp:anchor distT="0" distB="0" distL="114300" distR="114300" simplePos="0" relativeHeight="251801600" behindDoc="1" locked="0" layoutInCell="1" allowOverlap="1" wp14:anchorId="215989A5" wp14:editId="26B312CF">
            <wp:simplePos x="0" y="0"/>
            <wp:positionH relativeFrom="margin">
              <wp:posOffset>-340744</wp:posOffset>
            </wp:positionH>
            <wp:positionV relativeFrom="paragraph">
              <wp:posOffset>567882</wp:posOffset>
            </wp:positionV>
            <wp:extent cx="6783103" cy="3200400"/>
            <wp:effectExtent l="0" t="0" r="0" b="0"/>
            <wp:wrapTight wrapText="bothSides">
              <wp:wrapPolygon edited="0">
                <wp:start x="0" y="0"/>
                <wp:lineTo x="0" y="21471"/>
                <wp:lineTo x="21535" y="21471"/>
                <wp:lineTo x="21535"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 t="10910" r="862" b="4646"/>
                    <a:stretch/>
                  </pic:blipFill>
                  <pic:spPr bwMode="auto">
                    <a:xfrm>
                      <a:off x="0" y="0"/>
                      <a:ext cx="6792001" cy="32045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221">
        <w:rPr>
          <w:sz w:val="24"/>
          <w:szCs w:val="24"/>
        </w:rPr>
        <w:t>Les joueurs doivent pouvoir réserver un créneaux.</w:t>
      </w:r>
      <w:r w:rsidR="004C3E64" w:rsidRPr="004C3E64">
        <w:rPr>
          <w:sz w:val="24"/>
          <w:szCs w:val="24"/>
        </w:rPr>
        <w:t xml:space="preserve"> </w:t>
      </w:r>
      <w:r w:rsidR="00CE4AF6">
        <w:rPr>
          <w:sz w:val="24"/>
          <w:szCs w:val="24"/>
        </w:rPr>
        <w:t xml:space="preserve">Voici </w:t>
      </w:r>
      <w:r w:rsidR="00EA1268">
        <w:rPr>
          <w:sz w:val="24"/>
          <w:szCs w:val="24"/>
        </w:rPr>
        <w:t>le</w:t>
      </w:r>
      <w:r w:rsidR="00CE4AF6">
        <w:rPr>
          <w:sz w:val="24"/>
          <w:szCs w:val="24"/>
        </w:rPr>
        <w:t xml:space="preserve"> calendrier avec les créneaux disponibles. Le joueur doit cliquer sur l’heure </w:t>
      </w:r>
      <w:r w:rsidR="00EA1268">
        <w:rPr>
          <w:sz w:val="24"/>
          <w:szCs w:val="24"/>
        </w:rPr>
        <w:t xml:space="preserve">et la date </w:t>
      </w:r>
      <w:r w:rsidR="00CE4AF6">
        <w:rPr>
          <w:sz w:val="24"/>
          <w:szCs w:val="24"/>
        </w:rPr>
        <w:t>qu’il désire</w:t>
      </w:r>
      <w:r w:rsidR="00EA1268">
        <w:rPr>
          <w:sz w:val="24"/>
          <w:szCs w:val="24"/>
        </w:rPr>
        <w:t>.</w:t>
      </w:r>
    </w:p>
    <w:p w14:paraId="214BF2E4" w14:textId="48A9B480" w:rsidR="004566A9" w:rsidRDefault="00281298" w:rsidP="00542DCF">
      <w:pPr>
        <w:rPr>
          <w:sz w:val="24"/>
          <w:szCs w:val="24"/>
        </w:rPr>
      </w:pPr>
      <w:r>
        <w:rPr>
          <w:noProof/>
        </w:rPr>
        <w:drawing>
          <wp:anchor distT="0" distB="0" distL="114300" distR="114300" simplePos="0" relativeHeight="251730944" behindDoc="1" locked="0" layoutInCell="1" allowOverlap="1" wp14:anchorId="61EDB4EF" wp14:editId="535CF5E5">
            <wp:simplePos x="0" y="0"/>
            <wp:positionH relativeFrom="margin">
              <wp:align>center</wp:align>
            </wp:positionH>
            <wp:positionV relativeFrom="paragraph">
              <wp:posOffset>681151</wp:posOffset>
            </wp:positionV>
            <wp:extent cx="6228080" cy="1412240"/>
            <wp:effectExtent l="0" t="0" r="1270" b="0"/>
            <wp:wrapTight wrapText="bothSides">
              <wp:wrapPolygon edited="0">
                <wp:start x="0" y="0"/>
                <wp:lineTo x="0" y="21270"/>
                <wp:lineTo x="21538" y="21270"/>
                <wp:lineTo x="21538"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1585" t="33192" r="30889" b="44939"/>
                    <a:stretch/>
                  </pic:blipFill>
                  <pic:spPr bwMode="auto">
                    <a:xfrm>
                      <a:off x="0" y="0"/>
                      <a:ext cx="622808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3F5">
        <w:rPr>
          <w:sz w:val="24"/>
          <w:szCs w:val="24"/>
        </w:rPr>
        <w:t>L</w:t>
      </w:r>
      <w:r w:rsidR="00E076A7">
        <w:rPr>
          <w:sz w:val="24"/>
          <w:szCs w:val="24"/>
        </w:rPr>
        <w:t>e constructeur du calendrier</w:t>
      </w:r>
      <w:r w:rsidR="00433BDB">
        <w:rPr>
          <w:sz w:val="24"/>
          <w:szCs w:val="24"/>
        </w:rPr>
        <w:t> </w:t>
      </w:r>
      <w:r w:rsidR="00FE13F5">
        <w:rPr>
          <w:sz w:val="24"/>
          <w:szCs w:val="24"/>
        </w:rPr>
        <w:t xml:space="preserve">possède deux paramètres, le mois et l’année. Si le moi est </w:t>
      </w:r>
      <w:proofErr w:type="spellStart"/>
      <w:r w:rsidR="00FE13F5">
        <w:rPr>
          <w:sz w:val="24"/>
          <w:szCs w:val="24"/>
        </w:rPr>
        <w:t>null</w:t>
      </w:r>
      <w:proofErr w:type="spellEnd"/>
      <w:r w:rsidR="00FE13F5">
        <w:rPr>
          <w:sz w:val="24"/>
          <w:szCs w:val="24"/>
        </w:rPr>
        <w:t xml:space="preserve"> OU inférieur à 1 OU supérieur à 12 il prend le mois en chaine de caractère. Si l’année est NULL alors l’année prend l’année en chaine de caractère.</w:t>
      </w:r>
    </w:p>
    <w:p w14:paraId="13C3D0E9" w14:textId="317E5FFA" w:rsidR="004566A9" w:rsidRDefault="004566A9" w:rsidP="00542DCF">
      <w:pPr>
        <w:rPr>
          <w:sz w:val="24"/>
          <w:szCs w:val="24"/>
        </w:rPr>
      </w:pPr>
      <w:r>
        <w:rPr>
          <w:noProof/>
        </w:rPr>
        <w:drawing>
          <wp:anchor distT="0" distB="0" distL="114300" distR="114300" simplePos="0" relativeHeight="251824128" behindDoc="1" locked="0" layoutInCell="1" allowOverlap="1" wp14:anchorId="65204489" wp14:editId="61871ECC">
            <wp:simplePos x="0" y="0"/>
            <wp:positionH relativeFrom="margin">
              <wp:align>center</wp:align>
            </wp:positionH>
            <wp:positionV relativeFrom="paragraph">
              <wp:posOffset>1270</wp:posOffset>
            </wp:positionV>
            <wp:extent cx="6460808" cy="1266825"/>
            <wp:effectExtent l="0" t="0" r="0" b="0"/>
            <wp:wrapTight wrapText="bothSides">
              <wp:wrapPolygon edited="0">
                <wp:start x="0" y="0"/>
                <wp:lineTo x="0" y="21113"/>
                <wp:lineTo x="21528" y="21113"/>
                <wp:lineTo x="21528"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237" t="31741" r="37667" b="51842"/>
                    <a:stretch/>
                  </pic:blipFill>
                  <pic:spPr bwMode="auto">
                    <a:xfrm>
                      <a:off x="0" y="0"/>
                      <a:ext cx="6460808" cy="1266825"/>
                    </a:xfrm>
                    <a:prstGeom prst="rect">
                      <a:avLst/>
                    </a:prstGeom>
                    <a:ln>
                      <a:noFill/>
                    </a:ln>
                    <a:extLst>
                      <a:ext uri="{53640926-AAD7-44D8-BBD7-CCE9431645EC}">
                        <a14:shadowObscured xmlns:a14="http://schemas.microsoft.com/office/drawing/2010/main"/>
                      </a:ext>
                    </a:extLst>
                  </pic:spPr>
                </pic:pic>
              </a:graphicData>
            </a:graphic>
          </wp:anchor>
        </w:drawing>
      </w:r>
    </w:p>
    <w:p w14:paraId="6204545F" w14:textId="5834CC9D" w:rsidR="00625BE4" w:rsidRDefault="00625BE4" w:rsidP="00542DCF">
      <w:pPr>
        <w:rPr>
          <w:sz w:val="24"/>
          <w:szCs w:val="24"/>
        </w:rPr>
      </w:pPr>
      <w:r>
        <w:rPr>
          <w:noProof/>
        </w:rPr>
        <w:drawing>
          <wp:anchor distT="0" distB="0" distL="114300" distR="114300" simplePos="0" relativeHeight="251821056" behindDoc="1" locked="0" layoutInCell="1" allowOverlap="1" wp14:anchorId="0F238210" wp14:editId="2061AF97">
            <wp:simplePos x="0" y="0"/>
            <wp:positionH relativeFrom="margin">
              <wp:align>center</wp:align>
            </wp:positionH>
            <wp:positionV relativeFrom="paragraph">
              <wp:posOffset>628015</wp:posOffset>
            </wp:positionV>
            <wp:extent cx="6274858" cy="1152525"/>
            <wp:effectExtent l="0" t="0" r="0" b="0"/>
            <wp:wrapTight wrapText="bothSides">
              <wp:wrapPolygon edited="0">
                <wp:start x="0" y="0"/>
                <wp:lineTo x="0" y="21064"/>
                <wp:lineTo x="21510" y="21064"/>
                <wp:lineTo x="2151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3852" t="44874" r="48440" b="42813"/>
                    <a:stretch/>
                  </pic:blipFill>
                  <pic:spPr bwMode="auto">
                    <a:xfrm>
                      <a:off x="0" y="0"/>
                      <a:ext cx="6274858" cy="1152525"/>
                    </a:xfrm>
                    <a:prstGeom prst="rect">
                      <a:avLst/>
                    </a:prstGeom>
                    <a:ln>
                      <a:noFill/>
                    </a:ln>
                    <a:extLst>
                      <a:ext uri="{53640926-AAD7-44D8-BBD7-CCE9431645EC}">
                        <a14:shadowObscured xmlns:a14="http://schemas.microsoft.com/office/drawing/2010/main"/>
                      </a:ext>
                    </a:extLst>
                  </pic:spPr>
                </pic:pic>
              </a:graphicData>
            </a:graphic>
          </wp:anchor>
        </w:drawing>
      </w:r>
      <w:r w:rsidR="00E076A7" w:rsidRPr="00625BE4">
        <w:rPr>
          <w:sz w:val="24"/>
          <w:szCs w:val="24"/>
        </w:rPr>
        <w:t xml:space="preserve">La fonction </w:t>
      </w:r>
      <w:proofErr w:type="spellStart"/>
      <w:r w:rsidR="00E076A7" w:rsidRPr="00625BE4">
        <w:rPr>
          <w:sz w:val="24"/>
          <w:szCs w:val="24"/>
        </w:rPr>
        <w:t>getWeeks</w:t>
      </w:r>
      <w:proofErr w:type="spellEnd"/>
      <w:r w:rsidR="00C174AC" w:rsidRPr="00625BE4">
        <w:rPr>
          <w:sz w:val="24"/>
          <w:szCs w:val="24"/>
        </w:rPr>
        <w:t>()</w:t>
      </w:r>
      <w:r w:rsidR="00E076A7" w:rsidRPr="00625BE4">
        <w:rPr>
          <w:sz w:val="24"/>
          <w:szCs w:val="24"/>
        </w:rPr>
        <w:t xml:space="preserve"> permet de retourner le nombre de semaines dans le mois</w:t>
      </w:r>
      <w:r w:rsidR="00FE13F5" w:rsidRPr="00625BE4">
        <w:rPr>
          <w:sz w:val="24"/>
          <w:szCs w:val="24"/>
        </w:rPr>
        <w:t xml:space="preserve">. </w:t>
      </w:r>
      <w:r>
        <w:rPr>
          <w:sz w:val="24"/>
          <w:szCs w:val="24"/>
        </w:rPr>
        <w:t>Il faut déclarer le premier et le dernier jour du mois ainsi que la première et la dernière semaine du mois. Pour finir je donne à la variable « </w:t>
      </w:r>
      <w:proofErr w:type="spellStart"/>
      <w:r>
        <w:rPr>
          <w:sz w:val="24"/>
          <w:szCs w:val="24"/>
        </w:rPr>
        <w:t>weeks</w:t>
      </w:r>
      <w:proofErr w:type="spellEnd"/>
      <w:r>
        <w:rPr>
          <w:sz w:val="24"/>
          <w:szCs w:val="24"/>
        </w:rPr>
        <w:t> » le nombre de semaines.</w:t>
      </w:r>
    </w:p>
    <w:p w14:paraId="7C9A9838" w14:textId="51CE9FD8" w:rsidR="004566A9" w:rsidRDefault="004566A9" w:rsidP="00542DCF">
      <w:pPr>
        <w:rPr>
          <w:sz w:val="24"/>
          <w:szCs w:val="24"/>
        </w:rPr>
      </w:pPr>
    </w:p>
    <w:p w14:paraId="372A411D" w14:textId="77777777" w:rsidR="003B0045" w:rsidRDefault="003B0045" w:rsidP="00542DCF">
      <w:pPr>
        <w:rPr>
          <w:sz w:val="24"/>
          <w:szCs w:val="24"/>
        </w:rPr>
      </w:pPr>
    </w:p>
    <w:p w14:paraId="5C491CCA" w14:textId="7D79727E" w:rsidR="00363DBF" w:rsidRDefault="007870C1" w:rsidP="00542DCF">
      <w:pPr>
        <w:rPr>
          <w:sz w:val="24"/>
          <w:szCs w:val="24"/>
        </w:rPr>
      </w:pPr>
      <w:r>
        <w:rPr>
          <w:sz w:val="24"/>
          <w:szCs w:val="24"/>
        </w:rPr>
        <w:lastRenderedPageBreak/>
        <w:t xml:space="preserve">Les fonctions </w:t>
      </w:r>
      <w:proofErr w:type="spellStart"/>
      <w:r>
        <w:rPr>
          <w:sz w:val="24"/>
          <w:szCs w:val="24"/>
        </w:rPr>
        <w:t>nextMonth</w:t>
      </w:r>
      <w:proofErr w:type="spellEnd"/>
      <w:r>
        <w:rPr>
          <w:sz w:val="24"/>
          <w:szCs w:val="24"/>
        </w:rPr>
        <w:t xml:space="preserve"> et </w:t>
      </w:r>
      <w:proofErr w:type="spellStart"/>
      <w:r>
        <w:rPr>
          <w:sz w:val="24"/>
          <w:szCs w:val="24"/>
        </w:rPr>
        <w:t>previousMonth</w:t>
      </w:r>
      <w:proofErr w:type="spellEnd"/>
      <w:r w:rsidR="00E076A7">
        <w:rPr>
          <w:sz w:val="24"/>
          <w:szCs w:val="24"/>
        </w:rPr>
        <w:t xml:space="preserve"> permettent de naviguer entre les mois</w:t>
      </w:r>
      <w:r>
        <w:rPr>
          <w:sz w:val="24"/>
          <w:szCs w:val="24"/>
        </w:rPr>
        <w:t xml:space="preserve">. </w:t>
      </w:r>
    </w:p>
    <w:p w14:paraId="40646A7C" w14:textId="1DC63383" w:rsidR="00C174AC" w:rsidRDefault="00363DBF" w:rsidP="00542DCF">
      <w:pPr>
        <w:rPr>
          <w:sz w:val="24"/>
          <w:szCs w:val="24"/>
        </w:rPr>
      </w:pPr>
      <w:r>
        <w:rPr>
          <w:noProof/>
        </w:rPr>
        <w:drawing>
          <wp:anchor distT="0" distB="0" distL="114300" distR="114300" simplePos="0" relativeHeight="251755520" behindDoc="1" locked="0" layoutInCell="1" allowOverlap="1" wp14:anchorId="6B8840F3" wp14:editId="05D65126">
            <wp:simplePos x="0" y="0"/>
            <wp:positionH relativeFrom="margin">
              <wp:align>center</wp:align>
            </wp:positionH>
            <wp:positionV relativeFrom="paragraph">
              <wp:posOffset>455654</wp:posOffset>
            </wp:positionV>
            <wp:extent cx="6210935" cy="1250315"/>
            <wp:effectExtent l="0" t="0" r="0" b="6985"/>
            <wp:wrapTight wrapText="bothSides">
              <wp:wrapPolygon edited="0">
                <wp:start x="0" y="0"/>
                <wp:lineTo x="0" y="21392"/>
                <wp:lineTo x="21532" y="21392"/>
                <wp:lineTo x="21532"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2305" t="37757" r="38513" b="47155"/>
                    <a:stretch/>
                  </pic:blipFill>
                  <pic:spPr bwMode="auto">
                    <a:xfrm>
                      <a:off x="0" y="0"/>
                      <a:ext cx="62109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suivant, le mois prend +1. Ensuite si le mois est supérieur à 12</w:t>
      </w:r>
      <w:r w:rsidR="007870C1" w:rsidRPr="007870C1">
        <w:rPr>
          <w:sz w:val="24"/>
          <w:szCs w:val="24"/>
        </w:rPr>
        <w:t xml:space="preserve"> </w:t>
      </w:r>
      <w:r w:rsidR="007870C1">
        <w:rPr>
          <w:sz w:val="24"/>
          <w:szCs w:val="24"/>
        </w:rPr>
        <w:t xml:space="preserve">le mois prend 1 et l’année est incrémenter. </w:t>
      </w:r>
    </w:p>
    <w:p w14:paraId="736F52B5" w14:textId="57B2EA60" w:rsidR="00363DBF" w:rsidRDefault="003B0045" w:rsidP="00542DCF">
      <w:pPr>
        <w:rPr>
          <w:sz w:val="24"/>
          <w:szCs w:val="24"/>
        </w:rPr>
      </w:pPr>
      <w:r>
        <w:rPr>
          <w:noProof/>
        </w:rPr>
        <w:drawing>
          <wp:anchor distT="0" distB="0" distL="114300" distR="114300" simplePos="0" relativeHeight="251808768" behindDoc="1" locked="0" layoutInCell="1" allowOverlap="1" wp14:anchorId="69FA743C" wp14:editId="3D04D5FA">
            <wp:simplePos x="0" y="0"/>
            <wp:positionH relativeFrom="margin">
              <wp:align>center</wp:align>
            </wp:positionH>
            <wp:positionV relativeFrom="paragraph">
              <wp:posOffset>1725930</wp:posOffset>
            </wp:positionV>
            <wp:extent cx="6210935" cy="1181735"/>
            <wp:effectExtent l="0" t="0" r="0" b="0"/>
            <wp:wrapTight wrapText="bothSides">
              <wp:wrapPolygon edited="0">
                <wp:start x="0" y="0"/>
                <wp:lineTo x="0" y="21240"/>
                <wp:lineTo x="21532" y="21240"/>
                <wp:lineTo x="21532"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2360" t="56904" r="38458" b="28837"/>
                    <a:stretch/>
                  </pic:blipFill>
                  <pic:spPr bwMode="auto">
                    <a:xfrm>
                      <a:off x="0" y="0"/>
                      <a:ext cx="6210935" cy="118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précèdent, le mois prend -1. Ensuite si le mois  est inférieur à 1, le mois prend 12 et l’année est décrémentée.</w:t>
      </w:r>
    </w:p>
    <w:p w14:paraId="6DDB9F1D" w14:textId="21A5838D" w:rsidR="00542DCF" w:rsidRDefault="00542DCF" w:rsidP="00542DCF">
      <w:pPr>
        <w:rPr>
          <w:sz w:val="24"/>
          <w:szCs w:val="24"/>
        </w:rPr>
      </w:pPr>
    </w:p>
    <w:p w14:paraId="7737E89E" w14:textId="44E9AB16" w:rsidR="00C174AC" w:rsidRDefault="00C174AC" w:rsidP="00C174AC">
      <w:pPr>
        <w:rPr>
          <w:sz w:val="24"/>
          <w:szCs w:val="24"/>
        </w:rPr>
      </w:pPr>
      <w:r w:rsidRPr="00C174AC">
        <w:rPr>
          <w:sz w:val="24"/>
          <w:szCs w:val="24"/>
        </w:rPr>
        <w:t xml:space="preserve"> </w:t>
      </w:r>
      <w:r>
        <w:rPr>
          <w:sz w:val="24"/>
          <w:szCs w:val="24"/>
        </w:rPr>
        <w:t xml:space="preserve">Une fois la date et l’heure choisie, le joueur est redirigé vers un formulaire où il doit renseigner le nombres de </w:t>
      </w:r>
      <w:r w:rsidR="003B0045">
        <w:rPr>
          <w:sz w:val="24"/>
          <w:szCs w:val="24"/>
        </w:rPr>
        <w:t>joueurs</w:t>
      </w:r>
      <w:r>
        <w:rPr>
          <w:sz w:val="24"/>
          <w:szCs w:val="24"/>
        </w:rPr>
        <w:t>, son nom</w:t>
      </w:r>
      <w:r w:rsidR="003B0045">
        <w:rPr>
          <w:sz w:val="24"/>
          <w:szCs w:val="24"/>
        </w:rPr>
        <w:t xml:space="preserve">, </w:t>
      </w:r>
      <w:r>
        <w:rPr>
          <w:sz w:val="24"/>
          <w:szCs w:val="24"/>
        </w:rPr>
        <w:t>son numéro de téléphone</w:t>
      </w:r>
      <w:r w:rsidR="003B0045">
        <w:rPr>
          <w:sz w:val="24"/>
          <w:szCs w:val="24"/>
        </w:rPr>
        <w:t xml:space="preserve"> et son mail</w:t>
      </w:r>
      <w:r>
        <w:rPr>
          <w:sz w:val="24"/>
          <w:szCs w:val="24"/>
        </w:rPr>
        <w:t>.</w:t>
      </w:r>
    </w:p>
    <w:p w14:paraId="1D74112D" w14:textId="19AF1C88" w:rsidR="00542DCF" w:rsidRDefault="003B0045" w:rsidP="00542DCF">
      <w:pPr>
        <w:rPr>
          <w:sz w:val="24"/>
          <w:szCs w:val="24"/>
        </w:rPr>
      </w:pPr>
      <w:r>
        <w:rPr>
          <w:noProof/>
        </w:rPr>
        <w:drawing>
          <wp:anchor distT="0" distB="0" distL="114300" distR="114300" simplePos="0" relativeHeight="251802624" behindDoc="1" locked="0" layoutInCell="1" allowOverlap="1" wp14:anchorId="39EBF558" wp14:editId="3583B78E">
            <wp:simplePos x="0" y="0"/>
            <wp:positionH relativeFrom="column">
              <wp:posOffset>975995</wp:posOffset>
            </wp:positionH>
            <wp:positionV relativeFrom="paragraph">
              <wp:posOffset>7620</wp:posOffset>
            </wp:positionV>
            <wp:extent cx="3549015" cy="3321050"/>
            <wp:effectExtent l="0" t="0" r="0" b="0"/>
            <wp:wrapTight wrapText="bothSides">
              <wp:wrapPolygon edited="0">
                <wp:start x="0" y="0"/>
                <wp:lineTo x="0" y="21435"/>
                <wp:lineTo x="21449" y="21435"/>
                <wp:lineTo x="21449"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4920" t="20825" r="5899" b="13999"/>
                    <a:stretch/>
                  </pic:blipFill>
                  <pic:spPr bwMode="auto">
                    <a:xfrm>
                      <a:off x="0" y="0"/>
                      <a:ext cx="3549015" cy="332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3A5B8" w14:textId="768D6C0A" w:rsidR="00542DCF" w:rsidRDefault="00542DCF" w:rsidP="00542DCF">
      <w:pPr>
        <w:rPr>
          <w:sz w:val="24"/>
          <w:szCs w:val="24"/>
        </w:rPr>
      </w:pPr>
    </w:p>
    <w:p w14:paraId="54B94A6D" w14:textId="09010AF2" w:rsidR="00542DCF" w:rsidRDefault="00542DCF" w:rsidP="00542DCF">
      <w:pPr>
        <w:rPr>
          <w:sz w:val="24"/>
          <w:szCs w:val="24"/>
        </w:rPr>
      </w:pPr>
    </w:p>
    <w:p w14:paraId="6369157B" w14:textId="3B407D2C" w:rsidR="00542DCF" w:rsidRDefault="00542DCF" w:rsidP="00542DCF">
      <w:pPr>
        <w:rPr>
          <w:sz w:val="24"/>
          <w:szCs w:val="24"/>
        </w:rPr>
      </w:pPr>
    </w:p>
    <w:p w14:paraId="516A0060" w14:textId="00E91645" w:rsidR="00542DCF" w:rsidRDefault="00542DCF" w:rsidP="00542DCF">
      <w:pPr>
        <w:rPr>
          <w:sz w:val="24"/>
          <w:szCs w:val="24"/>
        </w:rPr>
      </w:pPr>
    </w:p>
    <w:p w14:paraId="6A9D43E8" w14:textId="03A672E4" w:rsidR="00542DCF" w:rsidRDefault="00542DCF" w:rsidP="00542DCF">
      <w:pPr>
        <w:rPr>
          <w:sz w:val="24"/>
          <w:szCs w:val="24"/>
        </w:rPr>
      </w:pPr>
    </w:p>
    <w:p w14:paraId="2E42FDBD" w14:textId="4892CF82" w:rsidR="00542DCF" w:rsidRDefault="00542DCF" w:rsidP="00542DCF">
      <w:pPr>
        <w:rPr>
          <w:sz w:val="24"/>
          <w:szCs w:val="24"/>
        </w:rPr>
      </w:pPr>
    </w:p>
    <w:p w14:paraId="5B0D090F" w14:textId="06DEE5E1" w:rsidR="00542DCF" w:rsidRDefault="00542DCF" w:rsidP="00542DCF">
      <w:pPr>
        <w:rPr>
          <w:sz w:val="24"/>
          <w:szCs w:val="24"/>
        </w:rPr>
      </w:pPr>
    </w:p>
    <w:p w14:paraId="1E2176A4" w14:textId="33885377" w:rsidR="00542DCF" w:rsidRDefault="00542DCF" w:rsidP="00542DCF">
      <w:pPr>
        <w:rPr>
          <w:sz w:val="24"/>
          <w:szCs w:val="24"/>
        </w:rPr>
      </w:pPr>
    </w:p>
    <w:p w14:paraId="3ABE17F8" w14:textId="500950E0" w:rsidR="00C433D4" w:rsidRDefault="00C433D4" w:rsidP="00542DCF">
      <w:pPr>
        <w:rPr>
          <w:sz w:val="24"/>
          <w:szCs w:val="24"/>
        </w:rPr>
      </w:pPr>
    </w:p>
    <w:p w14:paraId="43495CB4" w14:textId="41A80952" w:rsidR="00090EED" w:rsidRDefault="00090EED" w:rsidP="00542DCF">
      <w:pPr>
        <w:rPr>
          <w:sz w:val="24"/>
          <w:szCs w:val="24"/>
        </w:rPr>
      </w:pPr>
    </w:p>
    <w:p w14:paraId="5F831CF9" w14:textId="74ECA1D6" w:rsidR="00C174AC" w:rsidRPr="00C174AC" w:rsidRDefault="00C174AC" w:rsidP="00C174AC">
      <w:pPr>
        <w:rPr>
          <w:sz w:val="24"/>
          <w:szCs w:val="24"/>
        </w:rPr>
      </w:pPr>
      <w:r>
        <w:rPr>
          <w:noProof/>
        </w:rPr>
        <w:lastRenderedPageBreak/>
        <w:drawing>
          <wp:anchor distT="0" distB="0" distL="114300" distR="114300" simplePos="0" relativeHeight="251763712" behindDoc="1" locked="0" layoutInCell="1" allowOverlap="1" wp14:anchorId="66BC69AA" wp14:editId="178B9E09">
            <wp:simplePos x="0" y="0"/>
            <wp:positionH relativeFrom="margin">
              <wp:posOffset>-172085</wp:posOffset>
            </wp:positionH>
            <wp:positionV relativeFrom="paragraph">
              <wp:posOffset>724535</wp:posOffset>
            </wp:positionV>
            <wp:extent cx="6583680" cy="1854200"/>
            <wp:effectExtent l="0" t="0" r="7620" b="0"/>
            <wp:wrapTight wrapText="bothSides">
              <wp:wrapPolygon edited="0">
                <wp:start x="0" y="0"/>
                <wp:lineTo x="0" y="21304"/>
                <wp:lineTo x="21563" y="21304"/>
                <wp:lineTo x="21563"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2484" t="26638" r="728" b="44454"/>
                    <a:stretch/>
                  </pic:blipFill>
                  <pic:spPr bwMode="auto">
                    <a:xfrm>
                      <a:off x="0" y="0"/>
                      <a:ext cx="658368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 xml:space="preserve">Une fois la réservation effectuée, un message de remerciement est affiché </w:t>
      </w:r>
      <w:r w:rsidR="003302A8">
        <w:rPr>
          <w:sz w:val="24"/>
          <w:szCs w:val="24"/>
        </w:rPr>
        <w:t>et indique au joueur qu’un mail a été envoyé</w:t>
      </w:r>
      <w:r w:rsidR="00090EED">
        <w:rPr>
          <w:sz w:val="24"/>
          <w:szCs w:val="24"/>
        </w:rPr>
        <w:t xml:space="preserve"> avec un mot de passe</w:t>
      </w:r>
      <w:r w:rsidR="00CE4AF6">
        <w:rPr>
          <w:sz w:val="24"/>
          <w:szCs w:val="24"/>
        </w:rPr>
        <w:t xml:space="preserve"> </w:t>
      </w:r>
      <w:r w:rsidR="003B0045">
        <w:rPr>
          <w:sz w:val="24"/>
          <w:szCs w:val="24"/>
        </w:rPr>
        <w:t xml:space="preserve">lui </w:t>
      </w:r>
      <w:r w:rsidR="00CE4AF6">
        <w:rPr>
          <w:sz w:val="24"/>
          <w:szCs w:val="24"/>
        </w:rPr>
        <w:t>permettant d</w:t>
      </w:r>
      <w:r w:rsidR="00BB2141">
        <w:rPr>
          <w:sz w:val="24"/>
          <w:szCs w:val="24"/>
        </w:rPr>
        <w:t>’accéder à la page « Ma réservation » pour</w:t>
      </w:r>
      <w:r w:rsidR="00CE4AF6">
        <w:rPr>
          <w:sz w:val="24"/>
          <w:szCs w:val="24"/>
        </w:rPr>
        <w:t xml:space="preserve"> consulter, modifier ou annuler sa réservation.</w:t>
      </w:r>
    </w:p>
    <w:p w14:paraId="274CEE21" w14:textId="799DF8F7" w:rsidR="00433BDB" w:rsidRDefault="00433BDB" w:rsidP="00542DCF">
      <w:pPr>
        <w:rPr>
          <w:sz w:val="24"/>
          <w:szCs w:val="24"/>
        </w:rPr>
      </w:pPr>
    </w:p>
    <w:p w14:paraId="45B7BDB2" w14:textId="43FBA813" w:rsidR="00433BDB" w:rsidRDefault="00BB2141" w:rsidP="00433BDB">
      <w:pPr>
        <w:pStyle w:val="Titre2"/>
      </w:pPr>
      <w:bookmarkStart w:id="10" w:name="_Toc40779118"/>
      <w:r w:rsidRPr="00673646">
        <w:t>Consulter, modifier, annuler sa réservation :</w:t>
      </w:r>
      <w:bookmarkEnd w:id="10"/>
    </w:p>
    <w:p w14:paraId="0DBDF7FE" w14:textId="773D3CB6" w:rsidR="002C1484" w:rsidRPr="00433BDB" w:rsidRDefault="002C1484" w:rsidP="00433BDB"/>
    <w:p w14:paraId="3D7E0623" w14:textId="4B0467C7" w:rsidR="00EA1268" w:rsidRDefault="00337F35" w:rsidP="00933824">
      <w:pPr>
        <w:rPr>
          <w:sz w:val="24"/>
          <w:szCs w:val="24"/>
        </w:rPr>
      </w:pPr>
      <w:r w:rsidRPr="00A71144">
        <w:rPr>
          <w:sz w:val="24"/>
          <w:szCs w:val="24"/>
        </w:rPr>
        <w:t xml:space="preserve">Pour consulter, modifier ou annuler sa réservation le joueur pourra accéder </w:t>
      </w:r>
      <w:r w:rsidR="00C174AC">
        <w:rPr>
          <w:sz w:val="24"/>
          <w:szCs w:val="24"/>
        </w:rPr>
        <w:t>ç</w:t>
      </w:r>
      <w:r w:rsidRPr="00A71144">
        <w:rPr>
          <w:sz w:val="24"/>
          <w:szCs w:val="24"/>
        </w:rPr>
        <w:t xml:space="preserve">a réservation grâce au mot de passe fournit </w:t>
      </w:r>
      <w:r w:rsidR="002C1484" w:rsidRPr="00A71144">
        <w:rPr>
          <w:sz w:val="24"/>
          <w:szCs w:val="24"/>
        </w:rPr>
        <w:t>par mail</w:t>
      </w:r>
      <w:r w:rsidRPr="00A71144">
        <w:rPr>
          <w:sz w:val="24"/>
          <w:szCs w:val="24"/>
        </w:rPr>
        <w:t>.</w:t>
      </w:r>
    </w:p>
    <w:p w14:paraId="3FB28EB5" w14:textId="030E1FE7" w:rsidR="00C174AC" w:rsidRDefault="00C174AC" w:rsidP="00933824">
      <w:pPr>
        <w:rPr>
          <w:sz w:val="24"/>
          <w:szCs w:val="24"/>
        </w:rPr>
      </w:pPr>
      <w:r w:rsidRPr="00A71144">
        <w:rPr>
          <w:noProof/>
          <w:sz w:val="24"/>
          <w:szCs w:val="24"/>
        </w:rPr>
        <w:drawing>
          <wp:anchor distT="0" distB="0" distL="114300" distR="114300" simplePos="0" relativeHeight="251764736" behindDoc="1" locked="0" layoutInCell="1" allowOverlap="1" wp14:anchorId="2F4182FF" wp14:editId="04C27A12">
            <wp:simplePos x="0" y="0"/>
            <wp:positionH relativeFrom="margin">
              <wp:posOffset>165100</wp:posOffset>
            </wp:positionH>
            <wp:positionV relativeFrom="paragraph">
              <wp:posOffset>5715</wp:posOffset>
            </wp:positionV>
            <wp:extent cx="4784725" cy="2749550"/>
            <wp:effectExtent l="0" t="0" r="0" b="0"/>
            <wp:wrapTight wrapText="bothSides">
              <wp:wrapPolygon edited="0">
                <wp:start x="0" y="0"/>
                <wp:lineTo x="0" y="21400"/>
                <wp:lineTo x="21500" y="21400"/>
                <wp:lineTo x="21500"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4003" t="38005" r="22583" b="17639"/>
                    <a:stretch/>
                  </pic:blipFill>
                  <pic:spPr bwMode="auto">
                    <a:xfrm>
                      <a:off x="0" y="0"/>
                      <a:ext cx="47847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A7F7A" w14:textId="77777777" w:rsidR="00C174AC" w:rsidRDefault="00C174AC" w:rsidP="00933824">
      <w:pPr>
        <w:rPr>
          <w:sz w:val="24"/>
          <w:szCs w:val="24"/>
        </w:rPr>
      </w:pPr>
    </w:p>
    <w:p w14:paraId="45C1DD09" w14:textId="77777777" w:rsidR="00C174AC" w:rsidRDefault="00C174AC" w:rsidP="00933824">
      <w:pPr>
        <w:rPr>
          <w:sz w:val="24"/>
          <w:szCs w:val="24"/>
        </w:rPr>
      </w:pPr>
    </w:p>
    <w:p w14:paraId="52229BBE" w14:textId="77777777" w:rsidR="00C174AC" w:rsidRDefault="00C174AC" w:rsidP="00933824">
      <w:pPr>
        <w:rPr>
          <w:sz w:val="24"/>
          <w:szCs w:val="24"/>
        </w:rPr>
      </w:pPr>
    </w:p>
    <w:p w14:paraId="4939B57E" w14:textId="77777777" w:rsidR="00C174AC" w:rsidRDefault="00C174AC" w:rsidP="00933824">
      <w:pPr>
        <w:rPr>
          <w:sz w:val="24"/>
          <w:szCs w:val="24"/>
        </w:rPr>
      </w:pPr>
    </w:p>
    <w:p w14:paraId="4FD05F89" w14:textId="77777777" w:rsidR="00C174AC" w:rsidRDefault="00C174AC" w:rsidP="00933824">
      <w:pPr>
        <w:rPr>
          <w:sz w:val="24"/>
          <w:szCs w:val="24"/>
        </w:rPr>
      </w:pPr>
    </w:p>
    <w:p w14:paraId="4AA1DAC7" w14:textId="77777777" w:rsidR="00C174AC" w:rsidRDefault="00C174AC" w:rsidP="00933824">
      <w:pPr>
        <w:rPr>
          <w:sz w:val="24"/>
          <w:szCs w:val="24"/>
        </w:rPr>
      </w:pPr>
    </w:p>
    <w:p w14:paraId="0BE7129D" w14:textId="77777777" w:rsidR="00C174AC" w:rsidRDefault="00C174AC" w:rsidP="00933824">
      <w:pPr>
        <w:rPr>
          <w:sz w:val="24"/>
          <w:szCs w:val="24"/>
        </w:rPr>
      </w:pPr>
    </w:p>
    <w:p w14:paraId="3765DE36" w14:textId="77777777" w:rsidR="00C174AC" w:rsidRDefault="00C174AC" w:rsidP="00933824">
      <w:pPr>
        <w:rPr>
          <w:sz w:val="24"/>
          <w:szCs w:val="24"/>
        </w:rPr>
      </w:pPr>
    </w:p>
    <w:p w14:paraId="6053585A" w14:textId="77777777" w:rsidR="00C174AC" w:rsidRDefault="00C174AC" w:rsidP="00933824">
      <w:pPr>
        <w:rPr>
          <w:sz w:val="24"/>
          <w:szCs w:val="24"/>
        </w:rPr>
      </w:pPr>
    </w:p>
    <w:p w14:paraId="6CD1708E" w14:textId="5A0A8313" w:rsidR="002C1484" w:rsidRPr="007870C1" w:rsidRDefault="00004D39" w:rsidP="00933824">
      <w:pPr>
        <w:rPr>
          <w:sz w:val="24"/>
          <w:szCs w:val="24"/>
        </w:rPr>
      </w:pPr>
      <w:r w:rsidRPr="007870C1">
        <w:rPr>
          <w:sz w:val="24"/>
          <w:szCs w:val="24"/>
        </w:rPr>
        <w:t>Pour envoyer un mail il faut premièrement définir le mail du destinataire, l’objet et l’entête du mail.</w:t>
      </w:r>
      <w:r w:rsidR="00EA1268">
        <w:rPr>
          <w:sz w:val="24"/>
          <w:szCs w:val="24"/>
        </w:rPr>
        <w:t xml:space="preserve"> Ici le mail du destinataire est l’adresse mail du joueur récupérée. </w:t>
      </w:r>
    </w:p>
    <w:p w14:paraId="2CD974EF" w14:textId="69195B75" w:rsidR="00C174AC" w:rsidRDefault="00C174AC" w:rsidP="00933824">
      <w:r>
        <w:rPr>
          <w:noProof/>
        </w:rPr>
        <w:drawing>
          <wp:anchor distT="0" distB="0" distL="114300" distR="114300" simplePos="0" relativeHeight="251809792" behindDoc="1" locked="0" layoutInCell="1" allowOverlap="1" wp14:anchorId="4D463C12" wp14:editId="469306A6">
            <wp:simplePos x="0" y="0"/>
            <wp:positionH relativeFrom="margin">
              <wp:posOffset>-76200</wp:posOffset>
            </wp:positionH>
            <wp:positionV relativeFrom="paragraph">
              <wp:posOffset>2540</wp:posOffset>
            </wp:positionV>
            <wp:extent cx="5561965" cy="1163955"/>
            <wp:effectExtent l="0" t="0" r="635" b="0"/>
            <wp:wrapTight wrapText="bothSides">
              <wp:wrapPolygon edited="0">
                <wp:start x="0" y="0"/>
                <wp:lineTo x="0" y="21211"/>
                <wp:lineTo x="21528" y="21211"/>
                <wp:lineTo x="21528"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2620" t="23742" r="55520" b="64398"/>
                    <a:stretch/>
                  </pic:blipFill>
                  <pic:spPr bwMode="auto">
                    <a:xfrm>
                      <a:off x="0" y="0"/>
                      <a:ext cx="5561965" cy="1163955"/>
                    </a:xfrm>
                    <a:prstGeom prst="rect">
                      <a:avLst/>
                    </a:prstGeom>
                    <a:ln>
                      <a:noFill/>
                    </a:ln>
                    <a:extLst>
                      <a:ext uri="{53640926-AAD7-44D8-BBD7-CCE9431645EC}">
                        <a14:shadowObscured xmlns:a14="http://schemas.microsoft.com/office/drawing/2010/main"/>
                      </a:ext>
                    </a:extLst>
                  </pic:spPr>
                </pic:pic>
              </a:graphicData>
            </a:graphic>
          </wp:anchor>
        </w:drawing>
      </w:r>
    </w:p>
    <w:p w14:paraId="026D4190" w14:textId="512A10BF" w:rsidR="00C174AC" w:rsidRDefault="00C174AC" w:rsidP="00933824"/>
    <w:p w14:paraId="1D7AC4B9" w14:textId="77777777" w:rsidR="00C174AC" w:rsidRDefault="00C174AC" w:rsidP="00933824"/>
    <w:p w14:paraId="4790E715" w14:textId="77777777" w:rsidR="00C174AC" w:rsidRDefault="00C174AC" w:rsidP="00933824"/>
    <w:p w14:paraId="4E032578" w14:textId="77777777" w:rsidR="00C174AC" w:rsidRDefault="00C174AC" w:rsidP="00933824">
      <w:pPr>
        <w:rPr>
          <w:noProof/>
        </w:rPr>
      </w:pPr>
    </w:p>
    <w:p w14:paraId="325514ED" w14:textId="69C14AA0" w:rsidR="002C1484" w:rsidRPr="00281298" w:rsidRDefault="00004D39" w:rsidP="00933824">
      <w:pPr>
        <w:rPr>
          <w:sz w:val="24"/>
          <w:szCs w:val="24"/>
        </w:rPr>
      </w:pPr>
      <w:r>
        <w:rPr>
          <w:sz w:val="24"/>
          <w:szCs w:val="24"/>
        </w:rPr>
        <w:lastRenderedPageBreak/>
        <w:t>Ensuite il faut définir le message</w:t>
      </w:r>
      <w:r w:rsidR="00EA1268">
        <w:rPr>
          <w:sz w:val="24"/>
          <w:szCs w:val="24"/>
        </w:rPr>
        <w:t xml:space="preserve"> qui </w:t>
      </w:r>
      <w:r w:rsidR="00A71144" w:rsidRPr="00A71144">
        <w:rPr>
          <w:sz w:val="24"/>
          <w:szCs w:val="24"/>
        </w:rPr>
        <w:t xml:space="preserve">contient du simple texte html incluant le nom du joueur et le mot de passe </w:t>
      </w:r>
      <w:r w:rsidR="00EA1268">
        <w:rPr>
          <w:sz w:val="24"/>
          <w:szCs w:val="24"/>
        </w:rPr>
        <w:t xml:space="preserve">issue </w:t>
      </w:r>
      <w:r w:rsidR="00A71144" w:rsidRPr="00A71144">
        <w:rPr>
          <w:sz w:val="24"/>
          <w:szCs w:val="24"/>
        </w:rPr>
        <w:t>de la base de donnée.</w:t>
      </w:r>
    </w:p>
    <w:p w14:paraId="2C412F7D" w14:textId="16B65392" w:rsidR="00A71144" w:rsidRPr="00A71144" w:rsidRDefault="00A71144" w:rsidP="00933824">
      <w:pPr>
        <w:rPr>
          <w:sz w:val="24"/>
          <w:szCs w:val="24"/>
        </w:rPr>
      </w:pPr>
      <w:r w:rsidRPr="00A71144">
        <w:rPr>
          <w:sz w:val="24"/>
          <w:szCs w:val="24"/>
        </w:rPr>
        <w:t xml:space="preserve">L’envoie du mail s’opère </w:t>
      </w:r>
      <w:r>
        <w:rPr>
          <w:sz w:val="24"/>
          <w:szCs w:val="24"/>
        </w:rPr>
        <w:t xml:space="preserve">avec la fonction mail </w:t>
      </w:r>
      <w:r w:rsidR="00EA1268">
        <w:rPr>
          <w:sz w:val="24"/>
          <w:szCs w:val="24"/>
        </w:rPr>
        <w:t xml:space="preserve">qui a </w:t>
      </w:r>
      <w:r>
        <w:rPr>
          <w:sz w:val="24"/>
          <w:szCs w:val="24"/>
        </w:rPr>
        <w:t>en paramètre le message, le sujet, le mail du destinataire et l’entête du mail.</w:t>
      </w:r>
    </w:p>
    <w:p w14:paraId="4F2E2BF0" w14:textId="034495DE" w:rsidR="00EA1268" w:rsidRDefault="00A71144" w:rsidP="00933824">
      <w:r>
        <w:rPr>
          <w:noProof/>
        </w:rPr>
        <w:drawing>
          <wp:inline distT="0" distB="0" distL="0" distR="0" wp14:anchorId="187170A3" wp14:editId="3CDEA9D2">
            <wp:extent cx="3707493" cy="638175"/>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4621" t="73331" r="16602" b="20923"/>
                    <a:stretch/>
                  </pic:blipFill>
                  <pic:spPr bwMode="auto">
                    <a:xfrm>
                      <a:off x="0" y="0"/>
                      <a:ext cx="3724641" cy="641127"/>
                    </a:xfrm>
                    <a:prstGeom prst="rect">
                      <a:avLst/>
                    </a:prstGeom>
                    <a:ln>
                      <a:noFill/>
                    </a:ln>
                    <a:extLst>
                      <a:ext uri="{53640926-AAD7-44D8-BBD7-CCE9431645EC}">
                        <a14:shadowObscured xmlns:a14="http://schemas.microsoft.com/office/drawing/2010/main"/>
                      </a:ext>
                    </a:extLst>
                  </pic:spPr>
                </pic:pic>
              </a:graphicData>
            </a:graphic>
          </wp:inline>
        </w:drawing>
      </w:r>
    </w:p>
    <w:p w14:paraId="3CFFFACE" w14:textId="2CBB07EA" w:rsidR="002C1484" w:rsidRPr="00EA1268" w:rsidRDefault="00EA1268" w:rsidP="00933824">
      <w:pPr>
        <w:rPr>
          <w:sz w:val="24"/>
          <w:szCs w:val="24"/>
        </w:rPr>
      </w:pPr>
      <w:r w:rsidRPr="00EA1268">
        <w:rPr>
          <w:sz w:val="24"/>
          <w:szCs w:val="24"/>
        </w:rPr>
        <w:t>Une fois son mot de passe transmis le joueur pourra se connecter</w:t>
      </w:r>
      <w:r w:rsidR="003B0045">
        <w:rPr>
          <w:sz w:val="24"/>
          <w:szCs w:val="24"/>
        </w:rPr>
        <w:t xml:space="preserve"> dans la page « ma réservation »</w:t>
      </w:r>
      <w:r w:rsidRPr="00EA1268">
        <w:rPr>
          <w:sz w:val="24"/>
          <w:szCs w:val="24"/>
        </w:rPr>
        <w:t>.</w:t>
      </w:r>
    </w:p>
    <w:p w14:paraId="0F3DA5E3" w14:textId="52EA34FC" w:rsidR="00E076A7" w:rsidRDefault="00EA1268" w:rsidP="00933824">
      <w:pPr>
        <w:rPr>
          <w:sz w:val="28"/>
          <w:szCs w:val="28"/>
          <w:u w:val="single"/>
        </w:rPr>
      </w:pPr>
      <w:r>
        <w:rPr>
          <w:noProof/>
        </w:rPr>
        <w:drawing>
          <wp:anchor distT="0" distB="0" distL="114300" distR="114300" simplePos="0" relativeHeight="251752448" behindDoc="1" locked="0" layoutInCell="1" allowOverlap="1" wp14:anchorId="79F916D3" wp14:editId="7DFF9457">
            <wp:simplePos x="0" y="0"/>
            <wp:positionH relativeFrom="margin">
              <wp:align>left</wp:align>
            </wp:positionH>
            <wp:positionV relativeFrom="paragraph">
              <wp:posOffset>9585</wp:posOffset>
            </wp:positionV>
            <wp:extent cx="3407410" cy="2025015"/>
            <wp:effectExtent l="0" t="0" r="2540" b="0"/>
            <wp:wrapTight wrapText="bothSides">
              <wp:wrapPolygon edited="0">
                <wp:start x="0" y="0"/>
                <wp:lineTo x="0" y="21336"/>
                <wp:lineTo x="21495" y="21336"/>
                <wp:lineTo x="21495"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2061" t="31734" r="32534" b="30848"/>
                    <a:stretch/>
                  </pic:blipFill>
                  <pic:spPr bwMode="auto">
                    <a:xfrm>
                      <a:off x="0" y="0"/>
                      <a:ext cx="3407410"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50191" w14:textId="0D07402A" w:rsidR="00E076A7" w:rsidRDefault="00E076A7" w:rsidP="00933824">
      <w:pPr>
        <w:rPr>
          <w:sz w:val="28"/>
          <w:szCs w:val="28"/>
          <w:u w:val="single"/>
        </w:rPr>
      </w:pPr>
    </w:p>
    <w:p w14:paraId="6A35495F" w14:textId="194CB19B" w:rsidR="00EA1268" w:rsidRDefault="00EA1268" w:rsidP="00933824">
      <w:pPr>
        <w:rPr>
          <w:sz w:val="28"/>
          <w:szCs w:val="28"/>
          <w:u w:val="single"/>
        </w:rPr>
      </w:pPr>
    </w:p>
    <w:p w14:paraId="44C1A094" w14:textId="77777777" w:rsidR="00EA1268" w:rsidRDefault="00EA1268" w:rsidP="00933824">
      <w:pPr>
        <w:rPr>
          <w:sz w:val="28"/>
          <w:szCs w:val="28"/>
          <w:u w:val="single"/>
        </w:rPr>
      </w:pPr>
    </w:p>
    <w:p w14:paraId="0F234CCC" w14:textId="3AA92DAD" w:rsidR="00933824" w:rsidRPr="00933824" w:rsidRDefault="00933824" w:rsidP="00933824"/>
    <w:p w14:paraId="0FBFAC57" w14:textId="1B844549" w:rsidR="00933824" w:rsidRPr="00933824" w:rsidRDefault="00933824" w:rsidP="00933824"/>
    <w:p w14:paraId="2C4DD52A" w14:textId="5651E671" w:rsidR="00C433D4" w:rsidRPr="009E131E" w:rsidRDefault="00C433D4" w:rsidP="00542DCF">
      <w:pPr>
        <w:rPr>
          <w:sz w:val="28"/>
          <w:szCs w:val="28"/>
          <w:u w:val="single"/>
        </w:rPr>
      </w:pPr>
    </w:p>
    <w:p w14:paraId="7202E8B6" w14:textId="5A231EEF" w:rsidR="00C433D4" w:rsidRPr="00EA1268" w:rsidRDefault="00EA1268" w:rsidP="00542DCF">
      <w:pPr>
        <w:rPr>
          <w:sz w:val="24"/>
          <w:szCs w:val="24"/>
        </w:rPr>
      </w:pPr>
      <w:r>
        <w:rPr>
          <w:sz w:val="24"/>
          <w:szCs w:val="24"/>
        </w:rPr>
        <w:t>Et arrivera sur une page pour consulter, modifier ou annuler ça réservation.</w:t>
      </w:r>
    </w:p>
    <w:p w14:paraId="7914F492" w14:textId="1F026E45" w:rsidR="00343F94" w:rsidRDefault="00EA1268" w:rsidP="00542DCF">
      <w:pPr>
        <w:rPr>
          <w:sz w:val="28"/>
          <w:szCs w:val="28"/>
        </w:rPr>
      </w:pPr>
      <w:r>
        <w:rPr>
          <w:noProof/>
        </w:rPr>
        <w:drawing>
          <wp:anchor distT="0" distB="0" distL="114300" distR="114300" simplePos="0" relativeHeight="251803648" behindDoc="1" locked="0" layoutInCell="1" allowOverlap="1" wp14:anchorId="1BE1E8F6" wp14:editId="6AA9D359">
            <wp:simplePos x="0" y="0"/>
            <wp:positionH relativeFrom="margin">
              <wp:align>left</wp:align>
            </wp:positionH>
            <wp:positionV relativeFrom="paragraph">
              <wp:posOffset>123082</wp:posOffset>
            </wp:positionV>
            <wp:extent cx="3441065" cy="3182620"/>
            <wp:effectExtent l="0" t="0" r="6985" b="0"/>
            <wp:wrapTight wrapText="bothSides">
              <wp:wrapPolygon edited="0">
                <wp:start x="0" y="0"/>
                <wp:lineTo x="0" y="21462"/>
                <wp:lineTo x="21524" y="21462"/>
                <wp:lineTo x="2152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5756" t="22059" r="7023" b="16735"/>
                    <a:stretch/>
                  </pic:blipFill>
                  <pic:spPr bwMode="auto">
                    <a:xfrm>
                      <a:off x="0" y="0"/>
                      <a:ext cx="344106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916F57" w14:textId="14784E46" w:rsidR="00343F94" w:rsidRDefault="00343F94" w:rsidP="00542DCF">
      <w:pPr>
        <w:rPr>
          <w:sz w:val="28"/>
          <w:szCs w:val="28"/>
        </w:rPr>
      </w:pPr>
    </w:p>
    <w:p w14:paraId="2DB6AC75" w14:textId="043593A5" w:rsidR="00343F94" w:rsidRDefault="00343F94" w:rsidP="00542DCF">
      <w:pPr>
        <w:rPr>
          <w:sz w:val="28"/>
          <w:szCs w:val="28"/>
        </w:rPr>
      </w:pPr>
    </w:p>
    <w:p w14:paraId="0DBC8046" w14:textId="02CF5987" w:rsidR="00343F94" w:rsidRDefault="00343F94" w:rsidP="00542DCF">
      <w:pPr>
        <w:rPr>
          <w:sz w:val="28"/>
          <w:szCs w:val="28"/>
        </w:rPr>
      </w:pPr>
    </w:p>
    <w:p w14:paraId="306D427A" w14:textId="77777777" w:rsidR="00C433D4" w:rsidRPr="003B422D" w:rsidRDefault="00C433D4" w:rsidP="00542DCF">
      <w:pPr>
        <w:rPr>
          <w:sz w:val="28"/>
          <w:szCs w:val="28"/>
        </w:rPr>
      </w:pPr>
    </w:p>
    <w:p w14:paraId="766B5776" w14:textId="28BE8F8F" w:rsidR="00090EED" w:rsidRDefault="00090EED" w:rsidP="009E131E"/>
    <w:p w14:paraId="31962BBB" w14:textId="72EA126D" w:rsidR="00281298" w:rsidRDefault="00281298" w:rsidP="009E131E"/>
    <w:p w14:paraId="18D1CC9F" w14:textId="7D0BF895" w:rsidR="00281298" w:rsidRDefault="00281298" w:rsidP="009E131E"/>
    <w:p w14:paraId="4F4C71E0" w14:textId="42B9810E" w:rsidR="00281298" w:rsidRDefault="00281298" w:rsidP="009E131E"/>
    <w:p w14:paraId="6198D864" w14:textId="3FB25A28" w:rsidR="00281298" w:rsidRDefault="00281298" w:rsidP="009E131E"/>
    <w:p w14:paraId="3839849A" w14:textId="11A0DA25" w:rsidR="00281298" w:rsidRDefault="00281298" w:rsidP="009E131E"/>
    <w:p w14:paraId="62DD7AE1" w14:textId="77777777" w:rsidR="00281298" w:rsidRDefault="00281298" w:rsidP="009E131E"/>
    <w:p w14:paraId="679CB373" w14:textId="66CCF6E7" w:rsidR="00281298" w:rsidRDefault="00281298" w:rsidP="009E131E"/>
    <w:p w14:paraId="12DB39B2" w14:textId="77777777" w:rsidR="00C174AC" w:rsidRPr="009E131E" w:rsidRDefault="00C174AC" w:rsidP="009E131E"/>
    <w:p w14:paraId="67DEC8F5" w14:textId="518ABFA1" w:rsidR="00542DCF" w:rsidRDefault="00542DCF" w:rsidP="004C153A">
      <w:pPr>
        <w:pStyle w:val="Titre1"/>
      </w:pPr>
      <w:bookmarkStart w:id="11" w:name="_Toc40779119"/>
      <w:r w:rsidRPr="001F5B2E">
        <w:lastRenderedPageBreak/>
        <w:t xml:space="preserve">Réalisation </w:t>
      </w:r>
      <w:r>
        <w:t>système énigme musique</w:t>
      </w:r>
      <w:bookmarkEnd w:id="11"/>
    </w:p>
    <w:p w14:paraId="19213120" w14:textId="77777777" w:rsidR="00542DCF" w:rsidRDefault="00542DCF" w:rsidP="00542DCF"/>
    <w:p w14:paraId="29664702" w14:textId="3106FB33" w:rsidR="00542DCF" w:rsidRPr="00C83D44" w:rsidRDefault="004C153A" w:rsidP="00673646">
      <w:pPr>
        <w:pStyle w:val="Titre2"/>
        <w:numPr>
          <w:ilvl w:val="0"/>
          <w:numId w:val="12"/>
        </w:numPr>
      </w:pPr>
      <w:r>
        <w:t xml:space="preserve"> </w:t>
      </w:r>
      <w:bookmarkStart w:id="12" w:name="_Toc40779120"/>
      <w:r w:rsidR="00542DCF">
        <w:t>Câblages des différents composants</w:t>
      </w:r>
      <w:bookmarkEnd w:id="12"/>
    </w:p>
    <w:p w14:paraId="53BEDBE9" w14:textId="28FC2E08" w:rsidR="00542DCF" w:rsidRDefault="00542DCF" w:rsidP="00542DCF"/>
    <w:p w14:paraId="5C075EB9" w14:textId="6D7EB927" w:rsidR="00542DCF" w:rsidRDefault="00E076A7" w:rsidP="00542DCF">
      <w:r>
        <w:rPr>
          <w:noProof/>
        </w:rPr>
        <w:drawing>
          <wp:anchor distT="0" distB="0" distL="114300" distR="114300" simplePos="0" relativeHeight="251674624" behindDoc="1" locked="0" layoutInCell="1" allowOverlap="1" wp14:anchorId="41E2C979" wp14:editId="61360F53">
            <wp:simplePos x="0" y="0"/>
            <wp:positionH relativeFrom="column">
              <wp:posOffset>-457200</wp:posOffset>
            </wp:positionH>
            <wp:positionV relativeFrom="paragraph">
              <wp:posOffset>290195</wp:posOffset>
            </wp:positionV>
            <wp:extent cx="3314065" cy="3048000"/>
            <wp:effectExtent l="0" t="0" r="0" b="0"/>
            <wp:wrapTight wrapText="bothSides">
              <wp:wrapPolygon edited="0">
                <wp:start x="13285" y="135"/>
                <wp:lineTo x="13161" y="2565"/>
                <wp:lineTo x="3973" y="3105"/>
                <wp:lineTo x="13161" y="4725"/>
                <wp:lineTo x="13161" y="6885"/>
                <wp:lineTo x="11547" y="7965"/>
                <wp:lineTo x="11050" y="8370"/>
                <wp:lineTo x="11050" y="9045"/>
                <wp:lineTo x="10554" y="11205"/>
                <wp:lineTo x="869" y="12015"/>
                <wp:lineTo x="372" y="12015"/>
                <wp:lineTo x="372" y="16200"/>
                <wp:lineTo x="2856" y="17685"/>
                <wp:lineTo x="3973" y="17685"/>
                <wp:lineTo x="3849" y="20655"/>
                <wp:lineTo x="8691" y="20655"/>
                <wp:lineTo x="18997" y="20115"/>
                <wp:lineTo x="19245" y="12420"/>
                <wp:lineTo x="18748" y="11745"/>
                <wp:lineTo x="17507" y="11205"/>
                <wp:lineTo x="17383" y="9045"/>
                <wp:lineTo x="18252" y="9045"/>
                <wp:lineTo x="19493" y="7695"/>
                <wp:lineTo x="19245" y="675"/>
                <wp:lineTo x="19121" y="135"/>
                <wp:lineTo x="13285" y="1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617" t="9823" r="37091" b="17846"/>
                    <a:stretch/>
                  </pic:blipFill>
                  <pic:spPr bwMode="auto">
                    <a:xfrm>
                      <a:off x="0" y="0"/>
                      <a:ext cx="331406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9BA52" w14:textId="77777777" w:rsidR="00542DCF" w:rsidRDefault="00542DCF" w:rsidP="00542DCF"/>
    <w:p w14:paraId="52FDB0D5" w14:textId="3CAE1BBF" w:rsidR="00542DCF" w:rsidRDefault="00E076A7" w:rsidP="00542DCF">
      <w:pPr>
        <w:rPr>
          <w:noProof/>
        </w:rPr>
      </w:pPr>
      <w:r>
        <w:rPr>
          <w:noProof/>
        </w:rPr>
        <w:drawing>
          <wp:anchor distT="0" distB="0" distL="114300" distR="114300" simplePos="0" relativeHeight="251675648" behindDoc="1" locked="0" layoutInCell="1" allowOverlap="1" wp14:anchorId="2EC1A82E" wp14:editId="2F757230">
            <wp:simplePos x="0" y="0"/>
            <wp:positionH relativeFrom="column">
              <wp:posOffset>3267075</wp:posOffset>
            </wp:positionH>
            <wp:positionV relativeFrom="paragraph">
              <wp:posOffset>207010</wp:posOffset>
            </wp:positionV>
            <wp:extent cx="3350260" cy="1743075"/>
            <wp:effectExtent l="0" t="0" r="2540" b="9525"/>
            <wp:wrapTight wrapText="bothSides">
              <wp:wrapPolygon edited="0">
                <wp:start x="0" y="0"/>
                <wp:lineTo x="0" y="21482"/>
                <wp:lineTo x="21494" y="21482"/>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502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5BB6F" w14:textId="77777777" w:rsidR="00542DCF" w:rsidRDefault="00542DCF" w:rsidP="00542DCF">
      <w:pPr>
        <w:rPr>
          <w:noProof/>
        </w:rPr>
      </w:pPr>
    </w:p>
    <w:p w14:paraId="64A48C48" w14:textId="402CE878" w:rsidR="00542DCF" w:rsidRPr="00B55BDF" w:rsidRDefault="00542DCF" w:rsidP="00542DCF"/>
    <w:p w14:paraId="17A682C5" w14:textId="48D9E157" w:rsidR="00542DCF" w:rsidRPr="00B55BDF" w:rsidRDefault="00542DCF" w:rsidP="00542DCF"/>
    <w:p w14:paraId="69F38685" w14:textId="66935E1D" w:rsidR="00542DCF" w:rsidRPr="00B55BDF" w:rsidRDefault="00542DCF" w:rsidP="00542DCF"/>
    <w:p w14:paraId="3E7C9D0B" w14:textId="3173A5D8"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4E8F83F5" w:rsidR="00542DCF" w:rsidRPr="00B55BDF" w:rsidRDefault="00542DCF" w:rsidP="00542DCF"/>
    <w:p w14:paraId="408F7DDD" w14:textId="0E9EBB3E" w:rsidR="00542DCF" w:rsidRPr="00B55BDF" w:rsidRDefault="00542DCF" w:rsidP="00542DCF"/>
    <w:p w14:paraId="2A318CA0" w14:textId="77777777" w:rsidR="00542DCF" w:rsidRDefault="00542DCF" w:rsidP="00542DCF"/>
    <w:p w14:paraId="201D7ACF" w14:textId="29043223" w:rsidR="00542DCF" w:rsidRDefault="00542DCF" w:rsidP="009B0429">
      <w:pPr>
        <w:pStyle w:val="Titre2"/>
        <w:numPr>
          <w:ilvl w:val="0"/>
          <w:numId w:val="30"/>
        </w:numPr>
      </w:pPr>
      <w:bookmarkStart w:id="13" w:name="_Toc40779121"/>
      <w:r>
        <w:t>Les différentes bibliothèques utilisées</w:t>
      </w:r>
      <w:bookmarkEnd w:id="13"/>
    </w:p>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791EB969">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984BF" w14:textId="04DD199C" w:rsidR="00542DCF" w:rsidRDefault="00542DCF" w:rsidP="00433BDB">
      <w:pPr>
        <w:tabs>
          <w:tab w:val="left" w:pos="1386"/>
        </w:tabs>
        <w:rPr>
          <w:sz w:val="24"/>
          <w:szCs w:val="24"/>
        </w:rPr>
      </w:pPr>
      <w:r>
        <w:rPr>
          <w:rFonts w:ascii="Trebuchet MS" w:hAnsi="Trebuchet MS"/>
          <w:color w:val="444444"/>
          <w:sz w:val="17"/>
          <w:szCs w:val="17"/>
          <w:shd w:val="clear" w:color="auto" w:fill="FFFFFF"/>
        </w:rPr>
        <w:t xml:space="preserve">: </w:t>
      </w:r>
      <w:r w:rsidR="00640035">
        <w:rPr>
          <w:sz w:val="24"/>
          <w:szCs w:val="24"/>
        </w:rPr>
        <w:t xml:space="preserve"> Aide </w:t>
      </w:r>
      <w:r w:rsidRPr="00B55BDF">
        <w:rPr>
          <w:sz w:val="24"/>
          <w:szCs w:val="24"/>
        </w:rPr>
        <w:t xml:space="preserve"> à l'abstraction matérielle, et à l'amélioration de la lisibilité du code.</w:t>
      </w:r>
      <w:r w:rsidR="00640035">
        <w:rPr>
          <w:sz w:val="24"/>
          <w:szCs w:val="24"/>
        </w:rPr>
        <w:t xml:space="preserve"> A</w:t>
      </w:r>
      <w:r w:rsidRPr="00B55BDF">
        <w:rPr>
          <w:sz w:val="24"/>
          <w:szCs w:val="24"/>
        </w:rPr>
        <w:t>utomatise les instructions </w:t>
      </w:r>
      <w:proofErr w:type="spellStart"/>
      <w:r w:rsidR="00497CE7">
        <w:fldChar w:fldCharType="begin"/>
      </w:r>
      <w:r w:rsidR="00497CE7">
        <w:instrText xml:space="preserve"> HYPERLINK "http://www.mon-club-elec.fr/pmwiki_reference_arduino/pmwiki.php?n=Main.PinMode" </w:instrText>
      </w:r>
      <w:r w:rsidR="00497CE7">
        <w:fldChar w:fldCharType="separate"/>
      </w:r>
      <w:r w:rsidRPr="00B55BDF">
        <w:rPr>
          <w:sz w:val="24"/>
          <w:szCs w:val="24"/>
        </w:rPr>
        <w:t>pinMode</w:t>
      </w:r>
      <w:proofErr w:type="spellEnd"/>
      <w:r w:rsidR="00497CE7">
        <w:rPr>
          <w:sz w:val="24"/>
          <w:szCs w:val="24"/>
        </w:rPr>
        <w:fldChar w:fldCharType="end"/>
      </w:r>
      <w:r w:rsidRPr="00B55BDF">
        <w:rPr>
          <w:sz w:val="24"/>
          <w:szCs w:val="24"/>
        </w:rPr>
        <w:t> et </w:t>
      </w:r>
      <w:proofErr w:type="spellStart"/>
      <w:r w:rsidR="00497CE7">
        <w:fldChar w:fldCharType="begin"/>
      </w:r>
      <w:r w:rsidR="00497CE7">
        <w:instrText xml:space="preserve"> HYPERLINK "http://www.mon-club-elec.fr/pmwiki_reference_arduino/pmwiki.php?n=Main.DigitalRead" </w:instrText>
      </w:r>
      <w:r w:rsidR="00497CE7">
        <w:fldChar w:fldCharType="separate"/>
      </w:r>
      <w:r w:rsidRPr="00B55BDF">
        <w:rPr>
          <w:sz w:val="24"/>
          <w:szCs w:val="24"/>
        </w:rPr>
        <w:t>digitalRead</w:t>
      </w:r>
      <w:proofErr w:type="spellEnd"/>
      <w:r w:rsidR="00497CE7">
        <w:rPr>
          <w:sz w:val="24"/>
          <w:szCs w:val="24"/>
        </w:rPr>
        <w:fldChar w:fldCharType="end"/>
      </w:r>
      <w:r w:rsidRPr="00B55BDF">
        <w:rPr>
          <w:sz w:val="24"/>
          <w:szCs w:val="24"/>
        </w:rPr>
        <w:t> appelées par l'utilisateur.</w:t>
      </w:r>
    </w:p>
    <w:p w14:paraId="312C27E0" w14:textId="23BDAF27" w:rsidR="00EA1268" w:rsidRPr="00433BDB" w:rsidRDefault="00B659E0" w:rsidP="00433BDB">
      <w:pPr>
        <w:tabs>
          <w:tab w:val="left" w:pos="1386"/>
        </w:tabs>
        <w:rPr>
          <w:sz w:val="24"/>
          <w:szCs w:val="24"/>
        </w:rPr>
      </w:pPr>
      <w:r>
        <w:rPr>
          <w:noProof/>
        </w:rPr>
        <w:drawing>
          <wp:anchor distT="0" distB="0" distL="114300" distR="114300" simplePos="0" relativeHeight="251676672" behindDoc="1" locked="0" layoutInCell="1" allowOverlap="1" wp14:anchorId="2C7D9F0C" wp14:editId="6036924E">
            <wp:simplePos x="0" y="0"/>
            <wp:positionH relativeFrom="margin">
              <wp:posOffset>-254317</wp:posOffset>
            </wp:positionH>
            <wp:positionV relativeFrom="paragraph">
              <wp:posOffset>309880</wp:posOffset>
            </wp:positionV>
            <wp:extent cx="1463040" cy="146050"/>
            <wp:effectExtent l="0" t="0" r="3810" b="6350"/>
            <wp:wrapTight wrapText="bothSides">
              <wp:wrapPolygon edited="0">
                <wp:start x="0" y="0"/>
                <wp:lineTo x="0" y="19722"/>
                <wp:lineTo x="21375" y="19722"/>
                <wp:lineTo x="2137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AFD076" w14:textId="449BB00D" w:rsidR="00EA1268" w:rsidRDefault="00542DCF" w:rsidP="00542DCF">
      <w:r w:rsidRPr="00640035">
        <w:rPr>
          <w:sz w:val="24"/>
          <w:szCs w:val="24"/>
        </w:rPr>
        <w:t xml:space="preserve">: </w:t>
      </w:r>
      <w:r w:rsidR="00640035" w:rsidRPr="00640035">
        <w:rPr>
          <w:sz w:val="24"/>
          <w:szCs w:val="24"/>
        </w:rPr>
        <w:t>Permet la gestion du bus I2C.</w:t>
      </w:r>
      <w:r>
        <w:tab/>
      </w:r>
    </w:p>
    <w:p w14:paraId="47492C4C" w14:textId="6A6F2A1F" w:rsidR="00542DCF" w:rsidRPr="00EA1268" w:rsidRDefault="00542DCF" w:rsidP="00542DCF">
      <w:r>
        <w:rPr>
          <w:noProof/>
        </w:rPr>
        <w:drawing>
          <wp:anchor distT="0" distB="0" distL="114300" distR="114300" simplePos="0" relativeHeight="251677696" behindDoc="1" locked="0" layoutInCell="1" allowOverlap="1" wp14:anchorId="675251C1" wp14:editId="7FED1AB1">
            <wp:simplePos x="0" y="0"/>
            <wp:positionH relativeFrom="margin">
              <wp:posOffset>-240030</wp:posOffset>
            </wp:positionH>
            <wp:positionV relativeFrom="paragraph">
              <wp:posOffset>295275</wp:posOffset>
            </wp:positionV>
            <wp:extent cx="2201545" cy="160655"/>
            <wp:effectExtent l="0" t="0" r="8255" b="0"/>
            <wp:wrapTight wrapText="bothSides">
              <wp:wrapPolygon edited="0">
                <wp:start x="0" y="0"/>
                <wp:lineTo x="0" y="17929"/>
                <wp:lineTo x="21494" y="17929"/>
                <wp:lineTo x="2149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E8207" w14:textId="77777777" w:rsidR="00EA1268" w:rsidRDefault="00542DCF" w:rsidP="00542DCF">
      <w:pPr>
        <w:rPr>
          <w:sz w:val="24"/>
          <w:szCs w:val="24"/>
        </w:rPr>
      </w:pPr>
      <w:r w:rsidRPr="00B55BDF">
        <w:rPr>
          <w:sz w:val="24"/>
          <w:szCs w:val="24"/>
        </w:rPr>
        <w:t>:</w:t>
      </w:r>
      <w:r w:rsidR="00884AA7">
        <w:rPr>
          <w:sz w:val="24"/>
          <w:szCs w:val="24"/>
        </w:rPr>
        <w:t xml:space="preserve"> P</w:t>
      </w:r>
      <w:r w:rsidRPr="00B55BDF">
        <w:rPr>
          <w:sz w:val="24"/>
          <w:szCs w:val="24"/>
        </w:rPr>
        <w:t>ermet de contrôler les écrans </w:t>
      </w:r>
      <w:proofErr w:type="spellStart"/>
      <w:r w:rsidRPr="00B55BDF">
        <w:rPr>
          <w:sz w:val="24"/>
          <w:szCs w:val="24"/>
        </w:rPr>
        <w:t>LiquidCrystal</w:t>
      </w:r>
      <w:proofErr w:type="spellEnd"/>
      <w:r w:rsidRPr="00B55BDF">
        <w:rPr>
          <w:sz w:val="24"/>
          <w:szCs w:val="24"/>
        </w:rPr>
        <w:t> ( LCD ) basés sur le chipset Hitachi HD44780, que l'on trouve sur la plupart des LCD textuels . </w:t>
      </w:r>
    </w:p>
    <w:p w14:paraId="3398F938" w14:textId="1F933A73" w:rsidR="00640035" w:rsidRDefault="00B659E0" w:rsidP="00542DCF">
      <w:pPr>
        <w:rPr>
          <w:sz w:val="24"/>
          <w:szCs w:val="24"/>
        </w:rPr>
      </w:pPr>
      <w:r>
        <w:rPr>
          <w:noProof/>
        </w:rPr>
        <w:drawing>
          <wp:anchor distT="0" distB="0" distL="114300" distR="114300" simplePos="0" relativeHeight="251678720" behindDoc="1" locked="0" layoutInCell="1" allowOverlap="1" wp14:anchorId="0693AC8F" wp14:editId="4202C0D0">
            <wp:simplePos x="0" y="0"/>
            <wp:positionH relativeFrom="margin">
              <wp:posOffset>-242253</wp:posOffset>
            </wp:positionH>
            <wp:positionV relativeFrom="paragraph">
              <wp:posOffset>337185</wp:posOffset>
            </wp:positionV>
            <wp:extent cx="1748155" cy="147320"/>
            <wp:effectExtent l="0" t="0" r="4445" b="5080"/>
            <wp:wrapTight wrapText="bothSides">
              <wp:wrapPolygon edited="0">
                <wp:start x="0" y="0"/>
                <wp:lineTo x="0" y="19552"/>
                <wp:lineTo x="21420" y="19552"/>
                <wp:lineTo x="2142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5BBAA" w14:textId="7A9E2235" w:rsidR="00D72F04" w:rsidRDefault="00640035" w:rsidP="00542DCF">
      <w:pPr>
        <w:rPr>
          <w:sz w:val="24"/>
          <w:szCs w:val="24"/>
        </w:rPr>
      </w:pPr>
      <w:r>
        <w:rPr>
          <w:sz w:val="24"/>
          <w:szCs w:val="24"/>
        </w:rPr>
        <w:t xml:space="preserve">: </w:t>
      </w:r>
      <w:r w:rsidRPr="00640035">
        <w:rPr>
          <w:sz w:val="24"/>
          <w:szCs w:val="24"/>
        </w:rPr>
        <w:t>Simplifie la gestion des mots de passe</w:t>
      </w:r>
      <w:r>
        <w:rPr>
          <w:rFonts w:ascii="Verdana" w:hAnsi="Verdana"/>
          <w:color w:val="4F4E4E"/>
          <w:sz w:val="27"/>
          <w:szCs w:val="27"/>
        </w:rPr>
        <w:t>.</w:t>
      </w:r>
    </w:p>
    <w:p w14:paraId="5133A163" w14:textId="24BA54F4" w:rsidR="00884AA7" w:rsidRDefault="00884AA7" w:rsidP="00542DCF">
      <w:pPr>
        <w:rPr>
          <w:sz w:val="24"/>
          <w:szCs w:val="24"/>
        </w:rPr>
      </w:pPr>
    </w:p>
    <w:p w14:paraId="1B59EA23" w14:textId="77777777" w:rsidR="00C174AC" w:rsidRDefault="00C174AC" w:rsidP="00542DCF">
      <w:pPr>
        <w:rPr>
          <w:sz w:val="24"/>
          <w:szCs w:val="24"/>
        </w:rPr>
      </w:pPr>
    </w:p>
    <w:p w14:paraId="5A94BF23" w14:textId="050033BD" w:rsidR="00542DCF" w:rsidRDefault="00542DCF" w:rsidP="004C153A">
      <w:pPr>
        <w:pStyle w:val="Titre2"/>
      </w:pPr>
      <w:bookmarkStart w:id="14" w:name="_Toc40779122"/>
      <w:r>
        <w:lastRenderedPageBreak/>
        <w:t>Code de connexion</w:t>
      </w:r>
      <w:bookmarkEnd w:id="14"/>
      <w:r>
        <w:t xml:space="preserve"> </w:t>
      </w:r>
    </w:p>
    <w:p w14:paraId="73CD9FB7" w14:textId="51199380" w:rsidR="00381276" w:rsidRPr="00381276" w:rsidRDefault="00381276" w:rsidP="00381276"/>
    <w:p w14:paraId="049F5B1C" w14:textId="5B617C5E" w:rsidR="009D359D" w:rsidRPr="00980863" w:rsidRDefault="00381276" w:rsidP="00AA1CE3">
      <w:pPr>
        <w:pStyle w:val="Paragraphedeliste"/>
        <w:numPr>
          <w:ilvl w:val="0"/>
          <w:numId w:val="3"/>
        </w:numPr>
        <w:rPr>
          <w:b/>
          <w:bCs/>
          <w:sz w:val="24"/>
          <w:szCs w:val="24"/>
        </w:rPr>
      </w:pPr>
      <w:r w:rsidRPr="00980863">
        <w:rPr>
          <w:b/>
          <w:bCs/>
          <w:sz w:val="24"/>
          <w:szCs w:val="24"/>
        </w:rPr>
        <w:t>Pavé numérique :</w:t>
      </w:r>
      <w:r w:rsidRPr="00980863">
        <w:rPr>
          <w:b/>
          <w:bCs/>
          <w:noProof/>
          <w:sz w:val="24"/>
          <w:szCs w:val="24"/>
        </w:rPr>
        <w:t xml:space="preserve"> </w:t>
      </w:r>
    </w:p>
    <w:p w14:paraId="7076F578" w14:textId="77777777" w:rsidR="009D359D" w:rsidRDefault="009D359D" w:rsidP="009D359D">
      <w:pPr>
        <w:pStyle w:val="Paragraphedeliste"/>
      </w:pPr>
    </w:p>
    <w:p w14:paraId="443B6385" w14:textId="42E66D0D" w:rsidR="00E61C3C" w:rsidRDefault="00E61C3C" w:rsidP="009D359D">
      <w:r>
        <w:rPr>
          <w:noProof/>
        </w:rPr>
        <w:drawing>
          <wp:anchor distT="0" distB="0" distL="114300" distR="114300" simplePos="0" relativeHeight="251679744" behindDoc="1" locked="0" layoutInCell="1" allowOverlap="1" wp14:anchorId="0B824E55" wp14:editId="2B04129B">
            <wp:simplePos x="0" y="0"/>
            <wp:positionH relativeFrom="margin">
              <wp:posOffset>-133722</wp:posOffset>
            </wp:positionH>
            <wp:positionV relativeFrom="paragraph">
              <wp:posOffset>784464</wp:posOffset>
            </wp:positionV>
            <wp:extent cx="6630670" cy="2294255"/>
            <wp:effectExtent l="0" t="0" r="0" b="0"/>
            <wp:wrapTight wrapText="bothSides">
              <wp:wrapPolygon edited="0">
                <wp:start x="0" y="0"/>
                <wp:lineTo x="0" y="21343"/>
                <wp:lineTo x="21534" y="21343"/>
                <wp:lineTo x="2153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2515" r="67911" b="65098"/>
                    <a:stretch/>
                  </pic:blipFill>
                  <pic:spPr bwMode="auto">
                    <a:xfrm>
                      <a:off x="0" y="0"/>
                      <a:ext cx="663067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Pour connecter le pavé numérique i</w:t>
      </w:r>
      <w:r w:rsidR="009D359D">
        <w:t>l faut tout d’abord déclaré la bibliothèque « </w:t>
      </w:r>
      <w:proofErr w:type="spellStart"/>
      <w:r w:rsidR="009D359D">
        <w:t>Keypad.h</w:t>
      </w:r>
      <w:proofErr w:type="spellEnd"/>
      <w:r w:rsidR="009D359D">
        <w:t> », puis déclaré le</w:t>
      </w:r>
      <w:r w:rsidR="003D1224">
        <w:t xml:space="preserve"> nombre de </w:t>
      </w:r>
      <w:r w:rsidR="009D359D">
        <w:t xml:space="preserve">lignes et </w:t>
      </w:r>
      <w:r w:rsidR="003D1224">
        <w:t>de</w:t>
      </w:r>
      <w:r w:rsidR="009D359D">
        <w:t xml:space="preserve"> colonnes</w:t>
      </w:r>
      <w:r w:rsidR="003D1224">
        <w:t xml:space="preserve"> lui</w:t>
      </w:r>
      <w:r w:rsidR="00EA1268">
        <w:t xml:space="preserve"> correspondant</w:t>
      </w:r>
      <w:r w:rsidR="009D359D">
        <w:t xml:space="preserve">, </w:t>
      </w:r>
      <w:r w:rsidR="00987DF3">
        <w:t>j’utilise un clavier 4*3 mais les broches sont connecté comme un clavier 4*4. E</w:t>
      </w:r>
      <w:r w:rsidR="009D359D">
        <w:t xml:space="preserve">nsuite il faut </w:t>
      </w:r>
      <w:r w:rsidR="00987DF3">
        <w:t xml:space="preserve">déclaré le clavier et </w:t>
      </w:r>
      <w:r w:rsidR="009D359D">
        <w:t xml:space="preserve">connecter les broches au lignes ou colonnes correspondant. </w:t>
      </w:r>
    </w:p>
    <w:p w14:paraId="1AD3B53B" w14:textId="77777777" w:rsidR="00E61C3C" w:rsidRDefault="00E61C3C" w:rsidP="009D359D"/>
    <w:p w14:paraId="5B81B247" w14:textId="147FB79F" w:rsidR="00020D9A" w:rsidRDefault="009D359D" w:rsidP="00EA1268">
      <w:r>
        <w:t>La bibliothèque « </w:t>
      </w:r>
      <w:proofErr w:type="spellStart"/>
      <w:r>
        <w:t>keypad</w:t>
      </w:r>
      <w:proofErr w:type="spellEnd"/>
      <w:r>
        <w:t> » inclue un constructeur qui créé un «objet clavier»</w:t>
      </w:r>
      <w:r w:rsidR="00020D9A">
        <w:t>. Ce constructeur possèdent quatre paramètres.</w:t>
      </w:r>
    </w:p>
    <w:p w14:paraId="56E1B7EE" w14:textId="51B2C5D7" w:rsidR="00EA1268" w:rsidRDefault="00020D9A" w:rsidP="00020D9A">
      <w:pPr>
        <w:pStyle w:val="Paragraphedeliste"/>
        <w:numPr>
          <w:ilvl w:val="0"/>
          <w:numId w:val="13"/>
        </w:numPr>
      </w:pPr>
      <w:proofErr w:type="spellStart"/>
      <w:r>
        <w:t>make</w:t>
      </w:r>
      <w:r w:rsidR="00EA1268">
        <w:t>Keymap</w:t>
      </w:r>
      <w:proofErr w:type="spellEnd"/>
      <w:r w:rsidR="00EA1268">
        <w:t xml:space="preserve"> : tableau à 2 dimensions définissant les symboles des touches</w:t>
      </w:r>
    </w:p>
    <w:p w14:paraId="2C5A1628" w14:textId="4974A6A4" w:rsidR="00EA1268" w:rsidRDefault="00EA1268" w:rsidP="00020D9A">
      <w:pPr>
        <w:pStyle w:val="Paragraphedeliste"/>
        <w:numPr>
          <w:ilvl w:val="0"/>
          <w:numId w:val="13"/>
        </w:numPr>
      </w:pPr>
      <w:proofErr w:type="spellStart"/>
      <w:r>
        <w:t>row</w:t>
      </w:r>
      <w:proofErr w:type="spellEnd"/>
      <w:r>
        <w:t>[] : tableau correspondant aux numéros des broches utilisées pour les lignes</w:t>
      </w:r>
    </w:p>
    <w:p w14:paraId="1710B734" w14:textId="0E21026F" w:rsidR="00EA1268" w:rsidRDefault="00EA1268" w:rsidP="00020D9A">
      <w:pPr>
        <w:pStyle w:val="Paragraphedeliste"/>
        <w:numPr>
          <w:ilvl w:val="0"/>
          <w:numId w:val="13"/>
        </w:numPr>
      </w:pPr>
      <w:r>
        <w:t xml:space="preserve">col[] : tableau correspondant aux numéros </w:t>
      </w:r>
      <w:proofErr w:type="spellStart"/>
      <w:r>
        <w:t>dex</w:t>
      </w:r>
      <w:proofErr w:type="spellEnd"/>
      <w:r>
        <w:t xml:space="preserve"> broches utilisées pour les colonnes</w:t>
      </w:r>
    </w:p>
    <w:p w14:paraId="775101FB" w14:textId="12EC20FD" w:rsidR="00EA1268" w:rsidRDefault="00EA1268" w:rsidP="00020D9A">
      <w:pPr>
        <w:pStyle w:val="Paragraphedeliste"/>
        <w:numPr>
          <w:ilvl w:val="0"/>
          <w:numId w:val="13"/>
        </w:numPr>
      </w:pPr>
      <w:proofErr w:type="spellStart"/>
      <w:r>
        <w:t>rows</w:t>
      </w:r>
      <w:proofErr w:type="spellEnd"/>
      <w:r>
        <w:t xml:space="preserve"> : nombre de lignes</w:t>
      </w:r>
    </w:p>
    <w:p w14:paraId="229AE677" w14:textId="13F7B01F" w:rsidR="009D359D" w:rsidRDefault="00020D9A" w:rsidP="00020D9A">
      <w:pPr>
        <w:pStyle w:val="Paragraphedeliste"/>
        <w:numPr>
          <w:ilvl w:val="0"/>
          <w:numId w:val="13"/>
        </w:numPr>
      </w:pPr>
      <w:r>
        <w:rPr>
          <w:noProof/>
        </w:rPr>
        <w:drawing>
          <wp:anchor distT="0" distB="0" distL="114300" distR="114300" simplePos="0" relativeHeight="251724800" behindDoc="1" locked="0" layoutInCell="1" allowOverlap="1" wp14:anchorId="15CE978D" wp14:editId="1E704A92">
            <wp:simplePos x="0" y="0"/>
            <wp:positionH relativeFrom="margin">
              <wp:posOffset>-273050</wp:posOffset>
            </wp:positionH>
            <wp:positionV relativeFrom="paragraph">
              <wp:posOffset>195580</wp:posOffset>
            </wp:positionV>
            <wp:extent cx="4986020" cy="314325"/>
            <wp:effectExtent l="0" t="0" r="5080" b="9525"/>
            <wp:wrapTight wrapText="bothSides">
              <wp:wrapPolygon edited="0">
                <wp:start x="0" y="0"/>
                <wp:lineTo x="0" y="20945"/>
                <wp:lineTo x="21539" y="20945"/>
                <wp:lineTo x="21539"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 t="36164" r="72473" b="61595"/>
                    <a:stretch/>
                  </pic:blipFill>
                  <pic:spPr bwMode="auto">
                    <a:xfrm>
                      <a:off x="0" y="0"/>
                      <a:ext cx="4986020"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cols : nombre de colonnes</w:t>
      </w:r>
    </w:p>
    <w:p w14:paraId="3696D9FF" w14:textId="77777777" w:rsidR="009B0429" w:rsidRDefault="009B0429" w:rsidP="009D359D"/>
    <w:p w14:paraId="75663253" w14:textId="7FB67F96" w:rsidR="00FB1D47" w:rsidRDefault="00020D9A" w:rsidP="009D359D">
      <w:r>
        <w:rPr>
          <w:noProof/>
        </w:rPr>
        <w:drawing>
          <wp:anchor distT="0" distB="0" distL="114300" distR="114300" simplePos="0" relativeHeight="251806720" behindDoc="1" locked="0" layoutInCell="1" allowOverlap="1" wp14:anchorId="06CAD2ED" wp14:editId="633AAF5C">
            <wp:simplePos x="0" y="0"/>
            <wp:positionH relativeFrom="margin">
              <wp:posOffset>-205105</wp:posOffset>
            </wp:positionH>
            <wp:positionV relativeFrom="paragraph">
              <wp:posOffset>243205</wp:posOffset>
            </wp:positionV>
            <wp:extent cx="4247515" cy="249555"/>
            <wp:effectExtent l="0" t="0" r="635" b="0"/>
            <wp:wrapTight wrapText="bothSides">
              <wp:wrapPolygon edited="0">
                <wp:start x="0" y="0"/>
                <wp:lineTo x="0" y="19786"/>
                <wp:lineTo x="21506" y="19786"/>
                <wp:lineTo x="21506"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48746" r="78127" b="49586"/>
                    <a:stretch/>
                  </pic:blipFill>
                  <pic:spPr bwMode="auto">
                    <a:xfrm>
                      <a:off x="0" y="0"/>
                      <a:ext cx="4247515" cy="24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 faut ensuite ouvrir le port série à 9600 bps.     </w:t>
      </w:r>
    </w:p>
    <w:p w14:paraId="167DEACA" w14:textId="77777777" w:rsidR="00020D9A" w:rsidRDefault="00020D9A" w:rsidP="00E076A7"/>
    <w:p w14:paraId="1B713826" w14:textId="289E7CB3" w:rsidR="003D1224" w:rsidRDefault="00020D9A" w:rsidP="00E076A7">
      <w:r>
        <w:rPr>
          <w:noProof/>
        </w:rPr>
        <w:drawing>
          <wp:anchor distT="0" distB="0" distL="114300" distR="114300" simplePos="0" relativeHeight="251726848" behindDoc="1" locked="0" layoutInCell="1" allowOverlap="1" wp14:anchorId="35E02F1B" wp14:editId="5F1B2501">
            <wp:simplePos x="0" y="0"/>
            <wp:positionH relativeFrom="margin">
              <wp:align>center</wp:align>
            </wp:positionH>
            <wp:positionV relativeFrom="paragraph">
              <wp:posOffset>490855</wp:posOffset>
            </wp:positionV>
            <wp:extent cx="6743065" cy="1388110"/>
            <wp:effectExtent l="0" t="0" r="635" b="2540"/>
            <wp:wrapTight wrapText="bothSides">
              <wp:wrapPolygon edited="0">
                <wp:start x="0" y="0"/>
                <wp:lineTo x="0" y="21343"/>
                <wp:lineTo x="21541" y="21343"/>
                <wp:lineTo x="21541"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6338" r="63579" b="32739"/>
                    <a:stretch/>
                  </pic:blipFill>
                  <pic:spPr bwMode="auto">
                    <a:xfrm>
                      <a:off x="0" y="0"/>
                      <a:ext cx="6743065" cy="138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Pour finir « </w:t>
      </w:r>
      <w:proofErr w:type="spellStart"/>
      <w:r w:rsidR="009D359D">
        <w:t>keypad.getKey</w:t>
      </w:r>
      <w:proofErr w:type="spellEnd"/>
      <w:r w:rsidR="009D359D">
        <w:t xml:space="preserve">() » renvoie la touche appuyée </w:t>
      </w:r>
      <w:r>
        <w:t xml:space="preserve">en caractère ASCII </w:t>
      </w:r>
      <w:r w:rsidR="009D359D">
        <w:t>et « </w:t>
      </w:r>
      <w:proofErr w:type="spellStart"/>
      <w:r w:rsidR="009D359D">
        <w:t>Serial.println</w:t>
      </w:r>
      <w:proofErr w:type="spellEnd"/>
      <w:r w:rsidR="009D359D">
        <w:t> » l’écrit sur le port série</w:t>
      </w:r>
      <w:r w:rsidR="00640035">
        <w:t>.</w:t>
      </w:r>
    </w:p>
    <w:p w14:paraId="17168555" w14:textId="6719925D" w:rsidR="00AA1CE3" w:rsidRPr="00980863" w:rsidRDefault="00542DCF" w:rsidP="00FB1D47">
      <w:pPr>
        <w:pStyle w:val="Paragraphedeliste"/>
        <w:numPr>
          <w:ilvl w:val="0"/>
          <w:numId w:val="3"/>
        </w:numPr>
        <w:tabs>
          <w:tab w:val="left" w:pos="2676"/>
        </w:tabs>
        <w:rPr>
          <w:b/>
          <w:bCs/>
          <w:sz w:val="24"/>
          <w:szCs w:val="24"/>
        </w:rPr>
      </w:pPr>
      <w:r w:rsidRPr="00980863">
        <w:rPr>
          <w:b/>
          <w:bCs/>
          <w:sz w:val="24"/>
          <w:szCs w:val="24"/>
        </w:rPr>
        <w:lastRenderedPageBreak/>
        <w:t>Ecran LCD :</w:t>
      </w:r>
    </w:p>
    <w:p w14:paraId="1A57A4D8" w14:textId="53D2A82E" w:rsidR="00542DCF" w:rsidRPr="00FA019C" w:rsidRDefault="009D359D" w:rsidP="00542DCF">
      <w:pPr>
        <w:tabs>
          <w:tab w:val="left" w:pos="2676"/>
        </w:tabs>
        <w:rPr>
          <w:sz w:val="24"/>
          <w:szCs w:val="24"/>
        </w:rPr>
      </w:pPr>
      <w:r w:rsidRPr="00FA019C">
        <w:rPr>
          <w:noProof/>
          <w:sz w:val="24"/>
          <w:szCs w:val="24"/>
        </w:rPr>
        <w:drawing>
          <wp:anchor distT="0" distB="0" distL="114300" distR="114300" simplePos="0" relativeHeight="251693056" behindDoc="1" locked="0" layoutInCell="1" allowOverlap="1" wp14:anchorId="2B0829C6" wp14:editId="4575DDE4">
            <wp:simplePos x="0" y="0"/>
            <wp:positionH relativeFrom="page">
              <wp:posOffset>638175</wp:posOffset>
            </wp:positionH>
            <wp:positionV relativeFrom="paragraph">
              <wp:posOffset>464185</wp:posOffset>
            </wp:positionV>
            <wp:extent cx="4572000" cy="998220"/>
            <wp:effectExtent l="0" t="0" r="0" b="0"/>
            <wp:wrapTight wrapText="bothSides">
              <wp:wrapPolygon edited="0">
                <wp:start x="0" y="0"/>
                <wp:lineTo x="0" y="21023"/>
                <wp:lineTo x="21510" y="21023"/>
                <wp:lineTo x="2151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2786" r="72137" b="78575"/>
                    <a:stretch/>
                  </pic:blipFill>
                  <pic:spPr bwMode="auto">
                    <a:xfrm>
                      <a:off x="0" y="0"/>
                      <a:ext cx="457200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19C">
        <w:rPr>
          <w:sz w:val="24"/>
          <w:szCs w:val="24"/>
        </w:rPr>
        <w:t>Il faut tout d’abord déclaré les bibliothèque « </w:t>
      </w:r>
      <w:proofErr w:type="spellStart"/>
      <w:r w:rsidRPr="00FA019C">
        <w:rPr>
          <w:sz w:val="24"/>
          <w:szCs w:val="24"/>
        </w:rPr>
        <w:t>Wire.h</w:t>
      </w:r>
      <w:proofErr w:type="spellEnd"/>
      <w:r w:rsidRPr="00FA019C">
        <w:rPr>
          <w:sz w:val="24"/>
          <w:szCs w:val="24"/>
        </w:rPr>
        <w:t> » et « LiquidCrystal_I2C.h »</w:t>
      </w:r>
      <w:r w:rsidR="00640035" w:rsidRPr="00FA019C">
        <w:rPr>
          <w:sz w:val="24"/>
          <w:szCs w:val="24"/>
        </w:rPr>
        <w:t>, puis définir la taille de l’écran (ici 16 par 2).</w:t>
      </w:r>
    </w:p>
    <w:p w14:paraId="2F5BA220" w14:textId="55CE414E" w:rsidR="00542DCF" w:rsidRDefault="00542DCF" w:rsidP="00542DCF"/>
    <w:p w14:paraId="64AC2021" w14:textId="3A59872D" w:rsidR="00E61C3C" w:rsidRDefault="00E61C3C" w:rsidP="00542DCF"/>
    <w:p w14:paraId="17A3A67C" w14:textId="7C36B46A" w:rsidR="00E61C3C" w:rsidRDefault="00E61C3C" w:rsidP="00542DCF"/>
    <w:p w14:paraId="59B450C0" w14:textId="77777777" w:rsidR="00E61C3C" w:rsidRPr="003C416B" w:rsidRDefault="00E61C3C" w:rsidP="00542DCF"/>
    <w:p w14:paraId="6627326E" w14:textId="38318F8B" w:rsidR="00E61C3C" w:rsidRDefault="00020D9A" w:rsidP="00542DCF">
      <w:r>
        <w:rPr>
          <w:noProof/>
        </w:rPr>
        <w:drawing>
          <wp:anchor distT="0" distB="0" distL="114300" distR="114300" simplePos="0" relativeHeight="251728896" behindDoc="1" locked="0" layoutInCell="1" allowOverlap="1" wp14:anchorId="4A774C7D" wp14:editId="5317F528">
            <wp:simplePos x="0" y="0"/>
            <wp:positionH relativeFrom="page">
              <wp:posOffset>343739</wp:posOffset>
            </wp:positionH>
            <wp:positionV relativeFrom="paragraph">
              <wp:posOffset>534945</wp:posOffset>
            </wp:positionV>
            <wp:extent cx="6952615" cy="888365"/>
            <wp:effectExtent l="0" t="0" r="635" b="6985"/>
            <wp:wrapTight wrapText="bothSides">
              <wp:wrapPolygon edited="0">
                <wp:start x="0" y="0"/>
                <wp:lineTo x="0" y="21307"/>
                <wp:lineTo x="21543" y="21307"/>
                <wp:lineTo x="2154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28179" r="58071" b="64620"/>
                    <a:stretch/>
                  </pic:blipFill>
                  <pic:spPr bwMode="auto">
                    <a:xfrm>
                      <a:off x="0" y="0"/>
                      <a:ext cx="6952615" cy="88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035">
        <w:t>Il faut ensuite initialiser l’écran</w:t>
      </w:r>
      <w:r w:rsidR="003B0045">
        <w:t xml:space="preserve"> et</w:t>
      </w:r>
      <w:r>
        <w:t xml:space="preserve"> </w:t>
      </w:r>
      <w:r w:rsidR="00640035">
        <w:t xml:space="preserve">la technologie </w:t>
      </w:r>
      <w:proofErr w:type="spellStart"/>
      <w:r>
        <w:t>Backlight</w:t>
      </w:r>
      <w:proofErr w:type="spellEnd"/>
      <w:r>
        <w:t xml:space="preserve"> </w:t>
      </w:r>
      <w:r w:rsidR="003B0045">
        <w:t>puis</w:t>
      </w:r>
      <w:r>
        <w:t xml:space="preserve"> écrire le message grâce à la variable « </w:t>
      </w:r>
      <w:proofErr w:type="spellStart"/>
      <w:r>
        <w:t>lcd</w:t>
      </w:r>
      <w:proofErr w:type="spellEnd"/>
      <w:r>
        <w:t> » déclarée précédemment.</w:t>
      </w:r>
    </w:p>
    <w:p w14:paraId="10620BC2" w14:textId="6281FB74" w:rsidR="00004D39" w:rsidRPr="00980863" w:rsidRDefault="00542DCF" w:rsidP="00004D39">
      <w:pPr>
        <w:pStyle w:val="Paragraphedeliste"/>
        <w:numPr>
          <w:ilvl w:val="0"/>
          <w:numId w:val="3"/>
        </w:numPr>
        <w:rPr>
          <w:b/>
          <w:bCs/>
          <w:sz w:val="24"/>
          <w:szCs w:val="24"/>
        </w:rPr>
      </w:pPr>
      <w:r w:rsidRPr="00980863">
        <w:rPr>
          <w:b/>
          <w:bCs/>
          <w:sz w:val="24"/>
          <w:szCs w:val="24"/>
        </w:rPr>
        <w:t xml:space="preserve">Buzzer : </w:t>
      </w:r>
    </w:p>
    <w:p w14:paraId="1B20D5AB" w14:textId="6631722B" w:rsidR="00004D39" w:rsidRDefault="00004D39" w:rsidP="00004D39">
      <w:pPr>
        <w:shd w:val="clear" w:color="auto" w:fill="FFFFFF"/>
        <w:spacing w:after="225" w:line="240" w:lineRule="auto"/>
        <w:rPr>
          <w:sz w:val="24"/>
          <w:szCs w:val="24"/>
        </w:rPr>
      </w:pPr>
      <w:r w:rsidRPr="00FA019C">
        <w:rPr>
          <w:sz w:val="24"/>
          <w:szCs w:val="24"/>
        </w:rPr>
        <w:t xml:space="preserve">La gamme européenne comprend 12 notes. Chacune d'elle est à une fréquence précise. Voici un exemple de tableau des fréquences </w:t>
      </w:r>
      <w:r w:rsidR="00AB09FF" w:rsidRPr="00FA019C">
        <w:rPr>
          <w:sz w:val="24"/>
          <w:szCs w:val="24"/>
        </w:rPr>
        <w:t>et la partition solfège de « Au clair de la lune »</w:t>
      </w:r>
      <w:r w:rsidRPr="00FA019C">
        <w:rPr>
          <w:sz w:val="24"/>
          <w:szCs w:val="24"/>
        </w:rPr>
        <w:t>:</w:t>
      </w:r>
    </w:p>
    <w:p w14:paraId="11F5C0C7" w14:textId="77777777" w:rsidR="00317A63" w:rsidRPr="00FA019C" w:rsidRDefault="00317A63" w:rsidP="00004D39">
      <w:pPr>
        <w:shd w:val="clear" w:color="auto" w:fill="FFFFFF"/>
        <w:spacing w:after="225" w:line="240" w:lineRule="auto"/>
        <w:rPr>
          <w:sz w:val="24"/>
          <w:szCs w:val="24"/>
        </w:rPr>
      </w:pPr>
    </w:p>
    <w:p w14:paraId="33B3439D" w14:textId="77777777" w:rsidR="00004D39" w:rsidRPr="00004D39" w:rsidRDefault="00AB09FF" w:rsidP="00004D39">
      <w:pPr>
        <w:rPr>
          <w:b/>
          <w:bCs/>
        </w:rPr>
      </w:pPr>
      <w:r>
        <w:rPr>
          <w:noProof/>
        </w:rPr>
        <w:drawing>
          <wp:anchor distT="0" distB="0" distL="114300" distR="114300" simplePos="0" relativeHeight="251766784" behindDoc="1" locked="0" layoutInCell="1" allowOverlap="1" wp14:anchorId="060448C5" wp14:editId="72D76111">
            <wp:simplePos x="0" y="0"/>
            <wp:positionH relativeFrom="margin">
              <wp:posOffset>1922624</wp:posOffset>
            </wp:positionH>
            <wp:positionV relativeFrom="paragraph">
              <wp:posOffset>275483</wp:posOffset>
            </wp:positionV>
            <wp:extent cx="4496435" cy="3001645"/>
            <wp:effectExtent l="0" t="0" r="0" b="8255"/>
            <wp:wrapTight wrapText="bothSides">
              <wp:wrapPolygon edited="0">
                <wp:start x="0" y="0"/>
                <wp:lineTo x="0" y="21522"/>
                <wp:lineTo x="21505" y="21522"/>
                <wp:lineTo x="2150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9101" t="23549" r="8559" b="38047"/>
                    <a:stretch/>
                  </pic:blipFill>
                  <pic:spPr bwMode="auto">
                    <a:xfrm>
                      <a:off x="0" y="0"/>
                      <a:ext cx="4496435"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noProof/>
        </w:rPr>
        <w:drawing>
          <wp:inline distT="0" distB="0" distL="0" distR="0" wp14:anchorId="310E043C" wp14:editId="7DB641E1">
            <wp:extent cx="1449337" cy="366622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1102" t="39129" r="29048" b="11618"/>
                    <a:stretch/>
                  </pic:blipFill>
                  <pic:spPr bwMode="auto">
                    <a:xfrm>
                      <a:off x="0" y="0"/>
                      <a:ext cx="1471890" cy="3723276"/>
                    </a:xfrm>
                    <a:prstGeom prst="rect">
                      <a:avLst/>
                    </a:prstGeom>
                    <a:ln>
                      <a:noFill/>
                    </a:ln>
                    <a:extLst>
                      <a:ext uri="{53640926-AAD7-44D8-BBD7-CCE9431645EC}">
                        <a14:shadowObscured xmlns:a14="http://schemas.microsoft.com/office/drawing/2010/main"/>
                      </a:ext>
                    </a:extLst>
                  </pic:spPr>
                </pic:pic>
              </a:graphicData>
            </a:graphic>
          </wp:inline>
        </w:drawing>
      </w:r>
    </w:p>
    <w:p w14:paraId="407AE16C" w14:textId="77777777" w:rsidR="00004D39" w:rsidRDefault="00E61C3C" w:rsidP="00D72F04">
      <w:r>
        <w:rPr>
          <w:noProof/>
        </w:rPr>
        <w:lastRenderedPageBreak/>
        <w:drawing>
          <wp:anchor distT="0" distB="0" distL="114300" distR="114300" simplePos="0" relativeHeight="251721728" behindDoc="1" locked="0" layoutInCell="1" allowOverlap="1" wp14:anchorId="4BFC8924" wp14:editId="7DF18CBD">
            <wp:simplePos x="0" y="0"/>
            <wp:positionH relativeFrom="margin">
              <wp:align>left</wp:align>
            </wp:positionH>
            <wp:positionV relativeFrom="paragraph">
              <wp:posOffset>12065</wp:posOffset>
            </wp:positionV>
            <wp:extent cx="2403475" cy="3458845"/>
            <wp:effectExtent l="0" t="0" r="0" b="8255"/>
            <wp:wrapTight wrapText="bothSides">
              <wp:wrapPolygon edited="0">
                <wp:start x="0" y="0"/>
                <wp:lineTo x="0" y="21533"/>
                <wp:lineTo x="21400" y="21533"/>
                <wp:lineTo x="214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0125" r="89029" b="59503"/>
                    <a:stretch/>
                  </pic:blipFill>
                  <pic:spPr bwMode="auto">
                    <a:xfrm>
                      <a:off x="0" y="0"/>
                      <a:ext cx="2419916" cy="348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38BAA" w14:textId="4B7A0730" w:rsidR="00D72F04" w:rsidRPr="00AB09FF" w:rsidRDefault="00AB09FF" w:rsidP="00D72F04">
      <w:pPr>
        <w:rPr>
          <w:rFonts w:ascii="Arial" w:hAnsi="Arial" w:cs="Arial"/>
          <w:sz w:val="21"/>
          <w:szCs w:val="21"/>
          <w:shd w:val="clear" w:color="auto" w:fill="FFFFFF"/>
        </w:rPr>
      </w:pPr>
      <w:r>
        <w:rPr>
          <w:rFonts w:ascii="Arial" w:hAnsi="Arial" w:cs="Arial"/>
          <w:sz w:val="21"/>
          <w:szCs w:val="21"/>
          <w:shd w:val="clear" w:color="auto" w:fill="FFFFFF"/>
        </w:rPr>
        <w:t>Ici on définit les constante de fréquence avec « note = fréquence ». J’utilise les fréquences correspondant à chaque note. Pour le nom des notes</w:t>
      </w:r>
      <w:r w:rsidR="00004D39">
        <w:rPr>
          <w:rFonts w:ascii="Arial" w:hAnsi="Arial" w:cs="Arial"/>
          <w:sz w:val="21"/>
          <w:szCs w:val="21"/>
          <w:shd w:val="clear" w:color="auto" w:fill="FFFFFF"/>
        </w:rPr>
        <w:t xml:space="preserve"> </w:t>
      </w:r>
      <w:r>
        <w:rPr>
          <w:rFonts w:ascii="Arial" w:hAnsi="Arial" w:cs="Arial"/>
          <w:sz w:val="21"/>
          <w:szCs w:val="21"/>
          <w:shd w:val="clear" w:color="auto" w:fill="FFFFFF"/>
        </w:rPr>
        <w:t xml:space="preserve">j’utilise </w:t>
      </w:r>
      <w:r w:rsidR="00004D39">
        <w:rPr>
          <w:rFonts w:ascii="Arial" w:hAnsi="Arial" w:cs="Arial"/>
          <w:sz w:val="21"/>
          <w:szCs w:val="21"/>
          <w:shd w:val="clear" w:color="auto" w:fill="FFFFFF"/>
        </w:rPr>
        <w:t>les deux premières lettres de la note et ajoute N pour normal ou D pour dièse</w:t>
      </w:r>
      <w:r>
        <w:rPr>
          <w:rFonts w:ascii="Arial" w:hAnsi="Arial" w:cs="Arial"/>
          <w:sz w:val="21"/>
          <w:szCs w:val="21"/>
          <w:shd w:val="clear" w:color="auto" w:fill="FFFFFF"/>
        </w:rPr>
        <w:t xml:space="preserve"> (augmente la fréquence de la note)</w:t>
      </w:r>
      <w:r w:rsidR="00004D39">
        <w:rPr>
          <w:rFonts w:ascii="Arial" w:hAnsi="Arial" w:cs="Arial"/>
          <w:sz w:val="21"/>
          <w:szCs w:val="21"/>
          <w:shd w:val="clear" w:color="auto" w:fill="FFFFFF"/>
        </w:rPr>
        <w:t>.</w:t>
      </w:r>
    </w:p>
    <w:p w14:paraId="53EA2F7A" w14:textId="5A2C3921" w:rsidR="00AB09FF" w:rsidRDefault="00AB09FF" w:rsidP="00D72F04"/>
    <w:p w14:paraId="0E29E84D" w14:textId="4BB3B273" w:rsidR="00AB09FF" w:rsidRDefault="00AB09FF" w:rsidP="00D72F04"/>
    <w:p w14:paraId="47D1C78F" w14:textId="4409C0EF" w:rsidR="00AB09FF" w:rsidRDefault="00AB09FF" w:rsidP="00D72F04">
      <w:r>
        <w:t>Je me sert de la partition de « au clair de la lune » pour définir le tableau pour la mélodie</w:t>
      </w:r>
      <w:r w:rsidR="00FB1D47">
        <w:t>.</w:t>
      </w:r>
    </w:p>
    <w:p w14:paraId="2DF7EC5B" w14:textId="23728B0A" w:rsidR="00AB09FF" w:rsidRPr="00AB09FF" w:rsidRDefault="00AB09FF" w:rsidP="00AB09FF">
      <w:r w:rsidRPr="00AB09FF">
        <w:t>1 : la note dure la moitié d'un temps (croche en musique)</w:t>
      </w:r>
    </w:p>
    <w:p w14:paraId="1B3337A0" w14:textId="7C4CC6DC" w:rsidR="00AB09FF" w:rsidRPr="00AB09FF" w:rsidRDefault="00AB09FF" w:rsidP="00AB09FF">
      <w:r w:rsidRPr="00AB09FF">
        <w:t>2 : la note dure 1 temps (noire en musique) donc 2 croches</w:t>
      </w:r>
    </w:p>
    <w:p w14:paraId="16E9C36E" w14:textId="4E9FA4A5" w:rsidR="00AB09FF" w:rsidRPr="00AB09FF" w:rsidRDefault="00AB09FF" w:rsidP="00AB09FF">
      <w:r w:rsidRPr="00AB09FF">
        <w:t>4 : la note dure 2 temps (blanche en musique) donc 4 croches</w:t>
      </w:r>
    </w:p>
    <w:p w14:paraId="20FAFF52" w14:textId="4EDA9860" w:rsidR="00AB09FF" w:rsidRPr="00AB09FF" w:rsidRDefault="00AB09FF" w:rsidP="00AB09FF">
      <w:r w:rsidRPr="00AB09FF">
        <w:t>8 : la note dure 4 temps (ronde en musique) donc 8 croches</w:t>
      </w:r>
    </w:p>
    <w:p w14:paraId="73277683" w14:textId="3D5BB612" w:rsidR="00317A63" w:rsidRDefault="00317A63" w:rsidP="00317A63"/>
    <w:p w14:paraId="766D49B1" w14:textId="7A49187E" w:rsidR="00317A63" w:rsidRDefault="00317A63" w:rsidP="00317A63"/>
    <w:p w14:paraId="4DD9AC1E" w14:textId="331AD761" w:rsidR="00363F6A" w:rsidRDefault="00363F6A" w:rsidP="00317A63">
      <w:r>
        <w:t xml:space="preserve">Ensuite il faut </w:t>
      </w:r>
      <w:r w:rsidRPr="00363F6A">
        <w:t>un programme qui va transformer ce tableau en musique</w:t>
      </w:r>
      <w:r>
        <w:t xml:space="preserve">. </w:t>
      </w:r>
      <w:r w:rsidRPr="00363F6A">
        <w:t>Pour créer cet interpréteur, il nous faut prévoir le moment auquel la note doit changer</w:t>
      </w:r>
      <w:r>
        <w:t xml:space="preserve">. </w:t>
      </w:r>
      <w:r w:rsidRPr="00363F6A">
        <w:t>Alors pour réaliser ceci il faut pouvoir gérer le temps</w:t>
      </w:r>
      <w:r>
        <w:t>.</w:t>
      </w:r>
    </w:p>
    <w:p w14:paraId="19C54E8E" w14:textId="2638974D" w:rsidR="009B0429" w:rsidRDefault="00363F6A" w:rsidP="00317A63">
      <w:r>
        <w:t xml:space="preserve">Les fonctions les plus importante pour </w:t>
      </w:r>
      <w:r w:rsidR="00FC6E87">
        <w:t>gérer le temps sont</w:t>
      </w:r>
      <w:r>
        <w:t> :</w:t>
      </w:r>
    </w:p>
    <w:p w14:paraId="72138171" w14:textId="65C47E46" w:rsidR="00317A63" w:rsidRDefault="00240D4F" w:rsidP="009B0429">
      <w:pPr>
        <w:pStyle w:val="Paragraphedeliste"/>
        <w:numPr>
          <w:ilvl w:val="0"/>
          <w:numId w:val="13"/>
        </w:numPr>
      </w:pPr>
      <w:r w:rsidRPr="00240D4F">
        <w:t>La fonction  </w:t>
      </w:r>
      <w:proofErr w:type="spellStart"/>
      <w:r w:rsidRPr="00240D4F">
        <w:t>millis</w:t>
      </w:r>
      <w:proofErr w:type="spellEnd"/>
      <w:r>
        <w:t>()</w:t>
      </w:r>
      <w:r w:rsidRPr="00240D4F">
        <w:t xml:space="preserve"> ne prend pas d'argument et retourne le temps écoulé en millisecondes depuis le dernier "reset" de l'Arduino</w:t>
      </w:r>
      <w:r>
        <w:t>.</w:t>
      </w:r>
    </w:p>
    <w:p w14:paraId="7617ADA2" w14:textId="336B6EFB" w:rsidR="00363F6A" w:rsidRPr="00240D4F" w:rsidRDefault="00363F6A" w:rsidP="00317A63">
      <w:r>
        <w:rPr>
          <w:noProof/>
        </w:rPr>
        <w:drawing>
          <wp:anchor distT="0" distB="0" distL="114300" distR="114300" simplePos="0" relativeHeight="251816960" behindDoc="1" locked="0" layoutInCell="1" allowOverlap="1" wp14:anchorId="3B8D5CEA" wp14:editId="43E18459">
            <wp:simplePos x="0" y="0"/>
            <wp:positionH relativeFrom="margin">
              <wp:posOffset>1581150</wp:posOffset>
            </wp:positionH>
            <wp:positionV relativeFrom="paragraph">
              <wp:posOffset>6350</wp:posOffset>
            </wp:positionV>
            <wp:extent cx="1943100" cy="193040"/>
            <wp:effectExtent l="0" t="0" r="0" b="0"/>
            <wp:wrapTight wrapText="bothSides">
              <wp:wrapPolygon edited="0">
                <wp:start x="0" y="0"/>
                <wp:lineTo x="0" y="19184"/>
                <wp:lineTo x="21388" y="19184"/>
                <wp:lineTo x="21388"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787" t="26268" r="88655" b="72043"/>
                    <a:stretch/>
                  </pic:blipFill>
                  <pic:spPr bwMode="auto">
                    <a:xfrm>
                      <a:off x="0" y="0"/>
                      <a:ext cx="1943100" cy="19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D33BB" w14:textId="458332EB" w:rsidR="00240D4F" w:rsidRDefault="00363F6A" w:rsidP="009B0429">
      <w:pPr>
        <w:pStyle w:val="Paragraphedeliste"/>
        <w:numPr>
          <w:ilvl w:val="0"/>
          <w:numId w:val="13"/>
        </w:numPr>
      </w:pPr>
      <w:r>
        <w:rPr>
          <w:noProof/>
        </w:rPr>
        <w:drawing>
          <wp:anchor distT="0" distB="0" distL="114300" distR="114300" simplePos="0" relativeHeight="251815936" behindDoc="1" locked="0" layoutInCell="1" allowOverlap="1" wp14:anchorId="2E68FE1F" wp14:editId="0EC9A98B">
            <wp:simplePos x="0" y="0"/>
            <wp:positionH relativeFrom="column">
              <wp:posOffset>2171700</wp:posOffset>
            </wp:positionH>
            <wp:positionV relativeFrom="paragraph">
              <wp:posOffset>911860</wp:posOffset>
            </wp:positionV>
            <wp:extent cx="1171575" cy="235585"/>
            <wp:effectExtent l="0" t="0" r="9525" b="0"/>
            <wp:wrapTight wrapText="bothSides">
              <wp:wrapPolygon edited="0">
                <wp:start x="0" y="0"/>
                <wp:lineTo x="0" y="19213"/>
                <wp:lineTo x="21424" y="19213"/>
                <wp:lineTo x="21424" y="0"/>
                <wp:lineTo x="0" y="0"/>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2329" t="44053" r="41977" b="53907"/>
                    <a:stretch/>
                  </pic:blipFill>
                  <pic:spPr bwMode="auto">
                    <a:xfrm>
                      <a:off x="0" y="0"/>
                      <a:ext cx="1171575" cy="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D4F" w:rsidRPr="00240D4F">
        <w:t>La fonction  </w:t>
      </w:r>
      <w:proofErr w:type="spellStart"/>
      <w:r w:rsidR="00240D4F" w:rsidRPr="00240D4F">
        <w:t>delay</w:t>
      </w:r>
      <w:proofErr w:type="spellEnd"/>
      <w:r w:rsidR="00240D4F" w:rsidRPr="00240D4F">
        <w:t>()  met le programme en pause, donc aucune autre action n'est possible</w:t>
      </w:r>
      <w:r w:rsidR="00240D4F">
        <w:t>.</w:t>
      </w:r>
      <w:r w:rsidR="00240D4F" w:rsidRPr="00240D4F">
        <w:t xml:space="preserve"> En revanche, avec le programme ci-dess</w:t>
      </w:r>
      <w:r w:rsidR="00240D4F">
        <w:t>o</w:t>
      </w:r>
      <w:r w:rsidR="00240D4F" w:rsidRPr="00240D4F">
        <w:t>us, on peut demander à l'Arduino de faire autre chose en attendant que le moment d'afficher le point arrive. Le test que nous réalisons avec le comptage du temps nous permet donc de libérer le programme tant que le moment n'est pas encore arrivé.</w:t>
      </w:r>
    </w:p>
    <w:p w14:paraId="6FA0C40F" w14:textId="26156EF2" w:rsidR="00363F6A" w:rsidRPr="00240D4F" w:rsidRDefault="00363F6A"/>
    <w:p w14:paraId="0C1187E0" w14:textId="0A9650D1" w:rsidR="00240D4F" w:rsidRPr="009B0429" w:rsidRDefault="00240D4F" w:rsidP="009B0429">
      <w:pPr>
        <w:pStyle w:val="Paragraphedeliste"/>
        <w:numPr>
          <w:ilvl w:val="0"/>
          <w:numId w:val="13"/>
        </w:numPr>
        <w:rPr>
          <w:rFonts w:ascii="Arial" w:hAnsi="Arial" w:cs="Arial"/>
          <w:sz w:val="21"/>
          <w:szCs w:val="21"/>
          <w:shd w:val="clear" w:color="auto" w:fill="FFFFFF"/>
        </w:rPr>
      </w:pPr>
      <w:r w:rsidRPr="009B0429">
        <w:rPr>
          <w:rFonts w:ascii="Arial" w:hAnsi="Arial" w:cs="Arial"/>
          <w:sz w:val="21"/>
          <w:szCs w:val="21"/>
          <w:shd w:val="clear" w:color="auto" w:fill="FFFFFF"/>
        </w:rPr>
        <w:t xml:space="preserve">La fonction </w:t>
      </w:r>
      <w:proofErr w:type="spellStart"/>
      <w:r w:rsidRPr="009B0429">
        <w:rPr>
          <w:rFonts w:ascii="Arial" w:hAnsi="Arial" w:cs="Arial"/>
          <w:sz w:val="21"/>
          <w:szCs w:val="21"/>
          <w:shd w:val="clear" w:color="auto" w:fill="FFFFFF"/>
        </w:rPr>
        <w:t>tone</w:t>
      </w:r>
      <w:proofErr w:type="spellEnd"/>
      <w:r w:rsidRPr="009B0429">
        <w:rPr>
          <w:rFonts w:ascii="Arial" w:hAnsi="Arial" w:cs="Arial"/>
          <w:sz w:val="21"/>
          <w:szCs w:val="21"/>
          <w:shd w:val="clear" w:color="auto" w:fill="FFFFFF"/>
        </w:rPr>
        <w:t xml:space="preserve">() permet de générer un signal carré correspondant à la fréquence voulue. Mais comme ils utilisent un </w:t>
      </w:r>
      <w:proofErr w:type="spellStart"/>
      <w:r w:rsidRPr="009B0429">
        <w:rPr>
          <w:rFonts w:ascii="Arial" w:hAnsi="Arial" w:cs="Arial"/>
          <w:sz w:val="21"/>
          <w:szCs w:val="21"/>
          <w:shd w:val="clear" w:color="auto" w:fill="FFFFFF"/>
        </w:rPr>
        <w:t>timer</w:t>
      </w:r>
      <w:proofErr w:type="spellEnd"/>
      <w:r w:rsidRPr="009B0429">
        <w:rPr>
          <w:rFonts w:ascii="Arial" w:hAnsi="Arial" w:cs="Arial"/>
          <w:sz w:val="21"/>
          <w:szCs w:val="21"/>
          <w:shd w:val="clear" w:color="auto" w:fill="FFFFFF"/>
        </w:rPr>
        <w:t xml:space="preserve"> (donc une fonction interne à l'Arduino qui compte le temps qui passe) pour faire vibrer à la bonne fréquence, entre chaque état (haut ou bas) du </w:t>
      </w:r>
      <w:proofErr w:type="spellStart"/>
      <w:r w:rsidRPr="009B0429">
        <w:rPr>
          <w:rFonts w:ascii="Arial" w:hAnsi="Arial" w:cs="Arial"/>
          <w:sz w:val="21"/>
          <w:szCs w:val="21"/>
          <w:shd w:val="clear" w:color="auto" w:fill="FFFFFF"/>
        </w:rPr>
        <w:t>piezzo</w:t>
      </w:r>
      <w:proofErr w:type="spellEnd"/>
      <w:r w:rsidRPr="009B0429">
        <w:rPr>
          <w:rFonts w:ascii="Arial" w:hAnsi="Arial" w:cs="Arial"/>
          <w:sz w:val="21"/>
          <w:szCs w:val="21"/>
          <w:shd w:val="clear" w:color="auto" w:fill="FFFFFF"/>
        </w:rPr>
        <w:t>, l'Arduino est libre d'exécuter une autre tâche.</w:t>
      </w:r>
    </w:p>
    <w:p w14:paraId="3BF3C1EF" w14:textId="0EBDEB8C" w:rsidR="00240D4F" w:rsidRDefault="00240D4F" w:rsidP="00317A63">
      <w:pPr>
        <w:rPr>
          <w:rFonts w:ascii="Arial" w:hAnsi="Arial" w:cs="Arial"/>
          <w:sz w:val="21"/>
          <w:szCs w:val="21"/>
          <w:shd w:val="clear" w:color="auto" w:fill="FFFFFF"/>
        </w:rPr>
      </w:pPr>
      <w:r>
        <w:rPr>
          <w:rFonts w:ascii="Arial" w:hAnsi="Arial" w:cs="Arial"/>
          <w:sz w:val="21"/>
          <w:szCs w:val="21"/>
          <w:shd w:val="clear" w:color="auto" w:fill="FFFFFF"/>
        </w:rPr>
        <w:t xml:space="preserve">Pour utiliser cette fonction : </w:t>
      </w:r>
    </w:p>
    <w:p w14:paraId="7C2978E3" w14:textId="31B4AB74"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On doit mettre le pin concerné en mode OUTPUT.</w:t>
      </w:r>
    </w:p>
    <w:p w14:paraId="7B224971" w14:textId="094918A2" w:rsidR="00363F6A"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drawing>
          <wp:anchor distT="0" distB="0" distL="114300" distR="114300" simplePos="0" relativeHeight="251812864" behindDoc="1" locked="0" layoutInCell="1" allowOverlap="1" wp14:anchorId="3C8599D6" wp14:editId="45F5C97B">
            <wp:simplePos x="0" y="0"/>
            <wp:positionH relativeFrom="column">
              <wp:posOffset>485775</wp:posOffset>
            </wp:positionH>
            <wp:positionV relativeFrom="paragraph">
              <wp:posOffset>12700</wp:posOffset>
            </wp:positionV>
            <wp:extent cx="1971675" cy="257175"/>
            <wp:effectExtent l="0" t="0" r="9525" b="9525"/>
            <wp:wrapTight wrapText="bothSides">
              <wp:wrapPolygon edited="0">
                <wp:start x="0" y="0"/>
                <wp:lineTo x="0" y="20800"/>
                <wp:lineTo x="21496" y="20800"/>
                <wp:lineTo x="2149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0327" t="66216" r="39053" b="31321"/>
                    <a:stretch/>
                  </pic:blipFill>
                  <pic:spPr bwMode="auto">
                    <a:xfrm>
                      <a:off x="0" y="0"/>
                      <a:ext cx="1971675" cy="257175"/>
                    </a:xfrm>
                    <a:prstGeom prst="rect">
                      <a:avLst/>
                    </a:prstGeom>
                    <a:ln>
                      <a:noFill/>
                    </a:ln>
                    <a:extLst>
                      <a:ext uri="{53640926-AAD7-44D8-BBD7-CCE9431645EC}">
                        <a14:shadowObscured xmlns:a14="http://schemas.microsoft.com/office/drawing/2010/main"/>
                      </a:ext>
                    </a:extLst>
                  </pic:spPr>
                </pic:pic>
              </a:graphicData>
            </a:graphic>
          </wp:anchor>
        </w:drawing>
      </w:r>
    </w:p>
    <w:p w14:paraId="535B4BF0" w14:textId="1B543A31" w:rsidR="00363F6A" w:rsidRPr="00240D4F" w:rsidRDefault="00363F6A" w:rsidP="00363F6A">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5E0F8F97" w14:textId="4DD81F79"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On appelle ensuite la fonction soit en utilisant </w:t>
      </w:r>
      <w:proofErr w:type="spellStart"/>
      <w:r w:rsidRPr="00240D4F">
        <w:rPr>
          <w:rFonts w:ascii="Arial" w:eastAsiaTheme="minorHAnsi" w:hAnsi="Arial" w:cs="Arial"/>
          <w:sz w:val="21"/>
          <w:szCs w:val="21"/>
          <w:shd w:val="clear" w:color="auto" w:fill="FFFFFF"/>
          <w:lang w:eastAsia="en-US"/>
        </w:rPr>
        <w:t>tone</w:t>
      </w:r>
      <w:proofErr w:type="spellEnd"/>
      <w:r w:rsidRPr="00240D4F">
        <w:rPr>
          <w:rFonts w:ascii="Arial" w:eastAsiaTheme="minorHAnsi" w:hAnsi="Arial" w:cs="Arial"/>
          <w:sz w:val="21"/>
          <w:szCs w:val="21"/>
          <w:shd w:val="clear" w:color="auto" w:fill="FFFFFF"/>
          <w:lang w:eastAsia="en-US"/>
        </w:rPr>
        <w:t>(pin, fréquence)  ou  </w:t>
      </w:r>
      <w:proofErr w:type="spellStart"/>
      <w:r w:rsidRPr="00240D4F">
        <w:rPr>
          <w:rFonts w:ascii="Arial" w:eastAsiaTheme="minorHAnsi" w:hAnsi="Arial" w:cs="Arial"/>
          <w:sz w:val="21"/>
          <w:szCs w:val="21"/>
          <w:shd w:val="clear" w:color="auto" w:fill="FFFFFF"/>
          <w:lang w:eastAsia="en-US"/>
        </w:rPr>
        <w:t>tone</w:t>
      </w:r>
      <w:proofErr w:type="spellEnd"/>
      <w:r w:rsidRPr="00240D4F">
        <w:rPr>
          <w:rFonts w:ascii="Arial" w:eastAsiaTheme="minorHAnsi" w:hAnsi="Arial" w:cs="Arial"/>
          <w:sz w:val="21"/>
          <w:szCs w:val="21"/>
          <w:shd w:val="clear" w:color="auto" w:fill="FFFFFF"/>
          <w:lang w:eastAsia="en-US"/>
        </w:rPr>
        <w:t>(pin, fréquence, durée). La valeur de durée est en millisecondes.</w:t>
      </w:r>
    </w:p>
    <w:p w14:paraId="773C3E7E" w14:textId="3335F4AC" w:rsidR="00363F6A"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lastRenderedPageBreak/>
        <w:drawing>
          <wp:anchor distT="0" distB="0" distL="114300" distR="114300" simplePos="0" relativeHeight="251813888" behindDoc="1" locked="0" layoutInCell="1" allowOverlap="1" wp14:anchorId="0688251C" wp14:editId="7A1F203D">
            <wp:simplePos x="0" y="0"/>
            <wp:positionH relativeFrom="column">
              <wp:posOffset>476250</wp:posOffset>
            </wp:positionH>
            <wp:positionV relativeFrom="paragraph">
              <wp:posOffset>54610</wp:posOffset>
            </wp:positionV>
            <wp:extent cx="2389909" cy="190500"/>
            <wp:effectExtent l="0" t="0" r="0" b="0"/>
            <wp:wrapTight wrapText="bothSides">
              <wp:wrapPolygon edited="0">
                <wp:start x="0" y="0"/>
                <wp:lineTo x="0" y="19440"/>
                <wp:lineTo x="21353" y="19440"/>
                <wp:lineTo x="21353"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1098" t="60196" r="36408" b="38033"/>
                    <a:stretch/>
                  </pic:blipFill>
                  <pic:spPr bwMode="auto">
                    <a:xfrm>
                      <a:off x="0" y="0"/>
                      <a:ext cx="2389909" cy="190500"/>
                    </a:xfrm>
                    <a:prstGeom prst="rect">
                      <a:avLst/>
                    </a:prstGeom>
                    <a:ln>
                      <a:noFill/>
                    </a:ln>
                    <a:extLst>
                      <a:ext uri="{53640926-AAD7-44D8-BBD7-CCE9431645EC}">
                        <a14:shadowObscured xmlns:a14="http://schemas.microsoft.com/office/drawing/2010/main"/>
                      </a:ext>
                    </a:extLst>
                  </pic:spPr>
                </pic:pic>
              </a:graphicData>
            </a:graphic>
          </wp:anchor>
        </w:drawing>
      </w:r>
    </w:p>
    <w:p w14:paraId="20C54F67" w14:textId="457EF97C" w:rsidR="00363F6A" w:rsidRPr="00240D4F" w:rsidRDefault="00363F6A" w:rsidP="00363F6A">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1604847A" w14:textId="6C3B1E73"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Si on ne met pas de durée, le son continue à l'infini. On peut l'arrêter en faisant appel à la fonction </w:t>
      </w:r>
      <w:proofErr w:type="spellStart"/>
      <w:r w:rsidRPr="00240D4F">
        <w:rPr>
          <w:rFonts w:ascii="Arial" w:eastAsiaTheme="minorHAnsi" w:hAnsi="Arial" w:cs="Arial"/>
          <w:sz w:val="21"/>
          <w:szCs w:val="21"/>
          <w:shd w:val="clear" w:color="auto" w:fill="FFFFFF"/>
          <w:lang w:eastAsia="en-US"/>
        </w:rPr>
        <w:t>noTone</w:t>
      </w:r>
      <w:proofErr w:type="spellEnd"/>
      <w:r w:rsidRPr="00240D4F">
        <w:rPr>
          <w:rFonts w:ascii="Arial" w:eastAsiaTheme="minorHAnsi" w:hAnsi="Arial" w:cs="Arial"/>
          <w:sz w:val="21"/>
          <w:szCs w:val="21"/>
          <w:shd w:val="clear" w:color="auto" w:fill="FFFFFF"/>
          <w:lang w:eastAsia="en-US"/>
        </w:rPr>
        <w:t>(pin) , qui va stopper le son sur le pin concerné.</w:t>
      </w:r>
    </w:p>
    <w:p w14:paraId="70CFAD59" w14:textId="43CFA83B" w:rsidR="00363F6A" w:rsidRPr="00240D4F"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p>
    <w:p w14:paraId="0C26B8F4" w14:textId="5B0294B6" w:rsidR="00363F6A" w:rsidRDefault="00363F6A" w:rsidP="00317A63">
      <w:r>
        <w:rPr>
          <w:noProof/>
        </w:rPr>
        <w:drawing>
          <wp:anchor distT="0" distB="0" distL="114300" distR="114300" simplePos="0" relativeHeight="251814912" behindDoc="1" locked="0" layoutInCell="1" allowOverlap="1" wp14:anchorId="694128CA" wp14:editId="337B63C2">
            <wp:simplePos x="0" y="0"/>
            <wp:positionH relativeFrom="column">
              <wp:posOffset>552450</wp:posOffset>
            </wp:positionH>
            <wp:positionV relativeFrom="paragraph">
              <wp:posOffset>6985</wp:posOffset>
            </wp:positionV>
            <wp:extent cx="1285875" cy="206756"/>
            <wp:effectExtent l="0" t="0" r="0" b="3175"/>
            <wp:wrapTight wrapText="bothSides">
              <wp:wrapPolygon edited="0">
                <wp:start x="0" y="0"/>
                <wp:lineTo x="0" y="19938"/>
                <wp:lineTo x="21120" y="19938"/>
                <wp:lineTo x="21120"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2324" t="31259" r="41207" b="66892"/>
                    <a:stretch/>
                  </pic:blipFill>
                  <pic:spPr bwMode="auto">
                    <a:xfrm>
                      <a:off x="0" y="0"/>
                      <a:ext cx="1285875" cy="206756"/>
                    </a:xfrm>
                    <a:prstGeom prst="rect">
                      <a:avLst/>
                    </a:prstGeom>
                    <a:ln>
                      <a:noFill/>
                    </a:ln>
                    <a:extLst>
                      <a:ext uri="{53640926-AAD7-44D8-BBD7-CCE9431645EC}">
                        <a14:shadowObscured xmlns:a14="http://schemas.microsoft.com/office/drawing/2010/main"/>
                      </a:ext>
                    </a:extLst>
                  </pic:spPr>
                </pic:pic>
              </a:graphicData>
            </a:graphic>
          </wp:anchor>
        </w:drawing>
      </w:r>
    </w:p>
    <w:p w14:paraId="50E67A38" w14:textId="64B392DD" w:rsidR="00363F6A" w:rsidRDefault="00363F6A" w:rsidP="00317A63"/>
    <w:p w14:paraId="2CC99BE4" w14:textId="1A66FE39" w:rsidR="00980863" w:rsidRDefault="00542DCF" w:rsidP="00987DF3">
      <w:pPr>
        <w:pStyle w:val="Titre2"/>
      </w:pPr>
      <w:bookmarkStart w:id="15" w:name="_Toc40779123"/>
      <w:r>
        <w:t xml:space="preserve">Programme  </w:t>
      </w:r>
      <w:r w:rsidR="00673646">
        <w:t>pour jouer la musique et afficher le message grâce au mot de passe</w:t>
      </w:r>
      <w:bookmarkEnd w:id="15"/>
    </w:p>
    <w:p w14:paraId="344B9744" w14:textId="1B271232" w:rsidR="00987DF3" w:rsidRDefault="00987DF3" w:rsidP="00987DF3"/>
    <w:p w14:paraId="24EA0C11" w14:textId="77777777" w:rsidR="00FC6E87" w:rsidRDefault="00FC6E87" w:rsidP="00FC6E87">
      <w:r>
        <w:rPr>
          <w:noProof/>
        </w:rPr>
        <w:drawing>
          <wp:anchor distT="0" distB="0" distL="114300" distR="114300" simplePos="0" relativeHeight="251811840" behindDoc="1" locked="0" layoutInCell="1" allowOverlap="1" wp14:anchorId="3F3036DE" wp14:editId="4DA69DC8">
            <wp:simplePos x="0" y="0"/>
            <wp:positionH relativeFrom="margin">
              <wp:align>left</wp:align>
            </wp:positionH>
            <wp:positionV relativeFrom="paragraph">
              <wp:posOffset>211455</wp:posOffset>
            </wp:positionV>
            <wp:extent cx="3075155" cy="224251"/>
            <wp:effectExtent l="0" t="0" r="0" b="4445"/>
            <wp:wrapTight wrapText="bothSides">
              <wp:wrapPolygon edited="0">
                <wp:start x="0" y="0"/>
                <wp:lineTo x="0" y="20193"/>
                <wp:lineTo x="21413" y="20193"/>
                <wp:lineTo x="21413"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51531" r="80764" b="45975"/>
                    <a:stretch/>
                  </pic:blipFill>
                  <pic:spPr bwMode="auto">
                    <a:xfrm>
                      <a:off x="0" y="0"/>
                      <a:ext cx="3075155" cy="224251"/>
                    </a:xfrm>
                    <a:prstGeom prst="rect">
                      <a:avLst/>
                    </a:prstGeom>
                    <a:ln>
                      <a:noFill/>
                    </a:ln>
                    <a:extLst>
                      <a:ext uri="{53640926-AAD7-44D8-BBD7-CCE9431645EC}">
                        <a14:shadowObscured xmlns:a14="http://schemas.microsoft.com/office/drawing/2010/main"/>
                      </a:ext>
                    </a:extLst>
                  </pic:spPr>
                </pic:pic>
              </a:graphicData>
            </a:graphic>
          </wp:anchor>
        </w:drawing>
      </w:r>
      <w:r w:rsidR="00987DF3">
        <w:t xml:space="preserve">Le mot de passe se définit avec </w:t>
      </w:r>
      <w:proofErr w:type="spellStart"/>
      <w:r w:rsidR="00987DF3">
        <w:t>Password</w:t>
      </w:r>
      <w:proofErr w:type="spellEnd"/>
      <w:r w:rsidR="00987DF3">
        <w:t> </w:t>
      </w:r>
      <w:r w:rsidR="004D7868">
        <w:t>(« »)</w:t>
      </w:r>
      <w:r w:rsidR="00987DF3">
        <w:t>.</w:t>
      </w:r>
    </w:p>
    <w:p w14:paraId="512925E4" w14:textId="77777777" w:rsidR="00FC6E87" w:rsidRDefault="00FC6E87" w:rsidP="00FC6E87"/>
    <w:p w14:paraId="2F08896A" w14:textId="608CF633" w:rsidR="00FC6E87" w:rsidRDefault="00FA019C" w:rsidP="00FC6E87">
      <w:proofErr w:type="spellStart"/>
      <w:r>
        <w:t>Pwd.evaluate</w:t>
      </w:r>
      <w:proofErr w:type="spellEnd"/>
      <w:r>
        <w:t xml:space="preserve">() vérifie si le mot de passe est égale au mot de passe cible. </w:t>
      </w:r>
      <w:r w:rsidR="00987DF3">
        <w:t xml:space="preserve">Si le mot de passe est bon, on affiche « bravo » grâce à </w:t>
      </w:r>
      <w:proofErr w:type="spellStart"/>
      <w:r w:rsidR="00987DF3">
        <w:t>lcd.print</w:t>
      </w:r>
      <w:proofErr w:type="spellEnd"/>
      <w:r w:rsidR="00987DF3">
        <w:t>() et on joue la musique grâce à la fonction jouer()</w:t>
      </w:r>
      <w:r>
        <w:t xml:space="preserve"> qui contient le</w:t>
      </w:r>
      <w:r w:rsidR="00FC6E87">
        <w:t>s fonctions pour gérer la musique</w:t>
      </w:r>
      <w:r w:rsidR="00987DF3">
        <w:t>.</w:t>
      </w:r>
      <w:r w:rsidR="004D7868">
        <w:t xml:space="preserve"> </w:t>
      </w:r>
      <w:r w:rsidR="00FC6E87">
        <w:t xml:space="preserve">Si le mot de passe est faux on afficher « erreur, réessayer ». Après chaque essaie le mot de passe est réinitialiser grâce </w:t>
      </w:r>
      <w:proofErr w:type="spellStart"/>
      <w:r w:rsidR="00FC6E87">
        <w:t>pwd.reset</w:t>
      </w:r>
      <w:proofErr w:type="spellEnd"/>
      <w:r w:rsidR="00FC6E87">
        <w:t>().</w:t>
      </w:r>
    </w:p>
    <w:p w14:paraId="0010A6F9" w14:textId="53F35A37" w:rsidR="00FC6E87" w:rsidRDefault="00B4716C" w:rsidP="00FC6E87">
      <w:r>
        <w:rPr>
          <w:noProof/>
        </w:rPr>
        <w:drawing>
          <wp:anchor distT="0" distB="0" distL="114300" distR="114300" simplePos="0" relativeHeight="251819008" behindDoc="1" locked="0" layoutInCell="1" allowOverlap="1" wp14:anchorId="7018769E" wp14:editId="39D8CE17">
            <wp:simplePos x="0" y="0"/>
            <wp:positionH relativeFrom="margin">
              <wp:align>left</wp:align>
            </wp:positionH>
            <wp:positionV relativeFrom="paragraph">
              <wp:posOffset>6985</wp:posOffset>
            </wp:positionV>
            <wp:extent cx="5562977" cy="2781300"/>
            <wp:effectExtent l="0" t="0" r="0" b="0"/>
            <wp:wrapTight wrapText="bothSides">
              <wp:wrapPolygon edited="0">
                <wp:start x="0" y="0"/>
                <wp:lineTo x="0" y="21452"/>
                <wp:lineTo x="21526" y="21452"/>
                <wp:lineTo x="21526"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50631" t="39402" r="5963" b="22018"/>
                    <a:stretch/>
                  </pic:blipFill>
                  <pic:spPr bwMode="auto">
                    <a:xfrm>
                      <a:off x="0" y="0"/>
                      <a:ext cx="5562977" cy="2781300"/>
                    </a:xfrm>
                    <a:prstGeom prst="rect">
                      <a:avLst/>
                    </a:prstGeom>
                    <a:ln>
                      <a:noFill/>
                    </a:ln>
                    <a:extLst>
                      <a:ext uri="{53640926-AAD7-44D8-BBD7-CCE9431645EC}">
                        <a14:shadowObscured xmlns:a14="http://schemas.microsoft.com/office/drawing/2010/main"/>
                      </a:ext>
                    </a:extLst>
                  </pic:spPr>
                </pic:pic>
              </a:graphicData>
            </a:graphic>
          </wp:anchor>
        </w:drawing>
      </w:r>
    </w:p>
    <w:p w14:paraId="249F6B9C" w14:textId="4D672797" w:rsidR="00FC6E87" w:rsidRDefault="00FC6E87" w:rsidP="00FC6E87"/>
    <w:p w14:paraId="0966A087" w14:textId="0FB22690" w:rsidR="00B4716C" w:rsidRDefault="00B4716C" w:rsidP="00FC6E87"/>
    <w:p w14:paraId="407E0A40" w14:textId="3E5C0BF9" w:rsidR="00B4716C" w:rsidRDefault="00B4716C" w:rsidP="00FC6E87"/>
    <w:p w14:paraId="6C441750" w14:textId="0B3F3953" w:rsidR="00B4716C" w:rsidRDefault="00B4716C" w:rsidP="00FC6E87"/>
    <w:p w14:paraId="1386CFF0" w14:textId="35E3F92A" w:rsidR="00B4716C" w:rsidRDefault="00B4716C" w:rsidP="00FC6E87"/>
    <w:p w14:paraId="05DA84F9" w14:textId="2B2BE73A" w:rsidR="00B4716C" w:rsidRDefault="00B4716C" w:rsidP="00FC6E87"/>
    <w:p w14:paraId="4E525A56" w14:textId="48606CE8" w:rsidR="00B4716C" w:rsidRDefault="00B4716C" w:rsidP="00FC6E87"/>
    <w:p w14:paraId="363EEE0D" w14:textId="273F4689" w:rsidR="00B4716C" w:rsidRDefault="00B4716C" w:rsidP="00FC6E87"/>
    <w:p w14:paraId="4181B921" w14:textId="77777777" w:rsidR="00B4716C" w:rsidRDefault="00B4716C" w:rsidP="00FC6E87"/>
    <w:p w14:paraId="79139C85" w14:textId="779ECCE8" w:rsidR="00B4716C" w:rsidRPr="00B4716C" w:rsidRDefault="00B4716C" w:rsidP="00B4716C">
      <w:r>
        <w:rPr>
          <w:noProof/>
        </w:rPr>
        <w:drawing>
          <wp:anchor distT="0" distB="0" distL="114300" distR="114300" simplePos="0" relativeHeight="251810816" behindDoc="1" locked="0" layoutInCell="1" allowOverlap="1" wp14:anchorId="0B2692D9" wp14:editId="145161D3">
            <wp:simplePos x="0" y="0"/>
            <wp:positionH relativeFrom="margin">
              <wp:align>right</wp:align>
            </wp:positionH>
            <wp:positionV relativeFrom="paragraph">
              <wp:posOffset>817880</wp:posOffset>
            </wp:positionV>
            <wp:extent cx="6431280" cy="1790700"/>
            <wp:effectExtent l="0" t="0" r="7620" b="0"/>
            <wp:wrapTight wrapText="bothSides">
              <wp:wrapPolygon edited="0">
                <wp:start x="0" y="0"/>
                <wp:lineTo x="0" y="21370"/>
                <wp:lineTo x="21562" y="21370"/>
                <wp:lineTo x="21562"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32976" r="68756" b="50487"/>
                    <a:stretch/>
                  </pic:blipFill>
                  <pic:spPr bwMode="auto">
                    <a:xfrm>
                      <a:off x="0" y="0"/>
                      <a:ext cx="643128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DBF">
        <w:t>Pour</w:t>
      </w:r>
      <w:r w:rsidR="00E72D1B">
        <w:t xml:space="preserve"> valider</w:t>
      </w:r>
      <w:r w:rsidR="00980863">
        <w:t xml:space="preserve"> </w:t>
      </w:r>
      <w:r w:rsidR="00FC6E87">
        <w:t xml:space="preserve">ou </w:t>
      </w:r>
      <w:r w:rsidR="00980863">
        <w:t xml:space="preserve">réinitialiser la saisie il faut définir les touches. J’attribue la touche « * » à la fonction </w:t>
      </w:r>
      <w:proofErr w:type="spellStart"/>
      <w:r w:rsidR="00980863">
        <w:t>checkPassword</w:t>
      </w:r>
      <w:proofErr w:type="spellEnd"/>
      <w:r w:rsidR="00980863">
        <w:t>()</w:t>
      </w:r>
      <w:r w:rsidR="00E72D1B">
        <w:t xml:space="preserve"> </w:t>
      </w:r>
      <w:r w:rsidR="00FC6E87">
        <w:t xml:space="preserve">qui permet de vérifier le mot de passe </w:t>
      </w:r>
      <w:r w:rsidR="00363DBF">
        <w:t xml:space="preserve">et </w:t>
      </w:r>
      <w:r w:rsidR="00980863">
        <w:t>la touche « # »</w:t>
      </w:r>
      <w:r w:rsidR="00317A63">
        <w:t xml:space="preserve"> à </w:t>
      </w:r>
      <w:proofErr w:type="spellStart"/>
      <w:r w:rsidR="00317A63">
        <w:t>pwd.reset</w:t>
      </w:r>
      <w:proofErr w:type="spellEnd"/>
      <w:r w:rsidR="00317A63">
        <w:t>() qui permet de réinitialiser le mot de passe</w:t>
      </w:r>
      <w:r w:rsidR="00FC6E87">
        <w:t xml:space="preserve">, </w:t>
      </w:r>
      <w:proofErr w:type="spellStart"/>
      <w:r w:rsidR="00317A63">
        <w:t>lcd.clear</w:t>
      </w:r>
      <w:proofErr w:type="spellEnd"/>
      <w:r w:rsidR="00317A63">
        <w:t>() qui permet de réinitialiser le message sur l’écran LCD</w:t>
      </w:r>
      <w:r w:rsidR="00FC6E87">
        <w:t xml:space="preserve"> et </w:t>
      </w:r>
      <w:proofErr w:type="spellStart"/>
      <w:r w:rsidR="00FC6E87">
        <w:t>noTone</w:t>
      </w:r>
      <w:proofErr w:type="spellEnd"/>
      <w:r w:rsidR="00FC6E87">
        <w:t>() permettant d’arrêter la musique</w:t>
      </w:r>
      <w:r w:rsidR="00317A63">
        <w:t>.</w:t>
      </w:r>
    </w:p>
    <w:p w14:paraId="7B0C92C1" w14:textId="497E684C" w:rsidR="00D45281" w:rsidRDefault="00D45281" w:rsidP="00D45281">
      <w:pPr>
        <w:pStyle w:val="Titre1"/>
      </w:pPr>
      <w:bookmarkStart w:id="16" w:name="_Toc40779124"/>
      <w:r>
        <w:lastRenderedPageBreak/>
        <w:t>Problèmes rencontrés</w:t>
      </w:r>
      <w:bookmarkEnd w:id="16"/>
      <w:r>
        <w:t xml:space="preserve"> </w:t>
      </w:r>
    </w:p>
    <w:p w14:paraId="2C66EBFA" w14:textId="77777777" w:rsidR="00D45281" w:rsidRDefault="00D45281" w:rsidP="00D45281">
      <w:r>
        <w:t xml:space="preserve"> </w:t>
      </w:r>
    </w:p>
    <w:p w14:paraId="48ED785B" w14:textId="11204047" w:rsidR="00D45281" w:rsidRDefault="00D45281" w:rsidP="00D45281">
      <w:r>
        <w:t>Durant le projet, j’ai rencontré plusieurs problèmes :</w:t>
      </w:r>
    </w:p>
    <w:p w14:paraId="1D4E93C0" w14:textId="6A86E9D0" w:rsidR="00D45281" w:rsidRDefault="00D45281" w:rsidP="00D45281"/>
    <w:p w14:paraId="5D7196CC" w14:textId="138CCA14" w:rsidR="00D45281" w:rsidRDefault="00B1667C" w:rsidP="00B1667C">
      <w:pPr>
        <w:pStyle w:val="Paragraphedeliste"/>
        <w:numPr>
          <w:ilvl w:val="0"/>
          <w:numId w:val="3"/>
        </w:numPr>
      </w:pPr>
      <w:r>
        <w:t>Dans</w:t>
      </w:r>
      <w:r w:rsidRPr="00B1667C">
        <w:t xml:space="preserve"> la partie analyse, j’ai dû élaborer un diagramme de classe </w:t>
      </w:r>
      <w:r>
        <w:t xml:space="preserve">de l’application Arduino </w:t>
      </w:r>
      <w:r w:rsidRPr="00B1667C">
        <w:t>et par la suite des diagrammes de séquences. La partie diagramme de séquence a été compliqué, car j’avais du mal encore à comprendre comment le système pouvait fonctionner.</w:t>
      </w:r>
    </w:p>
    <w:p w14:paraId="1B31223B" w14:textId="77777777" w:rsidR="004C5CDA" w:rsidRDefault="004C5CDA" w:rsidP="004C5CDA">
      <w:pPr>
        <w:pStyle w:val="Paragraphedeliste"/>
      </w:pPr>
    </w:p>
    <w:p w14:paraId="1F4988CC" w14:textId="6B62B6D5" w:rsidR="004C5CDA" w:rsidRDefault="00B1667C" w:rsidP="004C5CDA">
      <w:pPr>
        <w:pStyle w:val="Paragraphedeliste"/>
        <w:numPr>
          <w:ilvl w:val="0"/>
          <w:numId w:val="3"/>
        </w:numPr>
      </w:pPr>
      <w:r>
        <w:t xml:space="preserve">Pour la partie développement web, j’ai eu plusieurs difficultés. La première </w:t>
      </w:r>
      <w:r w:rsidR="004C5CDA">
        <w:t xml:space="preserve">a </w:t>
      </w:r>
      <w:r>
        <w:t>ét</w:t>
      </w:r>
      <w:r w:rsidR="004C5CDA">
        <w:t>é</w:t>
      </w:r>
      <w:r>
        <w:t xml:space="preserve"> de mettre en place </w:t>
      </w:r>
      <w:r w:rsidR="00870045">
        <w:t>l</w:t>
      </w:r>
      <w:r>
        <w:t>es clefs étrangères comme contrainte dans ma base de donnée</w:t>
      </w:r>
      <w:r w:rsidR="00100950">
        <w:t>s</w:t>
      </w:r>
      <w:r>
        <w:t xml:space="preserve">, </w:t>
      </w:r>
      <w:r w:rsidR="003B0045">
        <w:t>l</w:t>
      </w:r>
      <w:r>
        <w:t>es clefs ne se rajout</w:t>
      </w:r>
      <w:r w:rsidR="003B0045">
        <w:t>aient</w:t>
      </w:r>
      <w:r>
        <w:t xml:space="preserve"> pas une fois </w:t>
      </w:r>
      <w:r w:rsidR="004C5CDA">
        <w:t>la requête  SQL validé</w:t>
      </w:r>
      <w:r>
        <w:t>. La deuxième</w:t>
      </w:r>
      <w:r w:rsidR="004C5CDA">
        <w:t xml:space="preserve"> difficulté</w:t>
      </w:r>
      <w:r>
        <w:t xml:space="preserve"> </w:t>
      </w:r>
      <w:r w:rsidR="004C5CDA">
        <w:t>a été</w:t>
      </w:r>
      <w:r>
        <w:t xml:space="preserve"> </w:t>
      </w:r>
      <w:r w:rsidR="004C5CDA">
        <w:t>de mettre en place un système de rôle pour les administrateurs et les superviseurs, j’ai mis beaucoup de temps à trouver un système fonctionnel. Ma dernière difficulté a été de mettre en place le calendrier, j’ai eu beaucoup de mal à comprendre comment cela fonctionne.</w:t>
      </w:r>
    </w:p>
    <w:p w14:paraId="16DA3B1B" w14:textId="77777777" w:rsidR="00B4716C" w:rsidRDefault="00B4716C" w:rsidP="00B4716C"/>
    <w:p w14:paraId="56A2C1B3" w14:textId="0F54A7C6" w:rsidR="00D45281" w:rsidRDefault="004C5CDA" w:rsidP="00D45281">
      <w:pPr>
        <w:pStyle w:val="Paragraphedeliste"/>
        <w:numPr>
          <w:ilvl w:val="0"/>
          <w:numId w:val="3"/>
        </w:numPr>
      </w:pPr>
      <w:r>
        <w:t>Pour la partie développement Arduino mon plus gr</w:t>
      </w:r>
      <w:r w:rsidR="00870045">
        <w:t xml:space="preserve">os </w:t>
      </w:r>
      <w:r>
        <w:t>problème a été de connecter le pavé numérique. En effet j’ai d</w:t>
      </w:r>
      <w:r w:rsidR="00100950">
        <w:t>û</w:t>
      </w:r>
      <w:r>
        <w:t xml:space="preserve"> </w:t>
      </w:r>
      <w:r w:rsidR="004D2356">
        <w:t>mesurer un</w:t>
      </w:r>
      <w:r w:rsidR="00B4716C">
        <w:t>e</w:t>
      </w:r>
      <w:r w:rsidR="004D2356">
        <w:t xml:space="preserve"> par un</w:t>
      </w:r>
      <w:r w:rsidR="00B4716C">
        <w:t>e</w:t>
      </w:r>
      <w:r w:rsidR="004D2356">
        <w:t xml:space="preserve"> les </w:t>
      </w:r>
      <w:r w:rsidR="00182F41">
        <w:t xml:space="preserve">broches </w:t>
      </w:r>
      <w:r w:rsidR="004D2356">
        <w:t>avec un multimètre pour voir quelles touches étai</w:t>
      </w:r>
      <w:r w:rsidR="00100950">
        <w:t>ent</w:t>
      </w:r>
      <w:r w:rsidR="004D2356">
        <w:t xml:space="preserve"> connecté</w:t>
      </w:r>
      <w:r w:rsidR="00B4716C">
        <w:t xml:space="preserve"> avec quel</w:t>
      </w:r>
      <w:r w:rsidR="00182F41">
        <w:t>les</w:t>
      </w:r>
      <w:r w:rsidR="00B4716C">
        <w:t xml:space="preserve"> </w:t>
      </w:r>
      <w:r w:rsidR="00182F41">
        <w:t>broches</w:t>
      </w:r>
      <w:r w:rsidR="00B4716C">
        <w:t>.</w:t>
      </w:r>
    </w:p>
    <w:p w14:paraId="4BDDC728" w14:textId="77777777" w:rsidR="000C5DCD" w:rsidRDefault="000C5DCD" w:rsidP="000C5DCD">
      <w:pPr>
        <w:pStyle w:val="Paragraphedeliste"/>
      </w:pPr>
    </w:p>
    <w:p w14:paraId="3E042CF3" w14:textId="67962FD8" w:rsidR="000C5DCD" w:rsidRDefault="000C5DCD" w:rsidP="000C5DCD">
      <w:pPr>
        <w:pStyle w:val="Paragraphedeliste"/>
        <w:numPr>
          <w:ilvl w:val="0"/>
          <w:numId w:val="3"/>
        </w:numPr>
      </w:pPr>
      <w:r>
        <w:t xml:space="preserve">Ma partie physique consistais </w:t>
      </w:r>
      <w:r w:rsidR="00870045">
        <w:t xml:space="preserve">à </w:t>
      </w:r>
      <w:r w:rsidRPr="00B4716C">
        <w:t>évalu</w:t>
      </w:r>
      <w:r>
        <w:t>er, p</w:t>
      </w:r>
      <w:r w:rsidRPr="00B4716C">
        <w:t>our les notes jouées, l’écart de fréquence entre la valeur théorique du programme et la mesure réalisée.</w:t>
      </w:r>
      <w:r>
        <w:t xml:space="preserve"> J’ai utilisé l’application « </w:t>
      </w:r>
      <w:proofErr w:type="spellStart"/>
      <w:r>
        <w:t>Spectroid</w:t>
      </w:r>
      <w:proofErr w:type="spellEnd"/>
      <w:r>
        <w:t xml:space="preserve"> » et « son » pour détecter les fréquences produite par le buzzer. Mais les résultats n’ont pas été concluant. En effet les résultats ne correspondaient pas du tout aux fréquences théoriques, et étais quasiment les mêmes pour chaque notes. </w:t>
      </w:r>
    </w:p>
    <w:p w14:paraId="60B64765" w14:textId="77777777" w:rsidR="000C5DCD" w:rsidRDefault="000C5DCD" w:rsidP="000C5DCD">
      <w:pPr>
        <w:pStyle w:val="Paragraphedeliste"/>
      </w:pPr>
    </w:p>
    <w:p w14:paraId="075A63EF" w14:textId="77777777" w:rsidR="00B4716C" w:rsidRDefault="00B4716C" w:rsidP="00B4716C">
      <w:pPr>
        <w:pStyle w:val="Paragraphedeliste"/>
      </w:pPr>
    </w:p>
    <w:p w14:paraId="01968AE0" w14:textId="3D1157EA" w:rsidR="00B4716C" w:rsidRDefault="00B4716C" w:rsidP="00B4716C"/>
    <w:p w14:paraId="5D6682C6" w14:textId="38618887" w:rsidR="00B4716C" w:rsidRDefault="00B4716C" w:rsidP="00B4716C"/>
    <w:p w14:paraId="10BF65BB" w14:textId="578E5513" w:rsidR="00B4716C" w:rsidRDefault="00B4716C" w:rsidP="00B4716C"/>
    <w:p w14:paraId="0A628D9A" w14:textId="2CAEDDB0" w:rsidR="00B4716C" w:rsidRDefault="00B4716C" w:rsidP="00B4716C"/>
    <w:p w14:paraId="4B7B798F" w14:textId="5AF34DDF" w:rsidR="00B4716C" w:rsidRDefault="00B4716C" w:rsidP="00B4716C"/>
    <w:p w14:paraId="42FF4592" w14:textId="561CB88C" w:rsidR="00B4716C" w:rsidRDefault="00B4716C" w:rsidP="00B4716C"/>
    <w:p w14:paraId="26E0A9C7" w14:textId="13DE05BF" w:rsidR="00B4716C" w:rsidRDefault="00B4716C" w:rsidP="00B4716C"/>
    <w:p w14:paraId="478F2AAE" w14:textId="5A653B30" w:rsidR="00B4716C" w:rsidRDefault="00B4716C" w:rsidP="00B4716C"/>
    <w:p w14:paraId="789C8271" w14:textId="2745195F" w:rsidR="00B4716C" w:rsidRDefault="00B4716C" w:rsidP="00B4716C"/>
    <w:p w14:paraId="20EB0FC8" w14:textId="74C91CF5" w:rsidR="00B4716C" w:rsidRDefault="00B4716C" w:rsidP="00B4716C"/>
    <w:p w14:paraId="6268D0C6" w14:textId="6A1E19D0" w:rsidR="00B4716C" w:rsidRDefault="00B4716C" w:rsidP="00B4716C"/>
    <w:p w14:paraId="15043C30" w14:textId="77777777" w:rsidR="00B4716C" w:rsidRPr="009B0429" w:rsidRDefault="00B4716C" w:rsidP="00B4716C"/>
    <w:p w14:paraId="67832154" w14:textId="03EFFAD3" w:rsidR="000A4930" w:rsidRDefault="00506F75" w:rsidP="00497CE7">
      <w:pPr>
        <w:pStyle w:val="Titre1"/>
      </w:pPr>
      <w:bookmarkStart w:id="17" w:name="_Toc40779125"/>
      <w:r>
        <w:lastRenderedPageBreak/>
        <w:t>Fiches</w:t>
      </w:r>
      <w:r w:rsidR="00935746">
        <w:t xml:space="preserve"> </w:t>
      </w:r>
      <w:r w:rsidR="000A4930">
        <w:t>recette</w:t>
      </w:r>
      <w:r w:rsidR="00935746">
        <w:t>s</w:t>
      </w:r>
      <w:bookmarkEnd w:id="17"/>
    </w:p>
    <w:p w14:paraId="4A2A3FE3" w14:textId="1DA97647" w:rsidR="00416C52" w:rsidRPr="00416C52" w:rsidRDefault="00416C52" w:rsidP="00416C52"/>
    <w:p w14:paraId="410C6F39" w14:textId="65021875" w:rsidR="00506F75" w:rsidRDefault="00781ED5" w:rsidP="00935746">
      <w:pPr>
        <w:pStyle w:val="Titre2"/>
        <w:numPr>
          <w:ilvl w:val="0"/>
          <w:numId w:val="23"/>
        </w:numPr>
      </w:pPr>
      <w:r>
        <w:t xml:space="preserve"> </w:t>
      </w:r>
      <w:bookmarkStart w:id="18" w:name="_Toc40779126"/>
      <w:r>
        <w:t>se connecter</w:t>
      </w:r>
      <w:r w:rsidR="00163F45" w:rsidRPr="00FF09F9">
        <w:rPr>
          <w:noProof/>
        </w:rPr>
        <w:drawing>
          <wp:anchor distT="0" distB="0" distL="114300" distR="114300" simplePos="0" relativeHeight="251782144" behindDoc="1" locked="0" layoutInCell="1" allowOverlap="1" wp14:anchorId="226181E5" wp14:editId="285A7A28">
            <wp:simplePos x="0" y="0"/>
            <wp:positionH relativeFrom="margin">
              <wp:align>left</wp:align>
            </wp:positionH>
            <wp:positionV relativeFrom="paragraph">
              <wp:posOffset>3582035</wp:posOffset>
            </wp:positionV>
            <wp:extent cx="6321425" cy="2209800"/>
            <wp:effectExtent l="0" t="0" r="0" b="0"/>
            <wp:wrapTight wrapText="bothSides">
              <wp:wrapPolygon edited="0">
                <wp:start x="195" y="745"/>
                <wp:lineTo x="130" y="21041"/>
                <wp:lineTo x="21350" y="21041"/>
                <wp:lineTo x="21285" y="745"/>
                <wp:lineTo x="195" y="745"/>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32142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63F45" w:rsidRPr="00781ED5">
        <w:rPr>
          <w:noProof/>
        </w:rPr>
        <w:drawing>
          <wp:anchor distT="0" distB="0" distL="114300" distR="114300" simplePos="0" relativeHeight="251770880" behindDoc="1" locked="0" layoutInCell="1" allowOverlap="1" wp14:anchorId="7B1C95BD" wp14:editId="454DECD9">
            <wp:simplePos x="0" y="0"/>
            <wp:positionH relativeFrom="margin">
              <wp:align>left</wp:align>
            </wp:positionH>
            <wp:positionV relativeFrom="paragraph">
              <wp:posOffset>1359535</wp:posOffset>
            </wp:positionV>
            <wp:extent cx="6290310" cy="2104390"/>
            <wp:effectExtent l="0" t="0" r="0" b="0"/>
            <wp:wrapTight wrapText="bothSides">
              <wp:wrapPolygon edited="0">
                <wp:start x="131" y="978"/>
                <wp:lineTo x="131" y="21118"/>
                <wp:lineTo x="21325" y="21118"/>
                <wp:lineTo x="21325" y="978"/>
                <wp:lineTo x="131" y="978"/>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46828"/>
                    <a:stretch/>
                  </pic:blipFill>
                  <pic:spPr bwMode="auto">
                    <a:xfrm>
                      <a:off x="0" y="0"/>
                      <a:ext cx="6290310"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9F9" w:rsidRPr="00781ED5">
        <w:rPr>
          <w:noProof/>
        </w:rPr>
        <w:drawing>
          <wp:anchor distT="0" distB="0" distL="114300" distR="114300" simplePos="0" relativeHeight="251772928" behindDoc="1" locked="0" layoutInCell="1" allowOverlap="1" wp14:anchorId="6BE4BB18" wp14:editId="13C9FB66">
            <wp:simplePos x="0" y="0"/>
            <wp:positionH relativeFrom="margin">
              <wp:align>right</wp:align>
            </wp:positionH>
            <wp:positionV relativeFrom="paragraph">
              <wp:posOffset>293370</wp:posOffset>
            </wp:positionV>
            <wp:extent cx="6188710" cy="1060450"/>
            <wp:effectExtent l="0" t="0" r="2540" b="0"/>
            <wp:wrapTight wrapText="bothSides">
              <wp:wrapPolygon edited="0">
                <wp:start x="66" y="0"/>
                <wp:lineTo x="66" y="20565"/>
                <wp:lineTo x="21542" y="20565"/>
                <wp:lineTo x="21542" y="0"/>
                <wp:lineTo x="66"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70680"/>
                    <a:stretch/>
                  </pic:blipFill>
                  <pic:spPr bwMode="auto">
                    <a:xfrm>
                      <a:off x="0" y="0"/>
                      <a:ext cx="6188710" cy="1060450"/>
                    </a:xfrm>
                    <a:prstGeom prst="rect">
                      <a:avLst/>
                    </a:prstGeom>
                    <a:ln>
                      <a:noFill/>
                    </a:ln>
                    <a:extLst>
                      <a:ext uri="{53640926-AAD7-44D8-BBD7-CCE9431645EC}">
                        <a14:shadowObscured xmlns:a14="http://schemas.microsoft.com/office/drawing/2010/main"/>
                      </a:ext>
                    </a:extLst>
                  </pic:spPr>
                </pic:pic>
              </a:graphicData>
            </a:graphic>
          </wp:anchor>
        </w:drawing>
      </w:r>
      <w:bookmarkEnd w:id="18"/>
    </w:p>
    <w:p w14:paraId="75217779" w14:textId="3B902B6F" w:rsidR="00506F75" w:rsidRDefault="00781ED5" w:rsidP="00931056">
      <w:pPr>
        <w:tabs>
          <w:tab w:val="left" w:pos="1725"/>
        </w:tabs>
      </w:pPr>
      <w:r>
        <w:tab/>
      </w:r>
    </w:p>
    <w:p w14:paraId="24DF18EB" w14:textId="1DCBAFD0" w:rsidR="004C5CDA" w:rsidRDefault="004C5CDA" w:rsidP="00931056">
      <w:pPr>
        <w:tabs>
          <w:tab w:val="left" w:pos="1725"/>
        </w:tabs>
      </w:pPr>
    </w:p>
    <w:p w14:paraId="2A247A22" w14:textId="74AF46D5" w:rsidR="004C5CDA" w:rsidRDefault="004C5CDA" w:rsidP="00931056">
      <w:pPr>
        <w:tabs>
          <w:tab w:val="left" w:pos="1725"/>
        </w:tabs>
      </w:pPr>
    </w:p>
    <w:p w14:paraId="033D5F81" w14:textId="648590BB" w:rsidR="008B3F31" w:rsidRDefault="008B3F31" w:rsidP="00931056">
      <w:pPr>
        <w:tabs>
          <w:tab w:val="left" w:pos="1725"/>
        </w:tabs>
      </w:pPr>
    </w:p>
    <w:p w14:paraId="730E50F7" w14:textId="07450E51" w:rsidR="008B3F31" w:rsidRDefault="008B3F31" w:rsidP="00931056">
      <w:pPr>
        <w:tabs>
          <w:tab w:val="left" w:pos="1725"/>
        </w:tabs>
      </w:pPr>
    </w:p>
    <w:p w14:paraId="7F42F331" w14:textId="77777777" w:rsidR="008B3F31" w:rsidRDefault="008B3F31" w:rsidP="00931056">
      <w:pPr>
        <w:tabs>
          <w:tab w:val="left" w:pos="1725"/>
        </w:tabs>
      </w:pPr>
    </w:p>
    <w:p w14:paraId="34124AB7" w14:textId="4601FBD0" w:rsidR="004C5CDA" w:rsidRDefault="004C5CDA" w:rsidP="00931056">
      <w:pPr>
        <w:tabs>
          <w:tab w:val="left" w:pos="1725"/>
        </w:tabs>
      </w:pPr>
    </w:p>
    <w:p w14:paraId="30410D21" w14:textId="1B798E93" w:rsidR="004C5CDA" w:rsidRDefault="004C5CDA" w:rsidP="00931056">
      <w:pPr>
        <w:tabs>
          <w:tab w:val="left" w:pos="1725"/>
        </w:tabs>
      </w:pPr>
    </w:p>
    <w:p w14:paraId="215F500E" w14:textId="77777777" w:rsidR="004C5CDA" w:rsidRDefault="004C5CDA" w:rsidP="00931056">
      <w:pPr>
        <w:tabs>
          <w:tab w:val="left" w:pos="1725"/>
        </w:tabs>
      </w:pPr>
    </w:p>
    <w:p w14:paraId="05B2EC22" w14:textId="540B9EF4" w:rsidR="00506F75" w:rsidRDefault="00416C52" w:rsidP="00416C52">
      <w:pPr>
        <w:pStyle w:val="Titre2"/>
      </w:pPr>
      <w:bookmarkStart w:id="19" w:name="_Toc40779127"/>
      <w:r>
        <w:lastRenderedPageBreak/>
        <w:t>Gérer comptes superviseurs</w:t>
      </w:r>
      <w:bookmarkEnd w:id="19"/>
    </w:p>
    <w:p w14:paraId="3B31B98A" w14:textId="0D8E4F22" w:rsidR="00506F75" w:rsidRDefault="00506F75" w:rsidP="00935746"/>
    <w:p w14:paraId="284E3F84" w14:textId="68F209AF" w:rsidR="00506F75" w:rsidRDefault="009B0429" w:rsidP="00935746">
      <w:r>
        <w:rPr>
          <w:noProof/>
        </w:rPr>
        <mc:AlternateContent>
          <mc:Choice Requires="wps">
            <w:drawing>
              <wp:anchor distT="0" distB="0" distL="114300" distR="114300" simplePos="0" relativeHeight="251817984" behindDoc="0" locked="0" layoutInCell="1" allowOverlap="1" wp14:anchorId="286A7111" wp14:editId="35DA299D">
                <wp:simplePos x="0" y="0"/>
                <wp:positionH relativeFrom="column">
                  <wp:posOffset>3200400</wp:posOffset>
                </wp:positionH>
                <wp:positionV relativeFrom="paragraph">
                  <wp:posOffset>622935</wp:posOffset>
                </wp:positionV>
                <wp:extent cx="2581275" cy="1333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2581275" cy="133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320DD" id="Rectangle 84" o:spid="_x0000_s1026" style="position:absolute;margin-left:252pt;margin-top:49.05pt;width:203.25pt;height:10.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" fillcolor="white [3201]" strokecolor="white [3212]" strokeweight="1pt"/>
            </w:pict>
          </mc:Fallback>
        </mc:AlternateContent>
      </w:r>
      <w:r w:rsidR="00416C52" w:rsidRPr="00416C52">
        <w:rPr>
          <w:noProof/>
        </w:rPr>
        <w:drawing>
          <wp:inline distT="0" distB="0" distL="0" distR="0" wp14:anchorId="0B82969C" wp14:editId="2661B244">
            <wp:extent cx="6168713" cy="828031"/>
            <wp:effectExtent l="0" t="0" r="381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5596" b="79023"/>
                    <a:stretch/>
                  </pic:blipFill>
                  <pic:spPr bwMode="auto">
                    <a:xfrm>
                      <a:off x="0" y="0"/>
                      <a:ext cx="6413604" cy="860903"/>
                    </a:xfrm>
                    <a:prstGeom prst="rect">
                      <a:avLst/>
                    </a:prstGeom>
                    <a:ln>
                      <a:noFill/>
                    </a:ln>
                    <a:extLst>
                      <a:ext uri="{53640926-AAD7-44D8-BBD7-CCE9431645EC}">
                        <a14:shadowObscured xmlns:a14="http://schemas.microsoft.com/office/drawing/2010/main"/>
                      </a:ext>
                    </a:extLst>
                  </pic:spPr>
                </pic:pic>
              </a:graphicData>
            </a:graphic>
          </wp:inline>
        </w:drawing>
      </w:r>
    </w:p>
    <w:p w14:paraId="3803BB3F" w14:textId="129D5FDC" w:rsidR="00506F75" w:rsidRDefault="00163F45" w:rsidP="00935746">
      <w:r w:rsidRPr="00FF09F9">
        <w:rPr>
          <w:noProof/>
        </w:rPr>
        <w:drawing>
          <wp:anchor distT="0" distB="0" distL="114300" distR="114300" simplePos="0" relativeHeight="251784192" behindDoc="1" locked="0" layoutInCell="1" allowOverlap="1" wp14:anchorId="224402CE" wp14:editId="4DD93D37">
            <wp:simplePos x="0" y="0"/>
            <wp:positionH relativeFrom="margin">
              <wp:posOffset>-71120</wp:posOffset>
            </wp:positionH>
            <wp:positionV relativeFrom="paragraph">
              <wp:posOffset>2887980</wp:posOffset>
            </wp:positionV>
            <wp:extent cx="6290310" cy="2209800"/>
            <wp:effectExtent l="0" t="0" r="0" b="0"/>
            <wp:wrapTight wrapText="bothSides">
              <wp:wrapPolygon edited="0">
                <wp:start x="196" y="745"/>
                <wp:lineTo x="131" y="21041"/>
                <wp:lineTo x="21325" y="21041"/>
                <wp:lineTo x="21260" y="745"/>
                <wp:lineTo x="196" y="745"/>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2903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73952" behindDoc="1" locked="0" layoutInCell="1" allowOverlap="1" wp14:anchorId="72B75EC4" wp14:editId="1661F92B">
            <wp:simplePos x="0" y="0"/>
            <wp:positionH relativeFrom="margin">
              <wp:posOffset>-24130</wp:posOffset>
            </wp:positionH>
            <wp:positionV relativeFrom="paragraph">
              <wp:posOffset>286385</wp:posOffset>
            </wp:positionV>
            <wp:extent cx="6290310" cy="2440940"/>
            <wp:effectExtent l="0" t="0" r="0" b="0"/>
            <wp:wrapTight wrapText="bothSides">
              <wp:wrapPolygon edited="0">
                <wp:start x="0" y="0"/>
                <wp:lineTo x="65" y="21240"/>
                <wp:lineTo x="21260" y="21240"/>
                <wp:lineTo x="21260"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33372" b="52802"/>
                    <a:stretch/>
                  </pic:blipFill>
                  <pic:spPr bwMode="auto">
                    <a:xfrm>
                      <a:off x="0" y="0"/>
                      <a:ext cx="629031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1A9C29" w14:textId="5BF4C38E" w:rsidR="00506F75" w:rsidRDefault="00506F75" w:rsidP="00935746"/>
    <w:p w14:paraId="33D5330C" w14:textId="7D191A87" w:rsidR="00506F75" w:rsidRDefault="00506F75" w:rsidP="00935746"/>
    <w:p w14:paraId="424D6CBE" w14:textId="2884B0FA" w:rsidR="00506F75" w:rsidRDefault="00506F75" w:rsidP="00935746"/>
    <w:p w14:paraId="6694E972" w14:textId="2227CD4E" w:rsidR="00506F75" w:rsidRDefault="00506F75" w:rsidP="00935746"/>
    <w:p w14:paraId="6BFBE7E6" w14:textId="39FC5618" w:rsidR="000C5DCD" w:rsidRDefault="000C5DCD" w:rsidP="00935746"/>
    <w:p w14:paraId="207FB428" w14:textId="77777777" w:rsidR="000C5DCD" w:rsidRDefault="000C5DCD" w:rsidP="00935746"/>
    <w:p w14:paraId="2E4C69A6" w14:textId="1E31EB0C" w:rsidR="00506F75" w:rsidRDefault="00506F75" w:rsidP="00935746"/>
    <w:p w14:paraId="39DED610" w14:textId="1B173051" w:rsidR="00FF09F9" w:rsidRDefault="00FF09F9" w:rsidP="00FF09F9">
      <w:pPr>
        <w:pStyle w:val="Titre2"/>
      </w:pPr>
      <w:bookmarkStart w:id="20" w:name="_Toc40779128"/>
      <w:r>
        <w:lastRenderedPageBreak/>
        <w:t xml:space="preserve">Gérer </w:t>
      </w:r>
      <w:r w:rsidR="00734DF7">
        <w:t xml:space="preserve">les </w:t>
      </w:r>
      <w:r>
        <w:t>créneaux</w:t>
      </w:r>
      <w:bookmarkEnd w:id="20"/>
    </w:p>
    <w:p w14:paraId="2CA41794" w14:textId="35D8E6A8" w:rsidR="00506F75" w:rsidRDefault="00506F75" w:rsidP="00935746"/>
    <w:p w14:paraId="3AF7E2E3" w14:textId="25EC026C" w:rsidR="00506F75" w:rsidRDefault="00DA7038" w:rsidP="00935746">
      <w:r w:rsidRPr="00FF09F9">
        <w:rPr>
          <w:noProof/>
        </w:rPr>
        <w:drawing>
          <wp:anchor distT="0" distB="0" distL="114300" distR="114300" simplePos="0" relativeHeight="251787264" behindDoc="1" locked="0" layoutInCell="1" allowOverlap="1" wp14:anchorId="49214154" wp14:editId="71F2EE42">
            <wp:simplePos x="0" y="0"/>
            <wp:positionH relativeFrom="margin">
              <wp:posOffset>107315</wp:posOffset>
            </wp:positionH>
            <wp:positionV relativeFrom="paragraph">
              <wp:posOffset>4128770</wp:posOffset>
            </wp:positionV>
            <wp:extent cx="6186170" cy="2209800"/>
            <wp:effectExtent l="0" t="0" r="0" b="0"/>
            <wp:wrapTight wrapText="bothSides">
              <wp:wrapPolygon edited="0">
                <wp:start x="133" y="745"/>
                <wp:lineTo x="133" y="21041"/>
                <wp:lineTo x="21352" y="21041"/>
                <wp:lineTo x="21285" y="745"/>
                <wp:lineTo x="133" y="745"/>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1861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81120" behindDoc="1" locked="0" layoutInCell="1" allowOverlap="1" wp14:anchorId="75B37AE8" wp14:editId="402C29B7">
            <wp:simplePos x="0" y="0"/>
            <wp:positionH relativeFrom="margin">
              <wp:posOffset>202565</wp:posOffset>
            </wp:positionH>
            <wp:positionV relativeFrom="paragraph">
              <wp:posOffset>1713230</wp:posOffset>
            </wp:positionV>
            <wp:extent cx="6047740" cy="2285365"/>
            <wp:effectExtent l="0" t="0" r="0" b="0"/>
            <wp:wrapTight wrapText="bothSides">
              <wp:wrapPolygon edited="0">
                <wp:start x="0" y="180"/>
                <wp:lineTo x="0" y="21066"/>
                <wp:lineTo x="21364" y="21066"/>
                <wp:lineTo x="21364" y="180"/>
                <wp:lineTo x="0" y="18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4379" b="33481"/>
                    <a:stretch/>
                  </pic:blipFill>
                  <pic:spPr bwMode="auto">
                    <a:xfrm>
                      <a:off x="0" y="0"/>
                      <a:ext cx="6047740"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5216" behindDoc="1" locked="0" layoutInCell="1" allowOverlap="1" wp14:anchorId="01BCBDD1" wp14:editId="4050F851">
            <wp:simplePos x="0" y="0"/>
            <wp:positionH relativeFrom="margin">
              <wp:align>right</wp:align>
            </wp:positionH>
            <wp:positionV relativeFrom="paragraph">
              <wp:posOffset>175895</wp:posOffset>
            </wp:positionV>
            <wp:extent cx="6188710" cy="1419225"/>
            <wp:effectExtent l="0" t="0" r="2540" b="0"/>
            <wp:wrapTight wrapText="bothSides">
              <wp:wrapPolygon edited="0">
                <wp:start x="465" y="1160"/>
                <wp:lineTo x="465" y="20005"/>
                <wp:lineTo x="21542" y="20005"/>
                <wp:lineTo x="21542" y="1160"/>
                <wp:lineTo x="465" y="116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b="56347"/>
                    <a:stretch/>
                  </pic:blipFill>
                  <pic:spPr bwMode="auto">
                    <a:xfrm>
                      <a:off x="0" y="0"/>
                      <a:ext cx="6188710" cy="1419225"/>
                    </a:xfrm>
                    <a:prstGeom prst="rect">
                      <a:avLst/>
                    </a:prstGeom>
                    <a:ln>
                      <a:noFill/>
                    </a:ln>
                    <a:extLst>
                      <a:ext uri="{53640926-AAD7-44D8-BBD7-CCE9431645EC}">
                        <a14:shadowObscured xmlns:a14="http://schemas.microsoft.com/office/drawing/2010/main"/>
                      </a:ext>
                    </a:extLst>
                  </pic:spPr>
                </pic:pic>
              </a:graphicData>
            </a:graphic>
          </wp:anchor>
        </w:drawing>
      </w:r>
    </w:p>
    <w:p w14:paraId="29360650" w14:textId="7FB7BC44" w:rsidR="00506F75" w:rsidRPr="00506F75" w:rsidRDefault="00506F75" w:rsidP="00506F75"/>
    <w:p w14:paraId="362DA4C1" w14:textId="5A5E6CCD" w:rsidR="00506F75" w:rsidRPr="00506F75" w:rsidRDefault="00506F75" w:rsidP="00506F75"/>
    <w:p w14:paraId="45F886A1" w14:textId="1AB4794E" w:rsidR="00506F75" w:rsidRPr="00506F75" w:rsidRDefault="00506F75" w:rsidP="00506F75"/>
    <w:p w14:paraId="5A740785" w14:textId="0878A21A" w:rsidR="00506F75" w:rsidRDefault="00506F75" w:rsidP="00506F75">
      <w:pPr>
        <w:rPr>
          <w:noProof/>
        </w:rPr>
      </w:pPr>
    </w:p>
    <w:p w14:paraId="3F7C22D4" w14:textId="54FFCF3A" w:rsidR="00506F75" w:rsidRDefault="00506F75" w:rsidP="00506F75">
      <w:pPr>
        <w:tabs>
          <w:tab w:val="left" w:pos="6290"/>
        </w:tabs>
        <w:rPr>
          <w:noProof/>
        </w:rPr>
      </w:pPr>
      <w:r>
        <w:tab/>
      </w:r>
    </w:p>
    <w:p w14:paraId="698C06AA" w14:textId="18B83BF9" w:rsidR="00506F75" w:rsidRPr="00506F75" w:rsidRDefault="00506F75" w:rsidP="00506F75"/>
    <w:p w14:paraId="012BA624" w14:textId="40164EAF" w:rsidR="00734DF7" w:rsidRDefault="00734DF7" w:rsidP="00734DF7">
      <w:pPr>
        <w:pStyle w:val="Titre2"/>
      </w:pPr>
      <w:bookmarkStart w:id="21" w:name="_Toc40779129"/>
      <w:r>
        <w:lastRenderedPageBreak/>
        <w:t>Réserver un créneau</w:t>
      </w:r>
      <w:bookmarkEnd w:id="21"/>
    </w:p>
    <w:p w14:paraId="6389A7B0" w14:textId="00EC330F" w:rsidR="00506F75" w:rsidRDefault="00163F45" w:rsidP="00506F75">
      <w:pPr>
        <w:rPr>
          <w:noProof/>
        </w:rPr>
      </w:pPr>
      <w:r w:rsidRPr="00734DF7">
        <w:rPr>
          <w:noProof/>
        </w:rPr>
        <w:drawing>
          <wp:anchor distT="0" distB="0" distL="114300" distR="114300" simplePos="0" relativeHeight="251791360" behindDoc="1" locked="0" layoutInCell="1" allowOverlap="1" wp14:anchorId="75DC59E7" wp14:editId="006F7B94">
            <wp:simplePos x="0" y="0"/>
            <wp:positionH relativeFrom="margin">
              <wp:align>left</wp:align>
            </wp:positionH>
            <wp:positionV relativeFrom="paragraph">
              <wp:posOffset>1560830</wp:posOffset>
            </wp:positionV>
            <wp:extent cx="6021705" cy="2308225"/>
            <wp:effectExtent l="0" t="0" r="0" b="0"/>
            <wp:wrapTight wrapText="bothSides">
              <wp:wrapPolygon edited="0">
                <wp:start x="0" y="1783"/>
                <wp:lineTo x="0" y="20322"/>
                <wp:lineTo x="21388" y="20322"/>
                <wp:lineTo x="21320" y="1783"/>
                <wp:lineTo x="0" y="1783"/>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867" r="13076" b="35777"/>
                    <a:stretch/>
                  </pic:blipFill>
                  <pic:spPr bwMode="auto">
                    <a:xfrm>
                      <a:off x="0" y="0"/>
                      <a:ext cx="6021705"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9F9">
        <w:rPr>
          <w:noProof/>
        </w:rPr>
        <w:drawing>
          <wp:anchor distT="0" distB="0" distL="114300" distR="114300" simplePos="0" relativeHeight="251795456" behindDoc="1" locked="0" layoutInCell="1" allowOverlap="1" wp14:anchorId="2EFCE546" wp14:editId="6FBE8A6A">
            <wp:simplePos x="0" y="0"/>
            <wp:positionH relativeFrom="margin">
              <wp:posOffset>-39589</wp:posOffset>
            </wp:positionH>
            <wp:positionV relativeFrom="paragraph">
              <wp:posOffset>3868661</wp:posOffset>
            </wp:positionV>
            <wp:extent cx="6101080" cy="2209800"/>
            <wp:effectExtent l="0" t="0" r="0" b="0"/>
            <wp:wrapTight wrapText="bothSides">
              <wp:wrapPolygon edited="0">
                <wp:start x="135" y="745"/>
                <wp:lineTo x="135" y="21041"/>
                <wp:lineTo x="21312" y="21041"/>
                <wp:lineTo x="21245" y="745"/>
                <wp:lineTo x="135" y="745"/>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10108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8288" behindDoc="1" locked="0" layoutInCell="1" allowOverlap="1" wp14:anchorId="7876AB55" wp14:editId="2FEFCE5D">
            <wp:simplePos x="0" y="0"/>
            <wp:positionH relativeFrom="margin">
              <wp:align>left</wp:align>
            </wp:positionH>
            <wp:positionV relativeFrom="paragraph">
              <wp:posOffset>283845</wp:posOffset>
            </wp:positionV>
            <wp:extent cx="6021705" cy="1508125"/>
            <wp:effectExtent l="0" t="0" r="0" b="0"/>
            <wp:wrapTight wrapText="bothSides">
              <wp:wrapPolygon edited="0">
                <wp:start x="0" y="1091"/>
                <wp:lineTo x="0" y="17735"/>
                <wp:lineTo x="21183" y="17735"/>
                <wp:lineTo x="21252" y="1091"/>
                <wp:lineTo x="0" y="1091"/>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2647" b="67492"/>
                    <a:stretch/>
                  </pic:blipFill>
                  <pic:spPr bwMode="auto">
                    <a:xfrm>
                      <a:off x="0" y="0"/>
                      <a:ext cx="602170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81BD4" w14:textId="012EC957" w:rsidR="00506F75" w:rsidRDefault="00506F75" w:rsidP="00506F75">
      <w:pPr>
        <w:tabs>
          <w:tab w:val="left" w:pos="3573"/>
        </w:tabs>
      </w:pPr>
      <w:r>
        <w:tab/>
      </w:r>
    </w:p>
    <w:p w14:paraId="3A451266" w14:textId="2A8CD445" w:rsidR="00506F75" w:rsidRPr="00506F75" w:rsidRDefault="00506F75" w:rsidP="00506F75"/>
    <w:p w14:paraId="202A019B" w14:textId="2176DE2E" w:rsidR="00506F75" w:rsidRDefault="00506F75" w:rsidP="00506F75"/>
    <w:p w14:paraId="539B9EF6" w14:textId="254F7D11" w:rsidR="00506F75" w:rsidRDefault="00506F75" w:rsidP="00506F75">
      <w:pPr>
        <w:tabs>
          <w:tab w:val="left" w:pos="3546"/>
        </w:tabs>
      </w:pPr>
      <w:r>
        <w:tab/>
      </w:r>
    </w:p>
    <w:p w14:paraId="25B65E1B" w14:textId="71E797FC" w:rsidR="00AB3DD7" w:rsidRPr="00AB3DD7" w:rsidRDefault="00AB3DD7" w:rsidP="00AB3DD7"/>
    <w:p w14:paraId="3EED6281" w14:textId="5A8D8146" w:rsidR="00AB3DD7" w:rsidRPr="00AB3DD7" w:rsidRDefault="00AB3DD7" w:rsidP="00AB3DD7"/>
    <w:p w14:paraId="067C3B24" w14:textId="3BF89C56" w:rsidR="00AB3DD7" w:rsidRPr="00AB3DD7" w:rsidRDefault="00AB3DD7" w:rsidP="00AB3DD7"/>
    <w:p w14:paraId="7507BCA0" w14:textId="3450C548" w:rsidR="00AB3DD7" w:rsidRPr="00AB3DD7" w:rsidRDefault="00AB3DD7" w:rsidP="00AB3DD7"/>
    <w:p w14:paraId="0841609A" w14:textId="54F03CA0" w:rsidR="00AB3DD7" w:rsidRDefault="00AB3DD7" w:rsidP="00734DF7"/>
    <w:p w14:paraId="6B706181" w14:textId="1D437619" w:rsidR="00734DF7" w:rsidRDefault="00734DF7" w:rsidP="00734DF7">
      <w:pPr>
        <w:pStyle w:val="Titre2"/>
      </w:pPr>
      <w:bookmarkStart w:id="22" w:name="_Toc40779130"/>
      <w:r>
        <w:lastRenderedPageBreak/>
        <w:t>Modifier ou annuler un créneau</w:t>
      </w:r>
      <w:bookmarkEnd w:id="22"/>
      <w:r>
        <w:t xml:space="preserve"> </w:t>
      </w:r>
    </w:p>
    <w:p w14:paraId="27281CE8" w14:textId="4D5D72CB" w:rsidR="00AB3DD7" w:rsidRDefault="00AB3DD7" w:rsidP="00734DF7"/>
    <w:p w14:paraId="4944383B" w14:textId="5AC4F3E4" w:rsidR="00AB3DD7" w:rsidRDefault="00DA7038" w:rsidP="00163F45">
      <w:r w:rsidRPr="00FF09F9">
        <w:rPr>
          <w:noProof/>
        </w:rPr>
        <w:drawing>
          <wp:anchor distT="0" distB="0" distL="114300" distR="114300" simplePos="0" relativeHeight="251797504" behindDoc="1" locked="0" layoutInCell="1" allowOverlap="1" wp14:anchorId="080B5A03" wp14:editId="26EC04FC">
            <wp:simplePos x="0" y="0"/>
            <wp:positionH relativeFrom="margin">
              <wp:posOffset>-194310</wp:posOffset>
            </wp:positionH>
            <wp:positionV relativeFrom="paragraph">
              <wp:posOffset>4284345</wp:posOffset>
            </wp:positionV>
            <wp:extent cx="6840220" cy="2209800"/>
            <wp:effectExtent l="0" t="0" r="0" b="0"/>
            <wp:wrapTight wrapText="bothSides">
              <wp:wrapPolygon edited="0">
                <wp:start x="180" y="745"/>
                <wp:lineTo x="120" y="21041"/>
                <wp:lineTo x="21295" y="21041"/>
                <wp:lineTo x="21295" y="745"/>
                <wp:lineTo x="180" y="745"/>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84022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3F45">
        <w:rPr>
          <w:noProof/>
        </w:rPr>
        <w:drawing>
          <wp:anchor distT="0" distB="0" distL="114300" distR="114300" simplePos="0" relativeHeight="251792384" behindDoc="1" locked="0" layoutInCell="1" allowOverlap="1" wp14:anchorId="45E08FD7" wp14:editId="044C291B">
            <wp:simplePos x="0" y="0"/>
            <wp:positionH relativeFrom="column">
              <wp:posOffset>-133985</wp:posOffset>
            </wp:positionH>
            <wp:positionV relativeFrom="paragraph">
              <wp:posOffset>1083945</wp:posOffset>
            </wp:positionV>
            <wp:extent cx="6696710" cy="3251200"/>
            <wp:effectExtent l="0" t="0" r="0" b="0"/>
            <wp:wrapTight wrapText="bothSides">
              <wp:wrapPolygon edited="0">
                <wp:start x="0" y="759"/>
                <wp:lineTo x="61" y="20123"/>
                <wp:lineTo x="21506" y="20123"/>
                <wp:lineTo x="21506" y="759"/>
                <wp:lineTo x="0" y="759"/>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6360"/>
                    <a:stretch/>
                  </pic:blipFill>
                  <pic:spPr bwMode="auto">
                    <a:xfrm>
                      <a:off x="0" y="0"/>
                      <a:ext cx="6696710"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9312" behindDoc="1" locked="0" layoutInCell="1" allowOverlap="1" wp14:anchorId="343E6DEA" wp14:editId="4E1B1E69">
            <wp:simplePos x="0" y="0"/>
            <wp:positionH relativeFrom="margin">
              <wp:posOffset>-127717</wp:posOffset>
            </wp:positionH>
            <wp:positionV relativeFrom="paragraph">
              <wp:posOffset>156639</wp:posOffset>
            </wp:positionV>
            <wp:extent cx="6699250" cy="996950"/>
            <wp:effectExtent l="0" t="0" r="0" b="0"/>
            <wp:wrapTight wrapText="bothSides">
              <wp:wrapPolygon edited="0">
                <wp:start x="0" y="413"/>
                <wp:lineTo x="0" y="18986"/>
                <wp:lineTo x="21375" y="18986"/>
                <wp:lineTo x="21375" y="413"/>
                <wp:lineTo x="0" y="413"/>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r="4632" b="72971"/>
                    <a:stretch/>
                  </pic:blipFill>
                  <pic:spPr bwMode="auto">
                    <a:xfrm>
                      <a:off x="0" y="0"/>
                      <a:ext cx="669925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F9523" w14:textId="3244C1D7" w:rsidR="00AB3DD7" w:rsidRDefault="00AB3DD7" w:rsidP="00AB3DD7">
      <w:pPr>
        <w:jc w:val="right"/>
      </w:pPr>
    </w:p>
    <w:p w14:paraId="5DA19858" w14:textId="0285FEE9" w:rsidR="00AB3DD7" w:rsidRDefault="00AB3DD7" w:rsidP="00AB3DD7">
      <w:pPr>
        <w:jc w:val="right"/>
      </w:pPr>
    </w:p>
    <w:p w14:paraId="0C2BDB90" w14:textId="706EB205" w:rsidR="00AB3DD7" w:rsidRPr="00AB3DD7" w:rsidRDefault="00AB3DD7" w:rsidP="00AB3DD7">
      <w:pPr>
        <w:jc w:val="right"/>
      </w:pPr>
    </w:p>
    <w:p w14:paraId="7D5A9297" w14:textId="50F4942C" w:rsidR="00AB3DD7" w:rsidRPr="00AB3DD7" w:rsidRDefault="00AB3DD7" w:rsidP="00AB3DD7"/>
    <w:p w14:paraId="779F5DD9" w14:textId="468DB184" w:rsidR="00AB3DD7" w:rsidRPr="00AB3DD7" w:rsidRDefault="00AB3DD7" w:rsidP="00AB3DD7"/>
    <w:p w14:paraId="133E9DDF" w14:textId="643B2071" w:rsidR="00AB3DD7" w:rsidRDefault="00AB3DD7" w:rsidP="00AB3DD7"/>
    <w:p w14:paraId="0E1EE4AC" w14:textId="32490497" w:rsidR="00734DF7" w:rsidRDefault="00734DF7" w:rsidP="00734DF7">
      <w:pPr>
        <w:pStyle w:val="Titre2"/>
      </w:pPr>
      <w:bookmarkStart w:id="23" w:name="_Toc40779131"/>
      <w:r>
        <w:lastRenderedPageBreak/>
        <w:t>Mécanisme énigme musique</w:t>
      </w:r>
      <w:bookmarkEnd w:id="23"/>
    </w:p>
    <w:p w14:paraId="4E7FB226" w14:textId="3B042880" w:rsidR="00AB3DD7" w:rsidRDefault="00AB3DD7" w:rsidP="00734DF7"/>
    <w:p w14:paraId="48048415" w14:textId="141277B5" w:rsidR="00AB3DD7" w:rsidRPr="00AB3DD7" w:rsidRDefault="00DA7038" w:rsidP="00AB3DD7">
      <w:r w:rsidRPr="00163F45">
        <w:rPr>
          <w:noProof/>
        </w:rPr>
        <w:drawing>
          <wp:anchor distT="0" distB="0" distL="114300" distR="114300" simplePos="0" relativeHeight="251793408" behindDoc="1" locked="0" layoutInCell="1" allowOverlap="1" wp14:anchorId="176DD1E9" wp14:editId="6C2BB5AD">
            <wp:simplePos x="0" y="0"/>
            <wp:positionH relativeFrom="margin">
              <wp:posOffset>-30480</wp:posOffset>
            </wp:positionH>
            <wp:positionV relativeFrom="paragraph">
              <wp:posOffset>1541145</wp:posOffset>
            </wp:positionV>
            <wp:extent cx="6271895" cy="1875790"/>
            <wp:effectExtent l="0" t="0" r="0" b="0"/>
            <wp:wrapTight wrapText="bothSides">
              <wp:wrapPolygon edited="0">
                <wp:start x="197" y="1097"/>
                <wp:lineTo x="131" y="20181"/>
                <wp:lineTo x="21322" y="20181"/>
                <wp:lineTo x="21322" y="1097"/>
                <wp:lineTo x="197" y="1097"/>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r="12883" b="48823"/>
                    <a:stretch/>
                  </pic:blipFill>
                  <pic:spPr bwMode="auto">
                    <a:xfrm>
                      <a:off x="0" y="0"/>
                      <a:ext cx="627189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F45" w:rsidRPr="00734DF7">
        <w:rPr>
          <w:noProof/>
        </w:rPr>
        <w:drawing>
          <wp:anchor distT="0" distB="0" distL="114300" distR="114300" simplePos="0" relativeHeight="251790336" behindDoc="1" locked="0" layoutInCell="1" allowOverlap="1" wp14:anchorId="43C9D15D" wp14:editId="6EC2AAB6">
            <wp:simplePos x="0" y="0"/>
            <wp:positionH relativeFrom="column">
              <wp:posOffset>-40005</wp:posOffset>
            </wp:positionH>
            <wp:positionV relativeFrom="paragraph">
              <wp:posOffset>140335</wp:posOffset>
            </wp:positionV>
            <wp:extent cx="6273800" cy="1496060"/>
            <wp:effectExtent l="0" t="0" r="0" b="0"/>
            <wp:wrapTight wrapText="bothSides">
              <wp:wrapPolygon edited="0">
                <wp:start x="197" y="1375"/>
                <wp:lineTo x="131" y="18703"/>
                <wp:lineTo x="21316" y="18703"/>
                <wp:lineTo x="21316" y="1375"/>
                <wp:lineTo x="197" y="1375"/>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31497" b="68222"/>
                    <a:stretch/>
                  </pic:blipFill>
                  <pic:spPr bwMode="auto">
                    <a:xfrm>
                      <a:off x="0" y="0"/>
                      <a:ext cx="6273800"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5D6950" w14:textId="65BADB37" w:rsidR="00AB3DD7" w:rsidRPr="00AB3DD7" w:rsidRDefault="00163F45" w:rsidP="00AB3DD7">
      <w:r w:rsidRPr="00FF09F9">
        <w:rPr>
          <w:noProof/>
        </w:rPr>
        <w:drawing>
          <wp:anchor distT="0" distB="0" distL="114300" distR="114300" simplePos="0" relativeHeight="251799552" behindDoc="1" locked="0" layoutInCell="1" allowOverlap="1" wp14:anchorId="1EF79E26" wp14:editId="573BEABD">
            <wp:simplePos x="0" y="0"/>
            <wp:positionH relativeFrom="margin">
              <wp:posOffset>-39370</wp:posOffset>
            </wp:positionH>
            <wp:positionV relativeFrom="paragraph">
              <wp:posOffset>3248025</wp:posOffset>
            </wp:positionV>
            <wp:extent cx="6302375" cy="2209800"/>
            <wp:effectExtent l="0" t="0" r="0" b="0"/>
            <wp:wrapTight wrapText="bothSides">
              <wp:wrapPolygon edited="0">
                <wp:start x="196" y="745"/>
                <wp:lineTo x="131" y="21041"/>
                <wp:lineTo x="21350" y="21041"/>
                <wp:lineTo x="21284" y="745"/>
                <wp:lineTo x="196" y="745"/>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1027"/>
                    <a:stretch/>
                  </pic:blipFill>
                  <pic:spPr bwMode="auto">
                    <a:xfrm>
                      <a:off x="0" y="0"/>
                      <a:ext cx="630237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044A8F" w14:textId="1484D1A3" w:rsidR="00AB3DD7" w:rsidRPr="00AB3DD7" w:rsidRDefault="00AB3DD7" w:rsidP="00AB3DD7"/>
    <w:p w14:paraId="0A1A1A2D" w14:textId="4F2D78EE" w:rsidR="00AB3DD7" w:rsidRPr="00AB3DD7" w:rsidRDefault="00AB3DD7" w:rsidP="00AB3DD7"/>
    <w:p w14:paraId="6CCCF1AB" w14:textId="5F3B1DC0" w:rsidR="00AB3DD7" w:rsidRPr="00AB3DD7" w:rsidRDefault="00AB3DD7" w:rsidP="00AB3DD7"/>
    <w:p w14:paraId="3B507693" w14:textId="04B6C357" w:rsidR="00AB3DD7" w:rsidRPr="00AB3DD7" w:rsidRDefault="00AB3DD7" w:rsidP="00AB3DD7"/>
    <w:p w14:paraId="285B54B9" w14:textId="69E87D3D" w:rsidR="00AB3DD7" w:rsidRPr="00AB3DD7" w:rsidRDefault="00AB3DD7" w:rsidP="00AB3DD7"/>
    <w:p w14:paraId="433DC83C" w14:textId="34378734" w:rsidR="00AB3DD7" w:rsidRPr="00AB3DD7" w:rsidRDefault="00AB3DD7" w:rsidP="00AB3DD7"/>
    <w:p w14:paraId="514AB4D3" w14:textId="3A07E1D0" w:rsidR="00AB3DD7" w:rsidRPr="00AB3DD7" w:rsidRDefault="00AB3DD7" w:rsidP="00AB3DD7"/>
    <w:p w14:paraId="1AD745BA" w14:textId="4F9AA94A" w:rsidR="00AB3DD7" w:rsidRDefault="00AB3DD7" w:rsidP="00AB3DD7">
      <w:pPr>
        <w:tabs>
          <w:tab w:val="left" w:pos="3573"/>
        </w:tabs>
      </w:pPr>
    </w:p>
    <w:p w14:paraId="66635974" w14:textId="32B75B2B" w:rsidR="00AB3DD7" w:rsidRDefault="00AB3DD7" w:rsidP="00AB3DD7">
      <w:pPr>
        <w:pStyle w:val="Titre1"/>
      </w:pPr>
      <w:bookmarkStart w:id="24" w:name="_Toc40779132"/>
      <w:r>
        <w:lastRenderedPageBreak/>
        <w:t>Conclusion</w:t>
      </w:r>
      <w:bookmarkEnd w:id="24"/>
    </w:p>
    <w:p w14:paraId="764E926B" w14:textId="3F54177F" w:rsidR="00FF09F9" w:rsidRDefault="00FF09F9" w:rsidP="00FF09F9"/>
    <w:p w14:paraId="54F1D899" w14:textId="543871C5" w:rsidR="00FF09F9" w:rsidRDefault="00FF09F9" w:rsidP="00FF09F9">
      <w:pPr>
        <w:pStyle w:val="Titre2"/>
        <w:numPr>
          <w:ilvl w:val="0"/>
          <w:numId w:val="25"/>
        </w:numPr>
      </w:pPr>
      <w:bookmarkStart w:id="25" w:name="_Toc40779133"/>
      <w:r w:rsidRPr="00FF09F9">
        <w:t>Communication de groupe</w:t>
      </w:r>
      <w:bookmarkEnd w:id="25"/>
      <w:r w:rsidRPr="00FF09F9">
        <w:t xml:space="preserve"> </w:t>
      </w:r>
    </w:p>
    <w:p w14:paraId="14716B36" w14:textId="5E2AA585" w:rsidR="00FF09F9" w:rsidRDefault="00FF09F9" w:rsidP="00FF09F9"/>
    <w:p w14:paraId="251CD448" w14:textId="6482447A" w:rsidR="00FF09F9" w:rsidRDefault="00734DF7" w:rsidP="00FF09F9">
      <w:r>
        <w:t>Durant le projet nous avons mis en place des moyens pour travailler ensemble dans les meilleurs conditions.</w:t>
      </w:r>
    </w:p>
    <w:p w14:paraId="7489D615" w14:textId="170205E5" w:rsidR="006A47B1" w:rsidRDefault="006A47B1" w:rsidP="00FF09F9">
      <w:r>
        <w:t>Pour commencer nous avons effectué un diagramme de Gantt pour s’organiser au mieux dans notre projet.</w:t>
      </w:r>
    </w:p>
    <w:p w14:paraId="1DCCE65D" w14:textId="411D6351" w:rsidR="006A47B1" w:rsidRDefault="006A47B1" w:rsidP="006A47B1">
      <w:r>
        <w:t>Nous avons créé une charte graphique que nous utilisons tous les trois pour nos compte</w:t>
      </w:r>
      <w:r w:rsidR="00100950">
        <w:t>s</w:t>
      </w:r>
      <w:r>
        <w:t xml:space="preserve"> rendus et revus de projet.</w:t>
      </w:r>
    </w:p>
    <w:p w14:paraId="5A482292" w14:textId="626169B3" w:rsidR="00734DF7" w:rsidRDefault="006A47B1" w:rsidP="006A47B1">
      <w:r>
        <w:t>Ensuite nous avons un j</w:t>
      </w:r>
      <w:r w:rsidR="00734DF7">
        <w:t xml:space="preserve">ournal d’activité </w:t>
      </w:r>
      <w:r>
        <w:t>qui nous permet de voir chaque jour ce que chacun d’entre nous effectue comme t</w:t>
      </w:r>
      <w:r w:rsidR="00100950">
        <w:t>â</w:t>
      </w:r>
      <w:r>
        <w:t>che.</w:t>
      </w:r>
    </w:p>
    <w:p w14:paraId="410DF95E" w14:textId="43A8D764" w:rsidR="00FF09F9" w:rsidRDefault="006A47B1" w:rsidP="00FF09F9">
      <w:r>
        <w:t>Pour finir Nous avons utilisé GitHub pour partager nos fichiers.</w:t>
      </w:r>
    </w:p>
    <w:p w14:paraId="2D87FDD4" w14:textId="77777777" w:rsidR="00FF09F9" w:rsidRDefault="00FF09F9" w:rsidP="006A47B1">
      <w:pPr>
        <w:pStyle w:val="Titre2"/>
        <w:numPr>
          <w:ilvl w:val="0"/>
          <w:numId w:val="0"/>
        </w:numPr>
      </w:pPr>
    </w:p>
    <w:p w14:paraId="18162A19" w14:textId="62993BD9" w:rsidR="00FF09F9" w:rsidRDefault="00FF09F9" w:rsidP="00FF09F9">
      <w:pPr>
        <w:pStyle w:val="Titre2"/>
      </w:pPr>
      <w:bookmarkStart w:id="26" w:name="_Toc40779134"/>
      <w:r w:rsidRPr="00FF09F9">
        <w:t>Connaissances apportées</w:t>
      </w:r>
      <w:bookmarkEnd w:id="26"/>
    </w:p>
    <w:p w14:paraId="2B99E965" w14:textId="4A9BA14E" w:rsidR="00FF09F9" w:rsidRDefault="00FF09F9" w:rsidP="00FF09F9"/>
    <w:p w14:paraId="522BAE5C" w14:textId="2B4473DA" w:rsidR="00D45281" w:rsidRDefault="005826A8" w:rsidP="00FF09F9">
      <w:r>
        <w:t>Ce projet m’a apporté beaucoup de connaissances en programmations web. J’avais déjà des bases acquis</w:t>
      </w:r>
      <w:r w:rsidR="006A47B1">
        <w:t>e</w:t>
      </w:r>
      <w:r w:rsidR="00100950">
        <w:t>s</w:t>
      </w:r>
      <w:r>
        <w:t xml:space="preserve"> en cour</w:t>
      </w:r>
      <w:r w:rsidR="00100950">
        <w:t>s</w:t>
      </w:r>
      <w:r>
        <w:t xml:space="preserve"> mais cela m’a permis de</w:t>
      </w:r>
      <w:r w:rsidR="006A47B1">
        <w:t xml:space="preserve"> grandement</w:t>
      </w:r>
      <w:r>
        <w:t xml:space="preserve"> les développe</w:t>
      </w:r>
      <w:r w:rsidR="006E4955">
        <w:t>r.</w:t>
      </w:r>
      <w:r w:rsidR="00D45281">
        <w:t xml:space="preserve"> J’ai appris comment utiliser Bootstrap et JQuery ainsi </w:t>
      </w:r>
      <w:r w:rsidR="004D2356">
        <w:t>que beaucoup de fonctions PHP</w:t>
      </w:r>
      <w:r w:rsidR="000C5DCD">
        <w:t xml:space="preserve"> très utiles</w:t>
      </w:r>
      <w:r w:rsidR="004D2356">
        <w:t>.</w:t>
      </w:r>
    </w:p>
    <w:p w14:paraId="4F881077" w14:textId="44C73B5A" w:rsidR="00FF09F9" w:rsidRDefault="00FC6E87" w:rsidP="00FF09F9">
      <w:r>
        <w:t>Cela m’a aussi apporté des connaissances en programmation Arduino</w:t>
      </w:r>
      <w:r w:rsidR="000C5DCD">
        <w:t xml:space="preserve">, </w:t>
      </w:r>
      <w:r w:rsidR="00091850">
        <w:t xml:space="preserve">que je ne n’avais jamais </w:t>
      </w:r>
      <w:r w:rsidR="000C5DCD">
        <w:t xml:space="preserve">pris en main </w:t>
      </w:r>
      <w:r>
        <w:t>et en câblage électronique.</w:t>
      </w:r>
    </w:p>
    <w:p w14:paraId="020C923E" w14:textId="37531437" w:rsidR="00FF09F9" w:rsidRDefault="00FF09F9" w:rsidP="00FC6E87">
      <w:pPr>
        <w:pStyle w:val="Titre2"/>
        <w:numPr>
          <w:ilvl w:val="0"/>
          <w:numId w:val="0"/>
        </w:numPr>
      </w:pPr>
    </w:p>
    <w:p w14:paraId="093B4499" w14:textId="5F738CA7" w:rsidR="00FF09F9" w:rsidRDefault="00FF09F9" w:rsidP="00FF09F9">
      <w:pPr>
        <w:pStyle w:val="Titre2"/>
      </w:pPr>
      <w:bookmarkStart w:id="27" w:name="_Toc40779135"/>
      <w:r w:rsidRPr="00FF09F9">
        <w:t>Ce qu</w:t>
      </w:r>
      <w:r w:rsidR="000C5DCD">
        <w:t>’il</w:t>
      </w:r>
      <w:r w:rsidRPr="00FF09F9">
        <w:t xml:space="preserve"> me reste à faire</w:t>
      </w:r>
      <w:bookmarkEnd w:id="27"/>
    </w:p>
    <w:p w14:paraId="30302420" w14:textId="77777777" w:rsidR="00D45281" w:rsidRPr="00D45281" w:rsidRDefault="00D45281" w:rsidP="00D45281"/>
    <w:p w14:paraId="4F18EF52" w14:textId="77777777" w:rsidR="004D2356" w:rsidRDefault="00D45281" w:rsidP="00FF09F9">
      <w:r w:rsidRPr="00D45281">
        <w:t>Au moment de la rédaction de ce rapport, il me reste à :</w:t>
      </w:r>
    </w:p>
    <w:p w14:paraId="77498EA7" w14:textId="5E2F2969" w:rsidR="00FF09F9" w:rsidRDefault="004D2356" w:rsidP="00FF09F9">
      <w:pPr>
        <w:pStyle w:val="Paragraphedeliste"/>
        <w:numPr>
          <w:ilvl w:val="0"/>
          <w:numId w:val="32"/>
        </w:numPr>
      </w:pPr>
      <w:r>
        <w:t>Faire en sorte qu’on ne puisse pas ajouter le même créneau horaire.</w:t>
      </w:r>
    </w:p>
    <w:p w14:paraId="52549AE7" w14:textId="2066489B" w:rsidR="000C5DCD" w:rsidRDefault="000C5DCD" w:rsidP="00FF09F9">
      <w:pPr>
        <w:pStyle w:val="Paragraphedeliste"/>
        <w:numPr>
          <w:ilvl w:val="0"/>
          <w:numId w:val="32"/>
        </w:numPr>
      </w:pPr>
      <w:r>
        <w:t>Reprendre la partie physique et mesurer les fréquences pour les comparer avec les fréquences théoriques.</w:t>
      </w:r>
    </w:p>
    <w:p w14:paraId="028A4F94" w14:textId="0F1B960B" w:rsidR="00FF09F9" w:rsidRDefault="00FF09F9" w:rsidP="004D2356">
      <w:pPr>
        <w:pStyle w:val="Titre2"/>
        <w:numPr>
          <w:ilvl w:val="0"/>
          <w:numId w:val="0"/>
        </w:numPr>
      </w:pPr>
    </w:p>
    <w:p w14:paraId="3057DD18" w14:textId="34831046" w:rsidR="00FF09F9" w:rsidRDefault="00FF09F9" w:rsidP="00FF09F9">
      <w:pPr>
        <w:pStyle w:val="Titre2"/>
      </w:pPr>
      <w:bookmarkStart w:id="28" w:name="_Toc40779136"/>
      <w:r w:rsidRPr="00FF09F9">
        <w:t>Poursuite d’étude</w:t>
      </w:r>
      <w:bookmarkEnd w:id="28"/>
    </w:p>
    <w:p w14:paraId="23142BFE" w14:textId="57E86B97" w:rsidR="006E4955" w:rsidRDefault="006E4955" w:rsidP="006E4955"/>
    <w:p w14:paraId="0A74622A" w14:textId="2D6F9C59" w:rsidR="006E4955" w:rsidRPr="006E4955" w:rsidRDefault="006E4955" w:rsidP="006E4955">
      <w:r>
        <w:t>Ce projet m’a lancé dans l’idée de devenir développeur web.</w:t>
      </w:r>
      <w:r w:rsidR="00127FF7">
        <w:t xml:space="preserve"> J’ai été admis à l’école d’ingénieur</w:t>
      </w:r>
      <w:r w:rsidR="00100950">
        <w:t>s</w:t>
      </w:r>
      <w:r w:rsidR="00127FF7">
        <w:t xml:space="preserve"> </w:t>
      </w:r>
      <w:proofErr w:type="spellStart"/>
      <w:r w:rsidR="00127FF7">
        <w:t>Esaip</w:t>
      </w:r>
      <w:proofErr w:type="spellEnd"/>
      <w:r w:rsidR="00127FF7">
        <w:t xml:space="preserve"> à Angers. Cette formation</w:t>
      </w:r>
      <w:r w:rsidR="009B0429">
        <w:t xml:space="preserve"> m’intéresse </w:t>
      </w:r>
      <w:r w:rsidR="000C5DCD">
        <w:t xml:space="preserve">beaucoup </w:t>
      </w:r>
      <w:r w:rsidR="009B0429">
        <w:t>mais n’est pas spécialisé</w:t>
      </w:r>
      <w:r w:rsidR="00100950">
        <w:t>e</w:t>
      </w:r>
      <w:r w:rsidR="009B0429">
        <w:t xml:space="preserve"> dans le web. J’ai aussi étais admis à</w:t>
      </w:r>
      <w:r w:rsidR="00091850">
        <w:t xml:space="preserve"> </w:t>
      </w:r>
      <w:proofErr w:type="spellStart"/>
      <w:r w:rsidR="00091850">
        <w:t>CampusAcademy</w:t>
      </w:r>
      <w:proofErr w:type="spellEnd"/>
      <w:r w:rsidR="009B0429">
        <w:t xml:space="preserve"> </w:t>
      </w:r>
      <w:r w:rsidR="00091850">
        <w:t xml:space="preserve">à Angers </w:t>
      </w:r>
      <w:r w:rsidR="009B0429">
        <w:t xml:space="preserve">en </w:t>
      </w:r>
      <w:proofErr w:type="spellStart"/>
      <w:r w:rsidR="009B0429">
        <w:t>Bachelor</w:t>
      </w:r>
      <w:proofErr w:type="spellEnd"/>
      <w:r w:rsidR="009B0429">
        <w:t xml:space="preserve"> développeur web, c’est</w:t>
      </w:r>
      <w:r w:rsidR="000C5DCD">
        <w:t xml:space="preserve"> donc</w:t>
      </w:r>
      <w:r w:rsidR="009B0429">
        <w:t xml:space="preserve"> surement </w:t>
      </w:r>
      <w:r w:rsidR="00091850">
        <w:t>cette</w:t>
      </w:r>
      <w:r w:rsidR="009B0429">
        <w:t xml:space="preserve"> formation que je vais choisir pour l’année prochaine.</w:t>
      </w:r>
    </w:p>
    <w:sectPr w:rsidR="006E4955" w:rsidRPr="006E4955" w:rsidSect="00BC092C">
      <w:headerReference w:type="default" r:id="rId87"/>
      <w:footerReference w:type="default" r:id="rId88"/>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447C9" w14:textId="77777777" w:rsidR="003C13BD" w:rsidRDefault="003C13BD" w:rsidP="000A1FEF">
      <w:pPr>
        <w:spacing w:after="0" w:line="240" w:lineRule="auto"/>
      </w:pPr>
      <w:r>
        <w:separator/>
      </w:r>
    </w:p>
  </w:endnote>
  <w:endnote w:type="continuationSeparator" w:id="0">
    <w:p w14:paraId="028A8FFD" w14:textId="77777777" w:rsidR="003C13BD" w:rsidRDefault="003C13BD"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931056" w:rsidRDefault="00931056">
    <w:pPr>
      <w:pStyle w:val="Pieddepage"/>
      <w:pBdr>
        <w:bottom w:val="single" w:sz="6" w:space="1" w:color="auto"/>
      </w:pBdr>
    </w:pPr>
  </w:p>
  <w:p w14:paraId="74F156B0" w14:textId="26221549" w:rsidR="00931056" w:rsidRDefault="00931056"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sidR="00B659E0">
      <w:rPr>
        <w:i/>
        <w:noProof/>
      </w:rPr>
      <w:t>04/06/2020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0E2ECF" w14:textId="77777777" w:rsidR="003C13BD" w:rsidRDefault="003C13BD" w:rsidP="000A1FEF">
      <w:pPr>
        <w:spacing w:after="0" w:line="240" w:lineRule="auto"/>
      </w:pPr>
      <w:r>
        <w:separator/>
      </w:r>
    </w:p>
  </w:footnote>
  <w:footnote w:type="continuationSeparator" w:id="0">
    <w:p w14:paraId="560808C1" w14:textId="77777777" w:rsidR="003C13BD" w:rsidRDefault="003C13BD"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931056" w:rsidRDefault="00931056"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634B6C0C">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1831" cy="272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931056" w:rsidRPr="000A1FEF" w:rsidRDefault="00931056">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00E3D"/>
    <w:multiLevelType w:val="hybridMultilevel"/>
    <w:tmpl w:val="B91884B2"/>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E95603"/>
    <w:multiLevelType w:val="multilevel"/>
    <w:tmpl w:val="F842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035F"/>
    <w:multiLevelType w:val="hybridMultilevel"/>
    <w:tmpl w:val="054ECF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D80DCD"/>
    <w:multiLevelType w:val="hybridMultilevel"/>
    <w:tmpl w:val="B8F89BD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10340E6"/>
    <w:multiLevelType w:val="hybridMultilevel"/>
    <w:tmpl w:val="83526238"/>
    <w:lvl w:ilvl="0" w:tplc="0B7862C6">
      <w:start w:val="1"/>
      <w:numFmt w:val="upperLetter"/>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A467F5"/>
    <w:multiLevelType w:val="hybridMultilevel"/>
    <w:tmpl w:val="9F84FDC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B61511"/>
    <w:multiLevelType w:val="hybridMultilevel"/>
    <w:tmpl w:val="24123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5A56F5"/>
    <w:multiLevelType w:val="hybridMultilevel"/>
    <w:tmpl w:val="8850C4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0EE5177"/>
    <w:multiLevelType w:val="multilevel"/>
    <w:tmpl w:val="175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D3756A"/>
    <w:multiLevelType w:val="multilevel"/>
    <w:tmpl w:val="4E32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E31C70"/>
    <w:multiLevelType w:val="hybridMultilevel"/>
    <w:tmpl w:val="C0109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502631"/>
    <w:multiLevelType w:val="hybridMultilevel"/>
    <w:tmpl w:val="F8BE3C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6FC6D9B"/>
    <w:multiLevelType w:val="hybridMultilevel"/>
    <w:tmpl w:val="04BE4332"/>
    <w:lvl w:ilvl="0" w:tplc="E78C6E8E">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70522A9"/>
    <w:multiLevelType w:val="hybridMultilevel"/>
    <w:tmpl w:val="D3424B84"/>
    <w:lvl w:ilvl="0" w:tplc="29A4FE20">
      <w:start w:val="1"/>
      <w:numFmt w:val="upperLetter"/>
      <w:lvlText w:val="%1."/>
      <w:lvlJc w:val="left"/>
      <w:pPr>
        <w:ind w:left="50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A652B17"/>
    <w:multiLevelType w:val="hybridMultilevel"/>
    <w:tmpl w:val="BD2248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1C4559E"/>
    <w:multiLevelType w:val="hybridMultilevel"/>
    <w:tmpl w:val="974A73F0"/>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6"/>
  </w:num>
  <w:num w:numId="4">
    <w:abstractNumId w:val="19"/>
  </w:num>
  <w:num w:numId="5">
    <w:abstractNumId w:val="15"/>
  </w:num>
  <w:num w:numId="6">
    <w:abstractNumId w:val="13"/>
  </w:num>
  <w:num w:numId="7">
    <w:abstractNumId w:val="5"/>
  </w:num>
  <w:num w:numId="8">
    <w:abstractNumId w:val="7"/>
  </w:num>
  <w:num w:numId="9">
    <w:abstractNumId w:val="4"/>
  </w:num>
  <w:num w:numId="10">
    <w:abstractNumId w:val="4"/>
    <w:lvlOverride w:ilvl="0">
      <w:startOverride w:val="1"/>
    </w:lvlOverride>
  </w:num>
  <w:num w:numId="11">
    <w:abstractNumId w:val="4"/>
  </w:num>
  <w:num w:numId="12">
    <w:abstractNumId w:val="4"/>
    <w:lvlOverride w:ilvl="0">
      <w:startOverride w:val="1"/>
    </w:lvlOverride>
  </w:num>
  <w:num w:numId="13">
    <w:abstractNumId w:val="14"/>
  </w:num>
  <w:num w:numId="14">
    <w:abstractNumId w:val="3"/>
  </w:num>
  <w:num w:numId="15">
    <w:abstractNumId w:val="4"/>
    <w:lvlOverride w:ilvl="0">
      <w:startOverride w:val="1"/>
    </w:lvlOverride>
  </w:num>
  <w:num w:numId="16">
    <w:abstractNumId w:val="9"/>
  </w:num>
  <w:num w:numId="17">
    <w:abstractNumId w:val="0"/>
  </w:num>
  <w:num w:numId="18">
    <w:abstractNumId w:val="10"/>
  </w:num>
  <w:num w:numId="19">
    <w:abstractNumId w:val="8"/>
  </w:num>
  <w:num w:numId="20">
    <w:abstractNumId w:val="18"/>
    <w:lvlOverride w:ilvl="0">
      <w:startOverride w:val="1"/>
    </w:lvlOverride>
  </w:num>
  <w:num w:numId="21">
    <w:abstractNumId w:val="12"/>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
  </w:num>
  <w:num w:numId="30">
    <w:abstractNumId w:val="12"/>
    <w:lvlOverride w:ilvl="0">
      <w:startOverride w:val="2"/>
    </w:lvlOverride>
  </w:num>
  <w:num w:numId="31">
    <w:abstractNumId w:val="11"/>
  </w:num>
  <w:num w:numId="32">
    <w:abstractNumId w:val="2"/>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04D39"/>
    <w:rsid w:val="00020D9A"/>
    <w:rsid w:val="00090EED"/>
    <w:rsid w:val="00091850"/>
    <w:rsid w:val="000A1FEF"/>
    <w:rsid w:val="000A4930"/>
    <w:rsid w:val="000B6F3D"/>
    <w:rsid w:val="000C5DCD"/>
    <w:rsid w:val="00100950"/>
    <w:rsid w:val="00127FF7"/>
    <w:rsid w:val="001600F7"/>
    <w:rsid w:val="00163F45"/>
    <w:rsid w:val="00167190"/>
    <w:rsid w:val="001713AA"/>
    <w:rsid w:val="00182F41"/>
    <w:rsid w:val="0019460F"/>
    <w:rsid w:val="001B584C"/>
    <w:rsid w:val="001C7A81"/>
    <w:rsid w:val="00200349"/>
    <w:rsid w:val="00206288"/>
    <w:rsid w:val="00221758"/>
    <w:rsid w:val="00233257"/>
    <w:rsid w:val="00240D4F"/>
    <w:rsid w:val="002702C1"/>
    <w:rsid w:val="00281298"/>
    <w:rsid w:val="0029543E"/>
    <w:rsid w:val="002C0214"/>
    <w:rsid w:val="002C1484"/>
    <w:rsid w:val="002C2A30"/>
    <w:rsid w:val="002F6665"/>
    <w:rsid w:val="00304693"/>
    <w:rsid w:val="00315FEB"/>
    <w:rsid w:val="00317A63"/>
    <w:rsid w:val="003302A8"/>
    <w:rsid w:val="00337F35"/>
    <w:rsid w:val="00343F94"/>
    <w:rsid w:val="00352785"/>
    <w:rsid w:val="00363DBF"/>
    <w:rsid w:val="00363F6A"/>
    <w:rsid w:val="00381276"/>
    <w:rsid w:val="003A3A67"/>
    <w:rsid w:val="003B0045"/>
    <w:rsid w:val="003B07A3"/>
    <w:rsid w:val="003C13BD"/>
    <w:rsid w:val="003C28F3"/>
    <w:rsid w:val="003D1224"/>
    <w:rsid w:val="00405516"/>
    <w:rsid w:val="00416C52"/>
    <w:rsid w:val="00431583"/>
    <w:rsid w:val="00433BDB"/>
    <w:rsid w:val="004566A9"/>
    <w:rsid w:val="00463263"/>
    <w:rsid w:val="00471530"/>
    <w:rsid w:val="004903FA"/>
    <w:rsid w:val="00494E71"/>
    <w:rsid w:val="00497CE7"/>
    <w:rsid w:val="004A47B1"/>
    <w:rsid w:val="004B0B1B"/>
    <w:rsid w:val="004B1F92"/>
    <w:rsid w:val="004B374B"/>
    <w:rsid w:val="004C153A"/>
    <w:rsid w:val="004C3E64"/>
    <w:rsid w:val="004C5CDA"/>
    <w:rsid w:val="004D2356"/>
    <w:rsid w:val="004D7868"/>
    <w:rsid w:val="004E4054"/>
    <w:rsid w:val="00506F75"/>
    <w:rsid w:val="00542DCF"/>
    <w:rsid w:val="00567C42"/>
    <w:rsid w:val="005826A8"/>
    <w:rsid w:val="00582CB8"/>
    <w:rsid w:val="00625BE4"/>
    <w:rsid w:val="00640035"/>
    <w:rsid w:val="00673646"/>
    <w:rsid w:val="0067475E"/>
    <w:rsid w:val="006A47B1"/>
    <w:rsid w:val="006D37B8"/>
    <w:rsid w:val="006D395C"/>
    <w:rsid w:val="006E4955"/>
    <w:rsid w:val="006E57A3"/>
    <w:rsid w:val="00734DF7"/>
    <w:rsid w:val="0074470A"/>
    <w:rsid w:val="00770AF2"/>
    <w:rsid w:val="00775951"/>
    <w:rsid w:val="00781ED5"/>
    <w:rsid w:val="007870C1"/>
    <w:rsid w:val="00795ACA"/>
    <w:rsid w:val="007E1C4C"/>
    <w:rsid w:val="008540AE"/>
    <w:rsid w:val="008672B0"/>
    <w:rsid w:val="00867EA8"/>
    <w:rsid w:val="00870045"/>
    <w:rsid w:val="00875E48"/>
    <w:rsid w:val="008772FF"/>
    <w:rsid w:val="00880AF7"/>
    <w:rsid w:val="00884AA7"/>
    <w:rsid w:val="008B3F31"/>
    <w:rsid w:val="009261C8"/>
    <w:rsid w:val="00931056"/>
    <w:rsid w:val="00933824"/>
    <w:rsid w:val="00935746"/>
    <w:rsid w:val="00942014"/>
    <w:rsid w:val="00947153"/>
    <w:rsid w:val="00980863"/>
    <w:rsid w:val="00987DF3"/>
    <w:rsid w:val="00990A28"/>
    <w:rsid w:val="009B0429"/>
    <w:rsid w:val="009C1C5D"/>
    <w:rsid w:val="009D359D"/>
    <w:rsid w:val="009D4077"/>
    <w:rsid w:val="009E131E"/>
    <w:rsid w:val="00A12746"/>
    <w:rsid w:val="00A71144"/>
    <w:rsid w:val="00A74598"/>
    <w:rsid w:val="00A92664"/>
    <w:rsid w:val="00AA1CE3"/>
    <w:rsid w:val="00AB09FF"/>
    <w:rsid w:val="00AB3DD7"/>
    <w:rsid w:val="00AE7D32"/>
    <w:rsid w:val="00B1667C"/>
    <w:rsid w:val="00B2010C"/>
    <w:rsid w:val="00B244BD"/>
    <w:rsid w:val="00B41ED6"/>
    <w:rsid w:val="00B4716C"/>
    <w:rsid w:val="00B659E0"/>
    <w:rsid w:val="00B85E8B"/>
    <w:rsid w:val="00BB2141"/>
    <w:rsid w:val="00BC092C"/>
    <w:rsid w:val="00BE5EB8"/>
    <w:rsid w:val="00C174AC"/>
    <w:rsid w:val="00C42424"/>
    <w:rsid w:val="00C433D4"/>
    <w:rsid w:val="00C44C6A"/>
    <w:rsid w:val="00C743D8"/>
    <w:rsid w:val="00CE4AF6"/>
    <w:rsid w:val="00D45281"/>
    <w:rsid w:val="00D72F04"/>
    <w:rsid w:val="00D85093"/>
    <w:rsid w:val="00DA7038"/>
    <w:rsid w:val="00DE25D0"/>
    <w:rsid w:val="00E076A7"/>
    <w:rsid w:val="00E43BA8"/>
    <w:rsid w:val="00E50445"/>
    <w:rsid w:val="00E61C3C"/>
    <w:rsid w:val="00E72D1B"/>
    <w:rsid w:val="00EA1268"/>
    <w:rsid w:val="00EB3221"/>
    <w:rsid w:val="00ED43AE"/>
    <w:rsid w:val="00ED5C56"/>
    <w:rsid w:val="00F3238A"/>
    <w:rsid w:val="00F639FD"/>
    <w:rsid w:val="00FA019C"/>
    <w:rsid w:val="00FA22FD"/>
    <w:rsid w:val="00FA327C"/>
    <w:rsid w:val="00FB1D47"/>
    <w:rsid w:val="00FB32BA"/>
    <w:rsid w:val="00FC6E87"/>
    <w:rsid w:val="00FE13F5"/>
    <w:rsid w:val="00FF09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BBDF1A68-A54B-4574-8C3F-6DCC9DC97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4C153A"/>
    <w:pPr>
      <w:keepNext/>
      <w:keepLines/>
      <w:numPr>
        <w:numId w:val="1"/>
      </w:numPr>
      <w:spacing w:before="240" w:after="0"/>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4C153A"/>
    <w:pPr>
      <w:keepNext/>
      <w:keepLines/>
      <w:numPr>
        <w:numId w:val="21"/>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4C153A"/>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4C153A"/>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4C153A"/>
    <w:rPr>
      <w:rFonts w:asciiTheme="majorHAnsi" w:eastAsiaTheme="majorEastAsia" w:hAnsiTheme="majorHAnsi" w:cstheme="majorBidi"/>
      <w:color w:val="FF0000"/>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 w:type="paragraph" w:styleId="En-ttedetabledesmatires">
    <w:name w:val="TOC Heading"/>
    <w:basedOn w:val="Titre1"/>
    <w:next w:val="Normal"/>
    <w:uiPriority w:val="39"/>
    <w:unhideWhenUsed/>
    <w:qFormat/>
    <w:rsid w:val="00E076A7"/>
    <w:pPr>
      <w:numPr>
        <w:numId w:val="0"/>
      </w:numPr>
      <w:jc w:val="left"/>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rsid w:val="00E076A7"/>
    <w:pPr>
      <w:spacing w:after="100"/>
    </w:pPr>
  </w:style>
  <w:style w:type="paragraph" w:styleId="TM2">
    <w:name w:val="toc 2"/>
    <w:basedOn w:val="Normal"/>
    <w:next w:val="Normal"/>
    <w:autoRedefine/>
    <w:uiPriority w:val="39"/>
    <w:unhideWhenUsed/>
    <w:rsid w:val="00E076A7"/>
    <w:pPr>
      <w:spacing w:after="100"/>
      <w:ind w:left="220"/>
    </w:pPr>
  </w:style>
  <w:style w:type="character" w:styleId="Lienhypertexte">
    <w:name w:val="Hyperlink"/>
    <w:basedOn w:val="Policepardfaut"/>
    <w:uiPriority w:val="99"/>
    <w:unhideWhenUsed/>
    <w:rsid w:val="00E076A7"/>
    <w:rPr>
      <w:color w:val="0563C1" w:themeColor="hyperlink"/>
      <w:u w:val="single"/>
    </w:rPr>
  </w:style>
  <w:style w:type="character" w:customStyle="1" w:styleId="dc-title">
    <w:name w:val="dc-title"/>
    <w:basedOn w:val="Policepardfaut"/>
    <w:rsid w:val="003302A8"/>
  </w:style>
  <w:style w:type="character" w:styleId="lev">
    <w:name w:val="Strong"/>
    <w:basedOn w:val="Policepardfaut"/>
    <w:uiPriority w:val="22"/>
    <w:qFormat/>
    <w:rsid w:val="00090EED"/>
    <w:rPr>
      <w:b/>
      <w:bCs/>
    </w:rPr>
  </w:style>
  <w:style w:type="character" w:styleId="CodeHTML">
    <w:name w:val="HTML Code"/>
    <w:basedOn w:val="Policepardfaut"/>
    <w:uiPriority w:val="99"/>
    <w:semiHidden/>
    <w:unhideWhenUsed/>
    <w:rsid w:val="00090EED"/>
    <w:rPr>
      <w:rFonts w:ascii="Courier New" w:eastAsia="Times New Roman" w:hAnsi="Courier New" w:cs="Courier New"/>
      <w:sz w:val="20"/>
      <w:szCs w:val="20"/>
    </w:rPr>
  </w:style>
  <w:style w:type="paragraph" w:customStyle="1" w:styleId="hoveredcourseelement">
    <w:name w:val="hoveredcourseelement"/>
    <w:basedOn w:val="Normal"/>
    <w:rsid w:val="00004D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ra">
    <w:name w:val="para"/>
    <w:basedOn w:val="Normal"/>
    <w:rsid w:val="00A92664"/>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 w:id="879979781">
      <w:bodyDiv w:val="1"/>
      <w:marLeft w:val="0"/>
      <w:marRight w:val="0"/>
      <w:marTop w:val="0"/>
      <w:marBottom w:val="0"/>
      <w:divBdr>
        <w:top w:val="none" w:sz="0" w:space="0" w:color="auto"/>
        <w:left w:val="none" w:sz="0" w:space="0" w:color="auto"/>
        <w:bottom w:val="none" w:sz="0" w:space="0" w:color="auto"/>
        <w:right w:val="none" w:sz="0" w:space="0" w:color="auto"/>
      </w:divBdr>
    </w:div>
    <w:div w:id="1309088531">
      <w:bodyDiv w:val="1"/>
      <w:marLeft w:val="0"/>
      <w:marRight w:val="0"/>
      <w:marTop w:val="0"/>
      <w:marBottom w:val="0"/>
      <w:divBdr>
        <w:top w:val="none" w:sz="0" w:space="0" w:color="auto"/>
        <w:left w:val="none" w:sz="0" w:space="0" w:color="auto"/>
        <w:bottom w:val="none" w:sz="0" w:space="0" w:color="auto"/>
        <w:right w:val="none" w:sz="0" w:space="0" w:color="auto"/>
      </w:divBdr>
    </w:div>
    <w:div w:id="1344748555">
      <w:bodyDiv w:val="1"/>
      <w:marLeft w:val="0"/>
      <w:marRight w:val="0"/>
      <w:marTop w:val="0"/>
      <w:marBottom w:val="0"/>
      <w:divBdr>
        <w:top w:val="none" w:sz="0" w:space="0" w:color="auto"/>
        <w:left w:val="none" w:sz="0" w:space="0" w:color="auto"/>
        <w:bottom w:val="none" w:sz="0" w:space="0" w:color="auto"/>
        <w:right w:val="none" w:sz="0" w:space="0" w:color="auto"/>
      </w:divBdr>
    </w:div>
    <w:div w:id="1471482731">
      <w:bodyDiv w:val="1"/>
      <w:marLeft w:val="0"/>
      <w:marRight w:val="0"/>
      <w:marTop w:val="0"/>
      <w:marBottom w:val="0"/>
      <w:divBdr>
        <w:top w:val="none" w:sz="0" w:space="0" w:color="auto"/>
        <w:left w:val="none" w:sz="0" w:space="0" w:color="auto"/>
        <w:bottom w:val="none" w:sz="0" w:space="0" w:color="auto"/>
        <w:right w:val="none" w:sz="0" w:space="0" w:color="auto"/>
      </w:divBdr>
    </w:div>
    <w:div w:id="1769930839">
      <w:bodyDiv w:val="1"/>
      <w:marLeft w:val="0"/>
      <w:marRight w:val="0"/>
      <w:marTop w:val="0"/>
      <w:marBottom w:val="0"/>
      <w:divBdr>
        <w:top w:val="none" w:sz="0" w:space="0" w:color="auto"/>
        <w:left w:val="none" w:sz="0" w:space="0" w:color="auto"/>
        <w:bottom w:val="none" w:sz="0" w:space="0" w:color="auto"/>
        <w:right w:val="none" w:sz="0" w:space="0" w:color="auto"/>
      </w:divBdr>
    </w:div>
    <w:div w:id="1889292607">
      <w:bodyDiv w:val="1"/>
      <w:marLeft w:val="0"/>
      <w:marRight w:val="0"/>
      <w:marTop w:val="0"/>
      <w:marBottom w:val="0"/>
      <w:divBdr>
        <w:top w:val="none" w:sz="0" w:space="0" w:color="auto"/>
        <w:left w:val="none" w:sz="0" w:space="0" w:color="auto"/>
        <w:bottom w:val="none" w:sz="0" w:space="0" w:color="auto"/>
        <w:right w:val="none" w:sz="0" w:space="0" w:color="auto"/>
      </w:divBdr>
    </w:div>
    <w:div w:id="2123070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diagramColors" Target="diagrams/colors1.xml"/><Relationship Id="rId22" Type="http://schemas.openxmlformats.org/officeDocument/2006/relationships/image" Target="media/image7.png"/><Relationship Id="rId27" Type="http://schemas.microsoft.com/office/2007/relationships/diagramDrawing" Target="diagrams/drawing2.xml"/><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diagramQuickStyle" Target="diagrams/quickStyle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Data" Target="diagrams/data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Layout" Target="diagrams/layout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 Uno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92" y="549622"/>
        <a:ext cx="2585350" cy="354324"/>
      </dsp:txXfrm>
    </dsp:sp>
    <dsp:sp modelId="{D0D23D67-FC3E-48F1-AB0A-4E193A13C166}">
      <dsp:nvSpPr>
        <dsp:cNvPr id="0" name=""/>
        <dsp:cNvSpPr/>
      </dsp:nvSpPr>
      <dsp:spPr>
        <a:xfrm>
          <a:off x="668"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9623"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HTML, CSS</a:t>
          </a:r>
        </a:p>
      </dsp:txBody>
      <dsp:txXfrm>
        <a:off x="417999" y="1001093"/>
        <a:ext cx="2171692" cy="339620"/>
      </dsp:txXfrm>
    </dsp:sp>
    <dsp:sp modelId="{DA939A89-6207-4A02-9111-A8680F7E8D21}">
      <dsp:nvSpPr>
        <dsp:cNvPr id="0" name=""/>
        <dsp:cNvSpPr/>
      </dsp:nvSpPr>
      <dsp:spPr>
        <a:xfrm>
          <a:off x="668"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9623"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Javascript</a:t>
          </a:r>
        </a:p>
      </dsp:txBody>
      <dsp:txXfrm>
        <a:off x="417999" y="1422630"/>
        <a:ext cx="2171692" cy="339620"/>
      </dsp:txXfrm>
    </dsp:sp>
    <dsp:sp modelId="{5879BD05-E0D0-4D30-904C-8EEB030B9CAF}">
      <dsp:nvSpPr>
        <dsp:cNvPr id="0" name=""/>
        <dsp:cNvSpPr/>
      </dsp:nvSpPr>
      <dsp:spPr>
        <a:xfrm>
          <a:off x="668"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9623"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JQuery</a:t>
          </a:r>
        </a:p>
      </dsp:txBody>
      <dsp:txXfrm>
        <a:off x="417999" y="1844168"/>
        <a:ext cx="2171692" cy="339620"/>
      </dsp:txXfrm>
    </dsp:sp>
    <dsp:sp modelId="{BEE90C18-57B8-4FDE-A34C-B465A9C9F4D5}">
      <dsp:nvSpPr>
        <dsp:cNvPr id="0" name=""/>
        <dsp:cNvSpPr/>
      </dsp:nvSpPr>
      <dsp:spPr>
        <a:xfrm>
          <a:off x="668"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9623"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Bootstrap</a:t>
          </a:r>
        </a:p>
      </dsp:txBody>
      <dsp:txXfrm>
        <a:off x="417999" y="2265705"/>
        <a:ext cx="2171692" cy="339620"/>
      </dsp:txXfrm>
    </dsp:sp>
    <dsp:sp modelId="{96C5A095-E701-40BA-92F5-D6ECEB0E775F}">
      <dsp:nvSpPr>
        <dsp:cNvPr id="0" name=""/>
        <dsp:cNvSpPr/>
      </dsp:nvSpPr>
      <dsp:spPr>
        <a:xfrm>
          <a:off x="2868807"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831" y="549622"/>
        <a:ext cx="2585350" cy="354324"/>
      </dsp:txXfrm>
    </dsp:sp>
    <dsp:sp modelId="{FA940E67-1DED-4FF3-AC0C-6C11BAC61200}">
      <dsp:nvSpPr>
        <dsp:cNvPr id="0" name=""/>
        <dsp:cNvSpPr/>
      </dsp:nvSpPr>
      <dsp:spPr>
        <a:xfrm>
          <a:off x="2868807"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7762"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Apache/MySql</a:t>
          </a:r>
        </a:p>
      </dsp:txBody>
      <dsp:txXfrm>
        <a:off x="3286138" y="1001093"/>
        <a:ext cx="2171692" cy="339620"/>
      </dsp:txXfrm>
    </dsp:sp>
    <dsp:sp modelId="{CDFC69DD-CBDD-476C-989C-DC6B4D6D1D63}">
      <dsp:nvSpPr>
        <dsp:cNvPr id="0" name=""/>
        <dsp:cNvSpPr/>
      </dsp:nvSpPr>
      <dsp:spPr>
        <a:xfrm>
          <a:off x="2868807"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7762"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Workbench/MySql</a:t>
          </a:r>
        </a:p>
      </dsp:txBody>
      <dsp:txXfrm>
        <a:off x="3286138" y="1422630"/>
        <a:ext cx="2171692" cy="339620"/>
      </dsp:txXfrm>
    </dsp:sp>
    <dsp:sp modelId="{9E6E8F5A-E7B7-43CF-9B81-5A3277670910}">
      <dsp:nvSpPr>
        <dsp:cNvPr id="0" name=""/>
        <dsp:cNvSpPr/>
      </dsp:nvSpPr>
      <dsp:spPr>
        <a:xfrm>
          <a:off x="2868807"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7762"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Netbeans</a:t>
          </a:r>
        </a:p>
      </dsp:txBody>
      <dsp:txXfrm>
        <a:off x="3286138" y="1844168"/>
        <a:ext cx="2171692" cy="339620"/>
      </dsp:txXfrm>
    </dsp:sp>
    <dsp:sp modelId="{438AC64A-5098-43C3-80FE-DFA4545CEE0D}">
      <dsp:nvSpPr>
        <dsp:cNvPr id="0" name=""/>
        <dsp:cNvSpPr/>
      </dsp:nvSpPr>
      <dsp:spPr>
        <a:xfrm>
          <a:off x="2868807"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7762"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kern="1200" dirty="0"/>
        </a:p>
      </dsp:txBody>
      <dsp:txXfrm>
        <a:off x="3286138" y="2265705"/>
        <a:ext cx="2171692" cy="3396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 Uno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3.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6818DB-DEFD-49C2-A8B1-3450B2C48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25</Pages>
  <Words>3055</Words>
  <Characters>16805</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19821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1</cp:revision>
  <dcterms:created xsi:type="dcterms:W3CDTF">2020-04-06T06:51:00Z</dcterms:created>
  <dcterms:modified xsi:type="dcterms:W3CDTF">2020-06-04T14:50:00Z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