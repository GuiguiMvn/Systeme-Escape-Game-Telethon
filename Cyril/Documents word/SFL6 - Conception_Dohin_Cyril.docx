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020D9A" w:rsidRPr="000A1FEF" w:rsidRDefault="00020D9A"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020D9A" w:rsidRPr="000A1FEF" w:rsidRDefault="00020D9A"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6EE535EA" w14:textId="7E71694C" w:rsidR="00497CE7"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343549" w:history="1">
            <w:r w:rsidR="00497CE7" w:rsidRPr="006C5B13">
              <w:rPr>
                <w:rStyle w:val="Lienhypertexte"/>
                <w:noProof/>
              </w:rPr>
              <w:t>I.</w:t>
            </w:r>
            <w:r w:rsidR="00497CE7">
              <w:rPr>
                <w:rFonts w:eastAsiaTheme="minorEastAsia"/>
                <w:noProof/>
                <w:lang w:eastAsia="fr-FR"/>
              </w:rPr>
              <w:tab/>
            </w:r>
            <w:r w:rsidR="00497CE7" w:rsidRPr="006C5B13">
              <w:rPr>
                <w:rStyle w:val="Lienhypertexte"/>
                <w:noProof/>
              </w:rPr>
              <w:t>Introduction</w:t>
            </w:r>
            <w:r w:rsidR="00497CE7">
              <w:rPr>
                <w:noProof/>
                <w:webHidden/>
              </w:rPr>
              <w:tab/>
            </w:r>
            <w:r w:rsidR="00497CE7">
              <w:rPr>
                <w:noProof/>
                <w:webHidden/>
              </w:rPr>
              <w:fldChar w:fldCharType="begin"/>
            </w:r>
            <w:r w:rsidR="00497CE7">
              <w:rPr>
                <w:noProof/>
                <w:webHidden/>
              </w:rPr>
              <w:instrText xml:space="preserve"> PAGEREF _Toc40343549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6A524B8A" w14:textId="3530B36E" w:rsidR="00497CE7" w:rsidRDefault="00020D9A">
          <w:pPr>
            <w:pStyle w:val="TM2"/>
            <w:tabs>
              <w:tab w:val="left" w:pos="660"/>
              <w:tab w:val="right" w:leader="dot" w:pos="9736"/>
            </w:tabs>
            <w:rPr>
              <w:rFonts w:eastAsiaTheme="minorEastAsia"/>
              <w:noProof/>
              <w:lang w:eastAsia="fr-FR"/>
            </w:rPr>
          </w:pPr>
          <w:hyperlink w:anchor="_Toc40343550"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Rappel du cahier des charges</w:t>
            </w:r>
            <w:r w:rsidR="00497CE7">
              <w:rPr>
                <w:noProof/>
                <w:webHidden/>
              </w:rPr>
              <w:tab/>
            </w:r>
            <w:r w:rsidR="00497CE7">
              <w:rPr>
                <w:noProof/>
                <w:webHidden/>
              </w:rPr>
              <w:fldChar w:fldCharType="begin"/>
            </w:r>
            <w:r w:rsidR="00497CE7">
              <w:rPr>
                <w:noProof/>
                <w:webHidden/>
              </w:rPr>
              <w:instrText xml:space="preserve"> PAGEREF _Toc40343550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7228DEF2" w14:textId="1FF50E32" w:rsidR="00497CE7" w:rsidRDefault="00020D9A">
          <w:pPr>
            <w:pStyle w:val="TM1"/>
            <w:tabs>
              <w:tab w:val="left" w:pos="440"/>
              <w:tab w:val="right" w:leader="dot" w:pos="9736"/>
            </w:tabs>
            <w:rPr>
              <w:rFonts w:eastAsiaTheme="minorEastAsia"/>
              <w:noProof/>
              <w:lang w:eastAsia="fr-FR"/>
            </w:rPr>
          </w:pPr>
          <w:hyperlink w:anchor="_Toc40343551" w:history="1">
            <w:r w:rsidR="00497CE7" w:rsidRPr="006C5B13">
              <w:rPr>
                <w:rStyle w:val="Lienhypertexte"/>
                <w:noProof/>
              </w:rPr>
              <w:t>II.</w:t>
            </w:r>
            <w:r w:rsidR="00497CE7">
              <w:rPr>
                <w:rFonts w:eastAsiaTheme="minorEastAsia"/>
                <w:noProof/>
                <w:lang w:eastAsia="fr-FR"/>
              </w:rPr>
              <w:tab/>
            </w:r>
            <w:r w:rsidR="00497CE7" w:rsidRPr="006C5B13">
              <w:rPr>
                <w:rStyle w:val="Lienhypertexte"/>
                <w:noProof/>
              </w:rPr>
              <w:t>Réalisation du projet</w:t>
            </w:r>
            <w:r w:rsidR="00497CE7">
              <w:rPr>
                <w:noProof/>
                <w:webHidden/>
              </w:rPr>
              <w:tab/>
            </w:r>
            <w:r w:rsidR="00497CE7">
              <w:rPr>
                <w:noProof/>
                <w:webHidden/>
              </w:rPr>
              <w:fldChar w:fldCharType="begin"/>
            </w:r>
            <w:r w:rsidR="00497CE7">
              <w:rPr>
                <w:noProof/>
                <w:webHidden/>
              </w:rPr>
              <w:instrText xml:space="preserve"> PAGEREF _Toc40343551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24FDE6BF" w14:textId="205AA76E" w:rsidR="00497CE7" w:rsidRDefault="00020D9A">
          <w:pPr>
            <w:pStyle w:val="TM2"/>
            <w:tabs>
              <w:tab w:val="left" w:pos="660"/>
              <w:tab w:val="right" w:leader="dot" w:pos="9736"/>
            </w:tabs>
            <w:rPr>
              <w:rFonts w:eastAsiaTheme="minorEastAsia"/>
              <w:noProof/>
              <w:lang w:eastAsia="fr-FR"/>
            </w:rPr>
          </w:pPr>
          <w:hyperlink w:anchor="_Toc40343552"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Tache de l’étudiant</w:t>
            </w:r>
            <w:r w:rsidR="00497CE7">
              <w:rPr>
                <w:noProof/>
                <w:webHidden/>
              </w:rPr>
              <w:tab/>
            </w:r>
            <w:r w:rsidR="00497CE7">
              <w:rPr>
                <w:noProof/>
                <w:webHidden/>
              </w:rPr>
              <w:fldChar w:fldCharType="begin"/>
            </w:r>
            <w:r w:rsidR="00497CE7">
              <w:rPr>
                <w:noProof/>
                <w:webHidden/>
              </w:rPr>
              <w:instrText xml:space="preserve"> PAGEREF _Toc40343552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3B89F88A" w14:textId="44B6C611" w:rsidR="00497CE7" w:rsidRDefault="00020D9A">
          <w:pPr>
            <w:pStyle w:val="TM2"/>
            <w:tabs>
              <w:tab w:val="left" w:pos="660"/>
              <w:tab w:val="right" w:leader="dot" w:pos="9736"/>
            </w:tabs>
            <w:rPr>
              <w:rFonts w:eastAsiaTheme="minorEastAsia"/>
              <w:noProof/>
              <w:lang w:eastAsia="fr-FR"/>
            </w:rPr>
          </w:pPr>
          <w:hyperlink w:anchor="_Toc40343553"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Langages et matériels</w:t>
            </w:r>
            <w:r w:rsidR="00497CE7">
              <w:rPr>
                <w:noProof/>
                <w:webHidden/>
              </w:rPr>
              <w:tab/>
            </w:r>
            <w:r w:rsidR="00497CE7">
              <w:rPr>
                <w:noProof/>
                <w:webHidden/>
              </w:rPr>
              <w:fldChar w:fldCharType="begin"/>
            </w:r>
            <w:r w:rsidR="00497CE7">
              <w:rPr>
                <w:noProof/>
                <w:webHidden/>
              </w:rPr>
              <w:instrText xml:space="preserve"> PAGEREF _Toc40343553 \h </w:instrText>
            </w:r>
            <w:r w:rsidR="00497CE7">
              <w:rPr>
                <w:noProof/>
                <w:webHidden/>
              </w:rPr>
            </w:r>
            <w:r w:rsidR="00497CE7">
              <w:rPr>
                <w:noProof/>
                <w:webHidden/>
              </w:rPr>
              <w:fldChar w:fldCharType="separate"/>
            </w:r>
            <w:r w:rsidR="00497CE7">
              <w:rPr>
                <w:noProof/>
                <w:webHidden/>
              </w:rPr>
              <w:t>3</w:t>
            </w:r>
            <w:r w:rsidR="00497CE7">
              <w:rPr>
                <w:noProof/>
                <w:webHidden/>
              </w:rPr>
              <w:fldChar w:fldCharType="end"/>
            </w:r>
          </w:hyperlink>
        </w:p>
        <w:p w14:paraId="3710A717" w14:textId="3A8658D7" w:rsidR="00497CE7" w:rsidRDefault="00020D9A">
          <w:pPr>
            <w:pStyle w:val="TM1"/>
            <w:tabs>
              <w:tab w:val="left" w:pos="660"/>
              <w:tab w:val="right" w:leader="dot" w:pos="9736"/>
            </w:tabs>
            <w:rPr>
              <w:rFonts w:eastAsiaTheme="minorEastAsia"/>
              <w:noProof/>
              <w:lang w:eastAsia="fr-FR"/>
            </w:rPr>
          </w:pPr>
          <w:hyperlink w:anchor="_Toc40343554" w:history="1">
            <w:r w:rsidR="00497CE7" w:rsidRPr="006C5B13">
              <w:rPr>
                <w:rStyle w:val="Lienhypertexte"/>
                <w:noProof/>
              </w:rPr>
              <w:t>III.</w:t>
            </w:r>
            <w:r w:rsidR="00497CE7">
              <w:rPr>
                <w:rFonts w:eastAsiaTheme="minorEastAsia"/>
                <w:noProof/>
                <w:lang w:eastAsia="fr-FR"/>
              </w:rPr>
              <w:tab/>
            </w:r>
            <w:r w:rsidR="00497CE7" w:rsidRPr="006C5B13">
              <w:rPr>
                <w:rStyle w:val="Lienhypertexte"/>
                <w:noProof/>
              </w:rPr>
              <w:t>Réalisation Application web</w:t>
            </w:r>
            <w:r w:rsidR="00497CE7">
              <w:rPr>
                <w:noProof/>
                <w:webHidden/>
              </w:rPr>
              <w:tab/>
            </w:r>
            <w:r w:rsidR="00497CE7">
              <w:rPr>
                <w:noProof/>
                <w:webHidden/>
              </w:rPr>
              <w:fldChar w:fldCharType="begin"/>
            </w:r>
            <w:r w:rsidR="00497CE7">
              <w:rPr>
                <w:noProof/>
                <w:webHidden/>
              </w:rPr>
              <w:instrText xml:space="preserve"> PAGEREF _Toc40343554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14E6F8D9" w14:textId="1A3C71E4" w:rsidR="00497CE7" w:rsidRDefault="00020D9A">
          <w:pPr>
            <w:pStyle w:val="TM2"/>
            <w:tabs>
              <w:tab w:val="left" w:pos="660"/>
              <w:tab w:val="right" w:leader="dot" w:pos="9736"/>
            </w:tabs>
            <w:rPr>
              <w:rFonts w:eastAsiaTheme="minorEastAsia"/>
              <w:noProof/>
              <w:lang w:eastAsia="fr-FR"/>
            </w:rPr>
          </w:pPr>
          <w:hyperlink w:anchor="_Toc40343555"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Informations de connexion au serveur BDD :</w:t>
            </w:r>
            <w:r w:rsidR="00497CE7">
              <w:rPr>
                <w:noProof/>
                <w:webHidden/>
              </w:rPr>
              <w:tab/>
            </w:r>
            <w:r w:rsidR="00497CE7">
              <w:rPr>
                <w:noProof/>
                <w:webHidden/>
              </w:rPr>
              <w:fldChar w:fldCharType="begin"/>
            </w:r>
            <w:r w:rsidR="00497CE7">
              <w:rPr>
                <w:noProof/>
                <w:webHidden/>
              </w:rPr>
              <w:instrText xml:space="preserve"> PAGEREF _Toc40343555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7BE547FD" w14:textId="2CA72D66" w:rsidR="00497CE7" w:rsidRDefault="00020D9A">
          <w:pPr>
            <w:pStyle w:val="TM2"/>
            <w:tabs>
              <w:tab w:val="left" w:pos="660"/>
              <w:tab w:val="right" w:leader="dot" w:pos="9736"/>
            </w:tabs>
            <w:rPr>
              <w:rFonts w:eastAsiaTheme="minorEastAsia"/>
              <w:noProof/>
              <w:lang w:eastAsia="fr-FR"/>
            </w:rPr>
          </w:pPr>
          <w:hyperlink w:anchor="_Toc40343556"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Code de sélection de la base de données :</w:t>
            </w:r>
            <w:r w:rsidR="00497CE7">
              <w:rPr>
                <w:noProof/>
                <w:webHidden/>
              </w:rPr>
              <w:tab/>
            </w:r>
            <w:r w:rsidR="00497CE7">
              <w:rPr>
                <w:noProof/>
                <w:webHidden/>
              </w:rPr>
              <w:fldChar w:fldCharType="begin"/>
            </w:r>
            <w:r w:rsidR="00497CE7">
              <w:rPr>
                <w:noProof/>
                <w:webHidden/>
              </w:rPr>
              <w:instrText xml:space="preserve"> PAGEREF _Toc40343556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2607A6BA" w14:textId="3B898638" w:rsidR="00497CE7" w:rsidRDefault="00020D9A">
          <w:pPr>
            <w:pStyle w:val="TM2"/>
            <w:tabs>
              <w:tab w:val="left" w:pos="660"/>
              <w:tab w:val="right" w:leader="dot" w:pos="9736"/>
            </w:tabs>
            <w:rPr>
              <w:rFonts w:eastAsiaTheme="minorEastAsia"/>
              <w:noProof/>
              <w:lang w:eastAsia="fr-FR"/>
            </w:rPr>
          </w:pPr>
          <w:hyperlink w:anchor="_Toc40343557" w:history="1">
            <w:r w:rsidR="00497CE7" w:rsidRPr="006C5B13">
              <w:rPr>
                <w:rStyle w:val="Lienhypertexte"/>
                <w:noProof/>
              </w:rPr>
              <w:t>E.</w:t>
            </w:r>
            <w:r w:rsidR="00497CE7">
              <w:rPr>
                <w:rFonts w:eastAsiaTheme="minorEastAsia"/>
                <w:noProof/>
                <w:lang w:eastAsia="fr-FR"/>
              </w:rPr>
              <w:tab/>
            </w:r>
            <w:r w:rsidR="00497CE7" w:rsidRPr="006C5B13">
              <w:rPr>
                <w:rStyle w:val="Lienhypertexte"/>
                <w:noProof/>
              </w:rPr>
              <w:t>Formulaires de connexion :</w:t>
            </w:r>
            <w:r w:rsidR="00497CE7">
              <w:rPr>
                <w:noProof/>
                <w:webHidden/>
              </w:rPr>
              <w:tab/>
            </w:r>
            <w:r w:rsidR="00497CE7">
              <w:rPr>
                <w:noProof/>
                <w:webHidden/>
              </w:rPr>
              <w:fldChar w:fldCharType="begin"/>
            </w:r>
            <w:r w:rsidR="00497CE7">
              <w:rPr>
                <w:noProof/>
                <w:webHidden/>
              </w:rPr>
              <w:instrText xml:space="preserve"> PAGEREF _Toc40343557 \h </w:instrText>
            </w:r>
            <w:r w:rsidR="00497CE7">
              <w:rPr>
                <w:noProof/>
                <w:webHidden/>
              </w:rPr>
            </w:r>
            <w:r w:rsidR="00497CE7">
              <w:rPr>
                <w:noProof/>
                <w:webHidden/>
              </w:rPr>
              <w:fldChar w:fldCharType="separate"/>
            </w:r>
            <w:r w:rsidR="00497CE7">
              <w:rPr>
                <w:noProof/>
                <w:webHidden/>
              </w:rPr>
              <w:t>6</w:t>
            </w:r>
            <w:r w:rsidR="00497CE7">
              <w:rPr>
                <w:noProof/>
                <w:webHidden/>
              </w:rPr>
              <w:fldChar w:fldCharType="end"/>
            </w:r>
          </w:hyperlink>
        </w:p>
        <w:p w14:paraId="0E94041E" w14:textId="332793EB" w:rsidR="00497CE7" w:rsidRDefault="00020D9A">
          <w:pPr>
            <w:pStyle w:val="TM2"/>
            <w:tabs>
              <w:tab w:val="left" w:pos="660"/>
              <w:tab w:val="right" w:leader="dot" w:pos="9736"/>
            </w:tabs>
            <w:rPr>
              <w:rFonts w:eastAsiaTheme="minorEastAsia"/>
              <w:noProof/>
              <w:lang w:eastAsia="fr-FR"/>
            </w:rPr>
          </w:pPr>
          <w:hyperlink w:anchor="_Toc40343558" w:history="1">
            <w:r w:rsidR="00497CE7" w:rsidRPr="006C5B13">
              <w:rPr>
                <w:rStyle w:val="Lienhypertexte"/>
                <w:noProof/>
              </w:rPr>
              <w:t>F.</w:t>
            </w:r>
            <w:r w:rsidR="00497CE7">
              <w:rPr>
                <w:rFonts w:eastAsiaTheme="minorEastAsia"/>
                <w:noProof/>
                <w:lang w:eastAsia="fr-FR"/>
              </w:rPr>
              <w:tab/>
            </w:r>
            <w:r w:rsidR="00497CE7" w:rsidRPr="006C5B13">
              <w:rPr>
                <w:rStyle w:val="Lienhypertexte"/>
                <w:noProof/>
              </w:rPr>
              <w:t>Gérer les comptes superviseur et les créneaux</w:t>
            </w:r>
            <w:r w:rsidR="00497CE7">
              <w:rPr>
                <w:noProof/>
                <w:webHidden/>
              </w:rPr>
              <w:tab/>
            </w:r>
            <w:r w:rsidR="00497CE7">
              <w:rPr>
                <w:noProof/>
                <w:webHidden/>
              </w:rPr>
              <w:fldChar w:fldCharType="begin"/>
            </w:r>
            <w:r w:rsidR="00497CE7">
              <w:rPr>
                <w:noProof/>
                <w:webHidden/>
              </w:rPr>
              <w:instrText xml:space="preserve"> PAGEREF _Toc40343558 \h </w:instrText>
            </w:r>
            <w:r w:rsidR="00497CE7">
              <w:rPr>
                <w:noProof/>
                <w:webHidden/>
              </w:rPr>
            </w:r>
            <w:r w:rsidR="00497CE7">
              <w:rPr>
                <w:noProof/>
                <w:webHidden/>
              </w:rPr>
              <w:fldChar w:fldCharType="separate"/>
            </w:r>
            <w:r w:rsidR="00497CE7">
              <w:rPr>
                <w:noProof/>
                <w:webHidden/>
              </w:rPr>
              <w:t>8</w:t>
            </w:r>
            <w:r w:rsidR="00497CE7">
              <w:rPr>
                <w:noProof/>
                <w:webHidden/>
              </w:rPr>
              <w:fldChar w:fldCharType="end"/>
            </w:r>
          </w:hyperlink>
        </w:p>
        <w:p w14:paraId="5F6E9E81" w14:textId="3F747611" w:rsidR="00497CE7" w:rsidRDefault="00020D9A">
          <w:pPr>
            <w:pStyle w:val="TM2"/>
            <w:tabs>
              <w:tab w:val="left" w:pos="660"/>
              <w:tab w:val="right" w:leader="dot" w:pos="9736"/>
            </w:tabs>
            <w:rPr>
              <w:rFonts w:eastAsiaTheme="minorEastAsia"/>
              <w:noProof/>
              <w:lang w:eastAsia="fr-FR"/>
            </w:rPr>
          </w:pPr>
          <w:hyperlink w:anchor="_Toc40343559" w:history="1">
            <w:r w:rsidR="00497CE7" w:rsidRPr="006C5B13">
              <w:rPr>
                <w:rStyle w:val="Lienhypertexte"/>
                <w:noProof/>
              </w:rPr>
              <w:t>G.</w:t>
            </w:r>
            <w:r w:rsidR="00497CE7">
              <w:rPr>
                <w:rFonts w:eastAsiaTheme="minorEastAsia"/>
                <w:noProof/>
                <w:lang w:eastAsia="fr-FR"/>
              </w:rPr>
              <w:tab/>
            </w:r>
            <w:r w:rsidR="00497CE7" w:rsidRPr="006C5B13">
              <w:rPr>
                <w:rStyle w:val="Lienhypertexte"/>
                <w:noProof/>
              </w:rPr>
              <w:t>Réservation de créneaux</w:t>
            </w:r>
            <w:r w:rsidR="00497CE7">
              <w:rPr>
                <w:noProof/>
                <w:webHidden/>
              </w:rPr>
              <w:tab/>
            </w:r>
            <w:r w:rsidR="00497CE7">
              <w:rPr>
                <w:noProof/>
                <w:webHidden/>
              </w:rPr>
              <w:fldChar w:fldCharType="begin"/>
            </w:r>
            <w:r w:rsidR="00497CE7">
              <w:rPr>
                <w:noProof/>
                <w:webHidden/>
              </w:rPr>
              <w:instrText xml:space="preserve"> PAGEREF _Toc40343559 \h </w:instrText>
            </w:r>
            <w:r w:rsidR="00497CE7">
              <w:rPr>
                <w:noProof/>
                <w:webHidden/>
              </w:rPr>
            </w:r>
            <w:r w:rsidR="00497CE7">
              <w:rPr>
                <w:noProof/>
                <w:webHidden/>
              </w:rPr>
              <w:fldChar w:fldCharType="separate"/>
            </w:r>
            <w:r w:rsidR="00497CE7">
              <w:rPr>
                <w:noProof/>
                <w:webHidden/>
              </w:rPr>
              <w:t>9</w:t>
            </w:r>
            <w:r w:rsidR="00497CE7">
              <w:rPr>
                <w:noProof/>
                <w:webHidden/>
              </w:rPr>
              <w:fldChar w:fldCharType="end"/>
            </w:r>
          </w:hyperlink>
        </w:p>
        <w:p w14:paraId="31C3B021" w14:textId="7794420C" w:rsidR="00497CE7" w:rsidRDefault="00020D9A">
          <w:pPr>
            <w:pStyle w:val="TM2"/>
            <w:tabs>
              <w:tab w:val="left" w:pos="660"/>
              <w:tab w:val="right" w:leader="dot" w:pos="9736"/>
            </w:tabs>
            <w:rPr>
              <w:rFonts w:eastAsiaTheme="minorEastAsia"/>
              <w:noProof/>
              <w:lang w:eastAsia="fr-FR"/>
            </w:rPr>
          </w:pPr>
          <w:hyperlink w:anchor="_Toc40343560" w:history="1">
            <w:r w:rsidR="00497CE7" w:rsidRPr="006C5B13">
              <w:rPr>
                <w:rStyle w:val="Lienhypertexte"/>
                <w:noProof/>
              </w:rPr>
              <w:t>H.</w:t>
            </w:r>
            <w:r w:rsidR="00497CE7">
              <w:rPr>
                <w:rFonts w:eastAsiaTheme="minorEastAsia"/>
                <w:noProof/>
                <w:lang w:eastAsia="fr-FR"/>
              </w:rPr>
              <w:tab/>
            </w:r>
            <w:r w:rsidR="00497CE7" w:rsidRPr="006C5B13">
              <w:rPr>
                <w:rStyle w:val="Lienhypertexte"/>
                <w:noProof/>
              </w:rPr>
              <w:t>Consulter, modifier, annuler sa réservation :</w:t>
            </w:r>
            <w:r w:rsidR="00497CE7">
              <w:rPr>
                <w:noProof/>
                <w:webHidden/>
              </w:rPr>
              <w:tab/>
            </w:r>
            <w:r w:rsidR="00497CE7">
              <w:rPr>
                <w:noProof/>
                <w:webHidden/>
              </w:rPr>
              <w:fldChar w:fldCharType="begin"/>
            </w:r>
            <w:r w:rsidR="00497CE7">
              <w:rPr>
                <w:noProof/>
                <w:webHidden/>
              </w:rPr>
              <w:instrText xml:space="preserve"> PAGEREF _Toc40343560 \h </w:instrText>
            </w:r>
            <w:r w:rsidR="00497CE7">
              <w:rPr>
                <w:noProof/>
                <w:webHidden/>
              </w:rPr>
            </w:r>
            <w:r w:rsidR="00497CE7">
              <w:rPr>
                <w:noProof/>
                <w:webHidden/>
              </w:rPr>
              <w:fldChar w:fldCharType="separate"/>
            </w:r>
            <w:r w:rsidR="00497CE7">
              <w:rPr>
                <w:noProof/>
                <w:webHidden/>
              </w:rPr>
              <w:t>11</w:t>
            </w:r>
            <w:r w:rsidR="00497CE7">
              <w:rPr>
                <w:noProof/>
                <w:webHidden/>
              </w:rPr>
              <w:fldChar w:fldCharType="end"/>
            </w:r>
          </w:hyperlink>
        </w:p>
        <w:p w14:paraId="3B489FBB" w14:textId="7CE505A5" w:rsidR="00497CE7" w:rsidRDefault="00020D9A">
          <w:pPr>
            <w:pStyle w:val="TM1"/>
            <w:tabs>
              <w:tab w:val="left" w:pos="660"/>
              <w:tab w:val="right" w:leader="dot" w:pos="9736"/>
            </w:tabs>
            <w:rPr>
              <w:rFonts w:eastAsiaTheme="minorEastAsia"/>
              <w:noProof/>
              <w:lang w:eastAsia="fr-FR"/>
            </w:rPr>
          </w:pPr>
          <w:hyperlink w:anchor="_Toc40343561" w:history="1">
            <w:r w:rsidR="00497CE7" w:rsidRPr="006C5B13">
              <w:rPr>
                <w:rStyle w:val="Lienhypertexte"/>
                <w:noProof/>
              </w:rPr>
              <w:t>IV.</w:t>
            </w:r>
            <w:r w:rsidR="00497CE7">
              <w:rPr>
                <w:rFonts w:eastAsiaTheme="minorEastAsia"/>
                <w:noProof/>
                <w:lang w:eastAsia="fr-FR"/>
              </w:rPr>
              <w:tab/>
            </w:r>
            <w:r w:rsidR="00497CE7" w:rsidRPr="006C5B13">
              <w:rPr>
                <w:rStyle w:val="Lienhypertexte"/>
                <w:noProof/>
              </w:rPr>
              <w:t>Réalisation système énigme musique</w:t>
            </w:r>
            <w:r w:rsidR="00497CE7">
              <w:rPr>
                <w:noProof/>
                <w:webHidden/>
              </w:rPr>
              <w:tab/>
            </w:r>
            <w:r w:rsidR="00497CE7">
              <w:rPr>
                <w:noProof/>
                <w:webHidden/>
              </w:rPr>
              <w:fldChar w:fldCharType="begin"/>
            </w:r>
            <w:r w:rsidR="00497CE7">
              <w:rPr>
                <w:noProof/>
                <w:webHidden/>
              </w:rPr>
              <w:instrText xml:space="preserve"> PAGEREF _Toc40343561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6C24962F" w14:textId="44745FA5" w:rsidR="00497CE7" w:rsidRDefault="00020D9A">
          <w:pPr>
            <w:pStyle w:val="TM2"/>
            <w:tabs>
              <w:tab w:val="left" w:pos="660"/>
              <w:tab w:val="right" w:leader="dot" w:pos="9736"/>
            </w:tabs>
            <w:rPr>
              <w:rFonts w:eastAsiaTheme="minorEastAsia"/>
              <w:noProof/>
              <w:lang w:eastAsia="fr-FR"/>
            </w:rPr>
          </w:pPr>
          <w:hyperlink w:anchor="_Toc40343562"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Câblages des différents composants</w:t>
            </w:r>
            <w:r w:rsidR="00497CE7">
              <w:rPr>
                <w:noProof/>
                <w:webHidden/>
              </w:rPr>
              <w:tab/>
            </w:r>
            <w:r w:rsidR="00497CE7">
              <w:rPr>
                <w:noProof/>
                <w:webHidden/>
              </w:rPr>
              <w:fldChar w:fldCharType="begin"/>
            </w:r>
            <w:r w:rsidR="00497CE7">
              <w:rPr>
                <w:noProof/>
                <w:webHidden/>
              </w:rPr>
              <w:instrText xml:space="preserve"> PAGEREF _Toc40343562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52A26D54" w14:textId="2C7223E6" w:rsidR="00497CE7" w:rsidRDefault="00020D9A">
          <w:pPr>
            <w:pStyle w:val="TM2"/>
            <w:tabs>
              <w:tab w:val="left" w:pos="660"/>
              <w:tab w:val="right" w:leader="dot" w:pos="9736"/>
            </w:tabs>
            <w:rPr>
              <w:rFonts w:eastAsiaTheme="minorEastAsia"/>
              <w:noProof/>
              <w:lang w:eastAsia="fr-FR"/>
            </w:rPr>
          </w:pPr>
          <w:hyperlink w:anchor="_Toc40343563" w:history="1">
            <w:r w:rsidR="00497CE7" w:rsidRPr="006C5B13">
              <w:rPr>
                <w:rStyle w:val="Lienhypertexte"/>
                <w:noProof/>
              </w:rPr>
              <w:t>I.</w:t>
            </w:r>
            <w:r w:rsidR="00497CE7">
              <w:rPr>
                <w:rFonts w:eastAsiaTheme="minorEastAsia"/>
                <w:noProof/>
                <w:lang w:eastAsia="fr-FR"/>
              </w:rPr>
              <w:tab/>
            </w:r>
            <w:r w:rsidR="00497CE7" w:rsidRPr="006C5B13">
              <w:rPr>
                <w:rStyle w:val="Lienhypertexte"/>
                <w:noProof/>
              </w:rPr>
              <w:t>Les différentes bibliothèques utilisées</w:t>
            </w:r>
            <w:r w:rsidR="00497CE7">
              <w:rPr>
                <w:noProof/>
                <w:webHidden/>
              </w:rPr>
              <w:tab/>
            </w:r>
            <w:r w:rsidR="00497CE7">
              <w:rPr>
                <w:noProof/>
                <w:webHidden/>
              </w:rPr>
              <w:fldChar w:fldCharType="begin"/>
            </w:r>
            <w:r w:rsidR="00497CE7">
              <w:rPr>
                <w:noProof/>
                <w:webHidden/>
              </w:rPr>
              <w:instrText xml:space="preserve"> PAGEREF _Toc40343563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3C490ADB" w14:textId="015185F4" w:rsidR="00497CE7" w:rsidRDefault="00020D9A">
          <w:pPr>
            <w:pStyle w:val="TM2"/>
            <w:tabs>
              <w:tab w:val="left" w:pos="660"/>
              <w:tab w:val="right" w:leader="dot" w:pos="9736"/>
            </w:tabs>
            <w:rPr>
              <w:rFonts w:eastAsiaTheme="minorEastAsia"/>
              <w:noProof/>
              <w:lang w:eastAsia="fr-FR"/>
            </w:rPr>
          </w:pPr>
          <w:hyperlink w:anchor="_Toc40343564" w:history="1">
            <w:r w:rsidR="00497CE7" w:rsidRPr="006C5B13">
              <w:rPr>
                <w:rStyle w:val="Lienhypertexte"/>
                <w:noProof/>
              </w:rPr>
              <w:t>J.</w:t>
            </w:r>
            <w:r w:rsidR="00497CE7">
              <w:rPr>
                <w:rFonts w:eastAsiaTheme="minorEastAsia"/>
                <w:noProof/>
                <w:lang w:eastAsia="fr-FR"/>
              </w:rPr>
              <w:tab/>
            </w:r>
            <w:r w:rsidR="00497CE7" w:rsidRPr="006C5B13">
              <w:rPr>
                <w:rStyle w:val="Lienhypertexte"/>
                <w:noProof/>
              </w:rPr>
              <w:t>Code de connexion</w:t>
            </w:r>
            <w:r w:rsidR="00497CE7">
              <w:rPr>
                <w:noProof/>
                <w:webHidden/>
              </w:rPr>
              <w:tab/>
            </w:r>
            <w:r w:rsidR="00497CE7">
              <w:rPr>
                <w:noProof/>
                <w:webHidden/>
              </w:rPr>
              <w:fldChar w:fldCharType="begin"/>
            </w:r>
            <w:r w:rsidR="00497CE7">
              <w:rPr>
                <w:noProof/>
                <w:webHidden/>
              </w:rPr>
              <w:instrText xml:space="preserve"> PAGEREF _Toc40343564 \h </w:instrText>
            </w:r>
            <w:r w:rsidR="00497CE7">
              <w:rPr>
                <w:noProof/>
                <w:webHidden/>
              </w:rPr>
            </w:r>
            <w:r w:rsidR="00497CE7">
              <w:rPr>
                <w:noProof/>
                <w:webHidden/>
              </w:rPr>
              <w:fldChar w:fldCharType="separate"/>
            </w:r>
            <w:r w:rsidR="00497CE7">
              <w:rPr>
                <w:noProof/>
                <w:webHidden/>
              </w:rPr>
              <w:t>15</w:t>
            </w:r>
            <w:r w:rsidR="00497CE7">
              <w:rPr>
                <w:noProof/>
                <w:webHidden/>
              </w:rPr>
              <w:fldChar w:fldCharType="end"/>
            </w:r>
          </w:hyperlink>
        </w:p>
        <w:p w14:paraId="59323725" w14:textId="55B4813A" w:rsidR="00497CE7" w:rsidRDefault="00020D9A">
          <w:pPr>
            <w:pStyle w:val="TM2"/>
            <w:tabs>
              <w:tab w:val="left" w:pos="660"/>
              <w:tab w:val="right" w:leader="dot" w:pos="9736"/>
            </w:tabs>
            <w:rPr>
              <w:rFonts w:eastAsiaTheme="minorEastAsia"/>
              <w:noProof/>
              <w:lang w:eastAsia="fr-FR"/>
            </w:rPr>
          </w:pPr>
          <w:hyperlink w:anchor="_Toc40343565" w:history="1">
            <w:r w:rsidR="00497CE7" w:rsidRPr="006C5B13">
              <w:rPr>
                <w:rStyle w:val="Lienhypertexte"/>
                <w:noProof/>
              </w:rPr>
              <w:t>K.</w:t>
            </w:r>
            <w:r w:rsidR="00497CE7">
              <w:rPr>
                <w:rFonts w:eastAsiaTheme="minorEastAsia"/>
                <w:noProof/>
                <w:lang w:eastAsia="fr-FR"/>
              </w:rPr>
              <w:tab/>
            </w:r>
            <w:r w:rsidR="00497CE7" w:rsidRPr="006C5B13">
              <w:rPr>
                <w:rStyle w:val="Lienhypertexte"/>
                <w:noProof/>
              </w:rPr>
              <w:t>Programme  pour jouer la musique et afficher le message grâce au mot de passe</w:t>
            </w:r>
            <w:r w:rsidR="00497CE7">
              <w:rPr>
                <w:noProof/>
                <w:webHidden/>
              </w:rPr>
              <w:tab/>
            </w:r>
            <w:r w:rsidR="00497CE7">
              <w:rPr>
                <w:noProof/>
                <w:webHidden/>
              </w:rPr>
              <w:fldChar w:fldCharType="begin"/>
            </w:r>
            <w:r w:rsidR="00497CE7">
              <w:rPr>
                <w:noProof/>
                <w:webHidden/>
              </w:rPr>
              <w:instrText xml:space="preserve"> PAGEREF _Toc40343565 \h </w:instrText>
            </w:r>
            <w:r w:rsidR="00497CE7">
              <w:rPr>
                <w:noProof/>
                <w:webHidden/>
              </w:rPr>
            </w:r>
            <w:r w:rsidR="00497CE7">
              <w:rPr>
                <w:noProof/>
                <w:webHidden/>
              </w:rPr>
              <w:fldChar w:fldCharType="separate"/>
            </w:r>
            <w:r w:rsidR="00497CE7">
              <w:rPr>
                <w:noProof/>
                <w:webHidden/>
              </w:rPr>
              <w:t>19</w:t>
            </w:r>
            <w:r w:rsidR="00497CE7">
              <w:rPr>
                <w:noProof/>
                <w:webHidden/>
              </w:rPr>
              <w:fldChar w:fldCharType="end"/>
            </w:r>
          </w:hyperlink>
        </w:p>
        <w:p w14:paraId="767A5A22" w14:textId="383C5A0F" w:rsidR="00497CE7" w:rsidRDefault="00020D9A">
          <w:pPr>
            <w:pStyle w:val="TM1"/>
            <w:tabs>
              <w:tab w:val="left" w:pos="440"/>
              <w:tab w:val="right" w:leader="dot" w:pos="9736"/>
            </w:tabs>
            <w:rPr>
              <w:rFonts w:eastAsiaTheme="minorEastAsia"/>
              <w:noProof/>
              <w:lang w:eastAsia="fr-FR"/>
            </w:rPr>
          </w:pPr>
          <w:hyperlink w:anchor="_Toc40343566" w:history="1">
            <w:r w:rsidR="00497CE7" w:rsidRPr="006C5B13">
              <w:rPr>
                <w:rStyle w:val="Lienhypertexte"/>
                <w:noProof/>
              </w:rPr>
              <w:t>V.</w:t>
            </w:r>
            <w:r w:rsidR="00497CE7">
              <w:rPr>
                <w:rFonts w:eastAsiaTheme="minorEastAsia"/>
                <w:noProof/>
                <w:lang w:eastAsia="fr-FR"/>
              </w:rPr>
              <w:tab/>
            </w:r>
            <w:r w:rsidR="00497CE7" w:rsidRPr="006C5B13">
              <w:rPr>
                <w:rStyle w:val="Lienhypertexte"/>
                <w:noProof/>
              </w:rPr>
              <w:t>Fiches recettes</w:t>
            </w:r>
            <w:r w:rsidR="00497CE7">
              <w:rPr>
                <w:noProof/>
                <w:webHidden/>
              </w:rPr>
              <w:tab/>
            </w:r>
            <w:r w:rsidR="00497CE7">
              <w:rPr>
                <w:noProof/>
                <w:webHidden/>
              </w:rPr>
              <w:fldChar w:fldCharType="begin"/>
            </w:r>
            <w:r w:rsidR="00497CE7">
              <w:rPr>
                <w:noProof/>
                <w:webHidden/>
              </w:rPr>
              <w:instrText xml:space="preserve"> PAGEREF _Toc40343566 \h </w:instrText>
            </w:r>
            <w:r w:rsidR="00497CE7">
              <w:rPr>
                <w:noProof/>
                <w:webHidden/>
              </w:rPr>
            </w:r>
            <w:r w:rsidR="00497CE7">
              <w:rPr>
                <w:noProof/>
                <w:webHidden/>
              </w:rPr>
              <w:fldChar w:fldCharType="separate"/>
            </w:r>
            <w:r w:rsidR="00497CE7">
              <w:rPr>
                <w:noProof/>
                <w:webHidden/>
              </w:rPr>
              <w:t>20</w:t>
            </w:r>
            <w:r w:rsidR="00497CE7">
              <w:rPr>
                <w:noProof/>
                <w:webHidden/>
              </w:rPr>
              <w:fldChar w:fldCharType="end"/>
            </w:r>
          </w:hyperlink>
        </w:p>
        <w:p w14:paraId="4EE0C66F" w14:textId="2C8DCACF" w:rsidR="00497CE7" w:rsidRDefault="00020D9A">
          <w:pPr>
            <w:pStyle w:val="TM2"/>
            <w:tabs>
              <w:tab w:val="left" w:pos="660"/>
              <w:tab w:val="right" w:leader="dot" w:pos="9736"/>
            </w:tabs>
            <w:rPr>
              <w:rFonts w:eastAsiaTheme="minorEastAsia"/>
              <w:noProof/>
              <w:lang w:eastAsia="fr-FR"/>
            </w:rPr>
          </w:pPr>
          <w:hyperlink w:anchor="_Toc40343567"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se connecter</w:t>
            </w:r>
            <w:r w:rsidR="00497CE7">
              <w:rPr>
                <w:noProof/>
                <w:webHidden/>
              </w:rPr>
              <w:tab/>
            </w:r>
            <w:r w:rsidR="00497CE7">
              <w:rPr>
                <w:noProof/>
                <w:webHidden/>
              </w:rPr>
              <w:fldChar w:fldCharType="begin"/>
            </w:r>
            <w:r w:rsidR="00497CE7">
              <w:rPr>
                <w:noProof/>
                <w:webHidden/>
              </w:rPr>
              <w:instrText xml:space="preserve"> PAGEREF _Toc40343567 \h </w:instrText>
            </w:r>
            <w:r w:rsidR="00497CE7">
              <w:rPr>
                <w:noProof/>
                <w:webHidden/>
              </w:rPr>
            </w:r>
            <w:r w:rsidR="00497CE7">
              <w:rPr>
                <w:noProof/>
                <w:webHidden/>
              </w:rPr>
              <w:fldChar w:fldCharType="separate"/>
            </w:r>
            <w:r w:rsidR="00497CE7">
              <w:rPr>
                <w:noProof/>
                <w:webHidden/>
              </w:rPr>
              <w:t>20</w:t>
            </w:r>
            <w:r w:rsidR="00497CE7">
              <w:rPr>
                <w:noProof/>
                <w:webHidden/>
              </w:rPr>
              <w:fldChar w:fldCharType="end"/>
            </w:r>
          </w:hyperlink>
        </w:p>
        <w:p w14:paraId="2029625F" w14:textId="567643FF" w:rsidR="00497CE7" w:rsidRDefault="00020D9A">
          <w:pPr>
            <w:pStyle w:val="TM2"/>
            <w:tabs>
              <w:tab w:val="left" w:pos="660"/>
              <w:tab w:val="right" w:leader="dot" w:pos="9736"/>
            </w:tabs>
            <w:rPr>
              <w:rFonts w:eastAsiaTheme="minorEastAsia"/>
              <w:noProof/>
              <w:lang w:eastAsia="fr-FR"/>
            </w:rPr>
          </w:pPr>
          <w:hyperlink w:anchor="_Toc40343568"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Gérer comptes superviseurs</w:t>
            </w:r>
            <w:r w:rsidR="00497CE7">
              <w:rPr>
                <w:noProof/>
                <w:webHidden/>
              </w:rPr>
              <w:tab/>
            </w:r>
            <w:r w:rsidR="00497CE7">
              <w:rPr>
                <w:noProof/>
                <w:webHidden/>
              </w:rPr>
              <w:fldChar w:fldCharType="begin"/>
            </w:r>
            <w:r w:rsidR="00497CE7">
              <w:rPr>
                <w:noProof/>
                <w:webHidden/>
              </w:rPr>
              <w:instrText xml:space="preserve"> PAGEREF _Toc40343568 \h </w:instrText>
            </w:r>
            <w:r w:rsidR="00497CE7">
              <w:rPr>
                <w:noProof/>
                <w:webHidden/>
              </w:rPr>
            </w:r>
            <w:r w:rsidR="00497CE7">
              <w:rPr>
                <w:noProof/>
                <w:webHidden/>
              </w:rPr>
              <w:fldChar w:fldCharType="separate"/>
            </w:r>
            <w:r w:rsidR="00497CE7">
              <w:rPr>
                <w:noProof/>
                <w:webHidden/>
              </w:rPr>
              <w:t>21</w:t>
            </w:r>
            <w:r w:rsidR="00497CE7">
              <w:rPr>
                <w:noProof/>
                <w:webHidden/>
              </w:rPr>
              <w:fldChar w:fldCharType="end"/>
            </w:r>
          </w:hyperlink>
        </w:p>
        <w:p w14:paraId="6EAFAC61" w14:textId="67333947" w:rsidR="00497CE7" w:rsidRDefault="00020D9A">
          <w:pPr>
            <w:pStyle w:val="TM2"/>
            <w:tabs>
              <w:tab w:val="left" w:pos="660"/>
              <w:tab w:val="right" w:leader="dot" w:pos="9736"/>
            </w:tabs>
            <w:rPr>
              <w:rFonts w:eastAsiaTheme="minorEastAsia"/>
              <w:noProof/>
              <w:lang w:eastAsia="fr-FR"/>
            </w:rPr>
          </w:pPr>
          <w:hyperlink w:anchor="_Toc40343569"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Gérer les créneaux</w:t>
            </w:r>
            <w:r w:rsidR="00497CE7">
              <w:rPr>
                <w:noProof/>
                <w:webHidden/>
              </w:rPr>
              <w:tab/>
            </w:r>
            <w:r w:rsidR="00497CE7">
              <w:rPr>
                <w:noProof/>
                <w:webHidden/>
              </w:rPr>
              <w:fldChar w:fldCharType="begin"/>
            </w:r>
            <w:r w:rsidR="00497CE7">
              <w:rPr>
                <w:noProof/>
                <w:webHidden/>
              </w:rPr>
              <w:instrText xml:space="preserve"> PAGEREF _Toc40343569 \h </w:instrText>
            </w:r>
            <w:r w:rsidR="00497CE7">
              <w:rPr>
                <w:noProof/>
                <w:webHidden/>
              </w:rPr>
            </w:r>
            <w:r w:rsidR="00497CE7">
              <w:rPr>
                <w:noProof/>
                <w:webHidden/>
              </w:rPr>
              <w:fldChar w:fldCharType="separate"/>
            </w:r>
            <w:r w:rsidR="00497CE7">
              <w:rPr>
                <w:noProof/>
                <w:webHidden/>
              </w:rPr>
              <w:t>22</w:t>
            </w:r>
            <w:r w:rsidR="00497CE7">
              <w:rPr>
                <w:noProof/>
                <w:webHidden/>
              </w:rPr>
              <w:fldChar w:fldCharType="end"/>
            </w:r>
          </w:hyperlink>
        </w:p>
        <w:p w14:paraId="6474E538" w14:textId="619C4E15" w:rsidR="00497CE7" w:rsidRDefault="00020D9A">
          <w:pPr>
            <w:pStyle w:val="TM2"/>
            <w:tabs>
              <w:tab w:val="left" w:pos="660"/>
              <w:tab w:val="right" w:leader="dot" w:pos="9736"/>
            </w:tabs>
            <w:rPr>
              <w:rFonts w:eastAsiaTheme="minorEastAsia"/>
              <w:noProof/>
              <w:lang w:eastAsia="fr-FR"/>
            </w:rPr>
          </w:pPr>
          <w:hyperlink w:anchor="_Toc40343570"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Réserver un créneau</w:t>
            </w:r>
            <w:r w:rsidR="00497CE7">
              <w:rPr>
                <w:noProof/>
                <w:webHidden/>
              </w:rPr>
              <w:tab/>
            </w:r>
            <w:r w:rsidR="00497CE7">
              <w:rPr>
                <w:noProof/>
                <w:webHidden/>
              </w:rPr>
              <w:fldChar w:fldCharType="begin"/>
            </w:r>
            <w:r w:rsidR="00497CE7">
              <w:rPr>
                <w:noProof/>
                <w:webHidden/>
              </w:rPr>
              <w:instrText xml:space="preserve"> PAGEREF _Toc40343570 \h </w:instrText>
            </w:r>
            <w:r w:rsidR="00497CE7">
              <w:rPr>
                <w:noProof/>
                <w:webHidden/>
              </w:rPr>
            </w:r>
            <w:r w:rsidR="00497CE7">
              <w:rPr>
                <w:noProof/>
                <w:webHidden/>
              </w:rPr>
              <w:fldChar w:fldCharType="separate"/>
            </w:r>
            <w:r w:rsidR="00497CE7">
              <w:rPr>
                <w:noProof/>
                <w:webHidden/>
              </w:rPr>
              <w:t>23</w:t>
            </w:r>
            <w:r w:rsidR="00497CE7">
              <w:rPr>
                <w:noProof/>
                <w:webHidden/>
              </w:rPr>
              <w:fldChar w:fldCharType="end"/>
            </w:r>
          </w:hyperlink>
        </w:p>
        <w:p w14:paraId="738A8968" w14:textId="0BA3721C" w:rsidR="00497CE7" w:rsidRDefault="00020D9A">
          <w:pPr>
            <w:pStyle w:val="TM2"/>
            <w:tabs>
              <w:tab w:val="left" w:pos="660"/>
              <w:tab w:val="right" w:leader="dot" w:pos="9736"/>
            </w:tabs>
            <w:rPr>
              <w:rFonts w:eastAsiaTheme="minorEastAsia"/>
              <w:noProof/>
              <w:lang w:eastAsia="fr-FR"/>
            </w:rPr>
          </w:pPr>
          <w:hyperlink w:anchor="_Toc40343571" w:history="1">
            <w:r w:rsidR="00497CE7" w:rsidRPr="006C5B13">
              <w:rPr>
                <w:rStyle w:val="Lienhypertexte"/>
                <w:noProof/>
              </w:rPr>
              <w:t>E.</w:t>
            </w:r>
            <w:r w:rsidR="00497CE7">
              <w:rPr>
                <w:rFonts w:eastAsiaTheme="minorEastAsia"/>
                <w:noProof/>
                <w:lang w:eastAsia="fr-FR"/>
              </w:rPr>
              <w:tab/>
            </w:r>
            <w:r w:rsidR="00497CE7" w:rsidRPr="006C5B13">
              <w:rPr>
                <w:rStyle w:val="Lienhypertexte"/>
                <w:noProof/>
              </w:rPr>
              <w:t>Modifier ou annuler un créneau</w:t>
            </w:r>
            <w:r w:rsidR="00497CE7">
              <w:rPr>
                <w:noProof/>
                <w:webHidden/>
              </w:rPr>
              <w:tab/>
            </w:r>
            <w:r w:rsidR="00497CE7">
              <w:rPr>
                <w:noProof/>
                <w:webHidden/>
              </w:rPr>
              <w:fldChar w:fldCharType="begin"/>
            </w:r>
            <w:r w:rsidR="00497CE7">
              <w:rPr>
                <w:noProof/>
                <w:webHidden/>
              </w:rPr>
              <w:instrText xml:space="preserve"> PAGEREF _Toc40343571 \h </w:instrText>
            </w:r>
            <w:r w:rsidR="00497CE7">
              <w:rPr>
                <w:noProof/>
                <w:webHidden/>
              </w:rPr>
            </w:r>
            <w:r w:rsidR="00497CE7">
              <w:rPr>
                <w:noProof/>
                <w:webHidden/>
              </w:rPr>
              <w:fldChar w:fldCharType="separate"/>
            </w:r>
            <w:r w:rsidR="00497CE7">
              <w:rPr>
                <w:noProof/>
                <w:webHidden/>
              </w:rPr>
              <w:t>24</w:t>
            </w:r>
            <w:r w:rsidR="00497CE7">
              <w:rPr>
                <w:noProof/>
                <w:webHidden/>
              </w:rPr>
              <w:fldChar w:fldCharType="end"/>
            </w:r>
          </w:hyperlink>
        </w:p>
        <w:p w14:paraId="24C6427C" w14:textId="35A9CA77" w:rsidR="00497CE7" w:rsidRDefault="00020D9A">
          <w:pPr>
            <w:pStyle w:val="TM2"/>
            <w:tabs>
              <w:tab w:val="left" w:pos="660"/>
              <w:tab w:val="right" w:leader="dot" w:pos="9736"/>
            </w:tabs>
            <w:rPr>
              <w:rFonts w:eastAsiaTheme="minorEastAsia"/>
              <w:noProof/>
              <w:lang w:eastAsia="fr-FR"/>
            </w:rPr>
          </w:pPr>
          <w:hyperlink w:anchor="_Toc40343572" w:history="1">
            <w:r w:rsidR="00497CE7" w:rsidRPr="006C5B13">
              <w:rPr>
                <w:rStyle w:val="Lienhypertexte"/>
                <w:noProof/>
              </w:rPr>
              <w:t>F.</w:t>
            </w:r>
            <w:r w:rsidR="00497CE7">
              <w:rPr>
                <w:rFonts w:eastAsiaTheme="minorEastAsia"/>
                <w:noProof/>
                <w:lang w:eastAsia="fr-FR"/>
              </w:rPr>
              <w:tab/>
            </w:r>
            <w:r w:rsidR="00497CE7" w:rsidRPr="006C5B13">
              <w:rPr>
                <w:rStyle w:val="Lienhypertexte"/>
                <w:noProof/>
              </w:rPr>
              <w:t>Mécanisme énigme musique</w:t>
            </w:r>
            <w:r w:rsidR="00497CE7">
              <w:rPr>
                <w:noProof/>
                <w:webHidden/>
              </w:rPr>
              <w:tab/>
            </w:r>
            <w:r w:rsidR="00497CE7">
              <w:rPr>
                <w:noProof/>
                <w:webHidden/>
              </w:rPr>
              <w:fldChar w:fldCharType="begin"/>
            </w:r>
            <w:r w:rsidR="00497CE7">
              <w:rPr>
                <w:noProof/>
                <w:webHidden/>
              </w:rPr>
              <w:instrText xml:space="preserve"> PAGEREF _Toc40343572 \h </w:instrText>
            </w:r>
            <w:r w:rsidR="00497CE7">
              <w:rPr>
                <w:noProof/>
                <w:webHidden/>
              </w:rPr>
            </w:r>
            <w:r w:rsidR="00497CE7">
              <w:rPr>
                <w:noProof/>
                <w:webHidden/>
              </w:rPr>
              <w:fldChar w:fldCharType="separate"/>
            </w:r>
            <w:r w:rsidR="00497CE7">
              <w:rPr>
                <w:noProof/>
                <w:webHidden/>
              </w:rPr>
              <w:t>25</w:t>
            </w:r>
            <w:r w:rsidR="00497CE7">
              <w:rPr>
                <w:noProof/>
                <w:webHidden/>
              </w:rPr>
              <w:fldChar w:fldCharType="end"/>
            </w:r>
          </w:hyperlink>
        </w:p>
        <w:p w14:paraId="64F15182" w14:textId="30D1329E" w:rsidR="00497CE7" w:rsidRDefault="00020D9A">
          <w:pPr>
            <w:pStyle w:val="TM1"/>
            <w:tabs>
              <w:tab w:val="left" w:pos="660"/>
              <w:tab w:val="right" w:leader="dot" w:pos="9736"/>
            </w:tabs>
            <w:rPr>
              <w:rFonts w:eastAsiaTheme="minorEastAsia"/>
              <w:noProof/>
              <w:lang w:eastAsia="fr-FR"/>
            </w:rPr>
          </w:pPr>
          <w:hyperlink w:anchor="_Toc40343573" w:history="1">
            <w:r w:rsidR="00497CE7" w:rsidRPr="006C5B13">
              <w:rPr>
                <w:rStyle w:val="Lienhypertexte"/>
                <w:noProof/>
              </w:rPr>
              <w:t>VI.</w:t>
            </w:r>
            <w:r w:rsidR="00497CE7">
              <w:rPr>
                <w:rFonts w:eastAsiaTheme="minorEastAsia"/>
                <w:noProof/>
                <w:lang w:eastAsia="fr-FR"/>
              </w:rPr>
              <w:tab/>
            </w:r>
            <w:r w:rsidR="00497CE7" w:rsidRPr="006C5B13">
              <w:rPr>
                <w:rStyle w:val="Lienhypertexte"/>
                <w:noProof/>
              </w:rPr>
              <w:t>Conclusion</w:t>
            </w:r>
            <w:r w:rsidR="00497CE7">
              <w:rPr>
                <w:noProof/>
                <w:webHidden/>
              </w:rPr>
              <w:tab/>
            </w:r>
            <w:r w:rsidR="00497CE7">
              <w:rPr>
                <w:noProof/>
                <w:webHidden/>
              </w:rPr>
              <w:fldChar w:fldCharType="begin"/>
            </w:r>
            <w:r w:rsidR="00497CE7">
              <w:rPr>
                <w:noProof/>
                <w:webHidden/>
              </w:rPr>
              <w:instrText xml:space="preserve"> PAGEREF _Toc40343573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8D0C67D" w14:textId="65A2B530" w:rsidR="00497CE7" w:rsidRDefault="00020D9A">
          <w:pPr>
            <w:pStyle w:val="TM2"/>
            <w:tabs>
              <w:tab w:val="left" w:pos="660"/>
              <w:tab w:val="right" w:leader="dot" w:pos="9736"/>
            </w:tabs>
            <w:rPr>
              <w:rFonts w:eastAsiaTheme="minorEastAsia"/>
              <w:noProof/>
              <w:lang w:eastAsia="fr-FR"/>
            </w:rPr>
          </w:pPr>
          <w:hyperlink w:anchor="_Toc40343574"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Communication de groupe</w:t>
            </w:r>
            <w:r w:rsidR="00497CE7">
              <w:rPr>
                <w:noProof/>
                <w:webHidden/>
              </w:rPr>
              <w:tab/>
            </w:r>
            <w:r w:rsidR="00497CE7">
              <w:rPr>
                <w:noProof/>
                <w:webHidden/>
              </w:rPr>
              <w:fldChar w:fldCharType="begin"/>
            </w:r>
            <w:r w:rsidR="00497CE7">
              <w:rPr>
                <w:noProof/>
                <w:webHidden/>
              </w:rPr>
              <w:instrText xml:space="preserve"> PAGEREF _Toc40343574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C5B7038" w14:textId="1D5C9EAD" w:rsidR="00497CE7" w:rsidRDefault="00020D9A">
          <w:pPr>
            <w:pStyle w:val="TM2"/>
            <w:tabs>
              <w:tab w:val="left" w:pos="660"/>
              <w:tab w:val="right" w:leader="dot" w:pos="9736"/>
            </w:tabs>
            <w:rPr>
              <w:rFonts w:eastAsiaTheme="minorEastAsia"/>
              <w:noProof/>
              <w:lang w:eastAsia="fr-FR"/>
            </w:rPr>
          </w:pPr>
          <w:hyperlink w:anchor="_Toc40343575"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Connaissances apportées</w:t>
            </w:r>
            <w:r w:rsidR="00497CE7">
              <w:rPr>
                <w:noProof/>
                <w:webHidden/>
              </w:rPr>
              <w:tab/>
            </w:r>
            <w:r w:rsidR="00497CE7">
              <w:rPr>
                <w:noProof/>
                <w:webHidden/>
              </w:rPr>
              <w:fldChar w:fldCharType="begin"/>
            </w:r>
            <w:r w:rsidR="00497CE7">
              <w:rPr>
                <w:noProof/>
                <w:webHidden/>
              </w:rPr>
              <w:instrText xml:space="preserve"> PAGEREF _Toc40343575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7AECE0C4" w14:textId="4D10B495" w:rsidR="00497CE7" w:rsidRDefault="00020D9A">
          <w:pPr>
            <w:pStyle w:val="TM2"/>
            <w:tabs>
              <w:tab w:val="left" w:pos="660"/>
              <w:tab w:val="right" w:leader="dot" w:pos="9736"/>
            </w:tabs>
            <w:rPr>
              <w:rFonts w:eastAsiaTheme="minorEastAsia"/>
              <w:noProof/>
              <w:lang w:eastAsia="fr-FR"/>
            </w:rPr>
          </w:pPr>
          <w:hyperlink w:anchor="_Toc40343576"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Ce qui me reste à faire</w:t>
            </w:r>
            <w:r w:rsidR="00497CE7">
              <w:rPr>
                <w:noProof/>
                <w:webHidden/>
              </w:rPr>
              <w:tab/>
            </w:r>
            <w:r w:rsidR="00497CE7">
              <w:rPr>
                <w:noProof/>
                <w:webHidden/>
              </w:rPr>
              <w:fldChar w:fldCharType="begin"/>
            </w:r>
            <w:r w:rsidR="00497CE7">
              <w:rPr>
                <w:noProof/>
                <w:webHidden/>
              </w:rPr>
              <w:instrText xml:space="preserve"> PAGEREF _Toc40343576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6C77C9E5" w14:textId="11B82DBB" w:rsidR="00497CE7" w:rsidRDefault="00020D9A">
          <w:pPr>
            <w:pStyle w:val="TM2"/>
            <w:tabs>
              <w:tab w:val="left" w:pos="660"/>
              <w:tab w:val="right" w:leader="dot" w:pos="9736"/>
            </w:tabs>
            <w:rPr>
              <w:rFonts w:eastAsiaTheme="minorEastAsia"/>
              <w:noProof/>
              <w:lang w:eastAsia="fr-FR"/>
            </w:rPr>
          </w:pPr>
          <w:hyperlink w:anchor="_Toc40343577"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Poursuite d’étude</w:t>
            </w:r>
            <w:r w:rsidR="00497CE7">
              <w:rPr>
                <w:noProof/>
                <w:webHidden/>
              </w:rPr>
              <w:tab/>
            </w:r>
            <w:r w:rsidR="00497CE7">
              <w:rPr>
                <w:noProof/>
                <w:webHidden/>
              </w:rPr>
              <w:fldChar w:fldCharType="begin"/>
            </w:r>
            <w:r w:rsidR="00497CE7">
              <w:rPr>
                <w:noProof/>
                <w:webHidden/>
              </w:rPr>
              <w:instrText xml:space="preserve"> PAGEREF _Toc40343577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93F65D4" w14:textId="2F7DBE22" w:rsidR="00542DCF" w:rsidRDefault="00E076A7" w:rsidP="00497CE7">
          <w:r>
            <w:rPr>
              <w:b/>
              <w:bCs/>
            </w:rPr>
            <w:fldChar w:fldCharType="end"/>
          </w:r>
        </w:p>
      </w:sdtContent>
    </w:sdt>
    <w:p w14:paraId="5754AE43" w14:textId="56A041BD" w:rsidR="00542DCF" w:rsidRDefault="00542DCF" w:rsidP="004C153A">
      <w:pPr>
        <w:pStyle w:val="Titre1"/>
      </w:pPr>
      <w:bookmarkStart w:id="0" w:name="_Toc40343549"/>
      <w:r>
        <w:lastRenderedPageBreak/>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40343550"/>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40343551"/>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40343552"/>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1AB6FAAE" w:rsidR="00542DCF" w:rsidRDefault="00542DCF" w:rsidP="00542DCF">
      <w:pPr>
        <w:rPr>
          <w:sz w:val="24"/>
          <w:szCs w:val="24"/>
        </w:rPr>
      </w:pPr>
      <w:r w:rsidRPr="008C1B3D">
        <w:rPr>
          <w:b/>
          <w:bCs/>
          <w:sz w:val="24"/>
          <w:szCs w:val="24"/>
        </w:rPr>
        <w:lastRenderedPageBreak/>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40343553"/>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5A806489"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r w:rsidRPr="007E1C4C">
        <w:rPr>
          <w:rFonts w:asciiTheme="minorHAnsi" w:hAnsiTheme="minorHAnsi" w:cstheme="minorBidi"/>
        </w:rPr>
        <w:t>, grâce aux balises &lt;</w:t>
      </w:r>
      <w:proofErr w:type="spellStart"/>
      <w:r w:rsidRPr="007E1C4C">
        <w:rPr>
          <w:rFonts w:asciiTheme="minorHAnsi" w:hAnsiTheme="minorHAnsi" w:cstheme="minorBidi"/>
        </w:rPr>
        <w:t>video</w:t>
      </w:r>
      <w:proofErr w:type="spellEnd"/>
      <w:r w:rsidRPr="007E1C4C">
        <w:rPr>
          <w:rFonts w:asciiTheme="minorHAnsi" w:hAnsiTheme="minorHAnsi" w:cstheme="minorBidi"/>
        </w:rPr>
        <w:t>&gt;et&lt;audio&gt;  </w:t>
      </w:r>
    </w:p>
    <w:p w14:paraId="132ED475" w14:textId="04CEBCA5" w:rsidR="00090EED" w:rsidRDefault="007E1C4C" w:rsidP="00090EED">
      <w:pPr>
        <w:rPr>
          <w:rFonts w:eastAsia="Times New Roman"/>
          <w:sz w:val="24"/>
          <w:szCs w:val="24"/>
          <w:lang w:eastAsia="fr-FR"/>
        </w:rPr>
      </w:pPr>
      <w:r w:rsidRPr="007E1C4C">
        <w:rPr>
          <w:b/>
          <w:bCs/>
          <w:sz w:val="24"/>
          <w:szCs w:val="24"/>
        </w:rPr>
        <w:lastRenderedPageBreak/>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A27B081" w14:textId="0D7CD5C4" w:rsid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Bootstrap utilise également des fichiers JavaScript et notamment des librairies JavaScript externes comme jQuery ou Popper pour définir des composants entiers comme des barres de navigation, des fenêtres modales, etc. qu’on va pouvoir également directement implémenter.</w:t>
      </w:r>
    </w:p>
    <w:p w14:paraId="09216B97" w14:textId="77777777" w:rsidR="00497CE7" w:rsidRPr="007E1C4C" w:rsidRDefault="00497CE7" w:rsidP="00090EED">
      <w:pPr>
        <w:rPr>
          <w:rFonts w:eastAsia="Times New Roman"/>
          <w:sz w:val="24"/>
          <w:szCs w:val="24"/>
          <w:lang w:eastAsia="fr-FR"/>
        </w:rPr>
      </w:pP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6B0EC8FE" w:rsidR="00E50445" w:rsidRDefault="004C3E64" w:rsidP="00542DCF">
      <w:pPr>
        <w:pStyle w:val="Titre"/>
      </w:pPr>
      <w:r w:rsidRPr="002702C1">
        <w:rPr>
          <w:noProof/>
        </w:rPr>
        <w:drawing>
          <wp:anchor distT="0" distB="0" distL="114300" distR="114300" simplePos="0" relativeHeight="251692032" behindDoc="1" locked="0" layoutInCell="1" allowOverlap="1" wp14:anchorId="46E6EC43" wp14:editId="6890DF8E">
            <wp:simplePos x="0" y="0"/>
            <wp:positionH relativeFrom="margin">
              <wp:posOffset>2867660</wp:posOffset>
            </wp:positionH>
            <wp:positionV relativeFrom="paragraph">
              <wp:posOffset>29845</wp:posOffset>
            </wp:positionV>
            <wp:extent cx="396240" cy="421640"/>
            <wp:effectExtent l="0" t="0" r="3810" b="0"/>
            <wp:wrapTight wrapText="bothSides">
              <wp:wrapPolygon edited="0">
                <wp:start x="0" y="0"/>
                <wp:lineTo x="0" y="20494"/>
                <wp:lineTo x="20769" y="20494"/>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2702C1">
        <w:rPr>
          <w:noProof/>
        </w:rPr>
        <w:drawing>
          <wp:anchor distT="0" distB="0" distL="114300" distR="114300" simplePos="0" relativeHeight="251686912" behindDoc="1" locked="0" layoutInCell="1" allowOverlap="1" wp14:anchorId="2B537E11" wp14:editId="1751B593">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40343554"/>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40343555"/>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3424E897" w:rsidR="009E131E" w:rsidRDefault="009E131E" w:rsidP="009E131E">
      <w:pPr>
        <w:pStyle w:val="Paragraphedeliste"/>
        <w:numPr>
          <w:ilvl w:val="1"/>
          <w:numId w:val="14"/>
        </w:numPr>
      </w:pPr>
      <w:r>
        <w:t xml:space="preserve">Utilisateur : </w:t>
      </w:r>
      <w:r w:rsidR="009D4077">
        <w:rPr>
          <w:b/>
          <w:bCs/>
        </w:rPr>
        <w:t>root</w:t>
      </w:r>
    </w:p>
    <w:p w14:paraId="4E8AF0FD" w14:textId="3FB305D5" w:rsidR="009E131E" w:rsidRDefault="009E131E" w:rsidP="009E131E">
      <w:pPr>
        <w:pStyle w:val="Paragraphedeliste"/>
        <w:numPr>
          <w:ilvl w:val="1"/>
          <w:numId w:val="14"/>
        </w:numPr>
      </w:pPr>
      <w:r>
        <w:t>Mot de passe :</w:t>
      </w:r>
      <w:r>
        <w:rPr>
          <w:b/>
          <w:bCs/>
        </w:rPr>
        <w:t xml:space="preserve"> </w:t>
      </w:r>
      <w:r w:rsidR="009D4077">
        <w:rPr>
          <w:b/>
          <w:bCs/>
        </w:rPr>
        <w:t>«  »</w:t>
      </w:r>
    </w:p>
    <w:p w14:paraId="434BEB35" w14:textId="36CBB29A" w:rsidR="009E131E" w:rsidRDefault="009E131E" w:rsidP="009E131E">
      <w:pPr>
        <w:pStyle w:val="Titre2"/>
        <w:ind w:left="426" w:hanging="284"/>
      </w:pPr>
      <w:bookmarkStart w:id="7" w:name="_Toc39128993"/>
      <w:bookmarkStart w:id="8" w:name="_Toc40343556"/>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1A1AF54A" w:rsidR="003302A8" w:rsidRDefault="003302A8" w:rsidP="003302A8">
      <w:r>
        <w:rPr>
          <w:noProof/>
        </w:rPr>
        <w:drawing>
          <wp:anchor distT="0" distB="0" distL="114300" distR="114300" simplePos="0" relativeHeight="251744256" behindDoc="1" locked="0" layoutInCell="1" allowOverlap="1" wp14:anchorId="47CF2442" wp14:editId="7E4EAFFB">
            <wp:simplePos x="0" y="0"/>
            <wp:positionH relativeFrom="margin">
              <wp:align>left</wp:align>
            </wp:positionH>
            <wp:positionV relativeFrom="paragraph">
              <wp:posOffset>268605</wp:posOffset>
            </wp:positionV>
            <wp:extent cx="5526405" cy="370840"/>
            <wp:effectExtent l="0" t="0" r="0" b="0"/>
            <wp:wrapTight wrapText="bothSides">
              <wp:wrapPolygon edited="0">
                <wp:start x="0" y="0"/>
                <wp:lineTo x="0" y="19973"/>
                <wp:lineTo x="21518" y="19973"/>
                <wp:lineTo x="21518"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3708" r="52049" b="72209"/>
                    <a:stretch/>
                  </pic:blipFill>
                  <pic:spPr bwMode="auto">
                    <a:xfrm>
                      <a:off x="0" y="0"/>
                      <a:ext cx="5887420" cy="395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Crée une instance PDO qui représente une connexion à la base</w:t>
      </w:r>
    </w:p>
    <w:p w14:paraId="38159E9C" w14:textId="0B790696" w:rsidR="002C1484" w:rsidRDefault="002C1484" w:rsidP="003302A8"/>
    <w:p w14:paraId="7A5C8E5B" w14:textId="4BCE39EF" w:rsidR="006E4955" w:rsidRDefault="003302A8" w:rsidP="009E131E">
      <w:r w:rsidRPr="003302A8">
        <w:lastRenderedPageBreak/>
        <w:t>Prépare une requête à l'exécution et retourne un objet </w:t>
      </w:r>
    </w:p>
    <w:p w14:paraId="144B612B" w14:textId="4FA101F3" w:rsidR="006E4955" w:rsidRDefault="006E4955" w:rsidP="00542DCF">
      <w:r>
        <w:rPr>
          <w:noProof/>
        </w:rPr>
        <w:drawing>
          <wp:anchor distT="0" distB="0" distL="114300" distR="114300" simplePos="0" relativeHeight="251758592" behindDoc="1" locked="0" layoutInCell="1" allowOverlap="1" wp14:anchorId="5DA7882B" wp14:editId="6ED498CC">
            <wp:simplePos x="0" y="0"/>
            <wp:positionH relativeFrom="margin">
              <wp:align>left</wp:align>
            </wp:positionH>
            <wp:positionV relativeFrom="paragraph">
              <wp:posOffset>48260</wp:posOffset>
            </wp:positionV>
            <wp:extent cx="5517515" cy="428625"/>
            <wp:effectExtent l="0" t="0" r="6985" b="9525"/>
            <wp:wrapTight wrapText="bothSides">
              <wp:wrapPolygon edited="0">
                <wp:start x="0" y="0"/>
                <wp:lineTo x="0" y="21120"/>
                <wp:lineTo x="21553" y="21120"/>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8608" r="59172" b="68023"/>
                    <a:stretch/>
                  </pic:blipFill>
                  <pic:spPr bwMode="auto">
                    <a:xfrm>
                      <a:off x="0" y="0"/>
                      <a:ext cx="5517515"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11023053">
            <wp:simplePos x="0" y="0"/>
            <wp:positionH relativeFrom="margin">
              <wp:align>left</wp:align>
            </wp:positionH>
            <wp:positionV relativeFrom="paragraph">
              <wp:posOffset>286385</wp:posOffset>
            </wp:positionV>
            <wp:extent cx="5517515" cy="207645"/>
            <wp:effectExtent l="0" t="0" r="6985" b="1905"/>
            <wp:wrapTight wrapText="bothSides">
              <wp:wrapPolygon edited="0">
                <wp:start x="0" y="0"/>
                <wp:lineTo x="0" y="19817"/>
                <wp:lineTo x="21553" y="19817"/>
                <wp:lineTo x="21553"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31977" r="63153" b="66526"/>
                    <a:stretch/>
                  </pic:blipFill>
                  <pic:spPr bwMode="auto">
                    <a:xfrm>
                      <a:off x="0" y="0"/>
                      <a:ext cx="5517515" cy="20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04728D1E" w:rsidR="003302A8" w:rsidRPr="00090EED" w:rsidRDefault="006E4955" w:rsidP="00542DCF">
      <w:r>
        <w:rPr>
          <w:noProof/>
        </w:rPr>
        <w:drawing>
          <wp:anchor distT="0" distB="0" distL="114300" distR="114300" simplePos="0" relativeHeight="251762688" behindDoc="1" locked="0" layoutInCell="1" allowOverlap="1" wp14:anchorId="4E4D07ED" wp14:editId="55E41405">
            <wp:simplePos x="0" y="0"/>
            <wp:positionH relativeFrom="margin">
              <wp:align>left</wp:align>
            </wp:positionH>
            <wp:positionV relativeFrom="paragraph">
              <wp:posOffset>306070</wp:posOffset>
            </wp:positionV>
            <wp:extent cx="5517515" cy="335915"/>
            <wp:effectExtent l="0" t="0" r="0" b="6985"/>
            <wp:wrapTight wrapText="bothSides">
              <wp:wrapPolygon edited="0">
                <wp:start x="0" y="0"/>
                <wp:lineTo x="0" y="20824"/>
                <wp:lineTo x="21478" y="20824"/>
                <wp:lineTo x="21478"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2" t="33713" r="55906" b="63021"/>
                    <a:stretch/>
                  </pic:blipFill>
                  <pic:spPr bwMode="auto">
                    <a:xfrm>
                      <a:off x="0" y="0"/>
                      <a:ext cx="5668842" cy="3457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Retourne dans le variable « $types » un tableau contenant toutes les lignes du jeu d'enregistrements</w:t>
      </w:r>
    </w:p>
    <w:p w14:paraId="2C62DA92" w14:textId="1562A577" w:rsidR="009E131E" w:rsidRPr="009E131E" w:rsidRDefault="00933824" w:rsidP="009E131E">
      <w:pPr>
        <w:pStyle w:val="Titre2"/>
      </w:pPr>
      <w:bookmarkStart w:id="9" w:name="_Toc40343557"/>
      <w:r>
        <w:t>Formulaires</w:t>
      </w:r>
      <w:r w:rsidR="00381276" w:rsidRPr="004E4054">
        <w:t xml:space="preserve"> de connexion :</w:t>
      </w:r>
      <w:bookmarkEnd w:id="9"/>
    </w:p>
    <w:p w14:paraId="58DE432D" w14:textId="3989EEEB"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933824">
        <w:rPr>
          <w:sz w:val="24"/>
          <w:szCs w:val="24"/>
        </w:rPr>
        <w:t>deux</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lastRenderedPageBreak/>
        <w:drawing>
          <wp:anchor distT="0" distB="0" distL="114300" distR="114300" simplePos="0" relativeHeight="251697152" behindDoc="1" locked="0" layoutInCell="1" allowOverlap="1" wp14:anchorId="2E4CAC99" wp14:editId="24865090">
            <wp:simplePos x="0" y="0"/>
            <wp:positionH relativeFrom="margin">
              <wp:posOffset>-315175</wp:posOffset>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w:t>
      </w:r>
      <w:proofErr w:type="spellStart"/>
      <w:r w:rsidR="00FE13F5">
        <w:rPr>
          <w:sz w:val="24"/>
          <w:szCs w:val="24"/>
        </w:rPr>
        <w:t>init_php_session</w:t>
      </w:r>
      <w:proofErr w:type="spellEnd"/>
      <w:r w:rsidR="00FE13F5">
        <w:rPr>
          <w:sz w:val="24"/>
          <w:szCs w:val="24"/>
        </w:rPr>
        <w:t xml:space="preserv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proofErr w:type="spellStart"/>
      <w:r w:rsidR="00FE13F5">
        <w:rPr>
          <w:sz w:val="24"/>
          <w:szCs w:val="24"/>
        </w:rPr>
        <w:t>clean_php_session</w:t>
      </w:r>
      <w:proofErr w:type="spellEnd"/>
      <w:r w:rsidR="00FE13F5">
        <w:rPr>
          <w:sz w:val="24"/>
          <w:szCs w:val="24"/>
        </w:rPr>
        <w:t xml:space="preserve">() </w:t>
      </w:r>
      <w:r w:rsidR="004B0B1B">
        <w:rPr>
          <w:sz w:val="24"/>
          <w:szCs w:val="24"/>
        </w:rPr>
        <w:t xml:space="preserve">de la </w:t>
      </w:r>
      <w:r w:rsidR="004A47B1">
        <w:rPr>
          <w:sz w:val="24"/>
          <w:szCs w:val="24"/>
        </w:rPr>
        <w:t>détruire</w:t>
      </w:r>
      <w:r w:rsidR="004B0B1B">
        <w:rPr>
          <w:sz w:val="24"/>
          <w:szCs w:val="24"/>
        </w:rPr>
        <w:t> :</w:t>
      </w:r>
    </w:p>
    <w:p w14:paraId="102B6AF3" w14:textId="150A6A81" w:rsidR="00DA7038" w:rsidRDefault="00DA7038" w:rsidP="00542DCF">
      <w:pPr>
        <w:rPr>
          <w:sz w:val="24"/>
          <w:szCs w:val="24"/>
        </w:rPr>
      </w:pPr>
      <w:r>
        <w:rPr>
          <w:noProof/>
        </w:rPr>
        <w:drawing>
          <wp:anchor distT="0" distB="0" distL="114300" distR="114300" simplePos="0" relativeHeight="251696128" behindDoc="1" locked="0" layoutInCell="1" allowOverlap="1" wp14:anchorId="19AFCD22" wp14:editId="298BBB39">
            <wp:simplePos x="0" y="0"/>
            <wp:positionH relativeFrom="margin">
              <wp:align>center</wp:align>
            </wp:positionH>
            <wp:positionV relativeFrom="paragraph">
              <wp:posOffset>2889250</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w:t>
      </w:r>
      <w:proofErr w:type="spellStart"/>
      <w:r w:rsidR="00FE13F5">
        <w:rPr>
          <w:sz w:val="24"/>
          <w:szCs w:val="24"/>
        </w:rPr>
        <w:t>is_loged</w:t>
      </w:r>
      <w:proofErr w:type="spellEnd"/>
      <w:r w:rsidR="00FE13F5">
        <w:rPr>
          <w:sz w:val="24"/>
          <w:szCs w:val="24"/>
        </w:rPr>
        <w:t xml:space="preserve">(), c’est </w:t>
      </w:r>
      <w:r w:rsidR="00494E71">
        <w:rPr>
          <w:sz w:val="24"/>
          <w:szCs w:val="24"/>
        </w:rPr>
        <w:t xml:space="preserve">qui permet de savoir si une session est en cour </w:t>
      </w:r>
    </w:p>
    <w:p w14:paraId="3BE6DA53" w14:textId="5F3CD777" w:rsidR="00673646" w:rsidRPr="006E57A3" w:rsidRDefault="00DA7038" w:rsidP="00542DCF">
      <w:pPr>
        <w:rPr>
          <w:sz w:val="24"/>
          <w:szCs w:val="24"/>
        </w:rPr>
      </w:pPr>
      <w:r>
        <w:rPr>
          <w:noProof/>
          <w:sz w:val="24"/>
          <w:szCs w:val="24"/>
        </w:rPr>
        <w:drawing>
          <wp:anchor distT="0" distB="0" distL="114300" distR="114300" simplePos="0" relativeHeight="251716608" behindDoc="1" locked="0" layoutInCell="1" allowOverlap="1" wp14:anchorId="4E3A3ED2" wp14:editId="7F5E6932">
            <wp:simplePos x="0" y="0"/>
            <wp:positionH relativeFrom="margin">
              <wp:posOffset>-289560</wp:posOffset>
            </wp:positionH>
            <wp:positionV relativeFrom="paragraph">
              <wp:posOffset>1776730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75E">
        <w:rPr>
          <w:sz w:val="24"/>
          <w:szCs w:val="24"/>
        </w:rPr>
        <w:t>et deux autres fonctions permett</w:t>
      </w:r>
      <w:r w:rsidR="00405516">
        <w:rPr>
          <w:sz w:val="24"/>
          <w:szCs w:val="24"/>
        </w:rPr>
        <w:t>ant</w:t>
      </w:r>
      <w:r w:rsidR="0067475E">
        <w:rPr>
          <w:sz w:val="24"/>
          <w:szCs w:val="24"/>
        </w:rPr>
        <w:t xml:space="preserve"> d’identifier si l’utilisateur est un administrateur ou un superviseur :</w:t>
      </w:r>
    </w:p>
    <w:p w14:paraId="60E2FF9A" w14:textId="70D2BA2A" w:rsidR="00DA7038" w:rsidRDefault="00DA7038" w:rsidP="00542DCF">
      <w:pPr>
        <w:rPr>
          <w:sz w:val="24"/>
          <w:szCs w:val="24"/>
        </w:rPr>
      </w:pPr>
    </w:p>
    <w:p w14:paraId="3D1082FE" w14:textId="1ED4B2FB" w:rsidR="001713AA" w:rsidRDefault="0029543E" w:rsidP="00542DCF">
      <w:pPr>
        <w:rPr>
          <w:sz w:val="24"/>
          <w:szCs w:val="24"/>
        </w:rPr>
      </w:pPr>
      <w:r>
        <w:rPr>
          <w:sz w:val="24"/>
          <w:szCs w:val="24"/>
        </w:rPr>
        <w:lastRenderedPageBreak/>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1F6C3952" w14:textId="5F24B8DC" w:rsidR="002C1484" w:rsidRPr="00E076A7" w:rsidRDefault="00DA7038" w:rsidP="00542DCF">
      <w:pPr>
        <w:rPr>
          <w:sz w:val="24"/>
          <w:szCs w:val="24"/>
        </w:rPr>
      </w:pPr>
      <w:r>
        <w:rPr>
          <w:noProof/>
        </w:rPr>
        <w:drawing>
          <wp:anchor distT="0" distB="0" distL="114300" distR="114300" simplePos="0" relativeHeight="251750400" behindDoc="1" locked="0" layoutInCell="1" allowOverlap="1" wp14:anchorId="5185F0ED" wp14:editId="353EF33B">
            <wp:simplePos x="0" y="0"/>
            <wp:positionH relativeFrom="margin">
              <wp:posOffset>75097</wp:posOffset>
            </wp:positionH>
            <wp:positionV relativeFrom="paragraph">
              <wp:posOffset>132</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008E5BD" w14:textId="6E455931" w:rsidR="00542DCF" w:rsidRDefault="00542DCF" w:rsidP="00673646">
      <w:pPr>
        <w:pStyle w:val="Titre2"/>
      </w:pPr>
      <w:bookmarkStart w:id="10" w:name="_Toc40343558"/>
      <w:r w:rsidRPr="004E4054">
        <w:t xml:space="preserve">Gérer les comptes superviseur </w:t>
      </w:r>
      <w:r w:rsidR="001713AA">
        <w:t>et les créneaux</w:t>
      </w:r>
      <w:bookmarkEnd w:id="10"/>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36DB8AC2">
            <wp:simplePos x="0" y="0"/>
            <wp:positionH relativeFrom="column">
              <wp:posOffset>417830</wp:posOffset>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77777777" w:rsidR="00127FF7" w:rsidRDefault="00127FF7" w:rsidP="00542DCF">
      <w:pPr>
        <w:rPr>
          <w:sz w:val="24"/>
          <w:szCs w:val="24"/>
        </w:rPr>
      </w:pPr>
    </w:p>
    <w:p w14:paraId="6884327D" w14:textId="1F4523EF" w:rsidR="00463263" w:rsidRDefault="006E4955" w:rsidP="00542DCF">
      <w:pPr>
        <w:rPr>
          <w:sz w:val="24"/>
          <w:szCs w:val="24"/>
        </w:rPr>
      </w:pPr>
      <w:r>
        <w:rPr>
          <w:noProof/>
        </w:rPr>
        <w:drawing>
          <wp:anchor distT="0" distB="0" distL="114300" distR="114300" simplePos="0" relativeHeight="251701248" behindDoc="1" locked="0" layoutInCell="1" allowOverlap="1" wp14:anchorId="212A1880" wp14:editId="6D01EED5">
            <wp:simplePos x="0" y="0"/>
            <wp:positionH relativeFrom="margin">
              <wp:align>right</wp:align>
            </wp:positionH>
            <wp:positionV relativeFrom="paragraph">
              <wp:posOffset>451749</wp:posOffset>
            </wp:positionV>
            <wp:extent cx="6191250" cy="1224915"/>
            <wp:effectExtent l="0" t="0" r="0" b="0"/>
            <wp:wrapTight wrapText="bothSides">
              <wp:wrapPolygon edited="0">
                <wp:start x="0" y="0"/>
                <wp:lineTo x="0" y="21163"/>
                <wp:lineTo x="21534" y="21163"/>
                <wp:lineTo x="2153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48" t="39158" r="34973" b="45228"/>
                    <a:stretch/>
                  </pic:blipFill>
                  <pic:spPr bwMode="auto">
                    <a:xfrm>
                      <a:off x="0" y="0"/>
                      <a:ext cx="61912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2E8C15DA" w14:textId="49BBC876" w:rsidR="00381276" w:rsidRPr="001713AA" w:rsidRDefault="00DA7038" w:rsidP="00542DCF">
      <w:pPr>
        <w:rPr>
          <w:sz w:val="24"/>
          <w:szCs w:val="24"/>
        </w:rPr>
      </w:pPr>
      <w:r>
        <w:rPr>
          <w:noProof/>
        </w:rPr>
        <w:lastRenderedPageBreak/>
        <w:drawing>
          <wp:anchor distT="0" distB="0" distL="114300" distR="114300" simplePos="0" relativeHeight="251703296" behindDoc="1" locked="0" layoutInCell="1" allowOverlap="1" wp14:anchorId="08C0FD51" wp14:editId="59A837CF">
            <wp:simplePos x="0" y="0"/>
            <wp:positionH relativeFrom="margin">
              <wp:align>center</wp:align>
            </wp:positionH>
            <wp:positionV relativeFrom="paragraph">
              <wp:posOffset>629549</wp:posOffset>
            </wp:positionV>
            <wp:extent cx="6911975" cy="1475105"/>
            <wp:effectExtent l="0" t="0" r="3175" b="0"/>
            <wp:wrapTight wrapText="bothSides">
              <wp:wrapPolygon edited="0">
                <wp:start x="0" y="0"/>
                <wp:lineTo x="0" y="21200"/>
                <wp:lineTo x="21550" y="21200"/>
                <wp:lineTo x="21550"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32" t="55778" r="31978" b="25652"/>
                    <a:stretch/>
                  </pic:blipFill>
                  <pic:spPr bwMode="auto">
                    <a:xfrm>
                      <a:off x="0" y="0"/>
                      <a:ext cx="691197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0419E835" w14:textId="510CF187"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241BB91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 xml:space="preserve">un superviseur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1A9C218E" w14:textId="547FD265" w:rsidR="00DA7038" w:rsidRPr="00E076A7" w:rsidRDefault="00DA7038" w:rsidP="00542DCF">
      <w:pPr>
        <w:rPr>
          <w:sz w:val="24"/>
          <w:szCs w:val="24"/>
        </w:rPr>
      </w:pPr>
    </w:p>
    <w:p w14:paraId="5D522B1E" w14:textId="49D4D609" w:rsidR="00E076A7" w:rsidRDefault="00542DCF" w:rsidP="00E076A7">
      <w:pPr>
        <w:pStyle w:val="Titre2"/>
      </w:pPr>
      <w:bookmarkStart w:id="11" w:name="_Toc40343559"/>
      <w:r w:rsidRPr="00EB3221">
        <w:t>Réservation de créneaux</w:t>
      </w:r>
      <w:bookmarkEnd w:id="11"/>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1B7F0CE6" w14:textId="322EB6CD" w:rsidR="00E076A7" w:rsidRPr="00E076A7" w:rsidRDefault="00F3238A" w:rsidP="00542DCF">
      <w:pPr>
        <w:rPr>
          <w:sz w:val="28"/>
          <w:szCs w:val="28"/>
          <w:u w:val="single"/>
        </w:rPr>
      </w:pPr>
      <w:r w:rsidRPr="00673646">
        <w:rPr>
          <w:sz w:val="28"/>
          <w:szCs w:val="28"/>
          <w:u w:val="single"/>
        </w:rPr>
        <w:lastRenderedPageBreak/>
        <w:t>Fonctions du calendrier :</w:t>
      </w:r>
    </w:p>
    <w:p w14:paraId="1876F06D" w14:textId="0D5BDD2A" w:rsidR="00FE13F5" w:rsidRDefault="00281298" w:rsidP="00542DCF">
      <w:pPr>
        <w:rPr>
          <w:sz w:val="24"/>
          <w:szCs w:val="24"/>
        </w:rPr>
      </w:pPr>
      <w:r>
        <w:rPr>
          <w:noProof/>
        </w:rPr>
        <w:drawing>
          <wp:anchor distT="0" distB="0" distL="114300" distR="114300" simplePos="0" relativeHeight="251730944" behindDoc="1" locked="0" layoutInCell="1" allowOverlap="1" wp14:anchorId="61EDB4EF" wp14:editId="730FFFDB">
            <wp:simplePos x="0" y="0"/>
            <wp:positionH relativeFrom="margin">
              <wp:posOffset>-194418</wp:posOffset>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 xml:space="preserve">possède deux paramètres, le mois et l’année. Si le moi est </w:t>
      </w:r>
      <w:proofErr w:type="spellStart"/>
      <w:r w:rsidR="00FE13F5">
        <w:rPr>
          <w:sz w:val="24"/>
          <w:szCs w:val="24"/>
        </w:rPr>
        <w:t>null</w:t>
      </w:r>
      <w:proofErr w:type="spellEnd"/>
      <w:r w:rsidR="00FE13F5">
        <w:rPr>
          <w:sz w:val="24"/>
          <w:szCs w:val="24"/>
        </w:rPr>
        <w:t xml:space="preserve"> OU inférieur à 1 OU supérieur à 12 il prend le mois en chaine de caractère. Si l’année est NULL alors l’année prend l’année en chaine de caractère.</w:t>
      </w:r>
    </w:p>
    <w:p w14:paraId="0A60BCFF" w14:textId="3629326A" w:rsidR="00433BDB" w:rsidRDefault="007870C1" w:rsidP="00542DCF">
      <w:pPr>
        <w:rPr>
          <w:sz w:val="24"/>
          <w:szCs w:val="24"/>
        </w:rPr>
      </w:pPr>
      <w:r>
        <w:rPr>
          <w:noProof/>
        </w:rPr>
        <w:drawing>
          <wp:anchor distT="0" distB="0" distL="114300" distR="114300" simplePos="0" relativeHeight="251754496" behindDoc="1" locked="0" layoutInCell="1" allowOverlap="1" wp14:anchorId="5F7782BD" wp14:editId="4E5005CD">
            <wp:simplePos x="0" y="0"/>
            <wp:positionH relativeFrom="margin">
              <wp:posOffset>-250885</wp:posOffset>
            </wp:positionH>
            <wp:positionV relativeFrom="paragraph">
              <wp:posOffset>2078919</wp:posOffset>
            </wp:positionV>
            <wp:extent cx="6181725" cy="2630170"/>
            <wp:effectExtent l="0" t="0" r="9525" b="0"/>
            <wp:wrapTight wrapText="bothSides">
              <wp:wrapPolygon edited="0">
                <wp:start x="0" y="0"/>
                <wp:lineTo x="0" y="21433"/>
                <wp:lineTo x="21567" y="21433"/>
                <wp:lineTo x="21567"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717" t="26040" r="28144" b="44284"/>
                    <a:stretch/>
                  </pic:blipFill>
                  <pic:spPr bwMode="auto">
                    <a:xfrm>
                      <a:off x="0" y="0"/>
                      <a:ext cx="618172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 xml:space="preserve">La fonction </w:t>
      </w:r>
      <w:proofErr w:type="spellStart"/>
      <w:r w:rsidR="00E076A7">
        <w:rPr>
          <w:sz w:val="24"/>
          <w:szCs w:val="24"/>
        </w:rPr>
        <w:t>getWeeks</w:t>
      </w:r>
      <w:proofErr w:type="spellEnd"/>
      <w:r w:rsidR="00E076A7">
        <w:rPr>
          <w:sz w:val="24"/>
          <w:szCs w:val="24"/>
        </w:rPr>
        <w:t xml:space="preserve"> permet de retourner le nombre de semaines dans le mois</w:t>
      </w:r>
      <w:r w:rsidR="00FE13F5">
        <w:rPr>
          <w:sz w:val="24"/>
          <w:szCs w:val="24"/>
        </w:rPr>
        <w:t xml:space="preserve">. Si le dernière semaine du mois est égale à 1 </w:t>
      </w:r>
    </w:p>
    <w:p w14:paraId="1D94B9A5" w14:textId="46F66692" w:rsidR="007870C1" w:rsidRDefault="007870C1" w:rsidP="00542DCF">
      <w:pPr>
        <w:rPr>
          <w:sz w:val="24"/>
          <w:szCs w:val="24"/>
        </w:rPr>
      </w:pPr>
    </w:p>
    <w:p w14:paraId="75C9D7F0" w14:textId="5B6DF76A" w:rsidR="007870C1" w:rsidRDefault="007870C1" w:rsidP="00542DCF">
      <w:pPr>
        <w:rPr>
          <w:sz w:val="24"/>
          <w:szCs w:val="24"/>
        </w:rPr>
      </w:pPr>
    </w:p>
    <w:p w14:paraId="24B986A2" w14:textId="7C6EC89E" w:rsidR="007870C1" w:rsidRDefault="007870C1" w:rsidP="00542DCF">
      <w:pPr>
        <w:rPr>
          <w:sz w:val="24"/>
          <w:szCs w:val="24"/>
        </w:rPr>
      </w:pPr>
    </w:p>
    <w:p w14:paraId="41135873" w14:textId="1E3501C8" w:rsidR="007870C1" w:rsidRDefault="007870C1" w:rsidP="00542DCF">
      <w:pPr>
        <w:rPr>
          <w:sz w:val="24"/>
          <w:szCs w:val="24"/>
        </w:rPr>
      </w:pPr>
    </w:p>
    <w:p w14:paraId="72920C80" w14:textId="67F68934" w:rsidR="007870C1" w:rsidRDefault="007870C1" w:rsidP="00542DCF">
      <w:pPr>
        <w:rPr>
          <w:sz w:val="24"/>
          <w:szCs w:val="24"/>
        </w:rPr>
      </w:pPr>
    </w:p>
    <w:p w14:paraId="77FA6FB9" w14:textId="5D9CF242" w:rsidR="007870C1" w:rsidRDefault="007870C1" w:rsidP="00542DCF">
      <w:pPr>
        <w:rPr>
          <w:sz w:val="24"/>
          <w:szCs w:val="24"/>
        </w:rPr>
      </w:pPr>
    </w:p>
    <w:p w14:paraId="6906B719" w14:textId="41AB3437" w:rsidR="007870C1" w:rsidRDefault="007870C1" w:rsidP="00542DCF">
      <w:pPr>
        <w:rPr>
          <w:sz w:val="24"/>
          <w:szCs w:val="24"/>
        </w:rPr>
      </w:pPr>
    </w:p>
    <w:p w14:paraId="5FFEFEAA" w14:textId="547CB40C" w:rsidR="007870C1" w:rsidRDefault="007870C1" w:rsidP="00542DCF">
      <w:pPr>
        <w:rPr>
          <w:sz w:val="24"/>
          <w:szCs w:val="24"/>
        </w:rPr>
      </w:pPr>
    </w:p>
    <w:p w14:paraId="4F14069A" w14:textId="77777777" w:rsidR="007870C1" w:rsidRDefault="007870C1" w:rsidP="00542DCF">
      <w:pPr>
        <w:rPr>
          <w:sz w:val="24"/>
          <w:szCs w:val="24"/>
        </w:rPr>
      </w:pPr>
    </w:p>
    <w:p w14:paraId="17682491" w14:textId="77777777" w:rsidR="007870C1" w:rsidRDefault="007870C1" w:rsidP="00542DCF">
      <w:pPr>
        <w:rPr>
          <w:sz w:val="24"/>
          <w:szCs w:val="24"/>
        </w:rPr>
      </w:pPr>
    </w:p>
    <w:p w14:paraId="5C491CCA" w14:textId="385C0439" w:rsidR="00363DBF" w:rsidRDefault="007870C1" w:rsidP="00542DCF">
      <w:pPr>
        <w:rPr>
          <w:sz w:val="24"/>
          <w:szCs w:val="24"/>
        </w:rPr>
      </w:pPr>
      <w:r>
        <w:rPr>
          <w:sz w:val="24"/>
          <w:szCs w:val="24"/>
        </w:rPr>
        <w:lastRenderedPageBreak/>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sidR="00E076A7">
        <w:rPr>
          <w:sz w:val="24"/>
          <w:szCs w:val="24"/>
        </w:rPr>
        <w:t xml:space="preserve"> permettent de naviguer entre les mois</w:t>
      </w:r>
      <w:r>
        <w:rPr>
          <w:sz w:val="24"/>
          <w:szCs w:val="24"/>
        </w:rPr>
        <w:t xml:space="preserve">. </w:t>
      </w:r>
    </w:p>
    <w:p w14:paraId="5A2DBBF3" w14:textId="3D1AD7F2" w:rsidR="00363DBF" w:rsidRDefault="00363DBF" w:rsidP="00542DCF">
      <w:pPr>
        <w:rPr>
          <w:sz w:val="24"/>
          <w:szCs w:val="24"/>
        </w:rPr>
      </w:pPr>
      <w:r>
        <w:rPr>
          <w:noProof/>
        </w:rPr>
        <w:drawing>
          <wp:anchor distT="0" distB="0" distL="114300" distR="114300" simplePos="0" relativeHeight="251755520" behindDoc="1" locked="0" layoutInCell="1" allowOverlap="1" wp14:anchorId="6B8840F3" wp14:editId="591DAF17">
            <wp:simplePos x="0" y="0"/>
            <wp:positionH relativeFrom="margin">
              <wp:posOffset>-202936</wp:posOffset>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736F52B5" w14:textId="11D486A5" w:rsidR="00363DBF" w:rsidRDefault="00363DBF" w:rsidP="00542DCF">
      <w:pPr>
        <w:rPr>
          <w:sz w:val="24"/>
          <w:szCs w:val="24"/>
        </w:rPr>
      </w:pPr>
      <w:r>
        <w:rPr>
          <w:noProof/>
        </w:rPr>
        <w:drawing>
          <wp:anchor distT="0" distB="0" distL="114300" distR="114300" simplePos="0" relativeHeight="251808768" behindDoc="1" locked="0" layoutInCell="1" allowOverlap="1" wp14:anchorId="69FA743C" wp14:editId="26868622">
            <wp:simplePos x="0" y="0"/>
            <wp:positionH relativeFrom="margin">
              <wp:posOffset>-202781</wp:posOffset>
            </wp:positionH>
            <wp:positionV relativeFrom="paragraph">
              <wp:posOffset>1785440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précèdent, le mois prend -1. Ensuite si le mois  est inférieur à 1, le mois prend 12 et l’année est décrémentée.</w:t>
      </w:r>
    </w:p>
    <w:p w14:paraId="4359FA14" w14:textId="5B8A02A5"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3F8B70DA" w:rsidR="00542DCF" w:rsidRDefault="00542DCF" w:rsidP="00542DCF">
      <w:pPr>
        <w:rPr>
          <w:sz w:val="24"/>
          <w:szCs w:val="24"/>
        </w:rPr>
      </w:pPr>
    </w:p>
    <w:p w14:paraId="1D74112D" w14:textId="0B25DF5B" w:rsidR="00542DCF" w:rsidRDefault="007870C1" w:rsidP="00542DCF">
      <w:pPr>
        <w:rPr>
          <w:sz w:val="24"/>
          <w:szCs w:val="24"/>
        </w:rPr>
      </w:pPr>
      <w:r>
        <w:rPr>
          <w:noProof/>
        </w:rPr>
        <w:drawing>
          <wp:anchor distT="0" distB="0" distL="114300" distR="114300" simplePos="0" relativeHeight="251802624" behindDoc="1" locked="0" layoutInCell="1" allowOverlap="1" wp14:anchorId="39EBF558" wp14:editId="40D98B5C">
            <wp:simplePos x="0" y="0"/>
            <wp:positionH relativeFrom="column">
              <wp:posOffset>1055370</wp:posOffset>
            </wp:positionH>
            <wp:positionV relativeFrom="paragraph">
              <wp:posOffset>11430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3A5B8" w14:textId="15096FC1" w:rsidR="00542DCF" w:rsidRDefault="00542DCF" w:rsidP="00542DCF">
      <w:pPr>
        <w:rPr>
          <w:sz w:val="24"/>
          <w:szCs w:val="24"/>
        </w:rPr>
      </w:pPr>
    </w:p>
    <w:p w14:paraId="54B94A6D" w14:textId="0FFDF4D4" w:rsidR="00542DCF" w:rsidRDefault="00542DCF" w:rsidP="00542DCF">
      <w:pPr>
        <w:rPr>
          <w:sz w:val="24"/>
          <w:szCs w:val="24"/>
        </w:rPr>
      </w:pPr>
    </w:p>
    <w:p w14:paraId="6369157B" w14:textId="34003B33" w:rsidR="00542DCF" w:rsidRDefault="00542DCF" w:rsidP="00542DCF">
      <w:pPr>
        <w:rPr>
          <w:sz w:val="24"/>
          <w:szCs w:val="24"/>
        </w:rPr>
      </w:pPr>
    </w:p>
    <w:p w14:paraId="516A0060" w14:textId="6B63553B" w:rsidR="00542DCF" w:rsidRDefault="00542DCF" w:rsidP="00542DCF">
      <w:pPr>
        <w:rPr>
          <w:sz w:val="24"/>
          <w:szCs w:val="24"/>
        </w:rPr>
      </w:pPr>
    </w:p>
    <w:p w14:paraId="6A9D43E8" w14:textId="7443DE89" w:rsidR="00542DCF" w:rsidRDefault="00542DCF" w:rsidP="00542DCF">
      <w:pPr>
        <w:rPr>
          <w:sz w:val="24"/>
          <w:szCs w:val="24"/>
        </w:rPr>
      </w:pPr>
    </w:p>
    <w:p w14:paraId="2E42FDBD" w14:textId="2B335509" w:rsidR="00542DCF" w:rsidRDefault="00542DCF" w:rsidP="00542DCF">
      <w:pPr>
        <w:rPr>
          <w:sz w:val="24"/>
          <w:szCs w:val="24"/>
        </w:rPr>
      </w:pPr>
    </w:p>
    <w:p w14:paraId="5B0D090F" w14:textId="438164F7" w:rsidR="00542DCF" w:rsidRDefault="00542DCF" w:rsidP="00542DCF">
      <w:pPr>
        <w:rPr>
          <w:sz w:val="24"/>
          <w:szCs w:val="24"/>
        </w:rPr>
      </w:pPr>
    </w:p>
    <w:p w14:paraId="1E2176A4" w14:textId="0374548C" w:rsidR="00542DCF" w:rsidRDefault="00542DCF" w:rsidP="00542DCF">
      <w:pPr>
        <w:rPr>
          <w:sz w:val="24"/>
          <w:szCs w:val="24"/>
        </w:rPr>
      </w:pPr>
    </w:p>
    <w:p w14:paraId="3ABE17F8" w14:textId="69849D77" w:rsidR="00C433D4" w:rsidRDefault="00C433D4" w:rsidP="00542DCF">
      <w:pPr>
        <w:rPr>
          <w:sz w:val="24"/>
          <w:szCs w:val="24"/>
        </w:rPr>
      </w:pPr>
    </w:p>
    <w:p w14:paraId="43495CB4" w14:textId="38BB5CEE" w:rsidR="00090EED" w:rsidRDefault="00090EED" w:rsidP="00542DCF">
      <w:pPr>
        <w:rPr>
          <w:sz w:val="24"/>
          <w:szCs w:val="24"/>
        </w:rPr>
      </w:pPr>
    </w:p>
    <w:p w14:paraId="3AE014A1" w14:textId="388177A0" w:rsidR="00542DCF" w:rsidRDefault="00CE4AF6" w:rsidP="00542DCF">
      <w:pPr>
        <w:rPr>
          <w:sz w:val="24"/>
          <w:szCs w:val="24"/>
        </w:rPr>
      </w:pPr>
      <w:r>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Pr>
          <w:sz w:val="24"/>
          <w:szCs w:val="24"/>
        </w:rPr>
        <w:t xml:space="preserve"> permettant au joueur d</w:t>
      </w:r>
      <w:r w:rsidR="00BB2141">
        <w:rPr>
          <w:sz w:val="24"/>
          <w:szCs w:val="24"/>
        </w:rPr>
        <w:t>’accéder à la page « Ma réservation » pour</w:t>
      </w:r>
      <w:r>
        <w:rPr>
          <w:sz w:val="24"/>
          <w:szCs w:val="24"/>
        </w:rPr>
        <w:t xml:space="preserve"> consulter, modifier ou annuler sa réservation.</w:t>
      </w:r>
    </w:p>
    <w:p w14:paraId="274CEE21" w14:textId="51275DB8" w:rsidR="00433BDB" w:rsidRDefault="00363DBF" w:rsidP="00542DCF">
      <w:pPr>
        <w:rPr>
          <w:sz w:val="24"/>
          <w:szCs w:val="24"/>
        </w:rPr>
      </w:pPr>
      <w:r>
        <w:rPr>
          <w:noProof/>
        </w:rPr>
        <w:lastRenderedPageBreak/>
        <w:drawing>
          <wp:anchor distT="0" distB="0" distL="114300" distR="114300" simplePos="0" relativeHeight="251763712" behindDoc="1" locked="0" layoutInCell="1" allowOverlap="1" wp14:anchorId="66BC69AA" wp14:editId="6DD874DB">
            <wp:simplePos x="0" y="0"/>
            <wp:positionH relativeFrom="column">
              <wp:posOffset>-167963</wp:posOffset>
            </wp:positionH>
            <wp:positionV relativeFrom="paragraph">
              <wp:posOffset>0</wp:posOffset>
            </wp:positionV>
            <wp:extent cx="6736715" cy="1897380"/>
            <wp:effectExtent l="0" t="0" r="6985" b="7620"/>
            <wp:wrapTight wrapText="bothSides">
              <wp:wrapPolygon edited="0">
                <wp:start x="0" y="0"/>
                <wp:lineTo x="0" y="21470"/>
                <wp:lineTo x="21561" y="21470"/>
                <wp:lineTo x="21561"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2484" t="26638" r="728" b="44454"/>
                    <a:stretch/>
                  </pic:blipFill>
                  <pic:spPr bwMode="auto">
                    <a:xfrm>
                      <a:off x="0" y="0"/>
                      <a:ext cx="673671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7BDB2" w14:textId="43FBA813" w:rsidR="00433BDB" w:rsidRDefault="00BB2141" w:rsidP="00433BDB">
      <w:pPr>
        <w:pStyle w:val="Titre2"/>
      </w:pPr>
      <w:bookmarkStart w:id="12" w:name="_Toc40343560"/>
      <w:r w:rsidRPr="00673646">
        <w:t>Consulter, modifier, annuler sa réservation :</w:t>
      </w:r>
      <w:bookmarkEnd w:id="12"/>
    </w:p>
    <w:p w14:paraId="0DBDF7FE" w14:textId="773D3CB6" w:rsidR="002C1484" w:rsidRPr="00433BDB" w:rsidRDefault="002C1484" w:rsidP="00433BDB"/>
    <w:p w14:paraId="3D7E0623" w14:textId="3C194F7F" w:rsidR="00EA1268" w:rsidRDefault="00363DBF"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58652A6C">
            <wp:simplePos x="0" y="0"/>
            <wp:positionH relativeFrom="margin">
              <wp:align>center</wp:align>
            </wp:positionH>
            <wp:positionV relativeFrom="paragraph">
              <wp:posOffset>447543</wp:posOffset>
            </wp:positionV>
            <wp:extent cx="6374765" cy="2760980"/>
            <wp:effectExtent l="0" t="0" r="6985" b="1270"/>
            <wp:wrapTight wrapText="bothSides">
              <wp:wrapPolygon edited="0">
                <wp:start x="0" y="0"/>
                <wp:lineTo x="0" y="21461"/>
                <wp:lineTo x="21559" y="21461"/>
                <wp:lineTo x="21559"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968" t="33498" r="22583" b="17639"/>
                    <a:stretch/>
                  </pic:blipFill>
                  <pic:spPr bwMode="auto">
                    <a:xfrm>
                      <a:off x="0" y="0"/>
                      <a:ext cx="6374765" cy="276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F35" w:rsidRPr="00A71144">
        <w:rPr>
          <w:sz w:val="24"/>
          <w:szCs w:val="24"/>
        </w:rPr>
        <w:t xml:space="preserve">Pour consulter, modifier ou annuler sa réservation le joueur pourra accéder ca réservation grâce au mot de passe fournit </w:t>
      </w:r>
      <w:r w:rsidR="002C1484" w:rsidRPr="00A71144">
        <w:rPr>
          <w:sz w:val="24"/>
          <w:szCs w:val="24"/>
        </w:rPr>
        <w:t>par mail</w:t>
      </w:r>
      <w:r w:rsidR="00337F35" w:rsidRPr="00A71144">
        <w:rPr>
          <w:sz w:val="24"/>
          <w:szCs w:val="24"/>
        </w:rPr>
        <w:t>.</w:t>
      </w:r>
    </w:p>
    <w:p w14:paraId="6CD1708E" w14:textId="235052DC"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DCE0C2F" w14:textId="5B87758C" w:rsidR="002C1484" w:rsidRDefault="00363DBF" w:rsidP="00933824">
      <w:r>
        <w:rPr>
          <w:noProof/>
        </w:rPr>
        <w:drawing>
          <wp:anchor distT="0" distB="0" distL="114300" distR="114300" simplePos="0" relativeHeight="251809792" behindDoc="1" locked="0" layoutInCell="1" allowOverlap="1" wp14:anchorId="4D463C12" wp14:editId="76B55B77">
            <wp:simplePos x="0" y="0"/>
            <wp:positionH relativeFrom="margin">
              <wp:align>left</wp:align>
            </wp:positionH>
            <wp:positionV relativeFrom="paragraph">
              <wp:posOffset>175080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325514ED" w14:textId="27824A69" w:rsidR="002C1484" w:rsidRPr="00281298" w:rsidRDefault="00281298" w:rsidP="00933824">
      <w:pPr>
        <w:rPr>
          <w:sz w:val="24"/>
          <w:szCs w:val="24"/>
        </w:rPr>
      </w:pPr>
      <w:r>
        <w:rPr>
          <w:noProof/>
        </w:rPr>
        <w:lastRenderedPageBreak/>
        <w:drawing>
          <wp:anchor distT="0" distB="0" distL="114300" distR="114300" simplePos="0" relativeHeight="251804672" behindDoc="1" locked="0" layoutInCell="1" allowOverlap="1" wp14:anchorId="3A7EF07E" wp14:editId="7D9BDE25">
            <wp:simplePos x="0" y="0"/>
            <wp:positionH relativeFrom="margin">
              <wp:align>left</wp:align>
            </wp:positionH>
            <wp:positionV relativeFrom="paragraph">
              <wp:posOffset>483223</wp:posOffset>
            </wp:positionV>
            <wp:extent cx="6425565" cy="2596515"/>
            <wp:effectExtent l="0" t="0" r="0" b="0"/>
            <wp:wrapTight wrapText="bothSides">
              <wp:wrapPolygon edited="0">
                <wp:start x="0" y="0"/>
                <wp:lineTo x="0" y="21394"/>
                <wp:lineTo x="21517" y="21394"/>
                <wp:lineTo x="21517"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3082" t="30242" r="32434" b="34718"/>
                    <a:stretch/>
                  </pic:blipFill>
                  <pic:spPr bwMode="auto">
                    <a:xfrm>
                      <a:off x="0" y="0"/>
                      <a:ext cx="6425565" cy="259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sz w:val="24"/>
          <w:szCs w:val="24"/>
        </w:rPr>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625ADD57" w:rsidR="002C1484" w:rsidRPr="00EA1268" w:rsidRDefault="00EA1268" w:rsidP="00933824">
      <w:pPr>
        <w:rPr>
          <w:sz w:val="24"/>
          <w:szCs w:val="24"/>
        </w:rPr>
      </w:pPr>
      <w:r w:rsidRPr="00EA1268">
        <w:rPr>
          <w:sz w:val="24"/>
          <w:szCs w:val="24"/>
        </w:rPr>
        <w:t>Une fois son mot de passe transmis le joueur pourra se connecter.</w:t>
      </w:r>
    </w:p>
    <w:p w14:paraId="0F3DA5E3" w14:textId="52EA34FC" w:rsidR="00E076A7" w:rsidRDefault="00EA1268" w:rsidP="00933824">
      <w:pPr>
        <w:rPr>
          <w:sz w:val="28"/>
          <w:szCs w:val="28"/>
          <w:u w:val="single"/>
        </w:rPr>
      </w:pPr>
      <w:r>
        <w:rPr>
          <w:noProof/>
        </w:rPr>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lastRenderedPageBreak/>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77777777" w:rsidR="00281298" w:rsidRPr="009E131E" w:rsidRDefault="00281298" w:rsidP="009E131E"/>
    <w:p w14:paraId="67DEC8F5" w14:textId="518ABFA1" w:rsidR="00542DCF" w:rsidRDefault="00542DCF" w:rsidP="004C153A">
      <w:pPr>
        <w:pStyle w:val="Titre1"/>
      </w:pPr>
      <w:bookmarkStart w:id="13" w:name="_Toc40343561"/>
      <w:r w:rsidRPr="001F5B2E">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40343562"/>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4C153A">
      <w:pPr>
        <w:pStyle w:val="Titre2"/>
      </w:pPr>
      <w:bookmarkStart w:id="15" w:name="_Toc40343563"/>
      <w:r>
        <w:lastRenderedPageBreak/>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312C27E0" w14:textId="77777777" w:rsidR="00EA1268" w:rsidRPr="00433BDB" w:rsidRDefault="00EA1268" w:rsidP="00433BDB">
      <w:pPr>
        <w:tabs>
          <w:tab w:val="left" w:pos="1386"/>
        </w:tabs>
        <w:rPr>
          <w:sz w:val="24"/>
          <w:szCs w:val="24"/>
        </w:rPr>
      </w:pPr>
    </w:p>
    <w:p w14:paraId="45AFD076" w14:textId="77777777" w:rsidR="00EA1268"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6F550D"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77777777" w:rsidR="00884AA7" w:rsidRDefault="00884AA7" w:rsidP="00542DCF">
      <w:pPr>
        <w:rPr>
          <w:sz w:val="24"/>
          <w:szCs w:val="24"/>
        </w:rPr>
      </w:pPr>
    </w:p>
    <w:p w14:paraId="5A94BF23" w14:textId="050033BD" w:rsidR="00542DCF" w:rsidRDefault="00542DCF" w:rsidP="004C153A">
      <w:pPr>
        <w:pStyle w:val="Titre2"/>
      </w:pPr>
      <w:bookmarkStart w:id="16" w:name="_Toc40343564"/>
      <w:r>
        <w:t>Code de connexion</w:t>
      </w:r>
      <w:bookmarkEnd w:id="16"/>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283D0443" w:rsidR="00E61C3C" w:rsidRDefault="00E61C3C" w:rsidP="009D359D">
      <w:r>
        <w:rPr>
          <w:noProof/>
        </w:rPr>
        <w:drawing>
          <wp:anchor distT="0" distB="0" distL="114300" distR="114300" simplePos="0" relativeHeight="251679744" behindDoc="1" locked="0" layoutInCell="1" allowOverlap="1" wp14:anchorId="0B824E55" wp14:editId="6528C69B">
            <wp:simplePos x="0" y="0"/>
            <wp:positionH relativeFrom="margin">
              <wp:posOffset>-125095</wp:posOffset>
            </wp:positionH>
            <wp:positionV relativeFrom="paragraph">
              <wp:posOffset>542925</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w:t>
      </w:r>
      <w:proofErr w:type="spellStart"/>
      <w:r w:rsidR="009D359D">
        <w:t>Keypad.h</w:t>
      </w:r>
      <w:proofErr w:type="spellEnd"/>
      <w:r w:rsidR="009D359D">
        <w:t>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ensuite il faut connecter les broches au lignes ou colonnes correspondant. </w:t>
      </w:r>
    </w:p>
    <w:p w14:paraId="1AD3B53B" w14:textId="77777777" w:rsidR="00E61C3C" w:rsidRDefault="00E61C3C" w:rsidP="009D359D"/>
    <w:p w14:paraId="5B81B247" w14:textId="147FB79F" w:rsidR="00020D9A" w:rsidRDefault="009D359D" w:rsidP="00EA1268">
      <w:r>
        <w:t>La bibliothèque « </w:t>
      </w:r>
      <w:proofErr w:type="spellStart"/>
      <w:r>
        <w:t>keypad</w:t>
      </w:r>
      <w:proofErr w:type="spellEnd"/>
      <w:r>
        <w:t>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proofErr w:type="spellStart"/>
      <w:r>
        <w:t>make</w:t>
      </w:r>
      <w:r w:rsidR="00EA1268">
        <w:t>Keymap</w:t>
      </w:r>
      <w:proofErr w:type="spellEnd"/>
      <w:r w:rsidR="00EA1268">
        <w:t xml:space="preserve"> : tableau à 2 dimensions définissant les symboles des touches</w:t>
      </w:r>
    </w:p>
    <w:p w14:paraId="2C5A1628" w14:textId="4974A6A4" w:rsidR="00EA1268" w:rsidRDefault="00EA1268" w:rsidP="00020D9A">
      <w:pPr>
        <w:pStyle w:val="Paragraphedeliste"/>
        <w:numPr>
          <w:ilvl w:val="0"/>
          <w:numId w:val="13"/>
        </w:numPr>
      </w:pPr>
      <w:proofErr w:type="spellStart"/>
      <w:r>
        <w:t>row</w:t>
      </w:r>
      <w:proofErr w:type="spellEnd"/>
      <w:r>
        <w:t>[] : tableau correspondant aux numéros des broches utilisées pour les lignes</w:t>
      </w:r>
    </w:p>
    <w:p w14:paraId="1710B734" w14:textId="0E21026F" w:rsidR="00EA1268" w:rsidRDefault="00EA1268" w:rsidP="00020D9A">
      <w:pPr>
        <w:pStyle w:val="Paragraphedeliste"/>
        <w:numPr>
          <w:ilvl w:val="0"/>
          <w:numId w:val="13"/>
        </w:numPr>
      </w:pPr>
      <w:r>
        <w:t xml:space="preserve">col[] : tableau correspondant aux numéros </w:t>
      </w:r>
      <w:proofErr w:type="spellStart"/>
      <w:r>
        <w:t>dex</w:t>
      </w:r>
      <w:proofErr w:type="spellEnd"/>
      <w:r>
        <w:t xml:space="preserve"> broches utilisées pour les colonnes</w:t>
      </w:r>
    </w:p>
    <w:p w14:paraId="775101FB" w14:textId="12EC20FD" w:rsidR="00EA1268" w:rsidRDefault="00EA1268" w:rsidP="00020D9A">
      <w:pPr>
        <w:pStyle w:val="Paragraphedeliste"/>
        <w:numPr>
          <w:ilvl w:val="0"/>
          <w:numId w:val="13"/>
        </w:numPr>
      </w:pPr>
      <w:proofErr w:type="spellStart"/>
      <w:r>
        <w:t>rows</w:t>
      </w:r>
      <w:proofErr w:type="spellEnd"/>
      <w:r>
        <w:t xml:space="preserve"> : nombre de lignes</w:t>
      </w:r>
    </w:p>
    <w:p w14:paraId="229AE677" w14:textId="13F7B01F" w:rsidR="009D359D" w:rsidRDefault="00020D9A" w:rsidP="00020D9A">
      <w:pPr>
        <w:pStyle w:val="Paragraphedeliste"/>
        <w:numPr>
          <w:ilvl w:val="0"/>
          <w:numId w:val="13"/>
        </w:numPr>
      </w:pPr>
      <w:r>
        <w:rPr>
          <w:noProof/>
        </w:rPr>
        <w:lastRenderedPageBreak/>
        <w:drawing>
          <wp:anchor distT="0" distB="0" distL="114300" distR="114300" simplePos="0" relativeHeight="251724800" behindDoc="1" locked="0" layoutInCell="1" allowOverlap="1" wp14:anchorId="15CE978D" wp14:editId="5E3CD373">
            <wp:simplePos x="0" y="0"/>
            <wp:positionH relativeFrom="margin">
              <wp:posOffset>-168491</wp:posOffset>
            </wp:positionH>
            <wp:positionV relativeFrom="paragraph">
              <wp:posOffset>252742</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18A1E58C" w14:textId="5E88DE42" w:rsidR="00020D9A" w:rsidRDefault="00020D9A" w:rsidP="009D359D"/>
    <w:p w14:paraId="43C37101" w14:textId="77777777" w:rsidR="00020D9A" w:rsidRDefault="00020D9A"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1B79411">
            <wp:simplePos x="0" y="0"/>
            <wp:positionH relativeFrom="margin">
              <wp:posOffset>-252646</wp:posOffset>
            </wp:positionH>
            <wp:positionV relativeFrom="paragraph">
              <wp:posOffset>310204</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C5F0422" w14:textId="63A6F124" w:rsidR="00020D9A" w:rsidRDefault="00020D9A" w:rsidP="00E076A7"/>
    <w:p w14:paraId="167DEACA" w14:textId="77777777" w:rsidR="00020D9A" w:rsidRDefault="00020D9A" w:rsidP="00E076A7"/>
    <w:p w14:paraId="0B2A79BA" w14:textId="686F9342" w:rsidR="00FB1D47" w:rsidRDefault="00020D9A" w:rsidP="00E076A7">
      <w:r>
        <w:rPr>
          <w:noProof/>
        </w:rPr>
        <w:drawing>
          <wp:anchor distT="0" distB="0" distL="114300" distR="114300" simplePos="0" relativeHeight="251726848" behindDoc="1" locked="0" layoutInCell="1" allowOverlap="1" wp14:anchorId="35E02F1B" wp14:editId="4EE1C9BF">
            <wp:simplePos x="0" y="0"/>
            <wp:positionH relativeFrom="margin">
              <wp:posOffset>-228600</wp:posOffset>
            </wp:positionH>
            <wp:positionV relativeFrom="paragraph">
              <wp:posOffset>519969</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xml:space="preserve">() » renvoie la touche appuyée </w:t>
      </w:r>
      <w:r>
        <w:t xml:space="preserve">en caractère ASCII </w:t>
      </w:r>
      <w:r w:rsidR="009D359D">
        <w:t>et « </w:t>
      </w:r>
      <w:proofErr w:type="spellStart"/>
      <w:r w:rsidR="009D359D">
        <w:t>Serial.println</w:t>
      </w:r>
      <w:proofErr w:type="spellEnd"/>
      <w:r w:rsidR="009D359D">
        <w:t> » l’écrit sur le port série</w:t>
      </w:r>
      <w:r w:rsidR="00640035">
        <w:t>.</w:t>
      </w:r>
    </w:p>
    <w:p w14:paraId="1B713826" w14:textId="77777777" w:rsidR="003D1224" w:rsidRDefault="003D1224" w:rsidP="00E076A7"/>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t>Ecran LCD :</w:t>
      </w:r>
    </w:p>
    <w:p w14:paraId="1A57A4D8" w14:textId="53D2A82E" w:rsidR="00542DCF" w:rsidRDefault="009D359D" w:rsidP="00542DCF">
      <w:pPr>
        <w:tabs>
          <w:tab w:val="left" w:pos="2676"/>
        </w:tabs>
      </w:pPr>
      <w:r>
        <w:rPr>
          <w:noProof/>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faut tout d’abord déclaré les bibliothèque « </w:t>
      </w:r>
      <w:proofErr w:type="spellStart"/>
      <w:r>
        <w:t>Wire.h</w:t>
      </w:r>
      <w:proofErr w:type="spellEnd"/>
      <w:r>
        <w:t> » et « LiquidCrystal_I2C.h »</w:t>
      </w:r>
      <w:r w:rsidR="00640035">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10DA2004"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t xml:space="preserve">, </w:t>
      </w:r>
      <w:r w:rsidR="00640035">
        <w:t xml:space="preserve">la technologie </w:t>
      </w:r>
      <w:proofErr w:type="spellStart"/>
      <w:r>
        <w:t>Backlight</w:t>
      </w:r>
      <w:proofErr w:type="spellEnd"/>
      <w:r>
        <w:t xml:space="preserve"> et écrire le message grâce à la variable « </w:t>
      </w:r>
      <w:proofErr w:type="spellStart"/>
      <w:r>
        <w:t>lcd</w:t>
      </w:r>
      <w:proofErr w:type="spellEnd"/>
      <w:r>
        <w:t>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5251B762" w:rsidR="00004D39" w:rsidRPr="00004D39" w:rsidRDefault="00004D39" w:rsidP="00004D39">
      <w:pPr>
        <w:shd w:val="clear" w:color="auto" w:fill="FFFFFF"/>
        <w:spacing w:after="225" w:line="240" w:lineRule="auto"/>
        <w:rPr>
          <w:rFonts w:ascii="Arial" w:eastAsia="Times New Roman" w:hAnsi="Arial" w:cs="Arial"/>
          <w:sz w:val="24"/>
          <w:szCs w:val="24"/>
          <w:lang w:eastAsia="fr-FR"/>
        </w:rPr>
      </w:pPr>
      <w:r w:rsidRPr="00004D39">
        <w:rPr>
          <w:rFonts w:ascii="Arial" w:eastAsia="Times New Roman" w:hAnsi="Arial" w:cs="Arial"/>
          <w:sz w:val="24"/>
          <w:szCs w:val="24"/>
          <w:lang w:eastAsia="fr-FR"/>
        </w:rPr>
        <w:t xml:space="preserve">La gamme européenne comprend 12 notes. Chacune d'elle est à une fréquence précise. Voici un exemple de tableau des fréquences </w:t>
      </w:r>
      <w:r w:rsidR="00AB09FF">
        <w:rPr>
          <w:rFonts w:ascii="Arial" w:eastAsia="Times New Roman" w:hAnsi="Arial" w:cs="Arial"/>
          <w:sz w:val="24"/>
          <w:szCs w:val="24"/>
          <w:lang w:eastAsia="fr-FR"/>
        </w:rPr>
        <w:t>et la partition solfège de « Au clair de la lune »</w:t>
      </w:r>
      <w:r w:rsidRPr="00004D39">
        <w:rPr>
          <w:rFonts w:ascii="Arial" w:eastAsia="Times New Roman" w:hAnsi="Arial" w:cs="Arial"/>
          <w:sz w:val="24"/>
          <w:szCs w:val="24"/>
          <w:lang w:eastAsia="fr-FR"/>
        </w:rPr>
        <w:t>:</w:t>
      </w:r>
    </w:p>
    <w:p w14:paraId="33B3439D" w14:textId="622A3B5F" w:rsidR="00004D39" w:rsidRPr="00004D39" w:rsidRDefault="00AB09FF" w:rsidP="00004D39">
      <w:pPr>
        <w:rPr>
          <w:b/>
          <w:bCs/>
        </w:rPr>
      </w:pPr>
      <w:r>
        <w:rPr>
          <w:noProof/>
        </w:rPr>
        <w:lastRenderedPageBreak/>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3641C6C4" w:rsidR="00AB09FF" w:rsidRPr="00AB09FF" w:rsidRDefault="00AB09FF" w:rsidP="00AB09FF">
      <w:r w:rsidRPr="00AB09FF">
        <w:t>8 : la note dure 4 temps (ronde en musique) donc 8 croches</w:t>
      </w:r>
    </w:p>
    <w:p w14:paraId="2EB9EE83" w14:textId="6BB08DCD" w:rsidR="00D72F04" w:rsidRPr="00D72F04" w:rsidRDefault="00FB1D47" w:rsidP="00D72F04">
      <w:r>
        <w:rPr>
          <w:noProof/>
        </w:rPr>
        <w:lastRenderedPageBreak/>
        <w:drawing>
          <wp:anchor distT="0" distB="0" distL="114300" distR="114300" simplePos="0" relativeHeight="251765760" behindDoc="1" locked="0" layoutInCell="1" allowOverlap="1" wp14:anchorId="13E1ED46" wp14:editId="1CB661C5">
            <wp:simplePos x="0" y="0"/>
            <wp:positionH relativeFrom="column">
              <wp:posOffset>-177117</wp:posOffset>
            </wp:positionH>
            <wp:positionV relativeFrom="paragraph">
              <wp:posOffset>248561</wp:posOffset>
            </wp:positionV>
            <wp:extent cx="6210935" cy="5092065"/>
            <wp:effectExtent l="0" t="0" r="0" b="0"/>
            <wp:wrapTight wrapText="bothSides">
              <wp:wrapPolygon edited="0">
                <wp:start x="0" y="0"/>
                <wp:lineTo x="0" y="21495"/>
                <wp:lineTo x="21532" y="21495"/>
                <wp:lineTo x="2153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40497" r="75221" b="23385"/>
                    <a:stretch/>
                  </pic:blipFill>
                  <pic:spPr bwMode="auto">
                    <a:xfrm>
                      <a:off x="0" y="0"/>
                      <a:ext cx="6210935"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E2335" w14:textId="5994C22D" w:rsidR="00542DCF" w:rsidRDefault="00542DCF" w:rsidP="00004D39">
      <w:pPr>
        <w:pStyle w:val="Titre2"/>
      </w:pPr>
      <w:bookmarkStart w:id="17" w:name="_Toc40343565"/>
      <w:r>
        <w:t xml:space="preserve">Programme  </w:t>
      </w:r>
      <w:r w:rsidR="00673646">
        <w:t>pour jouer la musique et afficher le message grâce au mot de passe</w:t>
      </w:r>
      <w:bookmarkEnd w:id="17"/>
    </w:p>
    <w:p w14:paraId="7719AC6D" w14:textId="12E1B107" w:rsidR="00542DCF" w:rsidRDefault="00542DCF" w:rsidP="00542DCF">
      <w:pPr>
        <w:tabs>
          <w:tab w:val="left" w:pos="1019"/>
        </w:tabs>
      </w:pPr>
    </w:p>
    <w:p w14:paraId="694B07F3" w14:textId="491F940E" w:rsidR="00980863" w:rsidRDefault="00980863" w:rsidP="00542DCF">
      <w:pPr>
        <w:tabs>
          <w:tab w:val="left" w:pos="1019"/>
        </w:tabs>
      </w:pPr>
    </w:p>
    <w:p w14:paraId="1B131F29" w14:textId="67326FC0" w:rsidR="00980863" w:rsidRDefault="00980863" w:rsidP="00542DCF">
      <w:pPr>
        <w:tabs>
          <w:tab w:val="left" w:pos="1019"/>
        </w:tabs>
      </w:pPr>
    </w:p>
    <w:p w14:paraId="3EDB5252" w14:textId="40625FF9" w:rsidR="00980863" w:rsidRDefault="00980863" w:rsidP="00542DCF">
      <w:pPr>
        <w:tabs>
          <w:tab w:val="left" w:pos="1019"/>
        </w:tabs>
      </w:pPr>
    </w:p>
    <w:p w14:paraId="22024D7D" w14:textId="3036AD4C" w:rsidR="00980863" w:rsidRDefault="00980863" w:rsidP="00542DCF">
      <w:pPr>
        <w:tabs>
          <w:tab w:val="left" w:pos="1019"/>
        </w:tabs>
      </w:pPr>
    </w:p>
    <w:p w14:paraId="7EE20417" w14:textId="251F5771" w:rsidR="00980863" w:rsidRDefault="00980863" w:rsidP="00542DCF">
      <w:pPr>
        <w:tabs>
          <w:tab w:val="left" w:pos="1019"/>
        </w:tabs>
      </w:pPr>
    </w:p>
    <w:p w14:paraId="3E6A48D7" w14:textId="0E794231" w:rsidR="00980863" w:rsidRDefault="00980863" w:rsidP="00542DCF">
      <w:pPr>
        <w:tabs>
          <w:tab w:val="left" w:pos="1019"/>
        </w:tabs>
      </w:pPr>
    </w:p>
    <w:p w14:paraId="5CECFC5C" w14:textId="0A9A35DC" w:rsidR="00980863" w:rsidRDefault="00980863" w:rsidP="00542DCF">
      <w:pPr>
        <w:tabs>
          <w:tab w:val="left" w:pos="1019"/>
        </w:tabs>
      </w:pPr>
    </w:p>
    <w:p w14:paraId="5910E3A1" w14:textId="77777777" w:rsidR="00980863" w:rsidRDefault="00980863" w:rsidP="00542DCF">
      <w:pPr>
        <w:tabs>
          <w:tab w:val="left" w:pos="1019"/>
        </w:tabs>
      </w:pPr>
    </w:p>
    <w:p w14:paraId="5B147AD0" w14:textId="17BADB73" w:rsidR="00980863" w:rsidRDefault="00980863" w:rsidP="00542DCF">
      <w:pPr>
        <w:tabs>
          <w:tab w:val="left" w:pos="1019"/>
        </w:tabs>
      </w:pPr>
    </w:p>
    <w:p w14:paraId="2CC99BE4" w14:textId="1AB808CC" w:rsidR="00980863" w:rsidRDefault="00980863" w:rsidP="00542DCF">
      <w:pPr>
        <w:tabs>
          <w:tab w:val="left" w:pos="1019"/>
        </w:tabs>
      </w:pPr>
    </w:p>
    <w:p w14:paraId="16B59565" w14:textId="615E53F8" w:rsidR="00980863" w:rsidRDefault="00980863" w:rsidP="00980863">
      <w:r>
        <w:lastRenderedPageBreak/>
        <w:t>Si le mot de passe est bon, on affiche « bravo » et on joue la musique.</w:t>
      </w:r>
    </w:p>
    <w:p w14:paraId="2F5EDC3C" w14:textId="07EC1676" w:rsidR="008540AE" w:rsidRDefault="008540AE" w:rsidP="00542DCF">
      <w:pPr>
        <w:tabs>
          <w:tab w:val="left" w:pos="1019"/>
        </w:tabs>
      </w:pPr>
      <w:r>
        <w:rPr>
          <w:noProof/>
        </w:rPr>
        <w:drawing>
          <wp:inline distT="0" distB="0" distL="0" distR="0" wp14:anchorId="3F3036DE" wp14:editId="08D90045">
            <wp:extent cx="3075155" cy="224251"/>
            <wp:effectExtent l="0" t="0" r="0" b="444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1531" r="80764" b="45975"/>
                    <a:stretch/>
                  </pic:blipFill>
                  <pic:spPr bwMode="auto">
                    <a:xfrm>
                      <a:off x="0" y="0"/>
                      <a:ext cx="3314946" cy="241737"/>
                    </a:xfrm>
                    <a:prstGeom prst="rect">
                      <a:avLst/>
                    </a:prstGeom>
                    <a:ln>
                      <a:noFill/>
                    </a:ln>
                    <a:extLst>
                      <a:ext uri="{53640926-AAD7-44D8-BBD7-CCE9431645EC}">
                        <a14:shadowObscured xmlns:a14="http://schemas.microsoft.com/office/drawing/2010/main"/>
                      </a:ext>
                    </a:extLst>
                  </pic:spPr>
                </pic:pic>
              </a:graphicData>
            </a:graphic>
          </wp:inline>
        </w:drawing>
      </w:r>
    </w:p>
    <w:p w14:paraId="182E6B1A" w14:textId="1A4E31AB" w:rsidR="00980863" w:rsidRDefault="00980863" w:rsidP="00542DCF">
      <w:pPr>
        <w:tabs>
          <w:tab w:val="left" w:pos="1019"/>
        </w:tabs>
      </w:pPr>
      <w:r>
        <w:rPr>
          <w:noProof/>
        </w:rPr>
        <w:drawing>
          <wp:anchor distT="0" distB="0" distL="114300" distR="114300" simplePos="0" relativeHeight="251722752" behindDoc="1" locked="0" layoutInCell="1" allowOverlap="1" wp14:anchorId="0DC3EFA6" wp14:editId="7FD48F6E">
            <wp:simplePos x="0" y="0"/>
            <wp:positionH relativeFrom="margin">
              <wp:align>center</wp:align>
            </wp:positionH>
            <wp:positionV relativeFrom="paragraph">
              <wp:posOffset>243445</wp:posOffset>
            </wp:positionV>
            <wp:extent cx="6650990" cy="3724910"/>
            <wp:effectExtent l="0" t="0" r="0" b="8890"/>
            <wp:wrapTight wrapText="bothSides">
              <wp:wrapPolygon edited="0">
                <wp:start x="0" y="0"/>
                <wp:lineTo x="0" y="21541"/>
                <wp:lineTo x="21530" y="21541"/>
                <wp:lineTo x="2153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0328" t="53550" r="18274" b="15176"/>
                    <a:stretch/>
                  </pic:blipFill>
                  <pic:spPr bwMode="auto">
                    <a:xfrm>
                      <a:off x="0" y="0"/>
                      <a:ext cx="665099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C753B6" w14:textId="07EE4134" w:rsidR="00980863" w:rsidRPr="003C416B" w:rsidRDefault="00980863" w:rsidP="00542DCF">
      <w:pPr>
        <w:tabs>
          <w:tab w:val="left" w:pos="1019"/>
        </w:tabs>
      </w:pPr>
    </w:p>
    <w:p w14:paraId="6E5A4066" w14:textId="6816B347" w:rsidR="00BC092C" w:rsidRDefault="00980863" w:rsidP="00BC092C">
      <w:r>
        <w:rPr>
          <w:noProof/>
        </w:rPr>
        <w:drawing>
          <wp:anchor distT="0" distB="0" distL="114300" distR="114300" simplePos="0" relativeHeight="251810816" behindDoc="1" locked="0" layoutInCell="1" allowOverlap="1" wp14:anchorId="0B2692D9" wp14:editId="76A2CC3F">
            <wp:simplePos x="0" y="0"/>
            <wp:positionH relativeFrom="margin">
              <wp:posOffset>-111532</wp:posOffset>
            </wp:positionH>
            <wp:positionV relativeFrom="paragraph">
              <wp:posOffset>568900</wp:posOffset>
            </wp:positionV>
            <wp:extent cx="6519866" cy="1940943"/>
            <wp:effectExtent l="0" t="0" r="0" b="2540"/>
            <wp:wrapTight wrapText="bothSides">
              <wp:wrapPolygon edited="0">
                <wp:start x="0" y="0"/>
                <wp:lineTo x="0" y="21416"/>
                <wp:lineTo x="21522" y="21416"/>
                <wp:lineTo x="2152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32976" r="68756" b="50487"/>
                    <a:stretch/>
                  </pic:blipFill>
                  <pic:spPr bwMode="auto">
                    <a:xfrm>
                      <a:off x="0" y="0"/>
                      <a:ext cx="6519866" cy="1940943"/>
                    </a:xfrm>
                    <a:prstGeom prst="rect">
                      <a:avLst/>
                    </a:prstGeom>
                    <a:ln>
                      <a:noFill/>
                    </a:ln>
                    <a:extLst>
                      <a:ext uri="{53640926-AAD7-44D8-BBD7-CCE9431645EC}">
                        <a14:shadowObscured xmlns:a14="http://schemas.microsoft.com/office/drawing/2010/main"/>
                      </a:ext>
                    </a:extLst>
                  </pic:spPr>
                </pic:pic>
              </a:graphicData>
            </a:graphic>
          </wp:anchor>
        </w:drawing>
      </w:r>
      <w:r w:rsidR="00363DBF">
        <w:t>Pour</w:t>
      </w:r>
      <w:r w:rsidR="00E72D1B">
        <w:t xml:space="preserve"> valider</w:t>
      </w:r>
      <w:r>
        <w:t xml:space="preserve"> </w:t>
      </w:r>
      <w:r>
        <w:t xml:space="preserve">réinitialiser la saisie </w:t>
      </w:r>
      <w:r>
        <w:t xml:space="preserve">il faut définir les touches. J’attribue la touche « * » à la fonction </w:t>
      </w:r>
      <w:proofErr w:type="spellStart"/>
      <w:r>
        <w:t>checkPassword</w:t>
      </w:r>
      <w:proofErr w:type="spellEnd"/>
      <w:r>
        <w:t>()</w:t>
      </w:r>
      <w:r w:rsidR="00E72D1B">
        <w:t xml:space="preserve"> </w:t>
      </w:r>
      <w:r w:rsidR="00363DBF">
        <w:t xml:space="preserve">et </w:t>
      </w:r>
      <w:r>
        <w:t>la touche « # »</w:t>
      </w:r>
    </w:p>
    <w:p w14:paraId="17657F72" w14:textId="2889C7D0" w:rsidR="00BC092C" w:rsidRDefault="00BC092C" w:rsidP="00BC092C"/>
    <w:p w14:paraId="5860AA6D" w14:textId="0F76F3D6" w:rsidR="00363DBF" w:rsidRDefault="00363DBF" w:rsidP="00BC092C"/>
    <w:p w14:paraId="61752338" w14:textId="04862AF4" w:rsidR="00363DBF" w:rsidRDefault="00363DBF" w:rsidP="00BC092C"/>
    <w:p w14:paraId="1EB016B3" w14:textId="06CF3828" w:rsidR="00363DBF" w:rsidRDefault="00363DBF" w:rsidP="00BC092C"/>
    <w:p w14:paraId="39D64794" w14:textId="66A8553A" w:rsidR="00363DBF" w:rsidRDefault="00363DBF" w:rsidP="00BC092C"/>
    <w:p w14:paraId="79CFC5DE" w14:textId="6B997585" w:rsidR="00363DBF" w:rsidRDefault="00363DBF" w:rsidP="00BC092C"/>
    <w:p w14:paraId="793E69F9" w14:textId="3F23C6B0" w:rsidR="00363DBF" w:rsidRDefault="00363DBF" w:rsidP="00363DBF">
      <w:pPr>
        <w:pStyle w:val="Titre1"/>
      </w:pPr>
      <w:r>
        <w:t>Test unitaire</w:t>
      </w:r>
    </w:p>
    <w:p w14:paraId="6D605611" w14:textId="30F224CF" w:rsidR="00363DBF" w:rsidRDefault="00363DBF" w:rsidP="00BC092C"/>
    <w:p w14:paraId="547AF2E3" w14:textId="4D192A64" w:rsidR="00363DBF" w:rsidRDefault="00363DBF" w:rsidP="00BC092C"/>
    <w:p w14:paraId="597C111F" w14:textId="41E6D961" w:rsidR="00363DBF" w:rsidRDefault="00363DBF" w:rsidP="00BC092C"/>
    <w:p w14:paraId="502E421E" w14:textId="6551EF29" w:rsidR="00363DBF" w:rsidRDefault="00363DBF" w:rsidP="00BC092C"/>
    <w:p w14:paraId="1350DE79" w14:textId="393D76BE" w:rsidR="00363DBF" w:rsidRDefault="00363DBF" w:rsidP="00BC092C"/>
    <w:p w14:paraId="060131EA" w14:textId="32B33AD5" w:rsidR="00363DBF" w:rsidRDefault="00363DBF" w:rsidP="00BC092C"/>
    <w:p w14:paraId="20E4C52A" w14:textId="2B19AED4" w:rsidR="00363DBF" w:rsidRDefault="00363DBF" w:rsidP="00BC092C"/>
    <w:p w14:paraId="1354CB91" w14:textId="18AAA2BD" w:rsidR="00363DBF" w:rsidRDefault="00363DBF" w:rsidP="00BC092C"/>
    <w:p w14:paraId="6531E0BC" w14:textId="427D75E8" w:rsidR="00363DBF" w:rsidRDefault="00363DBF" w:rsidP="00BC092C"/>
    <w:p w14:paraId="62211B39" w14:textId="102FC4AA" w:rsidR="00363DBF" w:rsidRDefault="00363DBF" w:rsidP="00BC092C"/>
    <w:p w14:paraId="139870D2" w14:textId="66932BF2" w:rsidR="00363DBF" w:rsidRDefault="00363DBF" w:rsidP="00BC092C"/>
    <w:p w14:paraId="3709D16F" w14:textId="322E2B56" w:rsidR="00363DBF" w:rsidRDefault="00363DBF" w:rsidP="00BC092C"/>
    <w:p w14:paraId="3041411C" w14:textId="1562A704" w:rsidR="00363DBF" w:rsidRDefault="00363DBF" w:rsidP="00BC092C"/>
    <w:p w14:paraId="04AE1202" w14:textId="542C09CF" w:rsidR="00363DBF" w:rsidRDefault="00363DBF" w:rsidP="00BC092C"/>
    <w:p w14:paraId="38813E6A" w14:textId="0A07072C" w:rsidR="00363DBF" w:rsidRDefault="00363DBF" w:rsidP="00BC092C"/>
    <w:p w14:paraId="4AAAE2BF" w14:textId="2B34FD29" w:rsidR="00363DBF" w:rsidRDefault="00363DBF" w:rsidP="00BC092C"/>
    <w:p w14:paraId="2AE0D78D" w14:textId="692CF679" w:rsidR="00363DBF" w:rsidRDefault="00363DBF" w:rsidP="00BC092C"/>
    <w:p w14:paraId="7CF86B7A" w14:textId="6AB20C2D" w:rsidR="00363DBF" w:rsidRDefault="00363DBF" w:rsidP="00BC092C"/>
    <w:p w14:paraId="4B8A1142" w14:textId="19DE0F37" w:rsidR="00363DBF" w:rsidRDefault="00363DBF" w:rsidP="00BC092C"/>
    <w:p w14:paraId="76FA650D" w14:textId="2A63DB53" w:rsidR="00363DBF" w:rsidRDefault="00363DBF" w:rsidP="00BC092C"/>
    <w:p w14:paraId="53E1D3D2" w14:textId="48E54A92" w:rsidR="00363DBF" w:rsidRDefault="00363DBF" w:rsidP="00BC092C"/>
    <w:p w14:paraId="1F6A9B9B" w14:textId="5F33C08C" w:rsidR="00363DBF" w:rsidRDefault="00363DBF" w:rsidP="00BC092C"/>
    <w:p w14:paraId="5F6E9C1D" w14:textId="518DFF2B" w:rsidR="00363DBF" w:rsidRDefault="00363DBF" w:rsidP="00BC092C"/>
    <w:p w14:paraId="4F830370" w14:textId="5CC1CCC1" w:rsidR="00363DBF" w:rsidRDefault="00363DBF" w:rsidP="00BC092C"/>
    <w:p w14:paraId="11D8E63A" w14:textId="080A20ED" w:rsidR="00363DBF" w:rsidRDefault="00363DBF" w:rsidP="00BC092C"/>
    <w:p w14:paraId="079DE6F0" w14:textId="02F2830B" w:rsidR="00363DBF" w:rsidRDefault="00363DBF" w:rsidP="00BC092C"/>
    <w:p w14:paraId="2C99E95B" w14:textId="22E92B00" w:rsidR="00363DBF" w:rsidRDefault="00363DBF" w:rsidP="00BC092C"/>
    <w:p w14:paraId="662360DC" w14:textId="19174EFE" w:rsidR="00363DBF" w:rsidRDefault="00363DBF" w:rsidP="00BC092C"/>
    <w:p w14:paraId="2E3E2105" w14:textId="77777777" w:rsidR="00363DBF" w:rsidRDefault="00363DBF" w:rsidP="00BC092C"/>
    <w:p w14:paraId="67832154" w14:textId="43C2C28F" w:rsidR="000A4930" w:rsidRDefault="00506F75" w:rsidP="00497CE7">
      <w:pPr>
        <w:pStyle w:val="Titre1"/>
      </w:pPr>
      <w:bookmarkStart w:id="18" w:name="_Toc40343566"/>
      <w:r>
        <w:lastRenderedPageBreak/>
        <w:t>Fiches</w:t>
      </w:r>
      <w:r w:rsidR="00935746">
        <w:t xml:space="preserve"> </w:t>
      </w:r>
      <w:r w:rsidR="000A4930">
        <w:t>recette</w:t>
      </w:r>
      <w:r w:rsidR="00935746">
        <w:t>s</w:t>
      </w:r>
      <w:bookmarkEnd w:id="18"/>
    </w:p>
    <w:p w14:paraId="4A2A3FE3" w14:textId="1DA97647" w:rsidR="00416C52" w:rsidRPr="00416C52" w:rsidRDefault="00416C52" w:rsidP="00416C52"/>
    <w:p w14:paraId="02794F3A" w14:textId="6C6375B4" w:rsidR="00781ED5" w:rsidRDefault="00781ED5" w:rsidP="00416C52">
      <w:pPr>
        <w:pStyle w:val="Titre2"/>
        <w:numPr>
          <w:ilvl w:val="0"/>
          <w:numId w:val="23"/>
        </w:numPr>
      </w:pPr>
      <w:r>
        <w:t xml:space="preserve"> </w:t>
      </w:r>
      <w:bookmarkStart w:id="19" w:name="_Toc40343567"/>
      <w:r>
        <w:t>se connecter</w:t>
      </w:r>
      <w:bookmarkEnd w:id="19"/>
    </w:p>
    <w:p w14:paraId="2DA76178" w14:textId="404ED17E" w:rsidR="00FF09F9" w:rsidRPr="00FF09F9" w:rsidRDefault="00163F45" w:rsidP="00FF09F9">
      <w:r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p>
    <w:p w14:paraId="3C2E2551" w14:textId="58B55A1C" w:rsidR="00935746" w:rsidRDefault="00935746" w:rsidP="00935746"/>
    <w:p w14:paraId="11CCC057" w14:textId="41AAE550" w:rsidR="00935746" w:rsidRDefault="00935746" w:rsidP="00935746"/>
    <w:p w14:paraId="14571906" w14:textId="13B70CAB" w:rsidR="00506F75" w:rsidRDefault="00506F75" w:rsidP="00935746"/>
    <w:p w14:paraId="646CE91E" w14:textId="5235B981" w:rsidR="00506F75" w:rsidRDefault="00506F75" w:rsidP="00935746"/>
    <w:p w14:paraId="410C6F39" w14:textId="3744D433" w:rsidR="00506F75" w:rsidRDefault="00506F75" w:rsidP="00935746"/>
    <w:p w14:paraId="01431E86" w14:textId="718D5393" w:rsidR="00506F75" w:rsidRDefault="00781ED5" w:rsidP="00781ED5">
      <w:pPr>
        <w:tabs>
          <w:tab w:val="left" w:pos="1725"/>
        </w:tabs>
      </w:pPr>
      <w:r>
        <w:tab/>
      </w:r>
    </w:p>
    <w:p w14:paraId="3F4D942C" w14:textId="52DB86CD" w:rsidR="00506F75" w:rsidRDefault="00506F75" w:rsidP="00935746"/>
    <w:p w14:paraId="75217779" w14:textId="1CFA7B66" w:rsidR="00506F75" w:rsidRDefault="00506F75" w:rsidP="00935746"/>
    <w:p w14:paraId="05B2EC22" w14:textId="540B9EF4" w:rsidR="00506F75" w:rsidRDefault="00416C52" w:rsidP="00416C52">
      <w:pPr>
        <w:pStyle w:val="Titre2"/>
      </w:pPr>
      <w:bookmarkStart w:id="20" w:name="_Toc40343568"/>
      <w:r>
        <w:lastRenderedPageBreak/>
        <w:t>Gérer comptes superviseurs</w:t>
      </w:r>
      <w:bookmarkEnd w:id="20"/>
    </w:p>
    <w:p w14:paraId="3B31B98A" w14:textId="0D8E4F22" w:rsidR="00506F75" w:rsidRDefault="00506F75" w:rsidP="00935746"/>
    <w:p w14:paraId="284E3F84" w14:textId="07A65558" w:rsidR="00506F75" w:rsidRDefault="00416C52" w:rsidP="00935746">
      <w:r w:rsidRPr="00416C52">
        <w:rPr>
          <w:noProof/>
        </w:rPr>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5F1EC4FB" w:rsidR="00506F75" w:rsidRDefault="00506F75" w:rsidP="00935746"/>
    <w:p w14:paraId="3D7C3871" w14:textId="0BBEA2AC" w:rsidR="00506F75" w:rsidRDefault="00506F75" w:rsidP="00935746"/>
    <w:p w14:paraId="25375500" w14:textId="785160AA" w:rsidR="00506F75" w:rsidRDefault="00506F75" w:rsidP="00935746"/>
    <w:p w14:paraId="52DC2BD0" w14:textId="47C6ACBB" w:rsidR="00506F75" w:rsidRDefault="00506F75" w:rsidP="00935746"/>
    <w:p w14:paraId="2E4C69A6" w14:textId="1E31EB0C" w:rsidR="00506F75" w:rsidRDefault="00506F75" w:rsidP="00935746"/>
    <w:p w14:paraId="39DED610" w14:textId="1B173051" w:rsidR="00FF09F9" w:rsidRDefault="00FF09F9" w:rsidP="00FF09F9">
      <w:pPr>
        <w:pStyle w:val="Titre2"/>
      </w:pPr>
      <w:bookmarkStart w:id="21" w:name="_Toc40343569"/>
      <w:r>
        <w:lastRenderedPageBreak/>
        <w:t xml:space="preserve">Gérer </w:t>
      </w:r>
      <w:r w:rsidR="00734DF7">
        <w:t xml:space="preserve">les </w:t>
      </w:r>
      <w:r>
        <w:t>créneaux</w:t>
      </w:r>
      <w:bookmarkEnd w:id="21"/>
    </w:p>
    <w:p w14:paraId="2CA41794" w14:textId="35D8E6A8" w:rsidR="00506F75" w:rsidRDefault="00506F75" w:rsidP="00935746"/>
    <w:p w14:paraId="3AF7E2E3" w14:textId="25EC026C" w:rsidR="00506F75" w:rsidRDefault="00DA7038" w:rsidP="00935746">
      <w:r w:rsidRPr="00FF09F9">
        <w:rPr>
          <w:noProof/>
        </w:rPr>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2" w:name="_Toc40343570"/>
      <w:r>
        <w:lastRenderedPageBreak/>
        <w:t>Réserver un créneau</w:t>
      </w:r>
      <w:bookmarkEnd w:id="22"/>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3" w:name="_Toc40343571"/>
      <w:r>
        <w:lastRenderedPageBreak/>
        <w:t>Modifier ou annuler un créneau</w:t>
      </w:r>
      <w:bookmarkEnd w:id="23"/>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4" w:name="_Toc40343572"/>
      <w:r>
        <w:lastRenderedPageBreak/>
        <w:t>Mécanisme énigme musique</w:t>
      </w:r>
      <w:bookmarkEnd w:id="24"/>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5" w:name="_Toc40343573"/>
      <w:r>
        <w:lastRenderedPageBreak/>
        <w:t>Conclusion</w:t>
      </w:r>
      <w:bookmarkEnd w:id="25"/>
    </w:p>
    <w:p w14:paraId="764E926B" w14:textId="3F54177F" w:rsidR="00FF09F9" w:rsidRDefault="00FF09F9" w:rsidP="00FF09F9"/>
    <w:p w14:paraId="54F1D899" w14:textId="543871C5" w:rsidR="00FF09F9" w:rsidRDefault="00FF09F9" w:rsidP="00FF09F9">
      <w:pPr>
        <w:pStyle w:val="Titre2"/>
        <w:numPr>
          <w:ilvl w:val="0"/>
          <w:numId w:val="25"/>
        </w:numPr>
      </w:pPr>
      <w:bookmarkStart w:id="26" w:name="_Toc40343574"/>
      <w:r w:rsidRPr="00FF09F9">
        <w:t>Communication de groupe</w:t>
      </w:r>
      <w:bookmarkEnd w:id="26"/>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2C495EE7" w:rsidR="006A47B1" w:rsidRDefault="006A47B1" w:rsidP="006A47B1">
      <w:r>
        <w:t>Nous avons créé une charte graphique que nous utilisons tous les trois pour nos compte rendus et revus de projet.</w:t>
      </w:r>
    </w:p>
    <w:p w14:paraId="5A482292" w14:textId="26C776CE" w:rsidR="00734DF7" w:rsidRDefault="006A47B1" w:rsidP="006A47B1">
      <w:r>
        <w:t>Ensuite nous avons un j</w:t>
      </w:r>
      <w:r w:rsidR="00734DF7">
        <w:t xml:space="preserve">ournal d’activité </w:t>
      </w:r>
      <w:r>
        <w:t>qui nous permet de voir chaque jours ce que chacun d’entre nous effectue comme tache.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7" w:name="_Toc40343575"/>
      <w:r w:rsidRPr="00FF09F9">
        <w:t>Connaissances apportées</w:t>
      </w:r>
      <w:bookmarkEnd w:id="27"/>
    </w:p>
    <w:p w14:paraId="2B99E965" w14:textId="4A9BA14E" w:rsidR="00FF09F9" w:rsidRDefault="00FF09F9" w:rsidP="00FF09F9"/>
    <w:p w14:paraId="4F881077" w14:textId="2E3B328F" w:rsidR="00FF09F9" w:rsidRDefault="005826A8" w:rsidP="00FF09F9">
      <w:r>
        <w:t>Ce projet m’a apporté beaucoup de connaissances en programmations web. J’avais déjà des bases acquis</w:t>
      </w:r>
      <w:r w:rsidR="006A47B1">
        <w:t>e</w:t>
      </w:r>
      <w:r>
        <w:t xml:space="preserve"> en cour mais cela m’a permis de</w:t>
      </w:r>
      <w:r w:rsidR="006A47B1">
        <w:t xml:space="preserve"> grandement</w:t>
      </w:r>
      <w:r>
        <w:t xml:space="preserve"> les développe</w:t>
      </w:r>
      <w:r w:rsidR="006E4955">
        <w:t xml:space="preserve">r. </w:t>
      </w:r>
    </w:p>
    <w:p w14:paraId="5A9CB2A6" w14:textId="487E609F" w:rsidR="00FF09F9" w:rsidRDefault="00FF09F9" w:rsidP="00FF09F9"/>
    <w:p w14:paraId="334D9731" w14:textId="41E247B9" w:rsidR="00FF09F9" w:rsidRDefault="00FF09F9" w:rsidP="00FF09F9"/>
    <w:p w14:paraId="20E64E3D" w14:textId="77777777" w:rsidR="00FF09F9" w:rsidRPr="00FF09F9" w:rsidRDefault="00FF09F9" w:rsidP="00FF09F9"/>
    <w:p w14:paraId="020C923E" w14:textId="37531437" w:rsidR="00FF09F9" w:rsidRDefault="00FF09F9" w:rsidP="00FF09F9">
      <w:pPr>
        <w:pStyle w:val="Titre2"/>
        <w:numPr>
          <w:ilvl w:val="0"/>
          <w:numId w:val="0"/>
        </w:numPr>
        <w:ind w:left="502"/>
      </w:pPr>
    </w:p>
    <w:p w14:paraId="093B4499" w14:textId="42AE0E10" w:rsidR="00FF09F9" w:rsidRDefault="00FF09F9" w:rsidP="00FF09F9">
      <w:pPr>
        <w:pStyle w:val="Titre2"/>
      </w:pPr>
      <w:bookmarkStart w:id="28" w:name="_Toc40343576"/>
      <w:r w:rsidRPr="00FF09F9">
        <w:t>Ce qui me reste à faire</w:t>
      </w:r>
      <w:bookmarkEnd w:id="28"/>
    </w:p>
    <w:p w14:paraId="2A5E5ECB" w14:textId="793F3A87" w:rsidR="00FF09F9" w:rsidRDefault="00FF09F9" w:rsidP="00FF09F9"/>
    <w:p w14:paraId="09B53BB7" w14:textId="2C912E82" w:rsidR="006E4955" w:rsidRDefault="00127FF7" w:rsidP="00FF09F9">
      <w:r>
        <w:t xml:space="preserve">Faire en sorte </w:t>
      </w:r>
    </w:p>
    <w:p w14:paraId="5FDCCBCB" w14:textId="77777777" w:rsidR="006E4955" w:rsidRDefault="006E4955" w:rsidP="00FF09F9"/>
    <w:p w14:paraId="77498EA7" w14:textId="5BF29899" w:rsidR="00FF09F9" w:rsidRDefault="00FF09F9" w:rsidP="00FF09F9"/>
    <w:p w14:paraId="410A4412" w14:textId="77777777" w:rsidR="00FF09F9" w:rsidRPr="00FF09F9" w:rsidRDefault="00FF09F9" w:rsidP="00FF09F9"/>
    <w:p w14:paraId="028A4F94" w14:textId="0F1B960B" w:rsidR="00FF09F9" w:rsidRDefault="00FF09F9" w:rsidP="00FF09F9">
      <w:pPr>
        <w:pStyle w:val="Titre2"/>
        <w:numPr>
          <w:ilvl w:val="0"/>
          <w:numId w:val="0"/>
        </w:numPr>
        <w:ind w:left="502"/>
      </w:pPr>
    </w:p>
    <w:p w14:paraId="3057DD18" w14:textId="34831046" w:rsidR="00FF09F9" w:rsidRDefault="00FF09F9" w:rsidP="00FF09F9">
      <w:pPr>
        <w:pStyle w:val="Titre2"/>
      </w:pPr>
      <w:bookmarkStart w:id="29" w:name="_Toc40343577"/>
      <w:r w:rsidRPr="00FF09F9">
        <w:t>Poursuite d’étude</w:t>
      </w:r>
      <w:bookmarkEnd w:id="29"/>
    </w:p>
    <w:p w14:paraId="23142BFE" w14:textId="57E86B97" w:rsidR="006E4955" w:rsidRDefault="006E4955" w:rsidP="006E4955"/>
    <w:p w14:paraId="0A74622A" w14:textId="311C0F14" w:rsidR="006E4955" w:rsidRPr="006E4955" w:rsidRDefault="006E4955" w:rsidP="006E4955">
      <w:r>
        <w:t>Ce projet m’a lancé dans l’idée de devenir développeur web.</w:t>
      </w:r>
      <w:r w:rsidR="00127FF7">
        <w:t xml:space="preserve"> J’ai été admis à l’école d’ingénieur l’</w:t>
      </w:r>
      <w:proofErr w:type="spellStart"/>
      <w:r w:rsidR="00127FF7">
        <w:t>Esaip</w:t>
      </w:r>
      <w:proofErr w:type="spellEnd"/>
      <w:r w:rsidR="00127FF7">
        <w:t xml:space="preserve"> à Angers. Cette formation …</w:t>
      </w:r>
    </w:p>
    <w:sectPr w:rsidR="006E4955" w:rsidRPr="006E4955" w:rsidSect="00BC092C">
      <w:headerReference w:type="default" r:id="rId79"/>
      <w:footerReference w:type="default" r:id="rId80"/>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D4082" w14:textId="77777777" w:rsidR="00A12746" w:rsidRDefault="00A12746" w:rsidP="000A1FEF">
      <w:pPr>
        <w:spacing w:after="0" w:line="240" w:lineRule="auto"/>
      </w:pPr>
      <w:r>
        <w:separator/>
      </w:r>
    </w:p>
  </w:endnote>
  <w:endnote w:type="continuationSeparator" w:id="0">
    <w:p w14:paraId="2D62CC8F" w14:textId="77777777" w:rsidR="00A12746" w:rsidRDefault="00A12746"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020D9A" w:rsidRDefault="00020D9A">
    <w:pPr>
      <w:pStyle w:val="Pieddepage"/>
      <w:pBdr>
        <w:bottom w:val="single" w:sz="6" w:space="1" w:color="auto"/>
      </w:pBdr>
    </w:pPr>
  </w:p>
  <w:p w14:paraId="74F156B0" w14:textId="613C9BC0" w:rsidR="00020D9A" w:rsidRDefault="00020D9A"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Pr>
        <w:i/>
        <w:noProof/>
      </w:rPr>
      <w:t>15/05/2020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65B51" w14:textId="77777777" w:rsidR="00A12746" w:rsidRDefault="00A12746" w:rsidP="000A1FEF">
      <w:pPr>
        <w:spacing w:after="0" w:line="240" w:lineRule="auto"/>
      </w:pPr>
      <w:r>
        <w:separator/>
      </w:r>
    </w:p>
  </w:footnote>
  <w:footnote w:type="continuationSeparator" w:id="0">
    <w:p w14:paraId="33685334" w14:textId="77777777" w:rsidR="00A12746" w:rsidRDefault="00A12746"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020D9A" w:rsidRDefault="00020D9A"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020D9A" w:rsidRPr="000A1FEF" w:rsidRDefault="00020D9A">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6FC6D9B"/>
    <w:multiLevelType w:val="hybridMultilevel"/>
    <w:tmpl w:val="FD8EB30E"/>
    <w:lvl w:ilvl="0" w:tplc="40C89D2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4"/>
  </w:num>
  <w:num w:numId="4">
    <w:abstractNumId w:val="15"/>
  </w:num>
  <w:num w:numId="5">
    <w:abstractNumId w:val="12"/>
  </w:num>
  <w:num w:numId="6">
    <w:abstractNumId w:val="10"/>
  </w:num>
  <w:num w:numId="7">
    <w:abstractNumId w:val="3"/>
  </w:num>
  <w:num w:numId="8">
    <w:abstractNumId w:val="5"/>
  </w:num>
  <w:num w:numId="9">
    <w:abstractNumId w:val="2"/>
  </w:num>
  <w:num w:numId="10">
    <w:abstractNumId w:val="2"/>
    <w:lvlOverride w:ilvl="0">
      <w:startOverride w:val="1"/>
    </w:lvlOverride>
  </w:num>
  <w:num w:numId="11">
    <w:abstractNumId w:val="2"/>
  </w:num>
  <w:num w:numId="12">
    <w:abstractNumId w:val="2"/>
    <w:lvlOverride w:ilvl="0">
      <w:startOverride w:val="1"/>
    </w:lvlOverride>
  </w:num>
  <w:num w:numId="13">
    <w:abstractNumId w:val="11"/>
  </w:num>
  <w:num w:numId="14">
    <w:abstractNumId w:val="1"/>
  </w:num>
  <w:num w:numId="15">
    <w:abstractNumId w:val="2"/>
    <w:lvlOverride w:ilvl="0">
      <w:startOverride w:val="1"/>
    </w:lvlOverride>
  </w:num>
  <w:num w:numId="16">
    <w:abstractNumId w:val="7"/>
  </w:num>
  <w:num w:numId="17">
    <w:abstractNumId w:val="0"/>
  </w:num>
  <w:num w:numId="18">
    <w:abstractNumId w:val="8"/>
  </w:num>
  <w:num w:numId="19">
    <w:abstractNumId w:val="6"/>
  </w:num>
  <w:num w:numId="20">
    <w:abstractNumId w:val="14"/>
    <w:lvlOverride w:ilvl="0">
      <w:startOverride w:val="1"/>
    </w:lvlOverride>
  </w:num>
  <w:num w:numId="21">
    <w:abstractNumId w:val="9"/>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A1FEF"/>
    <w:rsid w:val="000A4930"/>
    <w:rsid w:val="00127FF7"/>
    <w:rsid w:val="001600F7"/>
    <w:rsid w:val="00163F45"/>
    <w:rsid w:val="001713AA"/>
    <w:rsid w:val="0019460F"/>
    <w:rsid w:val="001B584C"/>
    <w:rsid w:val="00200349"/>
    <w:rsid w:val="00206288"/>
    <w:rsid w:val="00221758"/>
    <w:rsid w:val="002702C1"/>
    <w:rsid w:val="00281298"/>
    <w:rsid w:val="0029543E"/>
    <w:rsid w:val="002C0214"/>
    <w:rsid w:val="002C1484"/>
    <w:rsid w:val="002C2A30"/>
    <w:rsid w:val="00304693"/>
    <w:rsid w:val="00315FEB"/>
    <w:rsid w:val="003302A8"/>
    <w:rsid w:val="00337F35"/>
    <w:rsid w:val="00343F94"/>
    <w:rsid w:val="00352785"/>
    <w:rsid w:val="00363DBF"/>
    <w:rsid w:val="00381276"/>
    <w:rsid w:val="003A3A67"/>
    <w:rsid w:val="003B07A3"/>
    <w:rsid w:val="003C28F3"/>
    <w:rsid w:val="003D1224"/>
    <w:rsid w:val="00405516"/>
    <w:rsid w:val="00416C52"/>
    <w:rsid w:val="00433BDB"/>
    <w:rsid w:val="00463263"/>
    <w:rsid w:val="00494E71"/>
    <w:rsid w:val="00497CE7"/>
    <w:rsid w:val="004A47B1"/>
    <w:rsid w:val="004B0B1B"/>
    <w:rsid w:val="004B1F92"/>
    <w:rsid w:val="004C153A"/>
    <w:rsid w:val="004C3E64"/>
    <w:rsid w:val="004E4054"/>
    <w:rsid w:val="00506F75"/>
    <w:rsid w:val="00542DCF"/>
    <w:rsid w:val="005826A8"/>
    <w:rsid w:val="00582CB8"/>
    <w:rsid w:val="00640035"/>
    <w:rsid w:val="00673646"/>
    <w:rsid w:val="0067475E"/>
    <w:rsid w:val="006A47B1"/>
    <w:rsid w:val="006D37B8"/>
    <w:rsid w:val="006D395C"/>
    <w:rsid w:val="006E4955"/>
    <w:rsid w:val="006E57A3"/>
    <w:rsid w:val="00734DF7"/>
    <w:rsid w:val="00770AF2"/>
    <w:rsid w:val="00775951"/>
    <w:rsid w:val="00781ED5"/>
    <w:rsid w:val="007870C1"/>
    <w:rsid w:val="00795ACA"/>
    <w:rsid w:val="007E1C4C"/>
    <w:rsid w:val="008540AE"/>
    <w:rsid w:val="008672B0"/>
    <w:rsid w:val="00867EA8"/>
    <w:rsid w:val="00875E48"/>
    <w:rsid w:val="00880AF7"/>
    <w:rsid w:val="00884AA7"/>
    <w:rsid w:val="009261C8"/>
    <w:rsid w:val="00933824"/>
    <w:rsid w:val="00935746"/>
    <w:rsid w:val="00942014"/>
    <w:rsid w:val="00947153"/>
    <w:rsid w:val="00980863"/>
    <w:rsid w:val="00990A28"/>
    <w:rsid w:val="009C1C5D"/>
    <w:rsid w:val="009D359D"/>
    <w:rsid w:val="009D4077"/>
    <w:rsid w:val="009E131E"/>
    <w:rsid w:val="00A12746"/>
    <w:rsid w:val="00A71144"/>
    <w:rsid w:val="00A74598"/>
    <w:rsid w:val="00AA1CE3"/>
    <w:rsid w:val="00AB09FF"/>
    <w:rsid w:val="00AB3DD7"/>
    <w:rsid w:val="00AE7D32"/>
    <w:rsid w:val="00B41ED6"/>
    <w:rsid w:val="00BB2141"/>
    <w:rsid w:val="00BC092C"/>
    <w:rsid w:val="00BE5EB8"/>
    <w:rsid w:val="00C42424"/>
    <w:rsid w:val="00C433D4"/>
    <w:rsid w:val="00C44C6A"/>
    <w:rsid w:val="00C743D8"/>
    <w:rsid w:val="00CE4AF6"/>
    <w:rsid w:val="00D72F04"/>
    <w:rsid w:val="00D85093"/>
    <w:rsid w:val="00DA7038"/>
    <w:rsid w:val="00E076A7"/>
    <w:rsid w:val="00E43BA8"/>
    <w:rsid w:val="00E50445"/>
    <w:rsid w:val="00E61C3C"/>
    <w:rsid w:val="00E72D1B"/>
    <w:rsid w:val="00EA1268"/>
    <w:rsid w:val="00EB3221"/>
    <w:rsid w:val="00ED43AE"/>
    <w:rsid w:val="00ED5C56"/>
    <w:rsid w:val="00F3238A"/>
    <w:rsid w:val="00F639FD"/>
    <w:rsid w:val="00FA22FD"/>
    <w:rsid w:val="00FA327C"/>
    <w:rsid w:val="00FB1D47"/>
    <w:rsid w:val="00FB32BA"/>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2.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776B889-36EC-4369-AC19-3B1712492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26</Pages>
  <Words>2327</Words>
  <Characters>12801</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37</cp:revision>
  <dcterms:created xsi:type="dcterms:W3CDTF">2020-04-06T06:51:00Z</dcterms:created>
  <dcterms:modified xsi:type="dcterms:W3CDTF">2020-05-15T14:41:00Z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