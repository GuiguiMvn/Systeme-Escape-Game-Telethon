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C56" w:rsidRDefault="000A1FEF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73E51" wp14:editId="3EFE781A">
                <wp:simplePos x="0" y="0"/>
                <wp:positionH relativeFrom="margin">
                  <wp:align>center</wp:align>
                </wp:positionH>
                <wp:positionV relativeFrom="paragraph">
                  <wp:posOffset>-68523</wp:posOffset>
                </wp:positionV>
                <wp:extent cx="5762625" cy="419100"/>
                <wp:effectExtent l="171450" t="95250" r="200025" b="1143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:rsidR="000A1FEF" w:rsidRPr="000A1FEF" w:rsidRDefault="002C64D7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64D7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Taches étudiant 1 défini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C092C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73E5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-5.4pt;width:453.75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" fillcolor="#d8d8d8 [2732]" strokeweight=".5pt">
                <v:shadow on="t" type="perspective" color="black" opacity="26214f" offset="0,0" matrix="66847f,,,66847f"/>
                <v:textbox>
                  <w:txbxContent>
                    <w:p w:rsidR="000A1FEF" w:rsidRPr="000A1FEF" w:rsidRDefault="002C64D7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64D7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Taches étudiant 1 défini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C092C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092C" w:rsidRPr="00BC092C" w:rsidRDefault="00BC092C" w:rsidP="00BC092C"/>
    <w:p w:rsidR="00BC092C" w:rsidRDefault="00BC092C" w:rsidP="00BC092C"/>
    <w:p w:rsidR="00BC092C" w:rsidRDefault="00BC092C" w:rsidP="00BC092C"/>
    <w:sdt>
      <w:sdtPr>
        <w:id w:val="-945689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C64D7" w:rsidRDefault="002C64D7">
          <w:pPr>
            <w:pStyle w:val="En-ttedetabledesmatires"/>
          </w:pPr>
          <w:r>
            <w:t>Table des matières</w:t>
          </w:r>
        </w:p>
        <w:p w:rsidR="00C05796" w:rsidRDefault="002C64D7">
          <w:pPr>
            <w:pStyle w:val="TM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78852" w:history="1">
            <w:r w:rsidR="00C05796" w:rsidRPr="00FF512F">
              <w:rPr>
                <w:rStyle w:val="Lienhypertexte"/>
                <w:noProof/>
              </w:rPr>
              <w:t>I.</w:t>
            </w:r>
            <w:r w:rsidR="00C05796">
              <w:rPr>
                <w:rFonts w:eastAsiaTheme="minorEastAsia"/>
                <w:noProof/>
                <w:lang w:eastAsia="fr-FR"/>
              </w:rPr>
              <w:tab/>
            </w:r>
            <w:r w:rsidR="00C05796" w:rsidRPr="00FF512F">
              <w:rPr>
                <w:rStyle w:val="Lienhypertexte"/>
                <w:noProof/>
              </w:rPr>
              <w:t>Matériel pour le mécanisme de détection des médaillons</w:t>
            </w:r>
            <w:r w:rsidR="00C05796">
              <w:rPr>
                <w:noProof/>
                <w:webHidden/>
              </w:rPr>
              <w:tab/>
            </w:r>
            <w:r w:rsidR="00C05796">
              <w:rPr>
                <w:noProof/>
                <w:webHidden/>
              </w:rPr>
              <w:fldChar w:fldCharType="begin"/>
            </w:r>
            <w:r w:rsidR="00C05796">
              <w:rPr>
                <w:noProof/>
                <w:webHidden/>
              </w:rPr>
              <w:instrText xml:space="preserve"> PAGEREF _Toc29978852 \h </w:instrText>
            </w:r>
            <w:r w:rsidR="00C05796">
              <w:rPr>
                <w:noProof/>
                <w:webHidden/>
              </w:rPr>
            </w:r>
            <w:r w:rsidR="00C05796">
              <w:rPr>
                <w:noProof/>
                <w:webHidden/>
              </w:rPr>
              <w:fldChar w:fldCharType="separate"/>
            </w:r>
            <w:r w:rsidR="00C05796">
              <w:rPr>
                <w:noProof/>
                <w:webHidden/>
              </w:rPr>
              <w:t>2</w:t>
            </w:r>
            <w:r w:rsidR="00C05796">
              <w:rPr>
                <w:noProof/>
                <w:webHidden/>
              </w:rPr>
              <w:fldChar w:fldCharType="end"/>
            </w:r>
          </w:hyperlink>
        </w:p>
        <w:p w:rsidR="00C05796" w:rsidRDefault="00C05796">
          <w:pPr>
            <w:pStyle w:val="TM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29978853" w:history="1">
            <w:r w:rsidRPr="00FF512F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F512F">
              <w:rPr>
                <w:rStyle w:val="Lienhypertexte"/>
                <w:noProof/>
              </w:rPr>
              <w:t>Détecter les médaillons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796" w:rsidRDefault="00C05796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29978854" w:history="1">
            <w:r w:rsidRPr="00FF512F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F512F">
              <w:rPr>
                <w:rStyle w:val="Lienhypertexte"/>
                <w:noProof/>
              </w:rPr>
              <w:t>Configuration d’un Raspberry PI 3B sous Raspbian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796" w:rsidRDefault="00C05796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29978855" w:history="1">
            <w:r w:rsidRPr="00FF512F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F512F">
              <w:rPr>
                <w:rStyle w:val="Lienhypertexte"/>
                <w:noProof/>
              </w:rPr>
              <w:t>Configurer les lecteurs RFID en Python via la Raspberry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796" w:rsidRDefault="00C05796">
          <w:pPr>
            <w:pStyle w:val="TM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29978856" w:history="1">
            <w:r w:rsidRPr="00FF512F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F512F">
              <w:rPr>
                <w:rStyle w:val="Lienhypertexte"/>
                <w:noProof/>
              </w:rPr>
              <w:t>Allumer les leds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796" w:rsidRDefault="00C05796">
          <w:pPr>
            <w:pStyle w:val="TM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29978857" w:history="1">
            <w:r w:rsidRPr="00FF512F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F512F">
              <w:rPr>
                <w:rStyle w:val="Lienhypertexte"/>
                <w:noProof/>
              </w:rPr>
              <w:t>Ouvrir la 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796" w:rsidRDefault="00C05796">
          <w:pPr>
            <w:pStyle w:val="TM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29978858" w:history="1">
            <w:r w:rsidRPr="00FF512F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F512F">
              <w:rPr>
                <w:rStyle w:val="Lienhypertexte"/>
                <w:noProof/>
              </w:rPr>
              <w:t>Envoyer ordre de fin de partie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4D7" w:rsidRDefault="002C64D7">
          <w:r>
            <w:rPr>
              <w:b/>
              <w:bCs/>
            </w:rPr>
            <w:fldChar w:fldCharType="end"/>
          </w:r>
        </w:p>
      </w:sdtContent>
    </w:sdt>
    <w:p w:rsidR="002C64D7" w:rsidRDefault="002C64D7">
      <w:r>
        <w:br w:type="page"/>
      </w:r>
    </w:p>
    <w:p w:rsidR="00C05796" w:rsidRPr="00C05796" w:rsidRDefault="00C05796" w:rsidP="00C05796">
      <w:pPr>
        <w:pStyle w:val="Titre1"/>
      </w:pPr>
      <w:bookmarkStart w:id="0" w:name="_Toc29978852"/>
      <w:r w:rsidRPr="00C05796">
        <w:lastRenderedPageBreak/>
        <w:t>Matériel pour le mécanisme de détection des médaillons</w:t>
      </w:r>
      <w:bookmarkEnd w:id="0"/>
    </w:p>
    <w:p w:rsidR="00C05796" w:rsidRDefault="00C05796" w:rsidP="00C05796">
      <w:r>
        <w:t>- 1</w:t>
      </w:r>
      <w:r w:rsidRPr="0095705A">
        <w:t xml:space="preserve"> Raspberry PI 3B</w:t>
      </w:r>
    </w:p>
    <w:p w:rsidR="00C05796" w:rsidRDefault="00C05796" w:rsidP="00C05796">
      <w:r>
        <w:t xml:space="preserve">- </w:t>
      </w:r>
      <w:r w:rsidRPr="0095705A">
        <w:t>4 Modules RFID 13,56 MHz TAG RC522</w:t>
      </w:r>
      <w:r>
        <w:t xml:space="preserve"> (SBC-RFID-RC522)</w:t>
      </w:r>
      <w:bookmarkStart w:id="1" w:name="_GoBack"/>
      <w:bookmarkEnd w:id="1"/>
    </w:p>
    <w:p w:rsidR="00C05796" w:rsidRDefault="00C05796" w:rsidP="00C05796">
      <w:r>
        <w:t xml:space="preserve">- </w:t>
      </w:r>
      <w:r w:rsidRPr="00C05796">
        <w:t>4 badges RFID « habillés en médaillon »</w:t>
      </w:r>
    </w:p>
    <w:p w:rsidR="00C05796" w:rsidRDefault="00C05796" w:rsidP="00C05796">
      <w:r>
        <w:t xml:space="preserve">- </w:t>
      </w:r>
      <w:r w:rsidRPr="00C05796">
        <w:t>Gâche électrique RS PRO code 741-8240</w:t>
      </w:r>
    </w:p>
    <w:p w:rsidR="00C05796" w:rsidRPr="00C05796" w:rsidRDefault="00C05796" w:rsidP="00C05796">
      <w:r>
        <w:t xml:space="preserve">- </w:t>
      </w:r>
      <w:r w:rsidRPr="00C05796">
        <w:t>Module relais 12V</w:t>
      </w:r>
      <w:r>
        <w:t xml:space="preserve"> (</w:t>
      </w:r>
      <w:proofErr w:type="spellStart"/>
      <w:r>
        <w:t>Pololu</w:t>
      </w:r>
      <w:proofErr w:type="spellEnd"/>
      <w:r>
        <w:t xml:space="preserve"> Basic SPDT Relay Carrier </w:t>
      </w:r>
      <w:proofErr w:type="spellStart"/>
      <w:r>
        <w:t>with</w:t>
      </w:r>
      <w:proofErr w:type="spellEnd"/>
      <w:r>
        <w:t xml:space="preserve"> 12VDC, Item </w:t>
      </w:r>
      <w:r w:rsidRPr="00C05796">
        <w:t>#</w:t>
      </w:r>
      <w:r>
        <w:t>2482)</w:t>
      </w:r>
    </w:p>
    <w:p w:rsidR="00BC092C" w:rsidRDefault="002C64D7" w:rsidP="002C64D7">
      <w:pPr>
        <w:pStyle w:val="Titre1"/>
      </w:pPr>
      <w:bookmarkStart w:id="2" w:name="_Toc29978853"/>
      <w:r w:rsidRPr="002C64D7">
        <w:t>Détecter les médaillons</w:t>
      </w:r>
      <w:bookmarkEnd w:id="2"/>
    </w:p>
    <w:p w:rsidR="002C64D7" w:rsidRDefault="002C64D7" w:rsidP="002C64D7">
      <w:pPr>
        <w:pStyle w:val="Titre2"/>
      </w:pPr>
      <w:bookmarkStart w:id="3" w:name="_Toc29978854"/>
      <w:r>
        <w:t>Configuration d’un</w:t>
      </w:r>
      <w:r w:rsidRPr="002C64D7">
        <w:t xml:space="preserve"> Raspberry PI 3B</w:t>
      </w:r>
      <w:r>
        <w:t xml:space="preserve"> sous Raspbian</w:t>
      </w:r>
      <w:bookmarkEnd w:id="3"/>
    </w:p>
    <w:p w:rsidR="0095705A" w:rsidRDefault="002C64D7" w:rsidP="0095705A">
      <w:pPr>
        <w:pStyle w:val="Titre2"/>
      </w:pPr>
      <w:bookmarkStart w:id="4" w:name="_Toc29978855"/>
      <w:r>
        <w:t>Configurer les lecteur</w:t>
      </w:r>
      <w:r w:rsidR="0095705A">
        <w:t>s</w:t>
      </w:r>
      <w:r>
        <w:t xml:space="preserve"> RFID</w:t>
      </w:r>
      <w:r w:rsidR="0095705A">
        <w:t xml:space="preserve"> en Python via la Raspberry</w:t>
      </w:r>
      <w:bookmarkEnd w:id="4"/>
    </w:p>
    <w:p w:rsidR="0095705A" w:rsidRDefault="0095705A" w:rsidP="0095705A">
      <w:r>
        <w:t xml:space="preserve">Exigence : </w:t>
      </w:r>
    </w:p>
    <w:p w:rsidR="0095705A" w:rsidRPr="0095705A" w:rsidRDefault="0095705A" w:rsidP="0095705A">
      <w:r>
        <w:t xml:space="preserve">- Les médaillons (carte RFID) doivent être détecter à travers une plaque de contreplaqué de 3mm d’épaisseur. </w:t>
      </w:r>
    </w:p>
    <w:p w:rsidR="002C64D7" w:rsidRPr="002C64D7" w:rsidRDefault="002C64D7" w:rsidP="002C64D7"/>
    <w:p w:rsidR="00C05796" w:rsidRPr="00C05796" w:rsidRDefault="002C64D7" w:rsidP="00C05796">
      <w:pPr>
        <w:pStyle w:val="Titre1"/>
      </w:pPr>
      <w:bookmarkStart w:id="5" w:name="_Toc29978856"/>
      <w:r w:rsidRPr="002C64D7">
        <w:t xml:space="preserve">Allumer les </w:t>
      </w:r>
      <w:proofErr w:type="spellStart"/>
      <w:r w:rsidRPr="002C64D7">
        <w:t>leds</w:t>
      </w:r>
      <w:bookmarkEnd w:id="5"/>
      <w:proofErr w:type="spellEnd"/>
    </w:p>
    <w:p w:rsidR="002C64D7" w:rsidRDefault="002C64D7" w:rsidP="002C64D7">
      <w:pPr>
        <w:pStyle w:val="Titre1"/>
      </w:pPr>
      <w:bookmarkStart w:id="6" w:name="_Toc29978857"/>
      <w:r w:rsidRPr="002C64D7">
        <w:t>Ouvrir la porte</w:t>
      </w:r>
      <w:bookmarkEnd w:id="6"/>
    </w:p>
    <w:p w:rsidR="002C64D7" w:rsidRPr="00BC092C" w:rsidRDefault="002C64D7" w:rsidP="002C64D7">
      <w:pPr>
        <w:pStyle w:val="Titre1"/>
      </w:pPr>
      <w:bookmarkStart w:id="7" w:name="_Toc29978858"/>
      <w:r w:rsidRPr="002C64D7">
        <w:t>Envoyer ordre de fin de partie</w:t>
      </w:r>
      <w:bookmarkEnd w:id="7"/>
    </w:p>
    <w:sectPr w:rsidR="002C64D7" w:rsidRPr="00BC092C" w:rsidSect="00BC092C">
      <w:headerReference w:type="default" r:id="rId11"/>
      <w:footerReference w:type="default" r:id="rId12"/>
      <w:pgSz w:w="11906" w:h="16838"/>
      <w:pgMar w:top="1440" w:right="1080" w:bottom="1440" w:left="108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4D7" w:rsidRDefault="002C64D7" w:rsidP="000A1FEF">
      <w:pPr>
        <w:spacing w:after="0" w:line="240" w:lineRule="auto"/>
      </w:pPr>
      <w:r>
        <w:separator/>
      </w:r>
    </w:p>
  </w:endnote>
  <w:endnote w:type="continuationSeparator" w:id="0">
    <w:p w:rsidR="002C64D7" w:rsidRDefault="002C64D7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panose1 w:val="02000506000000020000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FEF" w:rsidRDefault="000A1FEF">
    <w:pPr>
      <w:pStyle w:val="Pieddepage"/>
      <w:pBdr>
        <w:bottom w:val="single" w:sz="6" w:space="1" w:color="auto"/>
      </w:pBdr>
    </w:pPr>
  </w:p>
  <w:p w:rsidR="000A1FEF" w:rsidRDefault="00BC092C" w:rsidP="00BC092C">
    <w:pPr>
      <w:pStyle w:val="Pieddepage"/>
      <w:jc w:val="center"/>
    </w:pPr>
    <w:r>
      <w:t xml:space="preserve">C.DOHIN, </w:t>
    </w:r>
    <w:proofErr w:type="gramStart"/>
    <w:r>
      <w:t>G.MONVOISIN</w:t>
    </w:r>
    <w:proofErr w:type="gramEnd"/>
    <w:r>
      <w:t xml:space="preserve">, N.GUIGAND                   </w:t>
    </w:r>
    <w:r w:rsidR="000A1FEF">
      <w:tab/>
    </w:r>
    <w:r w:rsidR="000A1FEF" w:rsidRPr="000A1FEF">
      <w:rPr>
        <w:i/>
      </w:rPr>
      <w:fldChar w:fldCharType="begin"/>
    </w:r>
    <w:r w:rsidR="000A1FEF" w:rsidRPr="000A1FEF">
      <w:rPr>
        <w:i/>
      </w:rPr>
      <w:instrText xml:space="preserve"> DATE  \@ "dd/MM/yyyy"  \* MERGEFORMAT </w:instrText>
    </w:r>
    <w:r w:rsidR="000A1FEF" w:rsidRPr="000A1FEF">
      <w:rPr>
        <w:i/>
      </w:rPr>
      <w:fldChar w:fldCharType="separate"/>
    </w:r>
    <w:r w:rsidR="002C64D7">
      <w:rPr>
        <w:i/>
        <w:noProof/>
      </w:rPr>
      <w:t>15/01/2020</w:t>
    </w:r>
    <w:r w:rsidR="000A1FEF" w:rsidRPr="000A1FEF">
      <w:rPr>
        <w:i/>
      </w:rPr>
      <w:fldChar w:fldCharType="end"/>
    </w:r>
    <w:r>
      <w:rPr>
        <w:i/>
      </w:rPr>
      <w:t xml:space="preserve">                                                                       </w:t>
    </w:r>
    <w:r w:rsidR="000A1FEF">
      <w:t xml:space="preserve">page </w:t>
    </w:r>
    <w:r w:rsidR="000A1FEF">
      <w:fldChar w:fldCharType="begin"/>
    </w:r>
    <w:r w:rsidR="000A1FEF">
      <w:instrText xml:space="preserve"> PAGE   \* MERGEFORMAT </w:instrText>
    </w:r>
    <w:r w:rsidR="000A1FEF">
      <w:fldChar w:fldCharType="separate"/>
    </w:r>
    <w:r w:rsidR="000A1FEF">
      <w:rPr>
        <w:noProof/>
      </w:rPr>
      <w:t>1</w:t>
    </w:r>
    <w:r w:rsidR="000A1FEF">
      <w:fldChar w:fldCharType="end"/>
    </w:r>
    <w:r w:rsidR="000A1FEF"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 w:rsidR="000A1FEF"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4D7" w:rsidRDefault="002C64D7" w:rsidP="000A1FEF">
      <w:pPr>
        <w:spacing w:after="0" w:line="240" w:lineRule="auto"/>
      </w:pPr>
      <w:r>
        <w:separator/>
      </w:r>
    </w:p>
  </w:footnote>
  <w:footnote w:type="continuationSeparator" w:id="0">
    <w:p w:rsidR="002C64D7" w:rsidRDefault="002C64D7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FEF" w:rsidRDefault="00BC092C" w:rsidP="00BC092C">
    <w:pPr>
      <w:pStyle w:val="En-tte"/>
      <w:pBdr>
        <w:bottom w:val="single" w:sz="6" w:space="1" w:color="auto"/>
      </w:pBdr>
      <w:tabs>
        <w:tab w:val="left" w:pos="8263"/>
      </w:tabs>
      <w:rPr>
        <w:b/>
      </w:rPr>
    </w:pPr>
    <w:r w:rsidRPr="00BC092C">
      <w:rPr>
        <w:noProof/>
      </w:rPr>
      <w:drawing>
        <wp:anchor distT="0" distB="0" distL="114300" distR="114300" simplePos="0" relativeHeight="251659264" behindDoc="0" locked="0" layoutInCell="1" allowOverlap="1" wp14:anchorId="16CB4B48" wp14:editId="1013D48A">
          <wp:simplePos x="0" y="0"/>
          <wp:positionH relativeFrom="column">
            <wp:posOffset>3655464</wp:posOffset>
          </wp:positionH>
          <wp:positionV relativeFrom="paragraph">
            <wp:posOffset>-178571</wp:posOffset>
          </wp:positionV>
          <wp:extent cx="341831" cy="272691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083" cy="2784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1C5D">
      <w:rPr>
        <w:noProof/>
      </w:rPr>
      <w:drawing>
        <wp:anchor distT="0" distB="0" distL="114300" distR="114300" simplePos="0" relativeHeight="251658240" behindDoc="0" locked="0" layoutInCell="1" allowOverlap="1" wp14:anchorId="0F169257" wp14:editId="6FF8D551">
          <wp:simplePos x="0" y="0"/>
          <wp:positionH relativeFrom="margin">
            <wp:align>center</wp:align>
          </wp:positionH>
          <wp:positionV relativeFrom="paragraph">
            <wp:posOffset>-190447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</w:rPr>
      <w:t>SFL6 – Escape Game Téléthon</w:t>
    </w:r>
    <w:r w:rsidR="000A1FEF">
      <w:tab/>
    </w:r>
    <w:r w:rsidR="000A1FEF">
      <w:tab/>
    </w:r>
    <w:r>
      <w:tab/>
      <w:t xml:space="preserve">                  </w:t>
    </w:r>
    <w:r w:rsidR="000A1FEF" w:rsidRPr="000A1FEF">
      <w:rPr>
        <w:b/>
      </w:rPr>
      <w:t>SN</w:t>
    </w:r>
    <w:r>
      <w:rPr>
        <w:b/>
      </w:rPr>
      <w:t>2</w:t>
    </w:r>
    <w:r w:rsidR="000A1FEF" w:rsidRPr="000A1FEF">
      <w:rPr>
        <w:b/>
      </w:rPr>
      <w:t>-B</w:t>
    </w:r>
  </w:p>
  <w:p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91909"/>
    <w:multiLevelType w:val="hybridMultilevel"/>
    <w:tmpl w:val="A0485D84"/>
    <w:lvl w:ilvl="0" w:tplc="2D5EE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D7"/>
    <w:rsid w:val="000A1FEF"/>
    <w:rsid w:val="002C64D7"/>
    <w:rsid w:val="00304693"/>
    <w:rsid w:val="00352785"/>
    <w:rsid w:val="00696C5A"/>
    <w:rsid w:val="008672B0"/>
    <w:rsid w:val="0095705A"/>
    <w:rsid w:val="009C1C5D"/>
    <w:rsid w:val="00BC092C"/>
    <w:rsid w:val="00C05796"/>
    <w:rsid w:val="00ED5C56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C69BB"/>
  <w15:chartTrackingRefBased/>
  <w15:docId w15:val="{FF410D86-74E6-4718-B94D-D21C42F4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C64D7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Paragraphedeliste">
    <w:name w:val="List Paragraph"/>
    <w:basedOn w:val="Normal"/>
    <w:uiPriority w:val="34"/>
    <w:qFormat/>
    <w:rsid w:val="0095705A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0579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0579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05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ECOND%20YEAR\Projet%20Systeme-Escape-Game-Telethon%20Github\Systeme-Escape-Game-Telethon\Guillaume\Taches%20&#233;tudiant%201%20d&#233;fin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12B7ED4F45F469A3BB4708EBA1047" ma:contentTypeVersion="10" ma:contentTypeDescription="Crée un document." ma:contentTypeScope="" ma:versionID="605e75f0a715e9af5c8f2e8e9084a287">
  <xsd:schema xmlns:xsd="http://www.w3.org/2001/XMLSchema" xmlns:xs="http://www.w3.org/2001/XMLSchema" xmlns:p="http://schemas.microsoft.com/office/2006/metadata/properties" xmlns:ns3="e2792e6f-ab6b-465c-b2e9-dbb542980a21" xmlns:ns4="2d532438-4350-4d82-8e3a-4f3dad757230" targetNamespace="http://schemas.microsoft.com/office/2006/metadata/properties" ma:root="true" ma:fieldsID="8c216af3487f2b5fdbd477b05d214516" ns3:_="" ns4:_="">
    <xsd:import namespace="e2792e6f-ab6b-465c-b2e9-dbb542980a21"/>
    <xsd:import namespace="2d532438-4350-4d82-8e3a-4f3dad7572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2e6f-ab6b-465c-b2e9-dbb542980a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32438-4350-4d82-8e3a-4f3dad757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41169-7482-4FDB-88D8-F4CA27DA26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B4C523-687B-4FDC-8E12-B9F6D57800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70C2F-6E54-466C-95B6-A2E609725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792e6f-ab6b-465c-b2e9-dbb542980a21"/>
    <ds:schemaRef ds:uri="2d532438-4350-4d82-8e3a-4f3dad7572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1395C8-DE94-4410-9677-9BBBED27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Taches étudiant 1 défini</Template>
  <TotalTime>52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des TPs</vt:lpstr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des TPs</dc:title>
  <dc:subject/>
  <dc:creator>MONVOISIN Guillaume</dc:creator>
  <cp:keywords>Rendu;TP</cp:keywords>
  <dc:description/>
  <cp:lastModifiedBy>Guillaume MONVOISIN</cp:lastModifiedBy>
  <cp:revision>1</cp:revision>
  <dcterms:created xsi:type="dcterms:W3CDTF">2020-01-15T09:44:00Z</dcterms:created>
  <dcterms:modified xsi:type="dcterms:W3CDTF">2020-01-15T10:36:00Z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0x01010078E12B7ED4F45F469A3BB4708EBA1047</vt:lpwstr>
  </property>
</Properties>
</file>