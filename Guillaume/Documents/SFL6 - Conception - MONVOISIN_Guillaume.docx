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528F4" w14:textId="77777777" w:rsidR="00ED5C56" w:rsidRDefault="000A1FEF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CE16F" wp14:editId="7FC1484C">
                <wp:simplePos x="0" y="0"/>
                <wp:positionH relativeFrom="margin">
                  <wp:align>center</wp:align>
                </wp:positionH>
                <wp:positionV relativeFrom="paragraph">
                  <wp:posOffset>-68523</wp:posOffset>
                </wp:positionV>
                <wp:extent cx="5762625" cy="419100"/>
                <wp:effectExtent l="171450" t="95250" r="200025" b="1143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622F9900" w14:textId="77777777" w:rsidR="000A1FEF" w:rsidRPr="000A1FEF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1FEF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de </w:t>
                            </w:r>
                            <w:r w:rsidR="00BC092C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CE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-5.4pt;width:453.75pt;height:3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" fillcolor="#d8d8d8 [2732]" strokeweight=".5pt">
                <v:shadow on="t" type="perspective" color="black" opacity="26214f" offset="0,0" matrix="66847f,,,66847f"/>
                <v:textbox>
                  <w:txbxContent>
                    <w:p w14:paraId="622F9900" w14:textId="77777777" w:rsidR="000A1FEF" w:rsidRPr="000A1FEF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1FEF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de </w:t>
                      </w:r>
                      <w:r w:rsidR="00BC092C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0ED76" w14:textId="77777777" w:rsidR="00BC092C" w:rsidRPr="00BC092C" w:rsidRDefault="00BC092C" w:rsidP="00BC092C"/>
    <w:p w14:paraId="3DC29305" w14:textId="77777777" w:rsidR="00BC092C" w:rsidRDefault="00BC092C" w:rsidP="00BC092C"/>
    <w:p w14:paraId="6C8F07C5" w14:textId="77777777" w:rsidR="00BC092C" w:rsidRDefault="00BC092C" w:rsidP="00BC092C"/>
    <w:p w14:paraId="462A126B" w14:textId="77777777" w:rsidR="00BC092C" w:rsidRDefault="00BC092C" w:rsidP="00BC092C"/>
    <w:p w14:paraId="57116478" w14:textId="77777777" w:rsidR="00AD73A3" w:rsidRPr="00AD73A3" w:rsidRDefault="00AD73A3" w:rsidP="00AD73A3"/>
    <w:p w14:paraId="51482204" w14:textId="77777777" w:rsidR="00AD73A3" w:rsidRPr="00AD73A3" w:rsidRDefault="00AD73A3" w:rsidP="00AD73A3"/>
    <w:p w14:paraId="574DC5CC" w14:textId="77777777" w:rsidR="00AD73A3" w:rsidRPr="00AD73A3" w:rsidRDefault="00AD73A3" w:rsidP="00AD73A3"/>
    <w:p w14:paraId="5DAA14D9" w14:textId="77777777" w:rsidR="00AD73A3" w:rsidRPr="00AD73A3" w:rsidRDefault="00AD73A3" w:rsidP="00AD73A3"/>
    <w:p w14:paraId="60EEBEB1" w14:textId="77777777" w:rsidR="00AD73A3" w:rsidRPr="00AD73A3" w:rsidRDefault="00AD73A3" w:rsidP="00AD73A3"/>
    <w:p w14:paraId="421681CA" w14:textId="77777777" w:rsidR="00AD73A3" w:rsidRPr="00AD73A3" w:rsidRDefault="00AD73A3" w:rsidP="00AD73A3"/>
    <w:p w14:paraId="747DF507" w14:textId="77777777" w:rsidR="00AD73A3" w:rsidRPr="00AD73A3" w:rsidRDefault="00AD73A3" w:rsidP="00AD73A3"/>
    <w:p w14:paraId="1F2DF4CC" w14:textId="77777777" w:rsidR="00AD73A3" w:rsidRPr="00AD73A3" w:rsidRDefault="00AD73A3" w:rsidP="00AD73A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7752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14F546" w14:textId="77777777" w:rsidR="00AD73A3" w:rsidRDefault="00AD73A3">
          <w:pPr>
            <w:pStyle w:val="En-ttedetabledesmatires"/>
          </w:pPr>
          <w:r>
            <w:t>Table des matières</w:t>
          </w:r>
        </w:p>
        <w:p w14:paraId="1317B7A9" w14:textId="0BE48C70" w:rsidR="003F2C26" w:rsidRDefault="00AD73A3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6045" w:history="1">
            <w:r w:rsidR="003F2C26" w:rsidRPr="005C0982">
              <w:rPr>
                <w:rStyle w:val="Lienhypertexte"/>
                <w:noProof/>
              </w:rPr>
              <w:t>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Introduction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_Toc38996045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2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0FED9AD3" w14:textId="008CE633" w:rsidR="003F2C26" w:rsidRDefault="0026149D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46" w:history="1">
            <w:r w:rsidR="003F2C26" w:rsidRPr="005C0982">
              <w:rPr>
                <w:rStyle w:val="Lienhypertexte"/>
                <w:noProof/>
              </w:rPr>
              <w:t>II.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Réalisation du projet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_Toc38996046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3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29594E9F" w14:textId="31877D3E" w:rsidR="003F2C26" w:rsidRDefault="0026149D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7" w:history="1">
            <w:r w:rsidR="003F2C26" w:rsidRPr="005C0982">
              <w:rPr>
                <w:rStyle w:val="Lienhypertexte"/>
                <w:noProof/>
              </w:rPr>
              <w:t>a)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Rappel de la tâche de l’étudiant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_Toc38996047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3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229E58E" w14:textId="4FF0C923" w:rsidR="003F2C26" w:rsidRDefault="0026149D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8" w:history="1">
            <w:r w:rsidR="003F2C26" w:rsidRPr="005C0982">
              <w:rPr>
                <w:rStyle w:val="Lienhypertexte"/>
                <w:noProof/>
              </w:rPr>
              <w:t>b)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Communication entre les différents éléments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_Toc38996048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4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7C585079" w14:textId="03BE3428" w:rsidR="003F2C26" w:rsidRDefault="0026149D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49" w:history="1">
            <w:r w:rsidR="003F2C26" w:rsidRPr="005C0982">
              <w:rPr>
                <w:rStyle w:val="Lienhypertexte"/>
                <w:noProof/>
              </w:rPr>
              <w:t>c)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Communication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_Toc38996049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5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31434A1" w14:textId="5C40E11C" w:rsidR="003F2C26" w:rsidRDefault="0026149D">
          <w:pPr>
            <w:pStyle w:val="TM2"/>
            <w:tabs>
              <w:tab w:val="left" w:pos="660"/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38996050" w:history="1">
            <w:r w:rsidR="003F2C26" w:rsidRPr="005C0982">
              <w:rPr>
                <w:rStyle w:val="Lienhypertexte"/>
                <w:noProof/>
              </w:rPr>
              <w:t>d)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Chronogrammes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_Toc38996050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5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1933FC4D" w14:textId="56916292" w:rsidR="003F2C26" w:rsidRDefault="0026149D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38996051" w:history="1">
            <w:r w:rsidR="003F2C26" w:rsidRPr="005C0982">
              <w:rPr>
                <w:rStyle w:val="Lienhypertexte"/>
                <w:noProof/>
              </w:rPr>
              <w:t>III.</w:t>
            </w:r>
            <w:r w:rsidR="003F2C26">
              <w:rPr>
                <w:rFonts w:eastAsiaTheme="minorEastAsia"/>
                <w:noProof/>
                <w:lang w:eastAsia="fr-FR"/>
              </w:rPr>
              <w:tab/>
            </w:r>
            <w:r w:rsidR="003F2C26" w:rsidRPr="005C0982">
              <w:rPr>
                <w:rStyle w:val="Lienhypertexte"/>
                <w:noProof/>
              </w:rPr>
              <w:t>Réalisation de l’application :</w:t>
            </w:r>
            <w:r w:rsidR="003F2C26">
              <w:rPr>
                <w:noProof/>
                <w:webHidden/>
              </w:rPr>
              <w:tab/>
            </w:r>
            <w:r w:rsidR="003F2C26">
              <w:rPr>
                <w:noProof/>
                <w:webHidden/>
              </w:rPr>
              <w:fldChar w:fldCharType="begin"/>
            </w:r>
            <w:r w:rsidR="003F2C26">
              <w:rPr>
                <w:noProof/>
                <w:webHidden/>
              </w:rPr>
              <w:instrText xml:space="preserve"> PAGEREF _Toc38996051 \h </w:instrText>
            </w:r>
            <w:r w:rsidR="003F2C26">
              <w:rPr>
                <w:noProof/>
                <w:webHidden/>
              </w:rPr>
            </w:r>
            <w:r w:rsidR="003F2C26">
              <w:rPr>
                <w:noProof/>
                <w:webHidden/>
              </w:rPr>
              <w:fldChar w:fldCharType="separate"/>
            </w:r>
            <w:r w:rsidR="003F2C26">
              <w:rPr>
                <w:noProof/>
                <w:webHidden/>
              </w:rPr>
              <w:t>6</w:t>
            </w:r>
            <w:r w:rsidR="003F2C26">
              <w:rPr>
                <w:noProof/>
                <w:webHidden/>
              </w:rPr>
              <w:fldChar w:fldCharType="end"/>
            </w:r>
          </w:hyperlink>
        </w:p>
        <w:p w14:paraId="683AE6FD" w14:textId="7A62DA74" w:rsidR="00AD73A3" w:rsidRDefault="00AD73A3">
          <w:r>
            <w:rPr>
              <w:b/>
              <w:bCs/>
            </w:rPr>
            <w:fldChar w:fldCharType="end"/>
          </w:r>
        </w:p>
      </w:sdtContent>
    </w:sdt>
    <w:p w14:paraId="36BC7903" w14:textId="77777777" w:rsidR="00AD73A3" w:rsidRPr="00AD73A3" w:rsidRDefault="00AD73A3" w:rsidP="00AD73A3"/>
    <w:p w14:paraId="777B40A7" w14:textId="77777777" w:rsidR="00AD73A3" w:rsidRPr="00AD73A3" w:rsidRDefault="00AD73A3" w:rsidP="00AD73A3"/>
    <w:p w14:paraId="4E6C3B55" w14:textId="77777777" w:rsidR="00AD73A3" w:rsidRPr="00AD73A3" w:rsidRDefault="00AD73A3" w:rsidP="00AD73A3"/>
    <w:p w14:paraId="292CFEAD" w14:textId="77777777" w:rsidR="00AD73A3" w:rsidRPr="00AD73A3" w:rsidRDefault="00AD73A3" w:rsidP="00AD73A3"/>
    <w:p w14:paraId="3E3301AC" w14:textId="019961D9" w:rsidR="00AD73A3" w:rsidRDefault="00AD73A3" w:rsidP="00AD73A3"/>
    <w:p w14:paraId="744B741B" w14:textId="0DB22B72" w:rsidR="00D01424" w:rsidRDefault="00D01424" w:rsidP="00AD73A3"/>
    <w:p w14:paraId="07396831" w14:textId="405EE6FC" w:rsidR="00D01424" w:rsidRDefault="00D01424" w:rsidP="00AD73A3"/>
    <w:p w14:paraId="13D01A75" w14:textId="3193A3DE" w:rsidR="00D01424" w:rsidRDefault="00D01424" w:rsidP="00AD73A3"/>
    <w:p w14:paraId="08023951" w14:textId="585D9EB5" w:rsidR="00D01424" w:rsidRDefault="00D01424" w:rsidP="00AD73A3"/>
    <w:p w14:paraId="6EC92D21" w14:textId="36D54ECA" w:rsidR="00715EFD" w:rsidRDefault="00715EFD" w:rsidP="00715EFD">
      <w:pPr>
        <w:tabs>
          <w:tab w:val="left" w:pos="1999"/>
        </w:tabs>
      </w:pPr>
    </w:p>
    <w:p w14:paraId="303C6257" w14:textId="166464E6" w:rsidR="00715EFD" w:rsidRDefault="006B6F60" w:rsidP="006B6F60">
      <w:pPr>
        <w:pStyle w:val="Titre1"/>
      </w:pPr>
      <w:bookmarkStart w:id="0" w:name="_Toc38996045"/>
      <w:r>
        <w:lastRenderedPageBreak/>
        <w:t>Introduction :</w:t>
      </w:r>
      <w:bookmarkEnd w:id="0"/>
    </w:p>
    <w:p w14:paraId="247F78F7" w14:textId="29E9354A" w:rsidR="006B6F60" w:rsidRDefault="006B6F60" w:rsidP="006B6F60">
      <w:pPr>
        <w:pStyle w:val="Titre4"/>
      </w:pPr>
      <w:r>
        <w:t>Rappel du cahier des charges :</w:t>
      </w:r>
    </w:p>
    <w:p w14:paraId="72AE3192" w14:textId="1FB09824" w:rsidR="005816A4" w:rsidRDefault="005816A4" w:rsidP="005816A4"/>
    <w:p w14:paraId="54C95858" w14:textId="4FAC4727" w:rsidR="005816A4" w:rsidRDefault="005816A4" w:rsidP="005816A4">
      <w:r>
        <w:t>Afin que la partie se déroule correctement un système pour les « médaillons » est à fournir.</w:t>
      </w:r>
    </w:p>
    <w:p w14:paraId="54D04638" w14:textId="12DBB765" w:rsidR="005816A4" w:rsidRDefault="005816A4" w:rsidP="005816A4">
      <w:r>
        <w:t xml:space="preserve">Ce système sera au cœur même de la salle de l’escape </w:t>
      </w:r>
      <w:proofErr w:type="spellStart"/>
      <w:r>
        <w:t>game</w:t>
      </w:r>
      <w:proofErr w:type="spellEnd"/>
      <w:r>
        <w:t xml:space="preserve"> et devra prendre en charges les demandes suivantes : </w:t>
      </w:r>
    </w:p>
    <w:p w14:paraId="7722D8C9" w14:textId="7A9E4A41" w:rsidR="000A3144" w:rsidRDefault="000A3144" w:rsidP="000A3144">
      <w:pPr>
        <w:pStyle w:val="Paragraphedeliste"/>
        <w:numPr>
          <w:ilvl w:val="0"/>
          <w:numId w:val="9"/>
        </w:numPr>
      </w:pPr>
      <w:r>
        <w:t>Le lecteur RFID doit pouvoir lire un UID (</w:t>
      </w:r>
      <w:r w:rsidRPr="000A3144">
        <w:rPr>
          <w:i/>
          <w:iCs/>
        </w:rPr>
        <w:t>User Identifier</w:t>
      </w:r>
      <w:r>
        <w:t>) à travers une plaque de contreplaqué de 3mm.</w:t>
      </w:r>
    </w:p>
    <w:p w14:paraId="12174A94" w14:textId="785D95A9" w:rsidR="000A3144" w:rsidRDefault="000A3144" w:rsidP="000A3144">
      <w:pPr>
        <w:pStyle w:val="Paragraphedeliste"/>
        <w:numPr>
          <w:ilvl w:val="0"/>
          <w:numId w:val="9"/>
        </w:numPr>
      </w:pPr>
      <w:r w:rsidRPr="000A3144">
        <w:t xml:space="preserve">Utiliser </w:t>
      </w:r>
      <w:r w:rsidR="00C5418C">
        <w:t>le</w:t>
      </w:r>
      <w:r w:rsidRPr="000A3144">
        <w:t xml:space="preserve"> bus SPI (</w:t>
      </w:r>
      <w:r w:rsidRPr="000A3144">
        <w:rPr>
          <w:i/>
          <w:iCs/>
        </w:rPr>
        <w:t xml:space="preserve">Serial </w:t>
      </w:r>
      <w:proofErr w:type="spellStart"/>
      <w:r w:rsidRPr="000A3144">
        <w:rPr>
          <w:i/>
          <w:iCs/>
        </w:rPr>
        <w:t>Peripheral</w:t>
      </w:r>
      <w:proofErr w:type="spellEnd"/>
      <w:r w:rsidRPr="000A3144">
        <w:rPr>
          <w:i/>
          <w:iCs/>
        </w:rPr>
        <w:t xml:space="preserve"> Interface</w:t>
      </w:r>
      <w:r w:rsidRPr="000A3144">
        <w:t>)</w:t>
      </w:r>
      <w:r w:rsidR="00C5418C">
        <w:t xml:space="preserve"> de la Raspberry pour le contrôle des lecteurs RFID</w:t>
      </w:r>
      <w:r w:rsidRPr="000A3144">
        <w:t>.</w:t>
      </w:r>
      <w:r>
        <w:t xml:space="preserve"> </w:t>
      </w:r>
    </w:p>
    <w:p w14:paraId="6AB90699" w14:textId="6D70939C" w:rsidR="00B45C5F" w:rsidRDefault="00BB403B" w:rsidP="000A3144">
      <w:pPr>
        <w:pStyle w:val="Paragraphedeliste"/>
        <w:numPr>
          <w:ilvl w:val="0"/>
          <w:numId w:val="9"/>
        </w:numPr>
      </w:pPr>
      <w:r>
        <w:t>Le superviseur doit p</w:t>
      </w:r>
      <w:r w:rsidR="00C43C11">
        <w:t>ouvoir récupérer UID (</w:t>
      </w:r>
      <w:r w:rsidR="00C43C11" w:rsidRPr="000A3144">
        <w:rPr>
          <w:i/>
          <w:iCs/>
        </w:rPr>
        <w:t>User Identifier</w:t>
      </w:r>
      <w:r w:rsidR="00C43C11">
        <w:t>)</w:t>
      </w:r>
      <w:r>
        <w:t xml:space="preserve"> afin de le changer facilement pour le programme principal dans le cas d’une perte d’un des médaillons.</w:t>
      </w:r>
      <w:r w:rsidR="009F38AD">
        <w:t xml:space="preserve"> </w:t>
      </w:r>
    </w:p>
    <w:p w14:paraId="16DFD4FC" w14:textId="743DB8B0" w:rsidR="00C43C11" w:rsidRDefault="00BB403B" w:rsidP="00C43C11">
      <w:pPr>
        <w:pStyle w:val="Paragraphedeliste"/>
        <w:numPr>
          <w:ilvl w:val="0"/>
          <w:numId w:val="9"/>
        </w:numPr>
      </w:pPr>
      <w:r>
        <w:t>Le joueur doit pouvoir constater l’a</w:t>
      </w:r>
      <w:r w:rsidR="00C43C11">
        <w:t>llum</w:t>
      </w:r>
      <w:r>
        <w:t>age</w:t>
      </w:r>
      <w:r w:rsidR="009F38AD">
        <w:t xml:space="preserve"> ou non</w:t>
      </w:r>
      <w:r w:rsidR="00C43C11">
        <w:t xml:space="preserve"> </w:t>
      </w:r>
      <w:r>
        <w:t>d’</w:t>
      </w:r>
      <w:r w:rsidR="00C43C11">
        <w:t>une LED</w:t>
      </w:r>
      <w:r w:rsidR="004D74D4">
        <w:t xml:space="preserve"> </w:t>
      </w:r>
      <w:r w:rsidR="009F38AD">
        <w:t>dans la seconde</w:t>
      </w:r>
      <w:r w:rsidR="00C43C11">
        <w:t xml:space="preserve"> en fonction de l’état d’un lecteur RFID (si un badge</w:t>
      </w:r>
      <w:r w:rsidR="004D74D4">
        <w:t xml:space="preserve"> ou « médaillon »</w:t>
      </w:r>
      <w:r w:rsidR="00C43C11">
        <w:t xml:space="preserve"> valide est posé dessus ou non)</w:t>
      </w:r>
      <w:r w:rsidR="009F38AD">
        <w:t>.</w:t>
      </w:r>
    </w:p>
    <w:p w14:paraId="451A7167" w14:textId="670A5CFC" w:rsidR="004D74D4" w:rsidRDefault="00BB403B" w:rsidP="004D74D4">
      <w:pPr>
        <w:pStyle w:val="Paragraphedeliste"/>
        <w:numPr>
          <w:ilvl w:val="0"/>
          <w:numId w:val="9"/>
        </w:numPr>
      </w:pPr>
      <w:r>
        <w:t xml:space="preserve">Dans le cas </w:t>
      </w:r>
      <w:proofErr w:type="spellStart"/>
      <w:r>
        <w:t>ou</w:t>
      </w:r>
      <w:proofErr w:type="spellEnd"/>
      <w:r w:rsidR="001E53C0">
        <w:t xml:space="preserve"> le joueur place correctement</w:t>
      </w:r>
      <w:r>
        <w:t xml:space="preserve"> quatre badges </w:t>
      </w:r>
      <w:r w:rsidR="001E53C0">
        <w:t xml:space="preserve">la gâche électrique doit </w:t>
      </w:r>
      <w:r w:rsidR="004D74D4">
        <w:t>s’activé permettant l’ouverture de la porte. Un ordre de fin de partie doit également être envoyer via un système de client socket.</w:t>
      </w:r>
    </w:p>
    <w:p w14:paraId="139E106F" w14:textId="525E9583" w:rsidR="004D74D4" w:rsidRDefault="004D74D4" w:rsidP="004D74D4">
      <w:pPr>
        <w:pStyle w:val="Paragraphedeliste"/>
        <w:numPr>
          <w:ilvl w:val="0"/>
          <w:numId w:val="9"/>
        </w:numPr>
      </w:pPr>
      <w:r>
        <w:t>L’application de supervisions doit pouvoir détecter l’ordre de fin de partie via un système serveur socket.</w:t>
      </w:r>
    </w:p>
    <w:p w14:paraId="22852E95" w14:textId="77777777" w:rsidR="005816A4" w:rsidRPr="005816A4" w:rsidRDefault="005816A4" w:rsidP="005816A4"/>
    <w:p w14:paraId="7D89EF0E" w14:textId="77777777" w:rsidR="006B6F60" w:rsidRPr="006B6F60" w:rsidRDefault="006B6F60" w:rsidP="006B6F60"/>
    <w:p w14:paraId="04851203" w14:textId="05E5C737" w:rsidR="00D01424" w:rsidRDefault="00D01424" w:rsidP="006B6F60">
      <w:pPr>
        <w:tabs>
          <w:tab w:val="left" w:pos="1999"/>
        </w:tabs>
      </w:pPr>
    </w:p>
    <w:p w14:paraId="18F9B761" w14:textId="3EFCC893" w:rsidR="00D01424" w:rsidRDefault="00D01424" w:rsidP="006B6F60">
      <w:pPr>
        <w:tabs>
          <w:tab w:val="left" w:pos="1999"/>
        </w:tabs>
      </w:pPr>
    </w:p>
    <w:p w14:paraId="02A789B7" w14:textId="705AD85E" w:rsidR="00D01424" w:rsidRDefault="00D01424" w:rsidP="006B6F60">
      <w:pPr>
        <w:tabs>
          <w:tab w:val="left" w:pos="1999"/>
        </w:tabs>
      </w:pPr>
    </w:p>
    <w:p w14:paraId="682B7267" w14:textId="65D0CBAE" w:rsidR="00D01424" w:rsidRDefault="00D01424" w:rsidP="006B6F60">
      <w:pPr>
        <w:tabs>
          <w:tab w:val="left" w:pos="1999"/>
        </w:tabs>
      </w:pPr>
    </w:p>
    <w:p w14:paraId="1622D27E" w14:textId="50F1DE0D" w:rsidR="00D01424" w:rsidRDefault="00D01424" w:rsidP="006B6F60">
      <w:pPr>
        <w:tabs>
          <w:tab w:val="left" w:pos="1999"/>
        </w:tabs>
      </w:pPr>
    </w:p>
    <w:p w14:paraId="69E06DFD" w14:textId="61E877DF" w:rsidR="00D01424" w:rsidRDefault="00D01424" w:rsidP="006B6F60">
      <w:pPr>
        <w:tabs>
          <w:tab w:val="left" w:pos="1999"/>
        </w:tabs>
      </w:pPr>
    </w:p>
    <w:p w14:paraId="2E4B949B" w14:textId="2490DC0C" w:rsidR="00D01424" w:rsidRDefault="00D01424" w:rsidP="006B6F60">
      <w:pPr>
        <w:tabs>
          <w:tab w:val="left" w:pos="1999"/>
        </w:tabs>
      </w:pPr>
    </w:p>
    <w:p w14:paraId="645674C0" w14:textId="63C9D306" w:rsidR="00D01424" w:rsidRDefault="00D01424" w:rsidP="006B6F60">
      <w:pPr>
        <w:tabs>
          <w:tab w:val="left" w:pos="1999"/>
        </w:tabs>
      </w:pPr>
    </w:p>
    <w:p w14:paraId="50B16EE3" w14:textId="41F7CEE9" w:rsidR="00D01424" w:rsidRDefault="00D01424" w:rsidP="006B6F60">
      <w:pPr>
        <w:tabs>
          <w:tab w:val="left" w:pos="1999"/>
        </w:tabs>
      </w:pPr>
    </w:p>
    <w:p w14:paraId="5AC98F51" w14:textId="018C0BFE" w:rsidR="00D01424" w:rsidRDefault="00D01424" w:rsidP="006B6F60">
      <w:pPr>
        <w:tabs>
          <w:tab w:val="left" w:pos="1999"/>
        </w:tabs>
      </w:pPr>
    </w:p>
    <w:p w14:paraId="74B4C286" w14:textId="559771CF" w:rsidR="00D01424" w:rsidRDefault="00D01424" w:rsidP="006B6F60">
      <w:pPr>
        <w:tabs>
          <w:tab w:val="left" w:pos="1999"/>
        </w:tabs>
      </w:pPr>
    </w:p>
    <w:p w14:paraId="2DF60391" w14:textId="51F3A4B2" w:rsidR="00D01424" w:rsidRDefault="00D01424" w:rsidP="006B6F60">
      <w:pPr>
        <w:tabs>
          <w:tab w:val="left" w:pos="1999"/>
        </w:tabs>
      </w:pPr>
    </w:p>
    <w:p w14:paraId="0B022466" w14:textId="6C3B0776" w:rsidR="00D01424" w:rsidRDefault="00D01424" w:rsidP="006B6F60">
      <w:pPr>
        <w:tabs>
          <w:tab w:val="left" w:pos="1999"/>
        </w:tabs>
      </w:pPr>
    </w:p>
    <w:p w14:paraId="2F9A32BA" w14:textId="4998E2F6" w:rsidR="00D01424" w:rsidRDefault="00D01424" w:rsidP="006B6F60">
      <w:pPr>
        <w:tabs>
          <w:tab w:val="left" w:pos="1999"/>
        </w:tabs>
      </w:pPr>
    </w:p>
    <w:p w14:paraId="4988C376" w14:textId="1EBF68DA" w:rsidR="00D01424" w:rsidRDefault="00D01424" w:rsidP="006B6F60">
      <w:pPr>
        <w:tabs>
          <w:tab w:val="left" w:pos="1999"/>
        </w:tabs>
      </w:pPr>
    </w:p>
    <w:p w14:paraId="302624A6" w14:textId="27994213" w:rsidR="00D01424" w:rsidRDefault="00D01424" w:rsidP="00D01424">
      <w:pPr>
        <w:pStyle w:val="Titre1"/>
      </w:pPr>
      <w:bookmarkStart w:id="1" w:name="_Toc38996046"/>
      <w:r>
        <w:lastRenderedPageBreak/>
        <w:t>Réalisation du projet :</w:t>
      </w:r>
      <w:bookmarkEnd w:id="1"/>
    </w:p>
    <w:p w14:paraId="04C39263" w14:textId="58FA773E" w:rsidR="00B40890" w:rsidRDefault="00B40890" w:rsidP="006B6F60">
      <w:pPr>
        <w:tabs>
          <w:tab w:val="left" w:pos="1999"/>
        </w:tabs>
      </w:pPr>
    </w:p>
    <w:p w14:paraId="1BBD77CB" w14:textId="1E7F00F0" w:rsidR="00926214" w:rsidRDefault="00926214" w:rsidP="00926214">
      <w:pPr>
        <w:pStyle w:val="Titre2"/>
      </w:pPr>
      <w:bookmarkStart w:id="2" w:name="_Toc38996047"/>
      <w:r>
        <w:t>Rappel de la tâche de l’étudiant</w:t>
      </w:r>
      <w:bookmarkEnd w:id="2"/>
      <w:r>
        <w:t xml:space="preserve"> </w:t>
      </w:r>
    </w:p>
    <w:p w14:paraId="0953BAB4" w14:textId="77777777" w:rsidR="00590AAF" w:rsidRPr="00590AAF" w:rsidRDefault="00590AAF" w:rsidP="00590AAF"/>
    <w:p w14:paraId="3E01051C" w14:textId="1CA2AA8C" w:rsidR="00926214" w:rsidRDefault="00EF5AD5" w:rsidP="00EF5AD5">
      <w:r>
        <w:t xml:space="preserve">Au sein de ce projet d’escape </w:t>
      </w:r>
      <w:proofErr w:type="spellStart"/>
      <w:r>
        <w:t>game</w:t>
      </w:r>
      <w:proofErr w:type="spellEnd"/>
      <w:r>
        <w:t xml:space="preserve">, ma partie consiste à créer un système permettant : </w:t>
      </w:r>
    </w:p>
    <w:p w14:paraId="27757DAD" w14:textId="1DBA83F6" w:rsidR="00EF5AD5" w:rsidRDefault="006702A1" w:rsidP="00EF5AD5">
      <w:pPr>
        <w:pStyle w:val="Paragraphedeliste"/>
        <w:numPr>
          <w:ilvl w:val="1"/>
          <w:numId w:val="2"/>
        </w:numPr>
      </w:pPr>
      <w:r>
        <w:t>La détections des « médaillons ».</w:t>
      </w:r>
    </w:p>
    <w:p w14:paraId="17652DC4" w14:textId="3CC5ACCC" w:rsidR="006702A1" w:rsidRDefault="006702A1" w:rsidP="00EF5AD5">
      <w:pPr>
        <w:pStyle w:val="Paragraphedeliste"/>
        <w:numPr>
          <w:ilvl w:val="1"/>
          <w:numId w:val="2"/>
        </w:numPr>
      </w:pPr>
      <w:r>
        <w:t>L’allumage des différentes LED.</w:t>
      </w:r>
    </w:p>
    <w:p w14:paraId="0682D4C5" w14:textId="6C2E31C0" w:rsidR="006702A1" w:rsidRDefault="00590AAF" w:rsidP="00EF5AD5">
      <w:pPr>
        <w:pStyle w:val="Paragraphedeliste"/>
        <w:numPr>
          <w:ilvl w:val="1"/>
          <w:numId w:val="2"/>
        </w:numPr>
      </w:pPr>
      <w:r>
        <w:t>L’ouverture de la porte.</w:t>
      </w:r>
    </w:p>
    <w:p w14:paraId="433792F4" w14:textId="066AE22B" w:rsidR="00590AAF" w:rsidRDefault="00590AAF" w:rsidP="00EF5AD5">
      <w:pPr>
        <w:pStyle w:val="Paragraphedeliste"/>
        <w:numPr>
          <w:ilvl w:val="1"/>
          <w:numId w:val="2"/>
        </w:numPr>
      </w:pPr>
      <w:r>
        <w:t xml:space="preserve">La communication entre </w:t>
      </w:r>
      <w:r w:rsidR="00C5418C">
        <w:t>système « médaillons » et l’application de supervision</w:t>
      </w:r>
    </w:p>
    <w:p w14:paraId="2084E4C9" w14:textId="4A7A9BDB" w:rsidR="00926214" w:rsidRPr="00926214" w:rsidRDefault="00C5418C" w:rsidP="00926214">
      <w:r w:rsidRPr="00C5418C">
        <w:t xml:space="preserve">Le langage python est utilisé avec différentes librairies, comme </w:t>
      </w:r>
      <w:r w:rsidR="004F333F">
        <w:t>« </w:t>
      </w:r>
      <w:r>
        <w:t>pi-RC522</w:t>
      </w:r>
      <w:r w:rsidR="004F333F">
        <w:t> »</w:t>
      </w:r>
      <w:r w:rsidRPr="00C5418C">
        <w:t xml:space="preserve"> qui permet </w:t>
      </w:r>
      <w:r>
        <w:t>la gestion des lecteurs RFID</w:t>
      </w:r>
      <w:r w:rsidRPr="00C5418C">
        <w:t xml:space="preserve">, </w:t>
      </w:r>
      <w:r w:rsidR="004F333F">
        <w:t xml:space="preserve">« socket » qui permet l’utilisation des services </w:t>
      </w:r>
      <w:r w:rsidR="003B2780">
        <w:t>socket. Comme IDE j’ai choisi « </w:t>
      </w:r>
      <w:proofErr w:type="spellStart"/>
      <w:r w:rsidR="003B2780">
        <w:t>Thonny</w:t>
      </w:r>
      <w:proofErr w:type="spellEnd"/>
      <w:r w:rsidR="003B2780">
        <w:t> » car très simple d’utilisation, ce choix m’était libre.</w:t>
      </w:r>
    </w:p>
    <w:p w14:paraId="7FE4924D" w14:textId="427B2AC3" w:rsidR="003C35BB" w:rsidRPr="005469B0" w:rsidRDefault="003C35BB" w:rsidP="005469B0">
      <w:r w:rsidRPr="003C35BB">
        <w:t>Le système doit être développé sur une carte Raspberry</w:t>
      </w:r>
      <w:r>
        <w:t xml:space="preserve"> sous Raspbian. Le contrôle</w:t>
      </w:r>
      <w:r w:rsidR="009A3BCB">
        <w:t xml:space="preserve"> du superviseur</w:t>
      </w:r>
      <w:r>
        <w:t xml:space="preserve"> de cette dernière sera possible via l’application « </w:t>
      </w:r>
      <w:proofErr w:type="spellStart"/>
      <w:r>
        <w:t>Anydesk</w:t>
      </w:r>
      <w:proofErr w:type="spellEnd"/>
      <w:r>
        <w:t> »</w:t>
      </w:r>
      <w:r w:rsidR="00103CDF">
        <w:t xml:space="preserve"> qui est compatible avec les deux environnement, Raspbian et Windows.</w:t>
      </w:r>
      <w:r>
        <w:t xml:space="preserve"> </w:t>
      </w:r>
      <w:r w:rsidR="00103CDF">
        <w:t>Elle permet le contrôle à distance via un protocole TCP.</w:t>
      </w:r>
    </w:p>
    <w:p w14:paraId="17A37346" w14:textId="007BE084" w:rsidR="005469B0" w:rsidRDefault="005469B0" w:rsidP="005469B0"/>
    <w:p w14:paraId="2B60C819" w14:textId="0CF9DCA0" w:rsidR="00DE5483" w:rsidRDefault="00DE5483" w:rsidP="005469B0"/>
    <w:p w14:paraId="68919674" w14:textId="686E6317" w:rsidR="00DE5483" w:rsidRDefault="00DE5483" w:rsidP="005469B0"/>
    <w:p w14:paraId="6DDC5613" w14:textId="09544E6B" w:rsidR="00DE5483" w:rsidRDefault="00DE5483" w:rsidP="005469B0"/>
    <w:p w14:paraId="02511D4A" w14:textId="64F8F3F2" w:rsidR="00DE5483" w:rsidRDefault="00DE5483" w:rsidP="005469B0"/>
    <w:p w14:paraId="3DB36487" w14:textId="3E930AC3" w:rsidR="00DE5483" w:rsidRDefault="00DE5483" w:rsidP="005469B0"/>
    <w:p w14:paraId="2A10B129" w14:textId="2E0FF978" w:rsidR="00DE5483" w:rsidRDefault="00DE5483" w:rsidP="005469B0"/>
    <w:p w14:paraId="35E24869" w14:textId="622FF24B" w:rsidR="00DE5483" w:rsidRDefault="00DE5483" w:rsidP="005469B0"/>
    <w:p w14:paraId="646F055B" w14:textId="2E514C97" w:rsidR="00DE5483" w:rsidRDefault="00DE5483" w:rsidP="005469B0"/>
    <w:p w14:paraId="7FF3FFC3" w14:textId="232ADF08" w:rsidR="00DE5483" w:rsidRDefault="00DE5483" w:rsidP="005469B0"/>
    <w:p w14:paraId="3EBB051B" w14:textId="4E3A458A" w:rsidR="00DE5483" w:rsidRDefault="00DE5483" w:rsidP="005469B0"/>
    <w:p w14:paraId="2C8A8C3D" w14:textId="7507C743" w:rsidR="00DE5483" w:rsidRDefault="00DE5483" w:rsidP="005469B0"/>
    <w:p w14:paraId="46744B47" w14:textId="378E6778" w:rsidR="00DE5483" w:rsidRDefault="00DE5483" w:rsidP="005469B0"/>
    <w:p w14:paraId="6D2430C5" w14:textId="686B9B42" w:rsidR="00DE5483" w:rsidRDefault="00DE5483" w:rsidP="005469B0"/>
    <w:p w14:paraId="03302818" w14:textId="64FB2DC3" w:rsidR="00DE5483" w:rsidRDefault="00DE5483" w:rsidP="005469B0"/>
    <w:p w14:paraId="6CA95386" w14:textId="7B6BC8CA" w:rsidR="00DE5483" w:rsidRDefault="00DE5483" w:rsidP="005469B0"/>
    <w:p w14:paraId="7102F9CC" w14:textId="1A35F03D" w:rsidR="003F2C26" w:rsidRDefault="003F2C26" w:rsidP="005469B0"/>
    <w:p w14:paraId="224E01A5" w14:textId="77777777" w:rsidR="003F2C26" w:rsidRDefault="003F2C26" w:rsidP="005469B0"/>
    <w:p w14:paraId="7BBDAB66" w14:textId="13C6C60A" w:rsidR="002D0D27" w:rsidRDefault="00176FC7" w:rsidP="002D0D27">
      <w:pPr>
        <w:pStyle w:val="Titre2"/>
      </w:pPr>
      <w:bookmarkStart w:id="3" w:name="_Toc38996048"/>
      <w:r>
        <w:lastRenderedPageBreak/>
        <w:t>Communication entre les différents éléments</w:t>
      </w:r>
      <w:bookmarkEnd w:id="3"/>
      <w:r>
        <w:t xml:space="preserve"> </w:t>
      </w:r>
    </w:p>
    <w:p w14:paraId="4BA83663" w14:textId="77777777" w:rsidR="00DE5483" w:rsidRPr="00DE5483" w:rsidRDefault="00DE5483" w:rsidP="00DE5483"/>
    <w:p w14:paraId="6CF5AB5B" w14:textId="4C8F07F5" w:rsidR="002D0D27" w:rsidRPr="002D0D27" w:rsidRDefault="002D0D27" w:rsidP="002D0D27">
      <w:pPr>
        <w:ind w:left="426"/>
        <w:rPr>
          <w:i/>
          <w:iCs/>
          <w:color w:val="2F5496" w:themeColor="accent1" w:themeShade="BF"/>
          <w:sz w:val="24"/>
          <w:szCs w:val="24"/>
        </w:rPr>
      </w:pPr>
      <w:r w:rsidRPr="002D0D27">
        <w:rPr>
          <w:i/>
          <w:iCs/>
          <w:color w:val="2F5496" w:themeColor="accent1" w:themeShade="BF"/>
          <w:sz w:val="24"/>
          <w:szCs w:val="24"/>
        </w:rPr>
        <w:t>Synoptique</w:t>
      </w:r>
    </w:p>
    <w:p w14:paraId="2797A955" w14:textId="1504BB53" w:rsidR="00636027" w:rsidRDefault="004562FF" w:rsidP="006A1955">
      <w:r>
        <w:rPr>
          <w:noProof/>
        </w:rPr>
        <w:drawing>
          <wp:inline distT="0" distB="0" distL="0" distR="0" wp14:anchorId="4FE089C1" wp14:editId="47409E46">
            <wp:extent cx="6057900" cy="80274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84" cy="833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DEC1" w14:textId="14312BA8" w:rsidR="00DE5483" w:rsidRDefault="00DE5483" w:rsidP="006A1955">
      <w:r>
        <w:lastRenderedPageBreak/>
        <w:t>L’ordinateur de supervision, le routeur wifi ainsi que Raspberry sont adressés en IP statiques.</w:t>
      </w:r>
    </w:p>
    <w:p w14:paraId="3D648F18" w14:textId="69ADD120" w:rsidR="00DE5483" w:rsidRDefault="00DE5483" w:rsidP="00DE5483">
      <w:pPr>
        <w:pStyle w:val="Titre2"/>
      </w:pPr>
      <w:bookmarkStart w:id="4" w:name="_Toc38996049"/>
      <w:r>
        <w:t>Communication</w:t>
      </w:r>
      <w:bookmarkEnd w:id="4"/>
    </w:p>
    <w:p w14:paraId="4C3CAF9C" w14:textId="77777777" w:rsidR="00A81F46" w:rsidRPr="00A81F46" w:rsidRDefault="00A81F46" w:rsidP="00A81F46"/>
    <w:p w14:paraId="197D8796" w14:textId="2340492E" w:rsidR="00DE5483" w:rsidRDefault="00151868" w:rsidP="00DE5483">
      <w:r>
        <w:t xml:space="preserve">Le bus SPI (Serial </w:t>
      </w:r>
      <w:proofErr w:type="spellStart"/>
      <w:r>
        <w:t>Peripheral</w:t>
      </w:r>
      <w:proofErr w:type="spellEnd"/>
      <w:r>
        <w:t xml:space="preserve"> Interface) est un bus de données série synchrone en full-duplex. Il fonctionne sous un schéma maître-</w:t>
      </w:r>
      <w:proofErr w:type="spellStart"/>
      <w:r>
        <w:t>escalve</w:t>
      </w:r>
      <w:proofErr w:type="spellEnd"/>
      <w:r>
        <w:t>. Dans ce cas le maître est la Raspberry et les esclave</w:t>
      </w:r>
      <w:r w:rsidR="00FD189B">
        <w:t>s</w:t>
      </w:r>
      <w:r>
        <w:t xml:space="preserve"> </w:t>
      </w:r>
      <w:r w:rsidR="00F05D83">
        <w:t>sont</w:t>
      </w:r>
      <w:r>
        <w:t xml:space="preserve"> les lecteurs RFID rc-522</w:t>
      </w:r>
      <w:r w:rsidR="00FD189B">
        <w:t xml:space="preserve">. </w:t>
      </w:r>
    </w:p>
    <w:p w14:paraId="59B81DED" w14:textId="61EBACCF" w:rsidR="005B1F7B" w:rsidRDefault="00FB1B5A" w:rsidP="00DE5483">
      <w:r>
        <w:t xml:space="preserve">Ce modèle possède </w:t>
      </w:r>
      <w:r w:rsidR="000B714D">
        <w:t>8</w:t>
      </w:r>
      <w:r>
        <w:t xml:space="preserve"> interfaces dont </w:t>
      </w:r>
      <w:r w:rsidR="0050556E">
        <w:t>4</w:t>
      </w:r>
      <w:r w:rsidR="005B1F7B">
        <w:t xml:space="preserve"> qui sont dédiés</w:t>
      </w:r>
      <w:r>
        <w:t xml:space="preserve"> </w:t>
      </w:r>
      <w:r w:rsidR="00902D97">
        <w:t>au bus SPI</w:t>
      </w:r>
      <w:r w:rsidR="005B1F7B">
        <w:t> :</w:t>
      </w:r>
    </w:p>
    <w:p w14:paraId="44616A40" w14:textId="718C79DD" w:rsidR="005B1F7B" w:rsidRDefault="005B1F7B" w:rsidP="005B1F7B">
      <w:pPr>
        <w:pStyle w:val="Paragraphedeliste"/>
        <w:numPr>
          <w:ilvl w:val="0"/>
          <w:numId w:val="12"/>
        </w:numPr>
      </w:pPr>
      <w:r>
        <w:t>SCK – Consacrer à l’horloge et gé</w:t>
      </w:r>
      <w:r w:rsidR="0050556E">
        <w:t>né</w:t>
      </w:r>
      <w:r>
        <w:t>r</w:t>
      </w:r>
      <w:r w:rsidR="0050556E">
        <w:t>é</w:t>
      </w:r>
      <w:r>
        <w:t xml:space="preserve"> par le maître</w:t>
      </w:r>
      <w:r w:rsidR="00BE73AD">
        <w:t>.</w:t>
      </w:r>
    </w:p>
    <w:p w14:paraId="70E8A3E6" w14:textId="23D1DFD1" w:rsidR="00FB1B5A" w:rsidRDefault="005B1F7B" w:rsidP="005B1F7B">
      <w:pPr>
        <w:pStyle w:val="Paragraphedeliste"/>
        <w:numPr>
          <w:ilvl w:val="0"/>
          <w:numId w:val="12"/>
        </w:numPr>
      </w:pPr>
      <w:r>
        <w:t>MOSI – M</w:t>
      </w:r>
      <w:r w:rsidR="00C944EA">
        <w:t>aster</w:t>
      </w:r>
      <w:r>
        <w:t xml:space="preserve"> Output</w:t>
      </w:r>
      <w:r w:rsidR="000B714D">
        <w:t>,</w:t>
      </w:r>
      <w:r>
        <w:t xml:space="preserve"> Slave Input </w:t>
      </w:r>
      <w:r w:rsidR="0050556E">
        <w:t>(généré par le maître)</w:t>
      </w:r>
      <w:r w:rsidR="00BE73AD">
        <w:t>.</w:t>
      </w:r>
    </w:p>
    <w:p w14:paraId="11916811" w14:textId="7FDE78C1" w:rsidR="005B1F7B" w:rsidRPr="00DE5483" w:rsidRDefault="005B1F7B" w:rsidP="005B1F7B">
      <w:pPr>
        <w:pStyle w:val="Paragraphedeliste"/>
        <w:numPr>
          <w:ilvl w:val="0"/>
          <w:numId w:val="12"/>
        </w:numPr>
      </w:pPr>
      <w:r>
        <w:t>MISO –</w:t>
      </w:r>
      <w:r w:rsidR="000B714D">
        <w:t xml:space="preserve"> Ma</w:t>
      </w:r>
      <w:r w:rsidR="00C944EA">
        <w:t>ster</w:t>
      </w:r>
      <w:r w:rsidR="000B714D">
        <w:t xml:space="preserve"> Input, Slave Output</w:t>
      </w:r>
      <w:r w:rsidR="0050556E">
        <w:t xml:space="preserve"> (généré par l’esclave)</w:t>
      </w:r>
      <w:r w:rsidR="00BE73AD">
        <w:t>.</w:t>
      </w:r>
    </w:p>
    <w:p w14:paraId="07D1AAC8" w14:textId="6298ABC3" w:rsidR="005B1F7B" w:rsidRDefault="005B1F7B" w:rsidP="0050556E">
      <w:pPr>
        <w:pStyle w:val="Paragraphedeliste"/>
        <w:numPr>
          <w:ilvl w:val="0"/>
          <w:numId w:val="12"/>
        </w:numPr>
      </w:pPr>
      <w:r>
        <w:t>NSS –</w:t>
      </w:r>
      <w:r w:rsidR="000B714D">
        <w:t xml:space="preserve"> La sélection de l’esclave </w:t>
      </w:r>
      <w:r w:rsidR="0050556E">
        <w:t>(généré par l’esclave)</w:t>
      </w:r>
      <w:r w:rsidR="00BE73AD">
        <w:t>.</w:t>
      </w:r>
    </w:p>
    <w:p w14:paraId="6D74F364" w14:textId="43BBCE8F" w:rsidR="0050556E" w:rsidRDefault="0050556E" w:rsidP="0050556E">
      <w:r>
        <w:t>Les 4 interfaces restante sont :</w:t>
      </w:r>
    </w:p>
    <w:p w14:paraId="16F01433" w14:textId="4B4B2908" w:rsidR="0050556E" w:rsidRDefault="00BE73AD" w:rsidP="0050556E">
      <w:pPr>
        <w:pStyle w:val="Paragraphedeliste"/>
        <w:numPr>
          <w:ilvl w:val="0"/>
          <w:numId w:val="12"/>
        </w:numPr>
      </w:pPr>
      <w:r>
        <w:t>VCC</w:t>
      </w:r>
      <w:r w:rsidR="0050556E">
        <w:t xml:space="preserve"> –</w:t>
      </w:r>
      <w:r>
        <w:t xml:space="preserve"> Alimente le module </w:t>
      </w:r>
      <w:r w:rsidR="00516682">
        <w:t xml:space="preserve">avec un voltage de 3,3 Volt. </w:t>
      </w:r>
    </w:p>
    <w:p w14:paraId="0DBAD188" w14:textId="16024430" w:rsidR="00BE73AD" w:rsidRDefault="00BE73AD" w:rsidP="0050556E">
      <w:pPr>
        <w:pStyle w:val="Paragraphedeliste"/>
        <w:numPr>
          <w:ilvl w:val="0"/>
          <w:numId w:val="12"/>
        </w:numPr>
      </w:pPr>
      <w:r>
        <w:t>GND – La terre.</w:t>
      </w:r>
    </w:p>
    <w:p w14:paraId="6745D9E3" w14:textId="6FFEB1F0" w:rsidR="00BE73AD" w:rsidRDefault="00BE73AD" w:rsidP="0050556E">
      <w:pPr>
        <w:pStyle w:val="Paragraphedeliste"/>
        <w:numPr>
          <w:ilvl w:val="0"/>
          <w:numId w:val="12"/>
        </w:numPr>
      </w:pPr>
      <w:r>
        <w:t>RST – Permet la réinitialisation et la mise hors tension du module.</w:t>
      </w:r>
    </w:p>
    <w:p w14:paraId="24D7FDDC" w14:textId="60EE5AF6" w:rsidR="00C944EA" w:rsidRDefault="00BE73AD" w:rsidP="00C944EA">
      <w:pPr>
        <w:pStyle w:val="Paragraphedeliste"/>
        <w:numPr>
          <w:ilvl w:val="0"/>
          <w:numId w:val="12"/>
        </w:numPr>
      </w:pPr>
      <w:r>
        <w:t>IRQ – Permet une interruption, cela alerte le module quand un ta</w:t>
      </w:r>
      <w:r w:rsidR="00516682">
        <w:t>g RFID se trouve à proximité.</w:t>
      </w:r>
    </w:p>
    <w:p w14:paraId="332473B3" w14:textId="77777777" w:rsidR="00C944EA" w:rsidRDefault="00C944EA" w:rsidP="00C944EA">
      <w:pPr>
        <w:ind w:left="360"/>
      </w:pPr>
    </w:p>
    <w:p w14:paraId="660BCD3A" w14:textId="1B98F663" w:rsidR="00C944EA" w:rsidRDefault="00C944EA" w:rsidP="00C944EA">
      <w:pPr>
        <w:pStyle w:val="Titre2"/>
      </w:pPr>
      <w:bookmarkStart w:id="5" w:name="_Toc38996050"/>
      <w:r>
        <w:t>Chronogrammes</w:t>
      </w:r>
      <w:bookmarkEnd w:id="5"/>
    </w:p>
    <w:p w14:paraId="5631033D" w14:textId="31561BBE" w:rsidR="00C944EA" w:rsidRDefault="00C944EA" w:rsidP="00C944EA"/>
    <w:p w14:paraId="4F732708" w14:textId="400E294C" w:rsidR="00C944EA" w:rsidRPr="00C944EA" w:rsidRDefault="00C944EA" w:rsidP="00C944EA">
      <w:r>
        <w:t xml:space="preserve">Dans </w:t>
      </w:r>
      <w:r w:rsidR="00CB30C4">
        <w:t>le</w:t>
      </w:r>
      <w:r>
        <w:t xml:space="preserve"> premier chronogramme </w:t>
      </w:r>
      <w:r w:rsidR="00665DC2">
        <w:t>on voi</w:t>
      </w:r>
      <w:r w:rsidR="00DA64F6">
        <w:t>t</w:t>
      </w:r>
      <w:r w:rsidR="0062206B">
        <w:t xml:space="preserve"> </w:t>
      </w:r>
      <w:r w:rsidR="00665DC2">
        <w:t xml:space="preserve">que </w:t>
      </w:r>
      <w:r w:rsidR="00CB30C4">
        <w:t>quand un badge passe à proximité</w:t>
      </w:r>
      <w:r w:rsidR="00C36B98">
        <w:t xml:space="preserve"> donc quand l’IRQ signal le passage d’un tag RFID.</w:t>
      </w:r>
      <w:r w:rsidR="00CB30C4">
        <w:t xml:space="preserve"> 24 bits son transmis, les 16 derniers bits transmis </w:t>
      </w:r>
      <w:r w:rsidR="008F5F8C">
        <w:t>sont</w:t>
      </w:r>
      <w:r w:rsidR="00766A04">
        <w:t xml:space="preserve"> l’UID (User Identifier) qui est propre à chaque taf RFID.</w:t>
      </w:r>
    </w:p>
    <w:p w14:paraId="14414C92" w14:textId="77777777" w:rsidR="002C10A6" w:rsidRDefault="002C10A6" w:rsidP="002C10A6">
      <w:pPr>
        <w:keepNext/>
      </w:pPr>
      <w:r>
        <w:rPr>
          <w:noProof/>
        </w:rPr>
        <w:drawing>
          <wp:inline distT="0" distB="0" distL="0" distR="0" wp14:anchorId="31676831" wp14:editId="47C8C615">
            <wp:extent cx="6184900" cy="132715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3"/>
                    <a:stretch/>
                  </pic:blipFill>
                  <pic:spPr bwMode="auto">
                    <a:xfrm>
                      <a:off x="0" y="0"/>
                      <a:ext cx="61849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A563" w14:textId="79C16CC0" w:rsidR="002C10A6" w:rsidRDefault="002C10A6" w:rsidP="002C10A6">
      <w:pPr>
        <w:pStyle w:val="Lgende"/>
        <w:rPr>
          <w:noProof/>
        </w:rPr>
      </w:pPr>
      <w:r>
        <w:t xml:space="preserve">Chronogramme </w:t>
      </w:r>
      <w:fldSimple w:instr=" SEQ Chronogramme \* ARABIC ">
        <w:r w:rsidR="00B2078F">
          <w:rPr>
            <w:noProof/>
          </w:rPr>
          <w:t>1</w:t>
        </w:r>
      </w:fldSimple>
    </w:p>
    <w:p w14:paraId="0C75EB1A" w14:textId="77777777" w:rsidR="008649C7" w:rsidRPr="008649C7" w:rsidRDefault="008649C7" w:rsidP="008649C7"/>
    <w:p w14:paraId="441FDA34" w14:textId="77777777" w:rsidR="00B2078F" w:rsidRDefault="00B2078F" w:rsidP="00B2078F">
      <w:pPr>
        <w:keepNext/>
      </w:pPr>
      <w:r>
        <w:rPr>
          <w:noProof/>
        </w:rPr>
        <w:lastRenderedPageBreak/>
        <w:drawing>
          <wp:inline distT="0" distB="0" distL="0" distR="0" wp14:anchorId="2C82A9FA" wp14:editId="33A20C74">
            <wp:extent cx="6181725" cy="1695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F37E3" w14:textId="10319C03" w:rsidR="002C10A6" w:rsidRPr="002C10A6" w:rsidRDefault="00B2078F" w:rsidP="00B2078F">
      <w:pPr>
        <w:pStyle w:val="Lgende"/>
      </w:pPr>
      <w:r>
        <w:t xml:space="preserve">Chronogramme </w:t>
      </w:r>
      <w:fldSimple w:instr=" SEQ Chronogramme \* ARABIC ">
        <w:r>
          <w:rPr>
            <w:noProof/>
          </w:rPr>
          <w:t>2</w:t>
        </w:r>
      </w:fldSimple>
    </w:p>
    <w:p w14:paraId="10BD5CCB" w14:textId="1EAE1B77" w:rsidR="00D3731E" w:rsidRDefault="00D3731E" w:rsidP="00D3731E">
      <w:pPr>
        <w:pStyle w:val="Titre1"/>
      </w:pPr>
      <w:bookmarkStart w:id="6" w:name="_Toc38996051"/>
      <w:r>
        <w:t>Réalisation de l’application :</w:t>
      </w:r>
      <w:bookmarkEnd w:id="6"/>
    </w:p>
    <w:p w14:paraId="693E2677" w14:textId="2B7C380F" w:rsidR="00D3731E" w:rsidRDefault="00D3731E" w:rsidP="00D3731E"/>
    <w:p w14:paraId="777E6D3F" w14:textId="54CE22C7" w:rsidR="00D3731E" w:rsidRPr="00D3731E" w:rsidRDefault="00D3731E" w:rsidP="00D3731E"/>
    <w:sectPr w:rsidR="00D3731E" w:rsidRPr="00D3731E" w:rsidSect="00BC092C">
      <w:headerReference w:type="default" r:id="rId14"/>
      <w:footerReference w:type="default" r:id="rId15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0A3EB" w14:textId="77777777" w:rsidR="0026149D" w:rsidRDefault="0026149D" w:rsidP="000A1FEF">
      <w:pPr>
        <w:spacing w:after="0" w:line="240" w:lineRule="auto"/>
      </w:pPr>
      <w:r>
        <w:separator/>
      </w:r>
    </w:p>
  </w:endnote>
  <w:endnote w:type="continuationSeparator" w:id="0">
    <w:p w14:paraId="5FA677E4" w14:textId="77777777" w:rsidR="0026149D" w:rsidRDefault="0026149D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35EA8" w14:textId="77777777" w:rsidR="000A1FEF" w:rsidRDefault="000A1FEF">
    <w:pPr>
      <w:pStyle w:val="Pieddepage"/>
      <w:pBdr>
        <w:bottom w:val="single" w:sz="6" w:space="1" w:color="auto"/>
      </w:pBdr>
    </w:pPr>
  </w:p>
  <w:p w14:paraId="2AB320E2" w14:textId="6BD68270" w:rsidR="000A1FEF" w:rsidRDefault="00BC092C" w:rsidP="00BC092C">
    <w:pPr>
      <w:pStyle w:val="Pieddepage"/>
      <w:jc w:val="center"/>
    </w:pPr>
    <w:r>
      <w:t xml:space="preserve">C.DOHIN, </w:t>
    </w:r>
    <w:proofErr w:type="gramStart"/>
    <w:r>
      <w:t>G.MONVOISIN</w:t>
    </w:r>
    <w:proofErr w:type="gramEnd"/>
    <w:r>
      <w:t xml:space="preserve">, N.GUIGAND                   </w:t>
    </w:r>
    <w:r w:rsidR="000A1FEF">
      <w:tab/>
    </w:r>
    <w:r w:rsidR="000A1FEF" w:rsidRPr="000A1FEF">
      <w:rPr>
        <w:i/>
      </w:rPr>
      <w:fldChar w:fldCharType="begin"/>
    </w:r>
    <w:r w:rsidR="000A1FEF" w:rsidRPr="000A1FEF">
      <w:rPr>
        <w:i/>
      </w:rPr>
      <w:instrText xml:space="preserve"> DATE  \@ "dd/MM/yyyy"  \* MERGEFORMAT </w:instrText>
    </w:r>
    <w:r w:rsidR="000A1FEF" w:rsidRPr="000A1FEF">
      <w:rPr>
        <w:i/>
      </w:rPr>
      <w:fldChar w:fldCharType="separate"/>
    </w:r>
    <w:r w:rsidR="008649C7">
      <w:rPr>
        <w:i/>
        <w:noProof/>
      </w:rPr>
      <w:t>30/04/2020</w:t>
    </w:r>
    <w:r w:rsidR="000A1FEF" w:rsidRPr="000A1FEF">
      <w:rPr>
        <w:i/>
      </w:rPr>
      <w:fldChar w:fldCharType="end"/>
    </w:r>
    <w:r>
      <w:rPr>
        <w:i/>
      </w:rPr>
      <w:t xml:space="preserve">                                                                       </w:t>
    </w:r>
    <w:r w:rsidR="000A1FEF">
      <w:t xml:space="preserve">page </w:t>
    </w:r>
    <w:r w:rsidR="000A1FEF">
      <w:fldChar w:fldCharType="begin"/>
    </w:r>
    <w:r w:rsidR="000A1FEF">
      <w:instrText xml:space="preserve"> PAGE   \* MERGEFORMAT </w:instrText>
    </w:r>
    <w:r w:rsidR="000A1FEF">
      <w:fldChar w:fldCharType="separate"/>
    </w:r>
    <w:r w:rsidR="000A1FEF">
      <w:rPr>
        <w:noProof/>
      </w:rPr>
      <w:t>1</w:t>
    </w:r>
    <w:r w:rsidR="000A1FEF">
      <w:fldChar w:fldCharType="end"/>
    </w:r>
    <w:r w:rsidR="000A1FEF"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 w:rsidR="000A1FEF"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753A6" w14:textId="77777777" w:rsidR="0026149D" w:rsidRDefault="0026149D" w:rsidP="000A1FEF">
      <w:pPr>
        <w:spacing w:after="0" w:line="240" w:lineRule="auto"/>
      </w:pPr>
      <w:r>
        <w:separator/>
      </w:r>
    </w:p>
  </w:footnote>
  <w:footnote w:type="continuationSeparator" w:id="0">
    <w:p w14:paraId="6DA226B7" w14:textId="77777777" w:rsidR="0026149D" w:rsidRDefault="0026149D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A62F9" w14:textId="77777777" w:rsidR="000A1FEF" w:rsidRDefault="00BC092C" w:rsidP="00BC092C">
    <w:pPr>
      <w:pStyle w:val="En-tte"/>
      <w:pBdr>
        <w:bottom w:val="single" w:sz="6" w:space="1" w:color="auto"/>
      </w:pBdr>
      <w:tabs>
        <w:tab w:val="left" w:pos="8263"/>
      </w:tabs>
      <w:rPr>
        <w:b/>
      </w:rPr>
    </w:pPr>
    <w:r w:rsidRPr="00BC092C">
      <w:rPr>
        <w:noProof/>
      </w:rPr>
      <w:drawing>
        <wp:anchor distT="0" distB="0" distL="114300" distR="114300" simplePos="0" relativeHeight="251659264" behindDoc="0" locked="0" layoutInCell="1" allowOverlap="1" wp14:anchorId="06D63384" wp14:editId="62830EB7">
          <wp:simplePos x="0" y="0"/>
          <wp:positionH relativeFrom="column">
            <wp:posOffset>3655464</wp:posOffset>
          </wp:positionH>
          <wp:positionV relativeFrom="paragraph">
            <wp:posOffset>-178571</wp:posOffset>
          </wp:positionV>
          <wp:extent cx="341831" cy="272691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083" cy="2784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1C5D">
      <w:rPr>
        <w:noProof/>
      </w:rPr>
      <w:drawing>
        <wp:anchor distT="0" distB="0" distL="114300" distR="114300" simplePos="0" relativeHeight="251658240" behindDoc="0" locked="0" layoutInCell="1" allowOverlap="1" wp14:anchorId="58D8726C" wp14:editId="02AA8150">
          <wp:simplePos x="0" y="0"/>
          <wp:positionH relativeFrom="margin">
            <wp:align>center</wp:align>
          </wp:positionH>
          <wp:positionV relativeFrom="paragraph">
            <wp:posOffset>-190447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>SFL6 – Escape Game Téléthon</w:t>
    </w:r>
    <w:r w:rsidR="000A1FEF">
      <w:tab/>
    </w:r>
    <w:r w:rsidR="000A1FEF">
      <w:tab/>
    </w:r>
    <w:r>
      <w:tab/>
      <w:t xml:space="preserve">                  </w:t>
    </w:r>
    <w:r w:rsidR="000A1FEF" w:rsidRPr="000A1FEF">
      <w:rPr>
        <w:b/>
      </w:rPr>
      <w:t>SN</w:t>
    </w:r>
    <w:r>
      <w:rPr>
        <w:b/>
      </w:rPr>
      <w:t>2</w:t>
    </w:r>
    <w:r w:rsidR="000A1FEF" w:rsidRPr="000A1FEF">
      <w:rPr>
        <w:b/>
      </w:rPr>
      <w:t>-B</w:t>
    </w:r>
  </w:p>
  <w:p w14:paraId="68C3C438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B98"/>
    <w:multiLevelType w:val="hybridMultilevel"/>
    <w:tmpl w:val="4B4E4F7E"/>
    <w:lvl w:ilvl="0" w:tplc="43601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DCD"/>
    <w:multiLevelType w:val="hybridMultilevel"/>
    <w:tmpl w:val="B8F89B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BD49B8"/>
    <w:multiLevelType w:val="hybridMultilevel"/>
    <w:tmpl w:val="B068F2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86F"/>
    <w:multiLevelType w:val="hybridMultilevel"/>
    <w:tmpl w:val="7CF073CE"/>
    <w:lvl w:ilvl="0" w:tplc="9B3CEDF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2813D2F"/>
    <w:multiLevelType w:val="hybridMultilevel"/>
    <w:tmpl w:val="0B9CB12A"/>
    <w:lvl w:ilvl="0" w:tplc="BEF6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5DE9"/>
    <w:multiLevelType w:val="hybridMultilevel"/>
    <w:tmpl w:val="C4B4B1C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A32F0A"/>
    <w:multiLevelType w:val="hybridMultilevel"/>
    <w:tmpl w:val="AA7CF5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52F0C"/>
    <w:multiLevelType w:val="hybridMultilevel"/>
    <w:tmpl w:val="37D0B4B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522A9"/>
    <w:multiLevelType w:val="hybridMultilevel"/>
    <w:tmpl w:val="9208A6E0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46B0E"/>
    <w:multiLevelType w:val="hybridMultilevel"/>
    <w:tmpl w:val="68AAD2FA"/>
    <w:lvl w:ilvl="0" w:tplc="649C5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6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0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4E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4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CE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CD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CCA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888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8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A3"/>
    <w:rsid w:val="000223F5"/>
    <w:rsid w:val="00061BA9"/>
    <w:rsid w:val="000A1FEF"/>
    <w:rsid w:val="000A3144"/>
    <w:rsid w:val="000B63FB"/>
    <w:rsid w:val="000B714D"/>
    <w:rsid w:val="000D1B7A"/>
    <w:rsid w:val="00103CDF"/>
    <w:rsid w:val="001104B4"/>
    <w:rsid w:val="00124D60"/>
    <w:rsid w:val="00151868"/>
    <w:rsid w:val="00176FC7"/>
    <w:rsid w:val="00193CF2"/>
    <w:rsid w:val="001E53C0"/>
    <w:rsid w:val="0026149D"/>
    <w:rsid w:val="002C10A6"/>
    <w:rsid w:val="002D0D27"/>
    <w:rsid w:val="00304693"/>
    <w:rsid w:val="003479B8"/>
    <w:rsid w:val="00352785"/>
    <w:rsid w:val="003722E4"/>
    <w:rsid w:val="003B2780"/>
    <w:rsid w:val="003C35BB"/>
    <w:rsid w:val="003F2C26"/>
    <w:rsid w:val="00412B22"/>
    <w:rsid w:val="004562FF"/>
    <w:rsid w:val="004B27A2"/>
    <w:rsid w:val="004D74D4"/>
    <w:rsid w:val="004F333F"/>
    <w:rsid w:val="004F38B5"/>
    <w:rsid w:val="0050556E"/>
    <w:rsid w:val="00516682"/>
    <w:rsid w:val="00537269"/>
    <w:rsid w:val="005469B0"/>
    <w:rsid w:val="005816A4"/>
    <w:rsid w:val="00590AAF"/>
    <w:rsid w:val="00593844"/>
    <w:rsid w:val="005B1F7B"/>
    <w:rsid w:val="005F12F3"/>
    <w:rsid w:val="0062206B"/>
    <w:rsid w:val="00636027"/>
    <w:rsid w:val="006409B6"/>
    <w:rsid w:val="006422BC"/>
    <w:rsid w:val="00665DC2"/>
    <w:rsid w:val="006702A1"/>
    <w:rsid w:val="00672110"/>
    <w:rsid w:val="006A1955"/>
    <w:rsid w:val="006B6F60"/>
    <w:rsid w:val="007107A9"/>
    <w:rsid w:val="00711279"/>
    <w:rsid w:val="00715EFD"/>
    <w:rsid w:val="00723723"/>
    <w:rsid w:val="0075429F"/>
    <w:rsid w:val="00766A04"/>
    <w:rsid w:val="007E4798"/>
    <w:rsid w:val="007E7FB6"/>
    <w:rsid w:val="00806C59"/>
    <w:rsid w:val="008649C7"/>
    <w:rsid w:val="008672B0"/>
    <w:rsid w:val="008D1004"/>
    <w:rsid w:val="008F5F8C"/>
    <w:rsid w:val="00902D97"/>
    <w:rsid w:val="00926214"/>
    <w:rsid w:val="009A3BCB"/>
    <w:rsid w:val="009C1C5D"/>
    <w:rsid w:val="009F38AD"/>
    <w:rsid w:val="009F5AD0"/>
    <w:rsid w:val="00A81F46"/>
    <w:rsid w:val="00A87E1A"/>
    <w:rsid w:val="00AD69D5"/>
    <w:rsid w:val="00AD73A3"/>
    <w:rsid w:val="00AE449A"/>
    <w:rsid w:val="00B2078F"/>
    <w:rsid w:val="00B27A10"/>
    <w:rsid w:val="00B40890"/>
    <w:rsid w:val="00B45C5F"/>
    <w:rsid w:val="00BB403B"/>
    <w:rsid w:val="00BC092C"/>
    <w:rsid w:val="00BE73AD"/>
    <w:rsid w:val="00C3318A"/>
    <w:rsid w:val="00C36B98"/>
    <w:rsid w:val="00C43C11"/>
    <w:rsid w:val="00C5418C"/>
    <w:rsid w:val="00C944EA"/>
    <w:rsid w:val="00CB30C4"/>
    <w:rsid w:val="00CE2877"/>
    <w:rsid w:val="00D00FD0"/>
    <w:rsid w:val="00D01424"/>
    <w:rsid w:val="00D2042D"/>
    <w:rsid w:val="00D3731E"/>
    <w:rsid w:val="00DA64F6"/>
    <w:rsid w:val="00DB04A5"/>
    <w:rsid w:val="00DE5483"/>
    <w:rsid w:val="00DF6CE5"/>
    <w:rsid w:val="00E206C6"/>
    <w:rsid w:val="00E55921"/>
    <w:rsid w:val="00EB59D4"/>
    <w:rsid w:val="00EC28B7"/>
    <w:rsid w:val="00ED5C56"/>
    <w:rsid w:val="00EF5AD5"/>
    <w:rsid w:val="00F05D83"/>
    <w:rsid w:val="00F722CF"/>
    <w:rsid w:val="00FA22FD"/>
    <w:rsid w:val="00FB1B5A"/>
    <w:rsid w:val="00FD189B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B1641"/>
  <w15:chartTrackingRefBased/>
  <w15:docId w15:val="{8BA69EDD-0B11-4681-89C1-6868523C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73A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AD73A3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479B8"/>
    <w:pPr>
      <w:tabs>
        <w:tab w:val="left" w:pos="440"/>
        <w:tab w:val="right" w:leader="dot" w:pos="973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D73A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D73A3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B6F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gende">
    <w:name w:val="caption"/>
    <w:basedOn w:val="Normal"/>
    <w:next w:val="Normal"/>
    <w:uiPriority w:val="35"/>
    <w:unhideWhenUsed/>
    <w:qFormat/>
    <w:rsid w:val="002C10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4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.guigand\Documents\Mod&#232;le%20Word%20Compte%20Rendu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12B7ED4F45F469A3BB4708EBA1047" ma:contentTypeVersion="10" ma:contentTypeDescription="Crée un document." ma:contentTypeScope="" ma:versionID="605e75f0a715e9af5c8f2e8e9084a287">
  <xsd:schema xmlns:xsd="http://www.w3.org/2001/XMLSchema" xmlns:xs="http://www.w3.org/2001/XMLSchema" xmlns:p="http://schemas.microsoft.com/office/2006/metadata/properties" xmlns:ns3="e2792e6f-ab6b-465c-b2e9-dbb542980a21" xmlns:ns4="2d532438-4350-4d82-8e3a-4f3dad757230" targetNamespace="http://schemas.microsoft.com/office/2006/metadata/properties" ma:root="true" ma:fieldsID="8c216af3487f2b5fdbd477b05d214516" ns3:_="" ns4:_="">
    <xsd:import namespace="e2792e6f-ab6b-465c-b2e9-dbb542980a21"/>
    <xsd:import namespace="2d532438-4350-4d82-8e3a-4f3dad7572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92e6f-ab6b-465c-b2e9-dbb542980a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32438-4350-4d82-8e3a-4f3dad7572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1169-7482-4FDB-88D8-F4CA27DA26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070C2F-6E54-466C-95B6-A2E609725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792e6f-ab6b-465c-b2e9-dbb542980a21"/>
    <ds:schemaRef ds:uri="2d532438-4350-4d82-8e3a-4f3dad7572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4C523-687B-4FDC-8E12-B9F6D57800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B0BF74-FEBE-4D08-B2A1-B333F2010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Word Compte Rendu.dotx</Template>
  <TotalTime>1362</TotalTime>
  <Pages>6</Pages>
  <Words>627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des TPs</vt:lpstr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des TPs</dc:title>
  <dc:subject/>
  <dc:creator>GUIGAND Nathan</dc:creator>
  <cp:keywords>Rendu;TP</cp:keywords>
  <dc:description/>
  <cp:lastModifiedBy>Guillaume MONVOISIN</cp:lastModifiedBy>
  <cp:revision>17</cp:revision>
  <dcterms:created xsi:type="dcterms:W3CDTF">2020-04-08T10:07:00Z</dcterms:created>
  <dcterms:modified xsi:type="dcterms:W3CDTF">2020-04-30T16:19:00Z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0x01010078E12B7ED4F45F469A3BB4708EBA1047</vt:lpwstr>
  </property>
</Properties>
</file>